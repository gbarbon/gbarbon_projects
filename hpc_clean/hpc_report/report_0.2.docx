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charts/chart16.xml" ContentType="application/vnd.openxmlformats-officedocument.drawingml.chart+xml"/>
  <Override PartName="/word/charts/chart17.xml" ContentType="application/vnd.openxmlformats-officedocument.drawingml.chart+xml"/>
  <Override PartName="/word/charts/chart18.xml" ContentType="application/vnd.openxmlformats-officedocument.drawingml.chart+xml"/>
  <Override PartName="/word/charts/chart19.xml" ContentType="application/vnd.openxmlformats-officedocument.drawingml.chart+xml"/>
  <Override PartName="/word/charts/chart20.xml" ContentType="application/vnd.openxmlformats-officedocument.drawingml.chart+xml"/>
  <Override PartName="/word/charts/chart21.xml" ContentType="application/vnd.openxmlformats-officedocument.drawingml.chart+xml"/>
  <Override PartName="/word/charts/chart22.xml" ContentType="application/vnd.openxmlformats-officedocument.drawingml.chart+xml"/>
  <Override PartName="/word/charts/chart23.xml" ContentType="application/vnd.openxmlformats-officedocument.drawingml.chart+xml"/>
  <Override PartName="/word/charts/chart24.xml" ContentType="application/vnd.openxmlformats-officedocument.drawingml.chart+xml"/>
  <Override PartName="/word/charts/chart25.xml" ContentType="application/vnd.openxmlformats-officedocument.drawingml.chart+xml"/>
  <Override PartName="/word/charts/chart26.xml" ContentType="application/vnd.openxmlformats-officedocument.drawingml.chart+xml"/>
  <Override PartName="/word/charts/chart27.xml" ContentType="application/vnd.openxmlformats-officedocument.drawingml.chart+xml"/>
  <Override PartName="/word/charts/chart28.xml" ContentType="application/vnd.openxmlformats-officedocument.drawingml.chart+xml"/>
  <Override PartName="/word/charts/chart29.xml" ContentType="application/vnd.openxmlformats-officedocument.drawingml.chart+xml"/>
  <Override PartName="/word/charts/chart30.xml" ContentType="application/vnd.openxmlformats-officedocument.drawingml.chart+xml"/>
  <Override PartName="/word/charts/chart31.xml" ContentType="application/vnd.openxmlformats-officedocument.drawingml.chart+xml"/>
  <Override PartName="/word/charts/chart32.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5353F" w14:textId="77777777" w:rsidR="00E56E3F" w:rsidRPr="00033E99" w:rsidRDefault="008A122D" w:rsidP="00E56E3F">
      <w:pPr>
        <w:spacing w:after="0"/>
        <w:jc w:val="center"/>
        <w:rPr>
          <w:rFonts w:ascii="Century Gothic" w:hAnsi="Century Gothic"/>
          <w:sz w:val="20"/>
          <w:szCs w:val="20"/>
        </w:rPr>
      </w:pPr>
      <w:r w:rsidRPr="00033E99">
        <w:rPr>
          <w:rFonts w:ascii="Century Gothic" w:hAnsi="Century Gothic"/>
          <w:sz w:val="20"/>
          <w:szCs w:val="20"/>
        </w:rPr>
        <w:t>Ca’</w:t>
      </w:r>
      <w:r w:rsidR="00E56E3F" w:rsidRPr="00033E99">
        <w:rPr>
          <w:rFonts w:ascii="Century Gothic" w:hAnsi="Century Gothic"/>
          <w:sz w:val="20"/>
          <w:szCs w:val="20"/>
        </w:rPr>
        <w:t xml:space="preserve"> </w:t>
      </w:r>
      <w:proofErr w:type="spellStart"/>
      <w:r w:rsidR="00E56E3F" w:rsidRPr="00033E99">
        <w:rPr>
          <w:rFonts w:ascii="Century Gothic" w:hAnsi="Century Gothic"/>
          <w:sz w:val="20"/>
          <w:szCs w:val="20"/>
        </w:rPr>
        <w:t>Foscari</w:t>
      </w:r>
      <w:proofErr w:type="spellEnd"/>
      <w:r w:rsidR="00E56E3F" w:rsidRPr="00033E99">
        <w:rPr>
          <w:rFonts w:ascii="Century Gothic" w:hAnsi="Century Gothic"/>
          <w:sz w:val="20"/>
          <w:szCs w:val="20"/>
        </w:rPr>
        <w:t xml:space="preserve"> </w:t>
      </w:r>
      <w:r w:rsidR="00121953" w:rsidRPr="00033E99">
        <w:rPr>
          <w:rFonts w:ascii="Century Gothic" w:hAnsi="Century Gothic"/>
          <w:sz w:val="20"/>
          <w:szCs w:val="20"/>
        </w:rPr>
        <w:t>University of</w:t>
      </w:r>
      <w:r w:rsidR="00CE501A" w:rsidRPr="00033E99">
        <w:rPr>
          <w:rFonts w:ascii="Century Gothic" w:hAnsi="Century Gothic"/>
          <w:sz w:val="20"/>
          <w:szCs w:val="20"/>
        </w:rPr>
        <w:t xml:space="preserve"> </w:t>
      </w:r>
      <w:r w:rsidR="00E56E3F" w:rsidRPr="00033E99">
        <w:rPr>
          <w:rFonts w:ascii="Century Gothic" w:hAnsi="Century Gothic"/>
          <w:sz w:val="20"/>
          <w:szCs w:val="20"/>
        </w:rPr>
        <w:t>Ven</w:t>
      </w:r>
      <w:r w:rsidR="00121953" w:rsidRPr="00033E99">
        <w:rPr>
          <w:rFonts w:ascii="Century Gothic" w:hAnsi="Century Gothic"/>
          <w:sz w:val="20"/>
          <w:szCs w:val="20"/>
        </w:rPr>
        <w:t>ice</w:t>
      </w:r>
    </w:p>
    <w:p w14:paraId="58189637"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Department of Environmental Science, Informatics and Statistics</w:t>
      </w:r>
    </w:p>
    <w:p w14:paraId="42479E36"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Master Degree Computer Science</w:t>
      </w:r>
    </w:p>
    <w:p w14:paraId="508D5C7A" w14:textId="77777777" w:rsidR="00E56E3F" w:rsidRPr="00033E99" w:rsidRDefault="00121953" w:rsidP="00E56E3F">
      <w:pPr>
        <w:spacing w:after="0"/>
        <w:jc w:val="center"/>
        <w:rPr>
          <w:rFonts w:ascii="Century Gothic" w:hAnsi="Century Gothic"/>
          <w:sz w:val="20"/>
          <w:szCs w:val="20"/>
        </w:rPr>
      </w:pPr>
      <w:r w:rsidRPr="00033E99">
        <w:rPr>
          <w:rFonts w:ascii="Century Gothic" w:hAnsi="Century Gothic"/>
          <w:sz w:val="20"/>
          <w:szCs w:val="20"/>
        </w:rPr>
        <w:t>Course</w:t>
      </w:r>
      <w:r w:rsidR="00E56E3F" w:rsidRPr="00033E99">
        <w:rPr>
          <w:rFonts w:ascii="Century Gothic" w:hAnsi="Century Gothic"/>
          <w:sz w:val="20"/>
          <w:szCs w:val="20"/>
        </w:rPr>
        <w:t xml:space="preserve"> </w:t>
      </w:r>
      <w:r w:rsidRPr="00033E99">
        <w:rPr>
          <w:rFonts w:ascii="Century Gothic" w:hAnsi="Century Gothic"/>
          <w:sz w:val="20"/>
          <w:szCs w:val="20"/>
        </w:rPr>
        <w:t>of High Performance Computing</w:t>
      </w:r>
    </w:p>
    <w:p w14:paraId="5A218C82" w14:textId="77777777" w:rsidR="00E56E3F" w:rsidRPr="00033E99" w:rsidRDefault="00E56E3F" w:rsidP="00E56E3F">
      <w:pPr>
        <w:spacing w:after="0"/>
        <w:jc w:val="center"/>
        <w:rPr>
          <w:rFonts w:ascii="Century Gothic" w:hAnsi="Century Gothic"/>
          <w:sz w:val="20"/>
          <w:szCs w:val="20"/>
        </w:rPr>
      </w:pPr>
      <w:r w:rsidRPr="00033E99">
        <w:rPr>
          <w:rFonts w:ascii="Century Gothic" w:hAnsi="Century Gothic"/>
          <w:sz w:val="20"/>
          <w:szCs w:val="20"/>
        </w:rPr>
        <w:t>(A.A. 20</w:t>
      </w:r>
      <w:r w:rsidR="00613C7C" w:rsidRPr="00033E99">
        <w:rPr>
          <w:rFonts w:ascii="Century Gothic" w:hAnsi="Century Gothic"/>
          <w:sz w:val="20"/>
          <w:szCs w:val="20"/>
        </w:rPr>
        <w:t>13</w:t>
      </w:r>
      <w:r w:rsidRPr="00033E99">
        <w:rPr>
          <w:rFonts w:ascii="Century Gothic" w:hAnsi="Century Gothic"/>
          <w:sz w:val="20"/>
          <w:szCs w:val="20"/>
        </w:rPr>
        <w:t xml:space="preserve"> - 201</w:t>
      </w:r>
      <w:r w:rsidR="00613C7C" w:rsidRPr="00033E99">
        <w:rPr>
          <w:rFonts w:ascii="Century Gothic" w:hAnsi="Century Gothic"/>
          <w:sz w:val="20"/>
          <w:szCs w:val="20"/>
        </w:rPr>
        <w:t>4</w:t>
      </w:r>
      <w:r w:rsidRPr="00033E99">
        <w:rPr>
          <w:rFonts w:ascii="Century Gothic" w:hAnsi="Century Gothic"/>
          <w:sz w:val="20"/>
          <w:szCs w:val="20"/>
        </w:rPr>
        <w:t>)</w:t>
      </w:r>
    </w:p>
    <w:p w14:paraId="54184F69" w14:textId="77777777" w:rsidR="00E56E3F" w:rsidRPr="00033E99" w:rsidRDefault="00E56E3F" w:rsidP="00E56E3F">
      <w:pPr>
        <w:spacing w:before="240" w:line="240" w:lineRule="auto"/>
        <w:jc w:val="center"/>
        <w:rPr>
          <w:rFonts w:ascii="Century Gothic" w:hAnsi="Century Gothic"/>
          <w:szCs w:val="24"/>
        </w:rPr>
      </w:pPr>
      <w:r w:rsidRPr="00033E99">
        <w:rPr>
          <w:rFonts w:ascii="Century Gothic" w:hAnsi="Century Gothic"/>
          <w:noProof/>
          <w:szCs w:val="24"/>
          <w:lang w:val="it-IT" w:eastAsia="it-IT" w:bidi="ar-SA"/>
        </w:rPr>
        <w:drawing>
          <wp:inline distT="0" distB="0" distL="0" distR="0" wp14:anchorId="27D1C8B5" wp14:editId="360D9109">
            <wp:extent cx="868679" cy="731520"/>
            <wp:effectExtent l="19050" t="0" r="7621" b="0"/>
            <wp:docPr id="19"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875895" cy="737597"/>
                    </a:xfrm>
                    <a:prstGeom prst="rect">
                      <a:avLst/>
                    </a:prstGeom>
                    <a:noFill/>
                    <a:ln w="9525">
                      <a:noFill/>
                      <a:miter lim="800000"/>
                      <a:headEnd/>
                      <a:tailEnd/>
                    </a:ln>
                  </pic:spPr>
                </pic:pic>
              </a:graphicData>
            </a:graphic>
          </wp:inline>
        </w:drawing>
      </w:r>
    </w:p>
    <w:p w14:paraId="43AB5679" w14:textId="77777777" w:rsidR="00E56E3F" w:rsidRPr="00033E99" w:rsidRDefault="00E56E3F" w:rsidP="00E56E3F">
      <w:pPr>
        <w:rPr>
          <w:rFonts w:ascii="Century Gothic" w:hAnsi="Century Gothic"/>
          <w:szCs w:val="24"/>
        </w:rPr>
      </w:pPr>
    </w:p>
    <w:p w14:paraId="1F2125F1" w14:textId="77777777" w:rsidR="00E56E3F" w:rsidRPr="00033E99" w:rsidRDefault="00E56E3F" w:rsidP="00E56E3F">
      <w:pPr>
        <w:rPr>
          <w:rFonts w:ascii="Century Gothic" w:hAnsi="Century Gothic"/>
          <w:szCs w:val="24"/>
        </w:rPr>
      </w:pPr>
    </w:p>
    <w:p w14:paraId="55B95B0D" w14:textId="77777777" w:rsidR="00E56E3F" w:rsidRPr="00033E99" w:rsidRDefault="00E56E3F" w:rsidP="00E56E3F">
      <w:pPr>
        <w:rPr>
          <w:rFonts w:ascii="Century Gothic" w:hAnsi="Century Gothic"/>
          <w:szCs w:val="24"/>
        </w:rPr>
      </w:pPr>
    </w:p>
    <w:p w14:paraId="42E6ED05" w14:textId="77777777" w:rsidR="00E56E3F" w:rsidRPr="00CB18F2" w:rsidRDefault="00643FCE" w:rsidP="00A058FA">
      <w:pPr>
        <w:pStyle w:val="Titolo"/>
        <w:rPr>
          <w:rFonts w:ascii="Century Gothic" w:hAnsi="Century Gothic"/>
          <w:color w:val="C00000"/>
          <w:sz w:val="40"/>
          <w:szCs w:val="40"/>
          <w:lang w:val="it-IT"/>
        </w:rPr>
      </w:pPr>
      <w:r w:rsidRPr="00CB18F2">
        <w:rPr>
          <w:rFonts w:ascii="Century Gothic" w:hAnsi="Century Gothic"/>
          <w:color w:val="C00000"/>
          <w:sz w:val="40"/>
          <w:szCs w:val="40"/>
          <w:lang w:val="it-IT"/>
        </w:rPr>
        <w:t>dense matrix-matrix multiplication</w:t>
      </w:r>
    </w:p>
    <w:p w14:paraId="301FB6DA" w14:textId="77777777" w:rsidR="00E56E3F" w:rsidRPr="00CB18F2" w:rsidRDefault="00E56E3F" w:rsidP="00E56E3F">
      <w:pPr>
        <w:spacing w:line="240" w:lineRule="auto"/>
        <w:jc w:val="center"/>
        <w:rPr>
          <w:rFonts w:ascii="Century Gothic" w:hAnsi="Century Gothic"/>
          <w:lang w:val="it-IT"/>
        </w:rPr>
      </w:pPr>
      <w:bookmarkStart w:id="0" w:name="_Toc242506101"/>
      <w:bookmarkStart w:id="1" w:name="_Toc109811590"/>
      <w:bookmarkStart w:id="2" w:name="_Toc235960576"/>
      <w:bookmarkStart w:id="3" w:name="_Toc235960775"/>
      <w:bookmarkStart w:id="4" w:name="_Toc235981781"/>
      <w:bookmarkStart w:id="5" w:name="_Toc236017548"/>
      <w:r w:rsidRPr="00CB18F2">
        <w:rPr>
          <w:rFonts w:ascii="Century Gothic" w:hAnsi="Century Gothic"/>
          <w:lang w:val="it-IT"/>
        </w:rPr>
        <w:t xml:space="preserve">Versione 1.0 del </w:t>
      </w:r>
      <w:bookmarkEnd w:id="0"/>
      <w:r w:rsidR="000F27A5" w:rsidRPr="00033E99">
        <w:rPr>
          <w:rFonts w:ascii="Century Gothic" w:hAnsi="Century Gothic"/>
        </w:rPr>
        <w:fldChar w:fldCharType="begin"/>
      </w:r>
      <w:r w:rsidRPr="00033E99">
        <w:rPr>
          <w:rFonts w:ascii="Century Gothic" w:hAnsi="Century Gothic"/>
        </w:rPr>
        <w:instrText xml:space="preserve"> TIME  \@ "d MMMM yyyy" </w:instrText>
      </w:r>
      <w:r w:rsidR="000F27A5" w:rsidRPr="00033E99">
        <w:rPr>
          <w:rFonts w:ascii="Century Gothic" w:hAnsi="Century Gothic"/>
        </w:rPr>
        <w:fldChar w:fldCharType="separate"/>
      </w:r>
      <w:r w:rsidR="00BE2B78">
        <w:rPr>
          <w:rFonts w:ascii="Century Gothic" w:hAnsi="Century Gothic"/>
          <w:noProof/>
        </w:rPr>
        <w:t>30 May 2014</w:t>
      </w:r>
      <w:r w:rsidR="000F27A5" w:rsidRPr="00033E99">
        <w:rPr>
          <w:rFonts w:ascii="Century Gothic" w:hAnsi="Century Gothic"/>
        </w:rPr>
        <w:fldChar w:fldCharType="end"/>
      </w:r>
    </w:p>
    <w:p w14:paraId="4BB6A176" w14:textId="77777777" w:rsidR="00E56E3F" w:rsidRPr="00CB18F2" w:rsidRDefault="00E56E3F" w:rsidP="00E56E3F">
      <w:pPr>
        <w:rPr>
          <w:rFonts w:ascii="Century Gothic" w:hAnsi="Century Gothic"/>
          <w:lang w:val="it-IT"/>
        </w:rPr>
      </w:pPr>
    </w:p>
    <w:p w14:paraId="385D04A8" w14:textId="77777777" w:rsidR="00E56E3F" w:rsidRPr="00CB18F2" w:rsidRDefault="00E56E3F" w:rsidP="00E56E3F">
      <w:pPr>
        <w:pStyle w:val="Nessunaspaziatura"/>
        <w:jc w:val="center"/>
        <w:rPr>
          <w:rFonts w:ascii="Century Gothic" w:eastAsiaTheme="minorHAnsi" w:hAnsi="Century Gothic"/>
          <w:sz w:val="32"/>
          <w:szCs w:val="32"/>
          <w:lang w:val="it-IT"/>
        </w:rPr>
      </w:pPr>
      <w:r w:rsidRPr="00CB18F2">
        <w:rPr>
          <w:rFonts w:ascii="Century Gothic" w:eastAsiaTheme="minorHAnsi" w:hAnsi="Century Gothic"/>
          <w:sz w:val="32"/>
          <w:szCs w:val="32"/>
          <w:lang w:val="it-IT"/>
        </w:rPr>
        <w:t xml:space="preserve">Prof. </w:t>
      </w:r>
      <w:r w:rsidR="00613C7C" w:rsidRPr="00CB18F2">
        <w:rPr>
          <w:rFonts w:ascii="Century Gothic" w:eastAsiaTheme="minorHAnsi" w:hAnsi="Century Gothic"/>
          <w:sz w:val="32"/>
          <w:szCs w:val="32"/>
          <w:lang w:val="it-IT"/>
        </w:rPr>
        <w:t>Orlando salvatore</w:t>
      </w:r>
    </w:p>
    <w:p w14:paraId="6388843C" w14:textId="77777777" w:rsidR="00E56E3F" w:rsidRPr="00CB18F2" w:rsidRDefault="00E56E3F" w:rsidP="00E56E3F">
      <w:pPr>
        <w:rPr>
          <w:rFonts w:ascii="Century Gothic" w:hAnsi="Century Gothic"/>
          <w:lang w:val="it-IT"/>
        </w:rPr>
      </w:pPr>
    </w:p>
    <w:p w14:paraId="0745DE86" w14:textId="77777777" w:rsidR="00E56E3F" w:rsidRPr="00CB18F2" w:rsidRDefault="00E56E3F" w:rsidP="007B2D51">
      <w:pPr>
        <w:pStyle w:val="Titolo1"/>
        <w:numPr>
          <w:ilvl w:val="0"/>
          <w:numId w:val="0"/>
        </w:numPr>
        <w:pBdr>
          <w:bottom w:val="thinThickSmallGap" w:sz="18" w:space="0" w:color="C00000"/>
        </w:pBdr>
        <w:rPr>
          <w:lang w:val="it-IT"/>
        </w:rPr>
      </w:pPr>
    </w:p>
    <w:bookmarkEnd w:id="1"/>
    <w:bookmarkEnd w:id="2"/>
    <w:bookmarkEnd w:id="3"/>
    <w:bookmarkEnd w:id="4"/>
    <w:bookmarkEnd w:id="5"/>
    <w:p w14:paraId="1E765D4D" w14:textId="77777777" w:rsidR="00E56E3F" w:rsidRPr="00CB18F2" w:rsidRDefault="00E56E3F" w:rsidP="00E56E3F">
      <w:pPr>
        <w:rPr>
          <w:rFonts w:ascii="Century Gothic" w:hAnsi="Century Gothic"/>
          <w:sz w:val="28"/>
          <w:szCs w:val="28"/>
          <w:lang w:val="it-IT"/>
        </w:rPr>
      </w:pPr>
    </w:p>
    <w:p w14:paraId="3DE6034D" w14:textId="77777777" w:rsidR="00E56E3F" w:rsidRPr="00033E99" w:rsidRDefault="00E56E3F" w:rsidP="00E56E3F">
      <w:pPr>
        <w:spacing w:after="0"/>
        <w:jc w:val="center"/>
        <w:rPr>
          <w:rFonts w:ascii="Century Gothic" w:hAnsi="Century Gothic"/>
          <w:szCs w:val="24"/>
        </w:rPr>
      </w:pPr>
      <w:r w:rsidRPr="00033E99">
        <w:rPr>
          <w:rFonts w:ascii="Century Gothic" w:hAnsi="Century Gothic"/>
          <w:i/>
        </w:rPr>
        <w:t xml:space="preserve">A </w:t>
      </w:r>
      <w:proofErr w:type="spellStart"/>
      <w:r w:rsidRPr="00033E99">
        <w:rPr>
          <w:rFonts w:ascii="Century Gothic" w:hAnsi="Century Gothic"/>
          <w:i/>
        </w:rPr>
        <w:t>cura</w:t>
      </w:r>
      <w:proofErr w:type="spellEnd"/>
      <w:r w:rsidRPr="00033E99">
        <w:rPr>
          <w:rFonts w:ascii="Century Gothic" w:hAnsi="Century Gothic"/>
          <w:i/>
        </w:rPr>
        <w:t xml:space="preserve"> del </w:t>
      </w:r>
      <w:proofErr w:type="spellStart"/>
      <w:r w:rsidRPr="00033E99">
        <w:rPr>
          <w:rFonts w:ascii="Century Gothic" w:hAnsi="Century Gothic"/>
          <w:i/>
        </w:rPr>
        <w:t>gruppo</w:t>
      </w:r>
      <w:proofErr w:type="spellEnd"/>
      <w:r w:rsidRPr="00033E99">
        <w:rPr>
          <w:rFonts w:ascii="Century Gothic" w:hAnsi="Century Gothic"/>
          <w:szCs w:val="24"/>
        </w:rPr>
        <w:t>:</w:t>
      </w:r>
    </w:p>
    <w:p w14:paraId="3C1980E2" w14:textId="77777777" w:rsidR="00E56E3F" w:rsidRPr="00033E99" w:rsidRDefault="00E56E3F" w:rsidP="00613C7C">
      <w:pPr>
        <w:pStyle w:val="Nessunaspaziatura"/>
        <w:spacing w:after="240"/>
        <w:rPr>
          <w:rFonts w:ascii="Century Gothic" w:hAnsi="Century Gothic"/>
          <w:bCs/>
          <w:i/>
          <w:szCs w:val="24"/>
        </w:rPr>
      </w:pPr>
    </w:p>
    <w:tbl>
      <w:tblPr>
        <w:tblStyle w:val="Grigliatabel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5"/>
        <w:gridCol w:w="1004"/>
        <w:gridCol w:w="2649"/>
      </w:tblGrid>
      <w:tr w:rsidR="00E56E3F" w:rsidRPr="00033E99" w14:paraId="4C6F6779" w14:textId="77777777" w:rsidTr="00AC6C30">
        <w:trPr>
          <w:trHeight w:val="294"/>
          <w:jc w:val="center"/>
        </w:trPr>
        <w:tc>
          <w:tcPr>
            <w:tcW w:w="0" w:type="auto"/>
          </w:tcPr>
          <w:p w14:paraId="397224C2" w14:textId="77777777" w:rsidR="00E56E3F" w:rsidRPr="00033E99" w:rsidRDefault="00613C7C" w:rsidP="00AC6C30">
            <w:pPr>
              <w:rPr>
                <w:rFonts w:ascii="Century Gothic" w:hAnsi="Century Gothic"/>
                <w:szCs w:val="24"/>
              </w:rPr>
            </w:pPr>
            <w:proofErr w:type="spellStart"/>
            <w:r w:rsidRPr="00033E99">
              <w:rPr>
                <w:rFonts w:ascii="Century Gothic" w:hAnsi="Century Gothic"/>
                <w:szCs w:val="24"/>
              </w:rPr>
              <w:t>Barbon</w:t>
            </w:r>
            <w:proofErr w:type="spellEnd"/>
            <w:r w:rsidRPr="00033E99">
              <w:rPr>
                <w:rFonts w:ascii="Century Gothic" w:hAnsi="Century Gothic"/>
                <w:szCs w:val="24"/>
              </w:rPr>
              <w:t xml:space="preserve"> </w:t>
            </w:r>
            <w:proofErr w:type="spellStart"/>
            <w:r w:rsidRPr="00033E99">
              <w:rPr>
                <w:rFonts w:ascii="Century Gothic" w:hAnsi="Century Gothic"/>
                <w:szCs w:val="24"/>
              </w:rPr>
              <w:t>Gianluca</w:t>
            </w:r>
            <w:proofErr w:type="spellEnd"/>
          </w:p>
        </w:tc>
        <w:tc>
          <w:tcPr>
            <w:tcW w:w="0" w:type="auto"/>
          </w:tcPr>
          <w:p w14:paraId="6AF90B54" w14:textId="77777777" w:rsidR="00E56E3F" w:rsidRPr="00033E99" w:rsidRDefault="00E56E3F" w:rsidP="00AC6C30">
            <w:pPr>
              <w:rPr>
                <w:rFonts w:ascii="Century Gothic" w:hAnsi="Century Gothic"/>
                <w:szCs w:val="24"/>
              </w:rPr>
            </w:pPr>
            <w:proofErr w:type="gramStart"/>
            <w:r w:rsidRPr="00033E99">
              <w:rPr>
                <w:rFonts w:ascii="Century Gothic" w:hAnsi="Century Gothic"/>
                <w:szCs w:val="24"/>
              </w:rPr>
              <w:t>e</w:t>
            </w:r>
            <w:proofErr w:type="gramEnd"/>
            <w:r w:rsidRPr="00033E99">
              <w:rPr>
                <w:rFonts w:ascii="Century Gothic" w:hAnsi="Century Gothic"/>
                <w:szCs w:val="24"/>
              </w:rPr>
              <w:t>-mail:</w:t>
            </w:r>
          </w:p>
        </w:tc>
        <w:tc>
          <w:tcPr>
            <w:tcW w:w="0" w:type="auto"/>
          </w:tcPr>
          <w:p w14:paraId="6F348216" w14:textId="77777777" w:rsidR="00E56E3F" w:rsidRPr="00033E99" w:rsidRDefault="00A0502C" w:rsidP="00AC6C30">
            <w:pPr>
              <w:rPr>
                <w:rFonts w:ascii="Century Gothic" w:hAnsi="Century Gothic"/>
                <w:i/>
                <w:szCs w:val="24"/>
              </w:rPr>
            </w:pPr>
            <w:r w:rsidRPr="00033E99">
              <w:rPr>
                <w:rFonts w:ascii="Century Gothic" w:hAnsi="Century Gothic"/>
                <w:i/>
                <w:szCs w:val="24"/>
              </w:rPr>
              <w:t>gbarbon</w:t>
            </w:r>
            <w:r w:rsidR="00E56E3F" w:rsidRPr="00033E99">
              <w:rPr>
                <w:rFonts w:ascii="Century Gothic" w:hAnsi="Century Gothic"/>
                <w:i/>
                <w:szCs w:val="24"/>
              </w:rPr>
              <w:t>@dsi.unive.it</w:t>
            </w:r>
          </w:p>
        </w:tc>
      </w:tr>
      <w:tr w:rsidR="00E56E3F" w:rsidRPr="00033E99" w14:paraId="5B525E6E" w14:textId="77777777" w:rsidTr="00AC6C30">
        <w:trPr>
          <w:trHeight w:val="295"/>
          <w:jc w:val="center"/>
        </w:trPr>
        <w:tc>
          <w:tcPr>
            <w:tcW w:w="0" w:type="auto"/>
          </w:tcPr>
          <w:p w14:paraId="68E172EF" w14:textId="77777777" w:rsidR="00E56E3F" w:rsidRPr="00033E99" w:rsidRDefault="00E56E3F" w:rsidP="00AC6C30">
            <w:pPr>
              <w:rPr>
                <w:rFonts w:ascii="Century Gothic" w:hAnsi="Century Gothic"/>
                <w:szCs w:val="24"/>
              </w:rPr>
            </w:pPr>
            <w:r w:rsidRPr="00033E99">
              <w:rPr>
                <w:rFonts w:ascii="Century Gothic" w:hAnsi="Century Gothic"/>
                <w:szCs w:val="24"/>
              </w:rPr>
              <w:t xml:space="preserve">De </w:t>
            </w:r>
            <w:proofErr w:type="spellStart"/>
            <w:r w:rsidRPr="00033E99">
              <w:rPr>
                <w:rFonts w:ascii="Century Gothic" w:hAnsi="Century Gothic"/>
                <w:szCs w:val="24"/>
              </w:rPr>
              <w:t>Zotti</w:t>
            </w:r>
            <w:proofErr w:type="spellEnd"/>
            <w:r w:rsidRPr="00033E99">
              <w:rPr>
                <w:rFonts w:ascii="Century Gothic" w:hAnsi="Century Gothic"/>
                <w:szCs w:val="24"/>
              </w:rPr>
              <w:t xml:space="preserve"> Cristian</w:t>
            </w:r>
          </w:p>
        </w:tc>
        <w:tc>
          <w:tcPr>
            <w:tcW w:w="0" w:type="auto"/>
          </w:tcPr>
          <w:p w14:paraId="2C031CD5" w14:textId="77777777" w:rsidR="00E56E3F" w:rsidRPr="00033E99" w:rsidRDefault="00E56E3F" w:rsidP="00AC6C30">
            <w:pPr>
              <w:rPr>
                <w:rFonts w:ascii="Century Gothic" w:hAnsi="Century Gothic"/>
                <w:szCs w:val="24"/>
              </w:rPr>
            </w:pPr>
            <w:proofErr w:type="gramStart"/>
            <w:r w:rsidRPr="00033E99">
              <w:rPr>
                <w:rFonts w:ascii="Century Gothic" w:hAnsi="Century Gothic"/>
                <w:szCs w:val="24"/>
              </w:rPr>
              <w:t>e</w:t>
            </w:r>
            <w:proofErr w:type="gramEnd"/>
            <w:r w:rsidRPr="00033E99">
              <w:rPr>
                <w:rFonts w:ascii="Century Gothic" w:hAnsi="Century Gothic"/>
                <w:szCs w:val="24"/>
              </w:rPr>
              <w:t>-mail:</w:t>
            </w:r>
          </w:p>
        </w:tc>
        <w:tc>
          <w:tcPr>
            <w:tcW w:w="0" w:type="auto"/>
          </w:tcPr>
          <w:p w14:paraId="0E75E156" w14:textId="77777777" w:rsidR="00E56E3F" w:rsidRPr="00033E99" w:rsidRDefault="00E56E3F" w:rsidP="00AC6C30">
            <w:pPr>
              <w:rPr>
                <w:rFonts w:ascii="Century Gothic" w:hAnsi="Century Gothic"/>
                <w:i/>
                <w:szCs w:val="24"/>
              </w:rPr>
            </w:pPr>
            <w:r w:rsidRPr="00033E99">
              <w:rPr>
                <w:rFonts w:ascii="Century Gothic" w:hAnsi="Century Gothic"/>
                <w:i/>
                <w:szCs w:val="24"/>
              </w:rPr>
              <w:t>cdezotti@dsi.unive.it</w:t>
            </w:r>
          </w:p>
        </w:tc>
      </w:tr>
    </w:tbl>
    <w:p w14:paraId="01FD9907" w14:textId="77777777" w:rsidR="00CA1C88" w:rsidRPr="00033E99" w:rsidRDefault="00CA1C88" w:rsidP="00B15F58">
      <w:pPr>
        <w:rPr>
          <w:rFonts w:ascii="Century Gothic" w:hAnsi="Century Gothic"/>
        </w:rPr>
      </w:pPr>
    </w:p>
    <w:p w14:paraId="78E446B4" w14:textId="77777777" w:rsidR="008A122D" w:rsidRPr="00033E99" w:rsidRDefault="008A122D">
      <w:pPr>
        <w:rPr>
          <w:rFonts w:ascii="Century Gothic" w:hAnsi="Century Gothic"/>
        </w:rPr>
      </w:pPr>
      <w:r w:rsidRPr="00033E99">
        <w:rPr>
          <w:rFonts w:ascii="Century Gothic" w:hAnsi="Century Gothic"/>
        </w:rPr>
        <w:br w:type="page"/>
      </w:r>
    </w:p>
    <w:sdt>
      <w:sdtPr>
        <w:rPr>
          <w:rFonts w:ascii="Comic Sans MS" w:eastAsiaTheme="minorHAnsi" w:hAnsi="Comic Sans MS" w:cstheme="minorBidi"/>
          <w:b/>
          <w:bCs/>
          <w:caps/>
          <w:color w:val="auto"/>
          <w:spacing w:val="0"/>
          <w:sz w:val="22"/>
          <w:szCs w:val="22"/>
          <w:lang w:val="en-GB"/>
        </w:rPr>
        <w:id w:val="718315"/>
        <w:docPartObj>
          <w:docPartGallery w:val="Table of Contents"/>
          <w:docPartUnique/>
        </w:docPartObj>
      </w:sdtPr>
      <w:sdtEndPr>
        <w:rPr>
          <w:rFonts w:eastAsiaTheme="majorEastAsia" w:cstheme="majorBidi"/>
          <w:b w:val="0"/>
          <w:bCs w:val="0"/>
          <w:caps w:val="0"/>
          <w:sz w:val="24"/>
        </w:rPr>
      </w:sdtEndPr>
      <w:sdtContent>
        <w:p w14:paraId="68796B31" w14:textId="77777777" w:rsidR="00F025D7" w:rsidRPr="00033E99" w:rsidRDefault="00D8742B" w:rsidP="007B2D51">
          <w:pPr>
            <w:pStyle w:val="Titolosommario"/>
            <w:rPr>
              <w:lang w:val="en-GB"/>
            </w:rPr>
          </w:pPr>
          <w:r w:rsidRPr="00033E99">
            <w:rPr>
              <w:rStyle w:val="Titolo1Carattere"/>
              <w:lang w:val="en-GB"/>
            </w:rPr>
            <w:t>Summary</w:t>
          </w:r>
        </w:p>
      </w:sdtContent>
    </w:sdt>
    <w:p w14:paraId="151214B0" w14:textId="77777777" w:rsidR="00F41DF1" w:rsidRPr="00033E99" w:rsidRDefault="00F41DF1" w:rsidP="00F41DF1">
      <w:pPr>
        <w:pStyle w:val="Sommario1"/>
        <w:tabs>
          <w:tab w:val="clear" w:pos="9016"/>
          <w:tab w:val="left" w:pos="472"/>
          <w:tab w:val="left" w:pos="1503"/>
        </w:tabs>
        <w:rPr>
          <w:rFonts w:ascii="Century Gothic" w:hAnsi="Century Gothic"/>
          <w:szCs w:val="24"/>
        </w:rPr>
      </w:pPr>
      <w:r w:rsidRPr="00033E99">
        <w:rPr>
          <w:rFonts w:ascii="Century Gothic" w:hAnsi="Century Gothic"/>
          <w:szCs w:val="24"/>
        </w:rPr>
        <w:tab/>
      </w:r>
      <w:r w:rsidRPr="00033E99">
        <w:rPr>
          <w:rFonts w:ascii="Century Gothic" w:hAnsi="Century Gothic"/>
          <w:szCs w:val="24"/>
        </w:rPr>
        <w:tab/>
      </w:r>
    </w:p>
    <w:p w14:paraId="1E86C0D6" w14:textId="77777777" w:rsidR="00FC31CD" w:rsidRDefault="00F41DF1">
      <w:pPr>
        <w:pStyle w:val="Sommario1"/>
        <w:tabs>
          <w:tab w:val="left" w:pos="440"/>
        </w:tabs>
        <w:rPr>
          <w:rFonts w:eastAsiaTheme="minorEastAsia" w:cstheme="minorBidi"/>
          <w:noProof/>
          <w:sz w:val="22"/>
          <w:lang w:val="it-IT" w:eastAsia="it-IT" w:bidi="ar-SA"/>
        </w:rPr>
      </w:pPr>
      <w:r w:rsidRPr="00033E99">
        <w:rPr>
          <w:rFonts w:ascii="Century Gothic" w:hAnsi="Century Gothic"/>
          <w:szCs w:val="24"/>
        </w:rPr>
        <w:fldChar w:fldCharType="begin"/>
      </w:r>
      <w:r w:rsidRPr="00033E99">
        <w:rPr>
          <w:rFonts w:ascii="Century Gothic" w:hAnsi="Century Gothic"/>
          <w:szCs w:val="24"/>
        </w:rPr>
        <w:instrText xml:space="preserve"> TOC \o "1-3" \h \z \u </w:instrText>
      </w:r>
      <w:r w:rsidRPr="00033E99">
        <w:rPr>
          <w:rFonts w:ascii="Century Gothic" w:hAnsi="Century Gothic"/>
          <w:szCs w:val="24"/>
        </w:rPr>
        <w:fldChar w:fldCharType="separate"/>
      </w:r>
      <w:hyperlink w:anchor="_Toc389205647" w:history="1">
        <w:r w:rsidR="00FC31CD" w:rsidRPr="00910363">
          <w:rPr>
            <w:rStyle w:val="Collegamentoipertestuale"/>
            <w:noProof/>
          </w:rPr>
          <w:t>1.</w:t>
        </w:r>
        <w:r w:rsidR="00FC31CD">
          <w:rPr>
            <w:rFonts w:eastAsiaTheme="minorEastAsia" w:cstheme="minorBidi"/>
            <w:noProof/>
            <w:sz w:val="22"/>
            <w:lang w:val="it-IT" w:eastAsia="it-IT" w:bidi="ar-SA"/>
          </w:rPr>
          <w:tab/>
        </w:r>
        <w:r w:rsidR="00FC31CD" w:rsidRPr="00910363">
          <w:rPr>
            <w:rStyle w:val="Collegamentoipertestuale"/>
            <w:noProof/>
          </w:rPr>
          <w:t>Introduction</w:t>
        </w:r>
        <w:r w:rsidR="00FC31CD">
          <w:rPr>
            <w:noProof/>
            <w:webHidden/>
          </w:rPr>
          <w:tab/>
        </w:r>
        <w:r w:rsidR="00FC31CD">
          <w:rPr>
            <w:noProof/>
            <w:webHidden/>
          </w:rPr>
          <w:fldChar w:fldCharType="begin"/>
        </w:r>
        <w:r w:rsidR="00FC31CD">
          <w:rPr>
            <w:noProof/>
            <w:webHidden/>
          </w:rPr>
          <w:instrText xml:space="preserve"> PAGEREF _Toc389205647 \h </w:instrText>
        </w:r>
        <w:r w:rsidR="00FC31CD">
          <w:rPr>
            <w:noProof/>
            <w:webHidden/>
          </w:rPr>
        </w:r>
        <w:r w:rsidR="00FC31CD">
          <w:rPr>
            <w:noProof/>
            <w:webHidden/>
          </w:rPr>
          <w:fldChar w:fldCharType="separate"/>
        </w:r>
        <w:r w:rsidR="00FC31CD">
          <w:rPr>
            <w:noProof/>
            <w:webHidden/>
          </w:rPr>
          <w:t>4</w:t>
        </w:r>
        <w:r w:rsidR="00FC31CD">
          <w:rPr>
            <w:noProof/>
            <w:webHidden/>
          </w:rPr>
          <w:fldChar w:fldCharType="end"/>
        </w:r>
      </w:hyperlink>
    </w:p>
    <w:p w14:paraId="32A093D5" w14:textId="77777777" w:rsidR="00FC31CD" w:rsidRDefault="00BE2B78">
      <w:pPr>
        <w:pStyle w:val="Sommario1"/>
        <w:tabs>
          <w:tab w:val="left" w:pos="440"/>
        </w:tabs>
        <w:rPr>
          <w:rFonts w:eastAsiaTheme="minorEastAsia" w:cstheme="minorBidi"/>
          <w:noProof/>
          <w:sz w:val="22"/>
          <w:lang w:val="it-IT" w:eastAsia="it-IT" w:bidi="ar-SA"/>
        </w:rPr>
      </w:pPr>
      <w:hyperlink w:anchor="_Toc389205648" w:history="1">
        <w:r w:rsidR="00FC31CD" w:rsidRPr="00910363">
          <w:rPr>
            <w:rStyle w:val="Collegamentoipertestuale"/>
            <w:noProof/>
          </w:rPr>
          <w:t>2.</w:t>
        </w:r>
        <w:r w:rsidR="00FC31CD">
          <w:rPr>
            <w:rFonts w:eastAsiaTheme="minorEastAsia" w:cstheme="minorBidi"/>
            <w:noProof/>
            <w:sz w:val="22"/>
            <w:lang w:val="it-IT" w:eastAsia="it-IT" w:bidi="ar-SA"/>
          </w:rPr>
          <w:tab/>
        </w:r>
        <w:r w:rsidR="00FC31CD" w:rsidRPr="00910363">
          <w:rPr>
            <w:rStyle w:val="Collegamentoipertestuale"/>
            <w:noProof/>
          </w:rPr>
          <w:t>Development Environment</w:t>
        </w:r>
        <w:r w:rsidR="00FC31CD">
          <w:rPr>
            <w:noProof/>
            <w:webHidden/>
          </w:rPr>
          <w:tab/>
        </w:r>
        <w:r w:rsidR="00FC31CD">
          <w:rPr>
            <w:noProof/>
            <w:webHidden/>
          </w:rPr>
          <w:fldChar w:fldCharType="begin"/>
        </w:r>
        <w:r w:rsidR="00FC31CD">
          <w:rPr>
            <w:noProof/>
            <w:webHidden/>
          </w:rPr>
          <w:instrText xml:space="preserve"> PAGEREF _Toc389205648 \h </w:instrText>
        </w:r>
        <w:r w:rsidR="00FC31CD">
          <w:rPr>
            <w:noProof/>
            <w:webHidden/>
          </w:rPr>
        </w:r>
        <w:r w:rsidR="00FC31CD">
          <w:rPr>
            <w:noProof/>
            <w:webHidden/>
          </w:rPr>
          <w:fldChar w:fldCharType="separate"/>
        </w:r>
        <w:r w:rsidR="00FC31CD">
          <w:rPr>
            <w:noProof/>
            <w:webHidden/>
          </w:rPr>
          <w:t>6</w:t>
        </w:r>
        <w:r w:rsidR="00FC31CD">
          <w:rPr>
            <w:noProof/>
            <w:webHidden/>
          </w:rPr>
          <w:fldChar w:fldCharType="end"/>
        </w:r>
      </w:hyperlink>
    </w:p>
    <w:p w14:paraId="55540DCC" w14:textId="77777777" w:rsidR="00FC31CD" w:rsidRDefault="00BE2B78">
      <w:pPr>
        <w:pStyle w:val="Sommario2"/>
        <w:tabs>
          <w:tab w:val="left" w:pos="880"/>
          <w:tab w:val="right" w:leader="dot" w:pos="9016"/>
        </w:tabs>
        <w:rPr>
          <w:rFonts w:eastAsiaTheme="minorEastAsia" w:cstheme="minorBidi"/>
          <w:noProof/>
          <w:sz w:val="22"/>
          <w:lang w:val="it-IT" w:eastAsia="it-IT" w:bidi="ar-SA"/>
        </w:rPr>
      </w:pPr>
      <w:hyperlink w:anchor="_Toc389205649" w:history="1">
        <w:r w:rsidR="00FC31CD" w:rsidRPr="00910363">
          <w:rPr>
            <w:rStyle w:val="Collegamentoipertestuale"/>
            <w:noProof/>
          </w:rPr>
          <w:t>2.1</w:t>
        </w:r>
        <w:r w:rsidR="00FC31CD">
          <w:rPr>
            <w:rFonts w:eastAsiaTheme="minorEastAsia" w:cstheme="minorBidi"/>
            <w:noProof/>
            <w:sz w:val="22"/>
            <w:lang w:val="it-IT" w:eastAsia="it-IT" w:bidi="ar-SA"/>
          </w:rPr>
          <w:tab/>
        </w:r>
        <w:r w:rsidR="00FC31CD" w:rsidRPr="00910363">
          <w:rPr>
            <w:rStyle w:val="Collegamentoipertestuale"/>
            <w:noProof/>
          </w:rPr>
          <w:t>Makefile</w:t>
        </w:r>
        <w:r w:rsidR="00FC31CD">
          <w:rPr>
            <w:noProof/>
            <w:webHidden/>
          </w:rPr>
          <w:tab/>
        </w:r>
        <w:r w:rsidR="00FC31CD">
          <w:rPr>
            <w:noProof/>
            <w:webHidden/>
          </w:rPr>
          <w:fldChar w:fldCharType="begin"/>
        </w:r>
        <w:r w:rsidR="00FC31CD">
          <w:rPr>
            <w:noProof/>
            <w:webHidden/>
          </w:rPr>
          <w:instrText xml:space="preserve"> PAGEREF _Toc389205649 \h </w:instrText>
        </w:r>
        <w:r w:rsidR="00FC31CD">
          <w:rPr>
            <w:noProof/>
            <w:webHidden/>
          </w:rPr>
        </w:r>
        <w:r w:rsidR="00FC31CD">
          <w:rPr>
            <w:noProof/>
            <w:webHidden/>
          </w:rPr>
          <w:fldChar w:fldCharType="separate"/>
        </w:r>
        <w:r w:rsidR="00FC31CD">
          <w:rPr>
            <w:noProof/>
            <w:webHidden/>
          </w:rPr>
          <w:t>7</w:t>
        </w:r>
        <w:r w:rsidR="00FC31CD">
          <w:rPr>
            <w:noProof/>
            <w:webHidden/>
          </w:rPr>
          <w:fldChar w:fldCharType="end"/>
        </w:r>
      </w:hyperlink>
    </w:p>
    <w:p w14:paraId="14A22686" w14:textId="77777777" w:rsidR="00FC31CD" w:rsidRDefault="00BE2B78">
      <w:pPr>
        <w:pStyle w:val="Sommario1"/>
        <w:tabs>
          <w:tab w:val="left" w:pos="440"/>
        </w:tabs>
        <w:rPr>
          <w:rFonts w:eastAsiaTheme="minorEastAsia" w:cstheme="minorBidi"/>
          <w:noProof/>
          <w:sz w:val="22"/>
          <w:lang w:val="it-IT" w:eastAsia="it-IT" w:bidi="ar-SA"/>
        </w:rPr>
      </w:pPr>
      <w:hyperlink w:anchor="_Toc389205650" w:history="1">
        <w:r w:rsidR="00FC31CD" w:rsidRPr="00910363">
          <w:rPr>
            <w:rStyle w:val="Collegamentoipertestuale"/>
            <w:noProof/>
          </w:rPr>
          <w:t>3.</w:t>
        </w:r>
        <w:r w:rsidR="00FC31CD">
          <w:rPr>
            <w:rFonts w:eastAsiaTheme="minorEastAsia" w:cstheme="minorBidi"/>
            <w:noProof/>
            <w:sz w:val="22"/>
            <w:lang w:val="it-IT" w:eastAsia="it-IT" w:bidi="ar-SA"/>
          </w:rPr>
          <w:tab/>
        </w:r>
        <w:r w:rsidR="00FC31CD" w:rsidRPr="00910363">
          <w:rPr>
            <w:rStyle w:val="Collegamentoipertestuale"/>
            <w:noProof/>
          </w:rPr>
          <w:t>Implementation</w:t>
        </w:r>
        <w:r w:rsidR="00FC31CD">
          <w:rPr>
            <w:noProof/>
            <w:webHidden/>
          </w:rPr>
          <w:tab/>
        </w:r>
        <w:r w:rsidR="00FC31CD">
          <w:rPr>
            <w:noProof/>
            <w:webHidden/>
          </w:rPr>
          <w:fldChar w:fldCharType="begin"/>
        </w:r>
        <w:r w:rsidR="00FC31CD">
          <w:rPr>
            <w:noProof/>
            <w:webHidden/>
          </w:rPr>
          <w:instrText xml:space="preserve"> PAGEREF _Toc389205650 \h </w:instrText>
        </w:r>
        <w:r w:rsidR="00FC31CD">
          <w:rPr>
            <w:noProof/>
            <w:webHidden/>
          </w:rPr>
        </w:r>
        <w:r w:rsidR="00FC31CD">
          <w:rPr>
            <w:noProof/>
            <w:webHidden/>
          </w:rPr>
          <w:fldChar w:fldCharType="separate"/>
        </w:r>
        <w:r w:rsidR="00FC31CD">
          <w:rPr>
            <w:noProof/>
            <w:webHidden/>
          </w:rPr>
          <w:t>9</w:t>
        </w:r>
        <w:r w:rsidR="00FC31CD">
          <w:rPr>
            <w:noProof/>
            <w:webHidden/>
          </w:rPr>
          <w:fldChar w:fldCharType="end"/>
        </w:r>
      </w:hyperlink>
    </w:p>
    <w:p w14:paraId="2BACAD3C" w14:textId="77777777" w:rsidR="00FC31CD" w:rsidRDefault="00BE2B78">
      <w:pPr>
        <w:pStyle w:val="Sommario2"/>
        <w:tabs>
          <w:tab w:val="left" w:pos="880"/>
          <w:tab w:val="right" w:leader="dot" w:pos="9016"/>
        </w:tabs>
        <w:rPr>
          <w:rFonts w:eastAsiaTheme="minorEastAsia" w:cstheme="minorBidi"/>
          <w:noProof/>
          <w:sz w:val="22"/>
          <w:lang w:val="it-IT" w:eastAsia="it-IT" w:bidi="ar-SA"/>
        </w:rPr>
      </w:pPr>
      <w:hyperlink w:anchor="_Toc389205651" w:history="1">
        <w:r w:rsidR="00FC31CD" w:rsidRPr="00910363">
          <w:rPr>
            <w:rStyle w:val="Collegamentoipertestuale"/>
            <w:noProof/>
          </w:rPr>
          <w:t>3.1</w:t>
        </w:r>
        <w:r w:rsidR="00FC31CD">
          <w:rPr>
            <w:rFonts w:eastAsiaTheme="minorEastAsia" w:cstheme="minorBidi"/>
            <w:noProof/>
            <w:sz w:val="22"/>
            <w:lang w:val="it-IT" w:eastAsia="it-IT" w:bidi="ar-SA"/>
          </w:rPr>
          <w:tab/>
        </w:r>
        <w:r w:rsidR="00FC31CD" w:rsidRPr="00910363">
          <w:rPr>
            <w:rStyle w:val="Collegamentoipertestuale"/>
            <w:noProof/>
          </w:rPr>
          <w:t>Header files</w:t>
        </w:r>
        <w:r w:rsidR="00FC31CD">
          <w:rPr>
            <w:noProof/>
            <w:webHidden/>
          </w:rPr>
          <w:tab/>
        </w:r>
        <w:r w:rsidR="00FC31CD">
          <w:rPr>
            <w:noProof/>
            <w:webHidden/>
          </w:rPr>
          <w:fldChar w:fldCharType="begin"/>
        </w:r>
        <w:r w:rsidR="00FC31CD">
          <w:rPr>
            <w:noProof/>
            <w:webHidden/>
          </w:rPr>
          <w:instrText xml:space="preserve"> PAGEREF _Toc389205651 \h </w:instrText>
        </w:r>
        <w:r w:rsidR="00FC31CD">
          <w:rPr>
            <w:noProof/>
            <w:webHidden/>
          </w:rPr>
        </w:r>
        <w:r w:rsidR="00FC31CD">
          <w:rPr>
            <w:noProof/>
            <w:webHidden/>
          </w:rPr>
          <w:fldChar w:fldCharType="separate"/>
        </w:r>
        <w:r w:rsidR="00FC31CD">
          <w:rPr>
            <w:noProof/>
            <w:webHidden/>
          </w:rPr>
          <w:t>9</w:t>
        </w:r>
        <w:r w:rsidR="00FC31CD">
          <w:rPr>
            <w:noProof/>
            <w:webHidden/>
          </w:rPr>
          <w:fldChar w:fldCharType="end"/>
        </w:r>
      </w:hyperlink>
    </w:p>
    <w:p w14:paraId="1A7EA660" w14:textId="77777777" w:rsidR="00FC31CD" w:rsidRDefault="00BE2B78">
      <w:pPr>
        <w:pStyle w:val="Sommario3"/>
        <w:tabs>
          <w:tab w:val="left" w:pos="1320"/>
          <w:tab w:val="right" w:leader="dot" w:pos="9016"/>
        </w:tabs>
        <w:rPr>
          <w:noProof/>
          <w:lang w:val="it-IT"/>
        </w:rPr>
      </w:pPr>
      <w:hyperlink w:anchor="_Toc389205652" w:history="1">
        <w:r w:rsidR="00FC31CD" w:rsidRPr="00910363">
          <w:rPr>
            <w:rStyle w:val="Collegamentoipertestuale"/>
            <w:noProof/>
            <w:lang w:bidi="en-US"/>
          </w:rPr>
          <w:t>3.1.1</w:t>
        </w:r>
        <w:r w:rsidR="00FC31CD">
          <w:rPr>
            <w:noProof/>
            <w:lang w:val="it-IT"/>
          </w:rPr>
          <w:tab/>
        </w:r>
        <w:r w:rsidR="00FC31CD" w:rsidRPr="00910363">
          <w:rPr>
            <w:rStyle w:val="Collegamentoipertestuale"/>
            <w:noProof/>
            <w:lang w:bidi="en-US"/>
          </w:rPr>
          <w:t>Stopwatch.h</w:t>
        </w:r>
        <w:r w:rsidR="00FC31CD">
          <w:rPr>
            <w:noProof/>
            <w:webHidden/>
          </w:rPr>
          <w:tab/>
        </w:r>
        <w:r w:rsidR="00FC31CD">
          <w:rPr>
            <w:noProof/>
            <w:webHidden/>
          </w:rPr>
          <w:fldChar w:fldCharType="begin"/>
        </w:r>
        <w:r w:rsidR="00FC31CD">
          <w:rPr>
            <w:noProof/>
            <w:webHidden/>
          </w:rPr>
          <w:instrText xml:space="preserve"> PAGEREF _Toc389205652 \h </w:instrText>
        </w:r>
        <w:r w:rsidR="00FC31CD">
          <w:rPr>
            <w:noProof/>
            <w:webHidden/>
          </w:rPr>
        </w:r>
        <w:r w:rsidR="00FC31CD">
          <w:rPr>
            <w:noProof/>
            <w:webHidden/>
          </w:rPr>
          <w:fldChar w:fldCharType="separate"/>
        </w:r>
        <w:r w:rsidR="00FC31CD">
          <w:rPr>
            <w:noProof/>
            <w:webHidden/>
          </w:rPr>
          <w:t>9</w:t>
        </w:r>
        <w:r w:rsidR="00FC31CD">
          <w:rPr>
            <w:noProof/>
            <w:webHidden/>
          </w:rPr>
          <w:fldChar w:fldCharType="end"/>
        </w:r>
      </w:hyperlink>
    </w:p>
    <w:p w14:paraId="07C1609C" w14:textId="77777777" w:rsidR="00FC31CD" w:rsidRDefault="00BE2B78">
      <w:pPr>
        <w:pStyle w:val="Sommario3"/>
        <w:tabs>
          <w:tab w:val="left" w:pos="1320"/>
          <w:tab w:val="right" w:leader="dot" w:pos="9016"/>
        </w:tabs>
        <w:rPr>
          <w:noProof/>
          <w:lang w:val="it-IT"/>
        </w:rPr>
      </w:pPr>
      <w:hyperlink w:anchor="_Toc389205653" w:history="1">
        <w:r w:rsidR="00FC31CD" w:rsidRPr="00910363">
          <w:rPr>
            <w:rStyle w:val="Collegamentoipertestuale"/>
            <w:noProof/>
            <w:lang w:bidi="en-US"/>
          </w:rPr>
          <w:t>3.1.2</w:t>
        </w:r>
        <w:r w:rsidR="00FC31CD">
          <w:rPr>
            <w:noProof/>
            <w:lang w:val="it-IT"/>
          </w:rPr>
          <w:tab/>
        </w:r>
        <w:r w:rsidR="00FC31CD" w:rsidRPr="00910363">
          <w:rPr>
            <w:rStyle w:val="Collegamentoipertestuale"/>
            <w:noProof/>
            <w:lang w:bidi="en-US"/>
          </w:rPr>
          <w:t>Header.h</w:t>
        </w:r>
        <w:r w:rsidR="00FC31CD">
          <w:rPr>
            <w:noProof/>
            <w:webHidden/>
          </w:rPr>
          <w:tab/>
        </w:r>
        <w:r w:rsidR="00FC31CD">
          <w:rPr>
            <w:noProof/>
            <w:webHidden/>
          </w:rPr>
          <w:fldChar w:fldCharType="begin"/>
        </w:r>
        <w:r w:rsidR="00FC31CD">
          <w:rPr>
            <w:noProof/>
            <w:webHidden/>
          </w:rPr>
          <w:instrText xml:space="preserve"> PAGEREF _Toc389205653 \h </w:instrText>
        </w:r>
        <w:r w:rsidR="00FC31CD">
          <w:rPr>
            <w:noProof/>
            <w:webHidden/>
          </w:rPr>
        </w:r>
        <w:r w:rsidR="00FC31CD">
          <w:rPr>
            <w:noProof/>
            <w:webHidden/>
          </w:rPr>
          <w:fldChar w:fldCharType="separate"/>
        </w:r>
        <w:r w:rsidR="00FC31CD">
          <w:rPr>
            <w:noProof/>
            <w:webHidden/>
          </w:rPr>
          <w:t>9</w:t>
        </w:r>
        <w:r w:rsidR="00FC31CD">
          <w:rPr>
            <w:noProof/>
            <w:webHidden/>
          </w:rPr>
          <w:fldChar w:fldCharType="end"/>
        </w:r>
      </w:hyperlink>
    </w:p>
    <w:p w14:paraId="20A3E8D6" w14:textId="77777777" w:rsidR="00FC31CD" w:rsidRDefault="00BE2B78">
      <w:pPr>
        <w:pStyle w:val="Sommario3"/>
        <w:tabs>
          <w:tab w:val="left" w:pos="1320"/>
          <w:tab w:val="right" w:leader="dot" w:pos="9016"/>
        </w:tabs>
        <w:rPr>
          <w:noProof/>
          <w:lang w:val="it-IT"/>
        </w:rPr>
      </w:pPr>
      <w:hyperlink w:anchor="_Toc389205654" w:history="1">
        <w:r w:rsidR="00FC31CD" w:rsidRPr="00910363">
          <w:rPr>
            <w:rStyle w:val="Collegamentoipertestuale"/>
            <w:noProof/>
            <w:lang w:bidi="en-US"/>
          </w:rPr>
          <w:t>3.1.3</w:t>
        </w:r>
        <w:r w:rsidR="00FC31CD">
          <w:rPr>
            <w:noProof/>
            <w:lang w:val="it-IT"/>
          </w:rPr>
          <w:tab/>
        </w:r>
        <w:r w:rsidR="00FC31CD" w:rsidRPr="00910363">
          <w:rPr>
            <w:rStyle w:val="Collegamentoipertestuale"/>
            <w:noProof/>
            <w:lang w:bidi="en-US"/>
          </w:rPr>
          <w:t>Header.h : load function</w:t>
        </w:r>
        <w:r w:rsidR="00FC31CD">
          <w:rPr>
            <w:noProof/>
            <w:webHidden/>
          </w:rPr>
          <w:tab/>
        </w:r>
        <w:r w:rsidR="00FC31CD">
          <w:rPr>
            <w:noProof/>
            <w:webHidden/>
          </w:rPr>
          <w:fldChar w:fldCharType="begin"/>
        </w:r>
        <w:r w:rsidR="00FC31CD">
          <w:rPr>
            <w:noProof/>
            <w:webHidden/>
          </w:rPr>
          <w:instrText xml:space="preserve"> PAGEREF _Toc389205654 \h </w:instrText>
        </w:r>
        <w:r w:rsidR="00FC31CD">
          <w:rPr>
            <w:noProof/>
            <w:webHidden/>
          </w:rPr>
        </w:r>
        <w:r w:rsidR="00FC31CD">
          <w:rPr>
            <w:noProof/>
            <w:webHidden/>
          </w:rPr>
          <w:fldChar w:fldCharType="separate"/>
        </w:r>
        <w:r w:rsidR="00FC31CD">
          <w:rPr>
            <w:noProof/>
            <w:webHidden/>
          </w:rPr>
          <w:t>10</w:t>
        </w:r>
        <w:r w:rsidR="00FC31CD">
          <w:rPr>
            <w:noProof/>
            <w:webHidden/>
          </w:rPr>
          <w:fldChar w:fldCharType="end"/>
        </w:r>
      </w:hyperlink>
    </w:p>
    <w:p w14:paraId="4B281B01" w14:textId="77777777" w:rsidR="00FC31CD" w:rsidRDefault="00BE2B78">
      <w:pPr>
        <w:pStyle w:val="Sommario3"/>
        <w:tabs>
          <w:tab w:val="left" w:pos="1320"/>
          <w:tab w:val="right" w:leader="dot" w:pos="9016"/>
        </w:tabs>
        <w:rPr>
          <w:noProof/>
          <w:lang w:val="it-IT"/>
        </w:rPr>
      </w:pPr>
      <w:hyperlink w:anchor="_Toc389205655" w:history="1">
        <w:r w:rsidR="00FC31CD" w:rsidRPr="00910363">
          <w:rPr>
            <w:rStyle w:val="Collegamentoipertestuale"/>
            <w:noProof/>
            <w:lang w:bidi="en-US"/>
          </w:rPr>
          <w:t>3.1.4</w:t>
        </w:r>
        <w:r w:rsidR="00FC31CD">
          <w:rPr>
            <w:noProof/>
            <w:lang w:val="it-IT"/>
          </w:rPr>
          <w:tab/>
        </w:r>
        <w:r w:rsidR="00FC31CD" w:rsidRPr="00910363">
          <w:rPr>
            <w:rStyle w:val="Collegamentoipertestuale"/>
            <w:noProof/>
            <w:lang w:bidi="en-US"/>
          </w:rPr>
          <w:t>InOut.h</w:t>
        </w:r>
        <w:r w:rsidR="00FC31CD">
          <w:rPr>
            <w:noProof/>
            <w:webHidden/>
          </w:rPr>
          <w:tab/>
        </w:r>
        <w:r w:rsidR="00FC31CD">
          <w:rPr>
            <w:noProof/>
            <w:webHidden/>
          </w:rPr>
          <w:fldChar w:fldCharType="begin"/>
        </w:r>
        <w:r w:rsidR="00FC31CD">
          <w:rPr>
            <w:noProof/>
            <w:webHidden/>
          </w:rPr>
          <w:instrText xml:space="preserve"> PAGEREF _Toc389205655 \h </w:instrText>
        </w:r>
        <w:r w:rsidR="00FC31CD">
          <w:rPr>
            <w:noProof/>
            <w:webHidden/>
          </w:rPr>
        </w:r>
        <w:r w:rsidR="00FC31CD">
          <w:rPr>
            <w:noProof/>
            <w:webHidden/>
          </w:rPr>
          <w:fldChar w:fldCharType="separate"/>
        </w:r>
        <w:r w:rsidR="00FC31CD">
          <w:rPr>
            <w:noProof/>
            <w:webHidden/>
          </w:rPr>
          <w:t>10</w:t>
        </w:r>
        <w:r w:rsidR="00FC31CD">
          <w:rPr>
            <w:noProof/>
            <w:webHidden/>
          </w:rPr>
          <w:fldChar w:fldCharType="end"/>
        </w:r>
      </w:hyperlink>
    </w:p>
    <w:p w14:paraId="5CA0D738" w14:textId="77777777" w:rsidR="00FC31CD" w:rsidRDefault="00BE2B78">
      <w:pPr>
        <w:pStyle w:val="Sommario2"/>
        <w:tabs>
          <w:tab w:val="left" w:pos="880"/>
          <w:tab w:val="right" w:leader="dot" w:pos="9016"/>
        </w:tabs>
        <w:rPr>
          <w:rFonts w:eastAsiaTheme="minorEastAsia" w:cstheme="minorBidi"/>
          <w:noProof/>
          <w:sz w:val="22"/>
          <w:lang w:val="it-IT" w:eastAsia="it-IT" w:bidi="ar-SA"/>
        </w:rPr>
      </w:pPr>
      <w:hyperlink w:anchor="_Toc389205656" w:history="1">
        <w:r w:rsidR="00FC31CD" w:rsidRPr="00910363">
          <w:rPr>
            <w:rStyle w:val="Collegamentoipertestuale"/>
            <w:noProof/>
          </w:rPr>
          <w:t>3.2</w:t>
        </w:r>
        <w:r w:rsidR="00FC31CD">
          <w:rPr>
            <w:rFonts w:eastAsiaTheme="minorEastAsia" w:cstheme="minorBidi"/>
            <w:noProof/>
            <w:sz w:val="22"/>
            <w:lang w:val="it-IT" w:eastAsia="it-IT" w:bidi="ar-SA"/>
          </w:rPr>
          <w:tab/>
        </w:r>
        <w:r w:rsidR="00FC31CD" w:rsidRPr="00910363">
          <w:rPr>
            <w:rStyle w:val="Collegamentoipertestuale"/>
            <w:noProof/>
          </w:rPr>
          <w:t>Common Operations, Behaviours, Data Structures</w:t>
        </w:r>
        <w:r w:rsidR="00FC31CD">
          <w:rPr>
            <w:noProof/>
            <w:webHidden/>
          </w:rPr>
          <w:tab/>
        </w:r>
        <w:r w:rsidR="00FC31CD">
          <w:rPr>
            <w:noProof/>
            <w:webHidden/>
          </w:rPr>
          <w:fldChar w:fldCharType="begin"/>
        </w:r>
        <w:r w:rsidR="00FC31CD">
          <w:rPr>
            <w:noProof/>
            <w:webHidden/>
          </w:rPr>
          <w:instrText xml:space="preserve"> PAGEREF _Toc389205656 \h </w:instrText>
        </w:r>
        <w:r w:rsidR="00FC31CD">
          <w:rPr>
            <w:noProof/>
            <w:webHidden/>
          </w:rPr>
        </w:r>
        <w:r w:rsidR="00FC31CD">
          <w:rPr>
            <w:noProof/>
            <w:webHidden/>
          </w:rPr>
          <w:fldChar w:fldCharType="separate"/>
        </w:r>
        <w:r w:rsidR="00FC31CD">
          <w:rPr>
            <w:noProof/>
            <w:webHidden/>
          </w:rPr>
          <w:t>10</w:t>
        </w:r>
        <w:r w:rsidR="00FC31CD">
          <w:rPr>
            <w:noProof/>
            <w:webHidden/>
          </w:rPr>
          <w:fldChar w:fldCharType="end"/>
        </w:r>
      </w:hyperlink>
    </w:p>
    <w:p w14:paraId="216D61BA" w14:textId="77777777" w:rsidR="00FC31CD" w:rsidRDefault="00BE2B78">
      <w:pPr>
        <w:pStyle w:val="Sommario3"/>
        <w:tabs>
          <w:tab w:val="left" w:pos="1320"/>
          <w:tab w:val="right" w:leader="dot" w:pos="9016"/>
        </w:tabs>
        <w:rPr>
          <w:noProof/>
          <w:lang w:val="it-IT"/>
        </w:rPr>
      </w:pPr>
      <w:hyperlink w:anchor="_Toc389205657" w:history="1">
        <w:r w:rsidR="00FC31CD" w:rsidRPr="00910363">
          <w:rPr>
            <w:rStyle w:val="Collegamentoipertestuale"/>
            <w:noProof/>
            <w:lang w:bidi="en-US"/>
          </w:rPr>
          <w:t>3.2.1</w:t>
        </w:r>
        <w:r w:rsidR="00FC31CD">
          <w:rPr>
            <w:noProof/>
            <w:lang w:val="it-IT"/>
          </w:rPr>
          <w:tab/>
        </w:r>
        <w:r w:rsidR="00FC31CD" w:rsidRPr="00910363">
          <w:rPr>
            <w:rStyle w:val="Collegamentoipertestuale"/>
            <w:noProof/>
            <w:lang w:bidi="en-US"/>
          </w:rPr>
          <w:t>Launch parameters</w:t>
        </w:r>
        <w:r w:rsidR="00FC31CD">
          <w:rPr>
            <w:noProof/>
            <w:webHidden/>
          </w:rPr>
          <w:tab/>
        </w:r>
        <w:r w:rsidR="00FC31CD">
          <w:rPr>
            <w:noProof/>
            <w:webHidden/>
          </w:rPr>
          <w:fldChar w:fldCharType="begin"/>
        </w:r>
        <w:r w:rsidR="00FC31CD">
          <w:rPr>
            <w:noProof/>
            <w:webHidden/>
          </w:rPr>
          <w:instrText xml:space="preserve"> PAGEREF _Toc389205657 \h </w:instrText>
        </w:r>
        <w:r w:rsidR="00FC31CD">
          <w:rPr>
            <w:noProof/>
            <w:webHidden/>
          </w:rPr>
        </w:r>
        <w:r w:rsidR="00FC31CD">
          <w:rPr>
            <w:noProof/>
            <w:webHidden/>
          </w:rPr>
          <w:fldChar w:fldCharType="separate"/>
        </w:r>
        <w:r w:rsidR="00FC31CD">
          <w:rPr>
            <w:noProof/>
            <w:webHidden/>
          </w:rPr>
          <w:t>10</w:t>
        </w:r>
        <w:r w:rsidR="00FC31CD">
          <w:rPr>
            <w:noProof/>
            <w:webHidden/>
          </w:rPr>
          <w:fldChar w:fldCharType="end"/>
        </w:r>
      </w:hyperlink>
    </w:p>
    <w:p w14:paraId="7C4AE300" w14:textId="77777777" w:rsidR="00FC31CD" w:rsidRDefault="00BE2B78">
      <w:pPr>
        <w:pStyle w:val="Sommario3"/>
        <w:tabs>
          <w:tab w:val="left" w:pos="1320"/>
          <w:tab w:val="right" w:leader="dot" w:pos="9016"/>
        </w:tabs>
        <w:rPr>
          <w:noProof/>
          <w:lang w:val="it-IT"/>
        </w:rPr>
      </w:pPr>
      <w:hyperlink w:anchor="_Toc389205658" w:history="1">
        <w:r w:rsidR="00FC31CD" w:rsidRPr="00910363">
          <w:rPr>
            <w:rStyle w:val="Collegamentoipertestuale"/>
            <w:noProof/>
            <w:lang w:bidi="en-US"/>
          </w:rPr>
          <w:t>3.2.2</w:t>
        </w:r>
        <w:r w:rsidR="00FC31CD">
          <w:rPr>
            <w:noProof/>
            <w:lang w:val="it-IT"/>
          </w:rPr>
          <w:tab/>
        </w:r>
        <w:r w:rsidR="00FC31CD" w:rsidRPr="00910363">
          <w:rPr>
            <w:rStyle w:val="Collegamentoipertestuale"/>
            <w:noProof/>
            <w:lang w:bidi="en-US"/>
          </w:rPr>
          <w:t>Input / output</w:t>
        </w:r>
        <w:r w:rsidR="00FC31CD">
          <w:rPr>
            <w:noProof/>
            <w:webHidden/>
          </w:rPr>
          <w:tab/>
        </w:r>
        <w:r w:rsidR="00FC31CD">
          <w:rPr>
            <w:noProof/>
            <w:webHidden/>
          </w:rPr>
          <w:fldChar w:fldCharType="begin"/>
        </w:r>
        <w:r w:rsidR="00FC31CD">
          <w:rPr>
            <w:noProof/>
            <w:webHidden/>
          </w:rPr>
          <w:instrText xml:space="preserve"> PAGEREF _Toc389205658 \h </w:instrText>
        </w:r>
        <w:r w:rsidR="00FC31CD">
          <w:rPr>
            <w:noProof/>
            <w:webHidden/>
          </w:rPr>
        </w:r>
        <w:r w:rsidR="00FC31CD">
          <w:rPr>
            <w:noProof/>
            <w:webHidden/>
          </w:rPr>
          <w:fldChar w:fldCharType="separate"/>
        </w:r>
        <w:r w:rsidR="00FC31CD">
          <w:rPr>
            <w:noProof/>
            <w:webHidden/>
          </w:rPr>
          <w:t>10</w:t>
        </w:r>
        <w:r w:rsidR="00FC31CD">
          <w:rPr>
            <w:noProof/>
            <w:webHidden/>
          </w:rPr>
          <w:fldChar w:fldCharType="end"/>
        </w:r>
      </w:hyperlink>
    </w:p>
    <w:p w14:paraId="5FF36D4F" w14:textId="77777777" w:rsidR="00FC31CD" w:rsidRDefault="00BE2B78">
      <w:pPr>
        <w:pStyle w:val="Sommario3"/>
        <w:tabs>
          <w:tab w:val="left" w:pos="1320"/>
          <w:tab w:val="right" w:leader="dot" w:pos="9016"/>
        </w:tabs>
        <w:rPr>
          <w:noProof/>
          <w:lang w:val="it-IT"/>
        </w:rPr>
      </w:pPr>
      <w:hyperlink w:anchor="_Toc389205659" w:history="1">
        <w:r w:rsidR="00FC31CD" w:rsidRPr="00910363">
          <w:rPr>
            <w:rStyle w:val="Collegamentoipertestuale"/>
            <w:noProof/>
            <w:lang w:bidi="en-US"/>
          </w:rPr>
          <w:t>3.2.3</w:t>
        </w:r>
        <w:r w:rsidR="00FC31CD">
          <w:rPr>
            <w:noProof/>
            <w:lang w:val="it-IT"/>
          </w:rPr>
          <w:tab/>
        </w:r>
        <w:r w:rsidR="00FC31CD" w:rsidRPr="00910363">
          <w:rPr>
            <w:rStyle w:val="Collegamentoipertestuale"/>
            <w:noProof/>
            <w:lang w:bidi="en-US"/>
          </w:rPr>
          <w:t>CSV file</w:t>
        </w:r>
        <w:r w:rsidR="00FC31CD">
          <w:rPr>
            <w:noProof/>
            <w:webHidden/>
          </w:rPr>
          <w:tab/>
        </w:r>
        <w:r w:rsidR="00FC31CD">
          <w:rPr>
            <w:noProof/>
            <w:webHidden/>
          </w:rPr>
          <w:fldChar w:fldCharType="begin"/>
        </w:r>
        <w:r w:rsidR="00FC31CD">
          <w:rPr>
            <w:noProof/>
            <w:webHidden/>
          </w:rPr>
          <w:instrText xml:space="preserve"> PAGEREF _Toc389205659 \h </w:instrText>
        </w:r>
        <w:r w:rsidR="00FC31CD">
          <w:rPr>
            <w:noProof/>
            <w:webHidden/>
          </w:rPr>
        </w:r>
        <w:r w:rsidR="00FC31CD">
          <w:rPr>
            <w:noProof/>
            <w:webHidden/>
          </w:rPr>
          <w:fldChar w:fldCharType="separate"/>
        </w:r>
        <w:r w:rsidR="00FC31CD">
          <w:rPr>
            <w:noProof/>
            <w:webHidden/>
          </w:rPr>
          <w:t>11</w:t>
        </w:r>
        <w:r w:rsidR="00FC31CD">
          <w:rPr>
            <w:noProof/>
            <w:webHidden/>
          </w:rPr>
          <w:fldChar w:fldCharType="end"/>
        </w:r>
      </w:hyperlink>
    </w:p>
    <w:p w14:paraId="18B568B6" w14:textId="77777777" w:rsidR="00FC31CD" w:rsidRDefault="00BE2B78">
      <w:pPr>
        <w:pStyle w:val="Sommario3"/>
        <w:tabs>
          <w:tab w:val="left" w:pos="1320"/>
          <w:tab w:val="right" w:leader="dot" w:pos="9016"/>
        </w:tabs>
        <w:rPr>
          <w:noProof/>
          <w:lang w:val="it-IT"/>
        </w:rPr>
      </w:pPr>
      <w:hyperlink w:anchor="_Toc389205660" w:history="1">
        <w:r w:rsidR="00FC31CD" w:rsidRPr="00910363">
          <w:rPr>
            <w:rStyle w:val="Collegamentoipertestuale"/>
            <w:noProof/>
            <w:lang w:bidi="en-US"/>
          </w:rPr>
          <w:t>3.2.4</w:t>
        </w:r>
        <w:r w:rsidR="00FC31CD">
          <w:rPr>
            <w:noProof/>
            <w:lang w:val="it-IT"/>
          </w:rPr>
          <w:tab/>
        </w:r>
        <w:r w:rsidR="00FC31CD" w:rsidRPr="00910363">
          <w:rPr>
            <w:rStyle w:val="Collegamentoipertestuale"/>
            <w:noProof/>
            <w:lang w:bidi="en-US"/>
          </w:rPr>
          <w:t>Data Structures</w:t>
        </w:r>
        <w:r w:rsidR="00FC31CD">
          <w:rPr>
            <w:noProof/>
            <w:webHidden/>
          </w:rPr>
          <w:tab/>
        </w:r>
        <w:r w:rsidR="00FC31CD">
          <w:rPr>
            <w:noProof/>
            <w:webHidden/>
          </w:rPr>
          <w:fldChar w:fldCharType="begin"/>
        </w:r>
        <w:r w:rsidR="00FC31CD">
          <w:rPr>
            <w:noProof/>
            <w:webHidden/>
          </w:rPr>
          <w:instrText xml:space="preserve"> PAGEREF _Toc389205660 \h </w:instrText>
        </w:r>
        <w:r w:rsidR="00FC31CD">
          <w:rPr>
            <w:noProof/>
            <w:webHidden/>
          </w:rPr>
        </w:r>
        <w:r w:rsidR="00FC31CD">
          <w:rPr>
            <w:noProof/>
            <w:webHidden/>
          </w:rPr>
          <w:fldChar w:fldCharType="separate"/>
        </w:r>
        <w:r w:rsidR="00FC31CD">
          <w:rPr>
            <w:noProof/>
            <w:webHidden/>
          </w:rPr>
          <w:t>11</w:t>
        </w:r>
        <w:r w:rsidR="00FC31CD">
          <w:rPr>
            <w:noProof/>
            <w:webHidden/>
          </w:rPr>
          <w:fldChar w:fldCharType="end"/>
        </w:r>
      </w:hyperlink>
    </w:p>
    <w:p w14:paraId="027ECF02" w14:textId="77777777" w:rsidR="00FC31CD" w:rsidRDefault="00BE2B78">
      <w:pPr>
        <w:pStyle w:val="Sommario3"/>
        <w:tabs>
          <w:tab w:val="left" w:pos="1320"/>
          <w:tab w:val="right" w:leader="dot" w:pos="9016"/>
        </w:tabs>
        <w:rPr>
          <w:noProof/>
          <w:lang w:val="it-IT"/>
        </w:rPr>
      </w:pPr>
      <w:hyperlink w:anchor="_Toc389205661" w:history="1">
        <w:r w:rsidR="00FC31CD" w:rsidRPr="00910363">
          <w:rPr>
            <w:rStyle w:val="Collegamentoipertestuale"/>
            <w:noProof/>
            <w:lang w:bidi="en-US"/>
          </w:rPr>
          <w:t>3.2.5</w:t>
        </w:r>
        <w:r w:rsidR="00FC31CD">
          <w:rPr>
            <w:noProof/>
            <w:lang w:val="it-IT"/>
          </w:rPr>
          <w:tab/>
        </w:r>
        <w:r w:rsidR="00FC31CD" w:rsidRPr="00910363">
          <w:rPr>
            <w:rStyle w:val="Collegamentoipertestuale"/>
            <w:noProof/>
            <w:lang w:bidi="en-US"/>
          </w:rPr>
          <w:t>Free functions</w:t>
        </w:r>
        <w:r w:rsidR="00FC31CD">
          <w:rPr>
            <w:noProof/>
            <w:webHidden/>
          </w:rPr>
          <w:tab/>
        </w:r>
        <w:r w:rsidR="00FC31CD">
          <w:rPr>
            <w:noProof/>
            <w:webHidden/>
          </w:rPr>
          <w:fldChar w:fldCharType="begin"/>
        </w:r>
        <w:r w:rsidR="00FC31CD">
          <w:rPr>
            <w:noProof/>
            <w:webHidden/>
          </w:rPr>
          <w:instrText xml:space="preserve"> PAGEREF _Toc389205661 \h </w:instrText>
        </w:r>
        <w:r w:rsidR="00FC31CD">
          <w:rPr>
            <w:noProof/>
            <w:webHidden/>
          </w:rPr>
        </w:r>
        <w:r w:rsidR="00FC31CD">
          <w:rPr>
            <w:noProof/>
            <w:webHidden/>
          </w:rPr>
          <w:fldChar w:fldCharType="separate"/>
        </w:r>
        <w:r w:rsidR="00FC31CD">
          <w:rPr>
            <w:noProof/>
            <w:webHidden/>
          </w:rPr>
          <w:t>11</w:t>
        </w:r>
        <w:r w:rsidR="00FC31CD">
          <w:rPr>
            <w:noProof/>
            <w:webHidden/>
          </w:rPr>
          <w:fldChar w:fldCharType="end"/>
        </w:r>
      </w:hyperlink>
    </w:p>
    <w:p w14:paraId="55D83EBE" w14:textId="77777777" w:rsidR="00FC31CD" w:rsidRDefault="00BE2B78">
      <w:pPr>
        <w:pStyle w:val="Sommario2"/>
        <w:tabs>
          <w:tab w:val="left" w:pos="880"/>
          <w:tab w:val="right" w:leader="dot" w:pos="9016"/>
        </w:tabs>
        <w:rPr>
          <w:rFonts w:eastAsiaTheme="minorEastAsia" w:cstheme="minorBidi"/>
          <w:noProof/>
          <w:sz w:val="22"/>
          <w:lang w:val="it-IT" w:eastAsia="it-IT" w:bidi="ar-SA"/>
        </w:rPr>
      </w:pPr>
      <w:hyperlink w:anchor="_Toc389205662" w:history="1">
        <w:r w:rsidR="00FC31CD" w:rsidRPr="00910363">
          <w:rPr>
            <w:rStyle w:val="Collegamentoipertestuale"/>
            <w:noProof/>
          </w:rPr>
          <w:t>3.3</w:t>
        </w:r>
        <w:r w:rsidR="00FC31CD">
          <w:rPr>
            <w:rFonts w:eastAsiaTheme="minorEastAsia" w:cstheme="minorBidi"/>
            <w:noProof/>
            <w:sz w:val="22"/>
            <w:lang w:val="it-IT" w:eastAsia="it-IT" w:bidi="ar-SA"/>
          </w:rPr>
          <w:tab/>
        </w:r>
        <w:r w:rsidR="00FC31CD" w:rsidRPr="00910363">
          <w:rPr>
            <w:rStyle w:val="Collegamentoipertestuale"/>
            <w:noProof/>
          </w:rPr>
          <w:t>Cannon Algorithm</w:t>
        </w:r>
        <w:r w:rsidR="00FC31CD">
          <w:rPr>
            <w:noProof/>
            <w:webHidden/>
          </w:rPr>
          <w:tab/>
        </w:r>
        <w:r w:rsidR="00FC31CD">
          <w:rPr>
            <w:noProof/>
            <w:webHidden/>
          </w:rPr>
          <w:fldChar w:fldCharType="begin"/>
        </w:r>
        <w:r w:rsidR="00FC31CD">
          <w:rPr>
            <w:noProof/>
            <w:webHidden/>
          </w:rPr>
          <w:instrText xml:space="preserve"> PAGEREF _Toc389205662 \h </w:instrText>
        </w:r>
        <w:r w:rsidR="00FC31CD">
          <w:rPr>
            <w:noProof/>
            <w:webHidden/>
          </w:rPr>
        </w:r>
        <w:r w:rsidR="00FC31CD">
          <w:rPr>
            <w:noProof/>
            <w:webHidden/>
          </w:rPr>
          <w:fldChar w:fldCharType="separate"/>
        </w:r>
        <w:r w:rsidR="00FC31CD">
          <w:rPr>
            <w:noProof/>
            <w:webHidden/>
          </w:rPr>
          <w:t>12</w:t>
        </w:r>
        <w:r w:rsidR="00FC31CD">
          <w:rPr>
            <w:noProof/>
            <w:webHidden/>
          </w:rPr>
          <w:fldChar w:fldCharType="end"/>
        </w:r>
      </w:hyperlink>
    </w:p>
    <w:p w14:paraId="63EBCFA6" w14:textId="77777777" w:rsidR="00FC31CD" w:rsidRDefault="00BE2B78">
      <w:pPr>
        <w:pStyle w:val="Sommario3"/>
        <w:tabs>
          <w:tab w:val="left" w:pos="1320"/>
          <w:tab w:val="right" w:leader="dot" w:pos="9016"/>
        </w:tabs>
        <w:rPr>
          <w:noProof/>
          <w:lang w:val="it-IT"/>
        </w:rPr>
      </w:pPr>
      <w:hyperlink w:anchor="_Toc389205663" w:history="1">
        <w:r w:rsidR="00FC31CD" w:rsidRPr="00910363">
          <w:rPr>
            <w:rStyle w:val="Collegamentoipertestuale"/>
            <w:noProof/>
          </w:rPr>
          <w:t>3.3.1</w:t>
        </w:r>
        <w:r w:rsidR="00FC31CD">
          <w:rPr>
            <w:noProof/>
            <w:lang w:val="it-IT"/>
          </w:rPr>
          <w:tab/>
        </w:r>
        <w:r w:rsidR="00FC31CD" w:rsidRPr="00910363">
          <w:rPr>
            <w:rStyle w:val="Collegamentoipertestuale"/>
            <w:noProof/>
          </w:rPr>
          <w:t>Matrix division</w:t>
        </w:r>
        <w:r w:rsidR="00FC31CD">
          <w:rPr>
            <w:noProof/>
            <w:webHidden/>
          </w:rPr>
          <w:tab/>
        </w:r>
        <w:r w:rsidR="00FC31CD">
          <w:rPr>
            <w:noProof/>
            <w:webHidden/>
          </w:rPr>
          <w:fldChar w:fldCharType="begin"/>
        </w:r>
        <w:r w:rsidR="00FC31CD">
          <w:rPr>
            <w:noProof/>
            <w:webHidden/>
          </w:rPr>
          <w:instrText xml:space="preserve"> PAGEREF _Toc389205663 \h </w:instrText>
        </w:r>
        <w:r w:rsidR="00FC31CD">
          <w:rPr>
            <w:noProof/>
            <w:webHidden/>
          </w:rPr>
        </w:r>
        <w:r w:rsidR="00FC31CD">
          <w:rPr>
            <w:noProof/>
            <w:webHidden/>
          </w:rPr>
          <w:fldChar w:fldCharType="separate"/>
        </w:r>
        <w:r w:rsidR="00FC31CD">
          <w:rPr>
            <w:noProof/>
            <w:webHidden/>
          </w:rPr>
          <w:t>12</w:t>
        </w:r>
        <w:r w:rsidR="00FC31CD">
          <w:rPr>
            <w:noProof/>
            <w:webHidden/>
          </w:rPr>
          <w:fldChar w:fldCharType="end"/>
        </w:r>
      </w:hyperlink>
    </w:p>
    <w:p w14:paraId="6889EEDD" w14:textId="77777777" w:rsidR="00FC31CD" w:rsidRDefault="00BE2B78">
      <w:pPr>
        <w:pStyle w:val="Sommario3"/>
        <w:tabs>
          <w:tab w:val="left" w:pos="1320"/>
          <w:tab w:val="right" w:leader="dot" w:pos="9016"/>
        </w:tabs>
        <w:rPr>
          <w:noProof/>
          <w:lang w:val="it-IT"/>
        </w:rPr>
      </w:pPr>
      <w:hyperlink w:anchor="_Toc389205664" w:history="1">
        <w:r w:rsidR="00FC31CD" w:rsidRPr="00910363">
          <w:rPr>
            <w:rStyle w:val="Collegamentoipertestuale"/>
            <w:noProof/>
          </w:rPr>
          <w:t>3.3.2</w:t>
        </w:r>
        <w:r w:rsidR="00FC31CD">
          <w:rPr>
            <w:noProof/>
            <w:lang w:val="it-IT"/>
          </w:rPr>
          <w:tab/>
        </w:r>
        <w:r w:rsidR="00FC31CD" w:rsidRPr="00910363">
          <w:rPr>
            <w:rStyle w:val="Collegamentoipertestuale"/>
            <w:noProof/>
          </w:rPr>
          <w:t>Matrix align</w:t>
        </w:r>
        <w:r w:rsidR="00FC31CD">
          <w:rPr>
            <w:noProof/>
            <w:webHidden/>
          </w:rPr>
          <w:tab/>
        </w:r>
        <w:r w:rsidR="00FC31CD">
          <w:rPr>
            <w:noProof/>
            <w:webHidden/>
          </w:rPr>
          <w:fldChar w:fldCharType="begin"/>
        </w:r>
        <w:r w:rsidR="00FC31CD">
          <w:rPr>
            <w:noProof/>
            <w:webHidden/>
          </w:rPr>
          <w:instrText xml:space="preserve"> PAGEREF _Toc389205664 \h </w:instrText>
        </w:r>
        <w:r w:rsidR="00FC31CD">
          <w:rPr>
            <w:noProof/>
            <w:webHidden/>
          </w:rPr>
        </w:r>
        <w:r w:rsidR="00FC31CD">
          <w:rPr>
            <w:noProof/>
            <w:webHidden/>
          </w:rPr>
          <w:fldChar w:fldCharType="separate"/>
        </w:r>
        <w:r w:rsidR="00FC31CD">
          <w:rPr>
            <w:noProof/>
            <w:webHidden/>
          </w:rPr>
          <w:t>12</w:t>
        </w:r>
        <w:r w:rsidR="00FC31CD">
          <w:rPr>
            <w:noProof/>
            <w:webHidden/>
          </w:rPr>
          <w:fldChar w:fldCharType="end"/>
        </w:r>
      </w:hyperlink>
    </w:p>
    <w:p w14:paraId="0E9D9324" w14:textId="77777777" w:rsidR="00FC31CD" w:rsidRDefault="00BE2B78">
      <w:pPr>
        <w:pStyle w:val="Sommario3"/>
        <w:tabs>
          <w:tab w:val="left" w:pos="1320"/>
          <w:tab w:val="right" w:leader="dot" w:pos="9016"/>
        </w:tabs>
        <w:rPr>
          <w:noProof/>
          <w:lang w:val="it-IT"/>
        </w:rPr>
      </w:pPr>
      <w:hyperlink w:anchor="_Toc389205665" w:history="1">
        <w:r w:rsidR="00FC31CD" w:rsidRPr="00910363">
          <w:rPr>
            <w:rStyle w:val="Collegamentoipertestuale"/>
            <w:noProof/>
          </w:rPr>
          <w:t>3.3.3</w:t>
        </w:r>
        <w:r w:rsidR="00FC31CD">
          <w:rPr>
            <w:noProof/>
            <w:lang w:val="it-IT"/>
          </w:rPr>
          <w:tab/>
        </w:r>
        <w:r w:rsidR="00FC31CD" w:rsidRPr="00910363">
          <w:rPr>
            <w:rStyle w:val="Collegamentoipertestuale"/>
            <w:noProof/>
          </w:rPr>
          <w:t>Communication (from master)</w:t>
        </w:r>
        <w:r w:rsidR="00FC31CD">
          <w:rPr>
            <w:noProof/>
            <w:webHidden/>
          </w:rPr>
          <w:tab/>
        </w:r>
        <w:r w:rsidR="00FC31CD">
          <w:rPr>
            <w:noProof/>
            <w:webHidden/>
          </w:rPr>
          <w:fldChar w:fldCharType="begin"/>
        </w:r>
        <w:r w:rsidR="00FC31CD">
          <w:rPr>
            <w:noProof/>
            <w:webHidden/>
          </w:rPr>
          <w:instrText xml:space="preserve"> PAGEREF _Toc389205665 \h </w:instrText>
        </w:r>
        <w:r w:rsidR="00FC31CD">
          <w:rPr>
            <w:noProof/>
            <w:webHidden/>
          </w:rPr>
        </w:r>
        <w:r w:rsidR="00FC31CD">
          <w:rPr>
            <w:noProof/>
            <w:webHidden/>
          </w:rPr>
          <w:fldChar w:fldCharType="separate"/>
        </w:r>
        <w:r w:rsidR="00FC31CD">
          <w:rPr>
            <w:noProof/>
            <w:webHidden/>
          </w:rPr>
          <w:t>13</w:t>
        </w:r>
        <w:r w:rsidR="00FC31CD">
          <w:rPr>
            <w:noProof/>
            <w:webHidden/>
          </w:rPr>
          <w:fldChar w:fldCharType="end"/>
        </w:r>
      </w:hyperlink>
    </w:p>
    <w:p w14:paraId="4E229369" w14:textId="77777777" w:rsidR="00FC31CD" w:rsidRDefault="00BE2B78">
      <w:pPr>
        <w:pStyle w:val="Sommario3"/>
        <w:tabs>
          <w:tab w:val="left" w:pos="1320"/>
          <w:tab w:val="right" w:leader="dot" w:pos="9016"/>
        </w:tabs>
        <w:rPr>
          <w:noProof/>
          <w:lang w:val="it-IT"/>
        </w:rPr>
      </w:pPr>
      <w:hyperlink w:anchor="_Toc389205666" w:history="1">
        <w:r w:rsidR="00FC31CD" w:rsidRPr="00910363">
          <w:rPr>
            <w:rStyle w:val="Collegamentoipertestuale"/>
            <w:noProof/>
          </w:rPr>
          <w:t>3.3.4</w:t>
        </w:r>
        <w:r w:rsidR="00FC31CD">
          <w:rPr>
            <w:noProof/>
            <w:lang w:val="it-IT"/>
          </w:rPr>
          <w:tab/>
        </w:r>
        <w:r w:rsidR="00FC31CD" w:rsidRPr="00910363">
          <w:rPr>
            <w:rStyle w:val="Collegamentoipertestuale"/>
            <w:noProof/>
          </w:rPr>
          <w:t>Slave process core loop</w:t>
        </w:r>
        <w:r w:rsidR="00FC31CD">
          <w:rPr>
            <w:noProof/>
            <w:webHidden/>
          </w:rPr>
          <w:tab/>
        </w:r>
        <w:r w:rsidR="00FC31CD">
          <w:rPr>
            <w:noProof/>
            <w:webHidden/>
          </w:rPr>
          <w:fldChar w:fldCharType="begin"/>
        </w:r>
        <w:r w:rsidR="00FC31CD">
          <w:rPr>
            <w:noProof/>
            <w:webHidden/>
          </w:rPr>
          <w:instrText xml:space="preserve"> PAGEREF _Toc389205666 \h </w:instrText>
        </w:r>
        <w:r w:rsidR="00FC31CD">
          <w:rPr>
            <w:noProof/>
            <w:webHidden/>
          </w:rPr>
        </w:r>
        <w:r w:rsidR="00FC31CD">
          <w:rPr>
            <w:noProof/>
            <w:webHidden/>
          </w:rPr>
          <w:fldChar w:fldCharType="separate"/>
        </w:r>
        <w:r w:rsidR="00FC31CD">
          <w:rPr>
            <w:noProof/>
            <w:webHidden/>
          </w:rPr>
          <w:t>13</w:t>
        </w:r>
        <w:r w:rsidR="00FC31CD">
          <w:rPr>
            <w:noProof/>
            <w:webHidden/>
          </w:rPr>
          <w:fldChar w:fldCharType="end"/>
        </w:r>
      </w:hyperlink>
    </w:p>
    <w:p w14:paraId="1F7DF9FD" w14:textId="77777777" w:rsidR="00FC31CD" w:rsidRDefault="00BE2B78">
      <w:pPr>
        <w:pStyle w:val="Sommario3"/>
        <w:tabs>
          <w:tab w:val="left" w:pos="1320"/>
          <w:tab w:val="right" w:leader="dot" w:pos="9016"/>
        </w:tabs>
        <w:rPr>
          <w:noProof/>
          <w:lang w:val="it-IT"/>
        </w:rPr>
      </w:pPr>
      <w:hyperlink w:anchor="_Toc389205667" w:history="1">
        <w:r w:rsidR="00FC31CD" w:rsidRPr="00910363">
          <w:rPr>
            <w:rStyle w:val="Collegamentoipertestuale"/>
            <w:noProof/>
          </w:rPr>
          <w:t>3.3.5</w:t>
        </w:r>
        <w:r w:rsidR="00FC31CD">
          <w:rPr>
            <w:noProof/>
            <w:lang w:val="it-IT"/>
          </w:rPr>
          <w:tab/>
        </w:r>
        <w:r w:rsidR="00FC31CD" w:rsidRPr="00910363">
          <w:rPr>
            <w:rStyle w:val="Collegamentoipertestuale"/>
            <w:noProof/>
          </w:rPr>
          <w:t>Communication (to master)</w:t>
        </w:r>
        <w:r w:rsidR="00FC31CD">
          <w:rPr>
            <w:noProof/>
            <w:webHidden/>
          </w:rPr>
          <w:tab/>
        </w:r>
        <w:r w:rsidR="00FC31CD">
          <w:rPr>
            <w:noProof/>
            <w:webHidden/>
          </w:rPr>
          <w:fldChar w:fldCharType="begin"/>
        </w:r>
        <w:r w:rsidR="00FC31CD">
          <w:rPr>
            <w:noProof/>
            <w:webHidden/>
          </w:rPr>
          <w:instrText xml:space="preserve"> PAGEREF _Toc389205667 \h </w:instrText>
        </w:r>
        <w:r w:rsidR="00FC31CD">
          <w:rPr>
            <w:noProof/>
            <w:webHidden/>
          </w:rPr>
        </w:r>
        <w:r w:rsidR="00FC31CD">
          <w:rPr>
            <w:noProof/>
            <w:webHidden/>
          </w:rPr>
          <w:fldChar w:fldCharType="separate"/>
        </w:r>
        <w:r w:rsidR="00FC31CD">
          <w:rPr>
            <w:noProof/>
            <w:webHidden/>
          </w:rPr>
          <w:t>14</w:t>
        </w:r>
        <w:r w:rsidR="00FC31CD">
          <w:rPr>
            <w:noProof/>
            <w:webHidden/>
          </w:rPr>
          <w:fldChar w:fldCharType="end"/>
        </w:r>
      </w:hyperlink>
    </w:p>
    <w:p w14:paraId="3EEC2664" w14:textId="77777777" w:rsidR="00FC31CD" w:rsidRDefault="00BE2B78">
      <w:pPr>
        <w:pStyle w:val="Sommario3"/>
        <w:tabs>
          <w:tab w:val="left" w:pos="1320"/>
          <w:tab w:val="right" w:leader="dot" w:pos="9016"/>
        </w:tabs>
        <w:rPr>
          <w:noProof/>
          <w:lang w:val="it-IT"/>
        </w:rPr>
      </w:pPr>
      <w:hyperlink w:anchor="_Toc389205668" w:history="1">
        <w:r w:rsidR="00FC31CD" w:rsidRPr="00910363">
          <w:rPr>
            <w:rStyle w:val="Collegamentoipertestuale"/>
            <w:noProof/>
            <w:lang w:bidi="en-US"/>
          </w:rPr>
          <w:t>3.3.6</w:t>
        </w:r>
        <w:r w:rsidR="00FC31CD">
          <w:rPr>
            <w:noProof/>
            <w:lang w:val="it-IT"/>
          </w:rPr>
          <w:tab/>
        </w:r>
        <w:r w:rsidR="00FC31CD" w:rsidRPr="00910363">
          <w:rPr>
            <w:rStyle w:val="Collegamentoipertestuale"/>
            <w:noProof/>
            <w:lang w:bidi="en-US"/>
          </w:rPr>
          <w:t>Result matrix computation</w:t>
        </w:r>
        <w:r w:rsidR="00FC31CD">
          <w:rPr>
            <w:noProof/>
            <w:webHidden/>
          </w:rPr>
          <w:tab/>
        </w:r>
        <w:r w:rsidR="00FC31CD">
          <w:rPr>
            <w:noProof/>
            <w:webHidden/>
          </w:rPr>
          <w:fldChar w:fldCharType="begin"/>
        </w:r>
        <w:r w:rsidR="00FC31CD">
          <w:rPr>
            <w:noProof/>
            <w:webHidden/>
          </w:rPr>
          <w:instrText xml:space="preserve"> PAGEREF _Toc389205668 \h </w:instrText>
        </w:r>
        <w:r w:rsidR="00FC31CD">
          <w:rPr>
            <w:noProof/>
            <w:webHidden/>
          </w:rPr>
        </w:r>
        <w:r w:rsidR="00FC31CD">
          <w:rPr>
            <w:noProof/>
            <w:webHidden/>
          </w:rPr>
          <w:fldChar w:fldCharType="separate"/>
        </w:r>
        <w:r w:rsidR="00FC31CD">
          <w:rPr>
            <w:noProof/>
            <w:webHidden/>
          </w:rPr>
          <w:t>15</w:t>
        </w:r>
        <w:r w:rsidR="00FC31CD">
          <w:rPr>
            <w:noProof/>
            <w:webHidden/>
          </w:rPr>
          <w:fldChar w:fldCharType="end"/>
        </w:r>
      </w:hyperlink>
    </w:p>
    <w:p w14:paraId="0489AF1C" w14:textId="77777777" w:rsidR="00FC31CD" w:rsidRDefault="00BE2B78">
      <w:pPr>
        <w:pStyle w:val="Sommario2"/>
        <w:tabs>
          <w:tab w:val="left" w:pos="880"/>
          <w:tab w:val="right" w:leader="dot" w:pos="9016"/>
        </w:tabs>
        <w:rPr>
          <w:rFonts w:eastAsiaTheme="minorEastAsia" w:cstheme="minorBidi"/>
          <w:noProof/>
          <w:sz w:val="22"/>
          <w:lang w:val="it-IT" w:eastAsia="it-IT" w:bidi="ar-SA"/>
        </w:rPr>
      </w:pPr>
      <w:hyperlink w:anchor="_Toc389205669" w:history="1">
        <w:r w:rsidR="00FC31CD" w:rsidRPr="00910363">
          <w:rPr>
            <w:rStyle w:val="Collegamentoipertestuale"/>
            <w:noProof/>
          </w:rPr>
          <w:t>3.4</w:t>
        </w:r>
        <w:r w:rsidR="00FC31CD">
          <w:rPr>
            <w:rFonts w:eastAsiaTheme="minorEastAsia" w:cstheme="minorBidi"/>
            <w:noProof/>
            <w:sz w:val="22"/>
            <w:lang w:val="it-IT" w:eastAsia="it-IT" w:bidi="ar-SA"/>
          </w:rPr>
          <w:tab/>
        </w:r>
        <w:r w:rsidR="00FC31CD" w:rsidRPr="00910363">
          <w:rPr>
            <w:rStyle w:val="Collegamentoipertestuale"/>
            <w:noProof/>
          </w:rPr>
          <w:t>Processor Farm</w:t>
        </w:r>
        <w:r w:rsidR="00FC31CD">
          <w:rPr>
            <w:noProof/>
            <w:webHidden/>
          </w:rPr>
          <w:tab/>
        </w:r>
        <w:r w:rsidR="00FC31CD">
          <w:rPr>
            <w:noProof/>
            <w:webHidden/>
          </w:rPr>
          <w:fldChar w:fldCharType="begin"/>
        </w:r>
        <w:r w:rsidR="00FC31CD">
          <w:rPr>
            <w:noProof/>
            <w:webHidden/>
          </w:rPr>
          <w:instrText xml:space="preserve"> PAGEREF _Toc389205669 \h </w:instrText>
        </w:r>
        <w:r w:rsidR="00FC31CD">
          <w:rPr>
            <w:noProof/>
            <w:webHidden/>
          </w:rPr>
        </w:r>
        <w:r w:rsidR="00FC31CD">
          <w:rPr>
            <w:noProof/>
            <w:webHidden/>
          </w:rPr>
          <w:fldChar w:fldCharType="separate"/>
        </w:r>
        <w:r w:rsidR="00FC31CD">
          <w:rPr>
            <w:noProof/>
            <w:webHidden/>
          </w:rPr>
          <w:t>15</w:t>
        </w:r>
        <w:r w:rsidR="00FC31CD">
          <w:rPr>
            <w:noProof/>
            <w:webHidden/>
          </w:rPr>
          <w:fldChar w:fldCharType="end"/>
        </w:r>
      </w:hyperlink>
    </w:p>
    <w:p w14:paraId="310F846A" w14:textId="77777777" w:rsidR="00FC31CD" w:rsidRDefault="00BE2B78">
      <w:pPr>
        <w:pStyle w:val="Sommario3"/>
        <w:tabs>
          <w:tab w:val="left" w:pos="1320"/>
          <w:tab w:val="right" w:leader="dot" w:pos="9016"/>
        </w:tabs>
        <w:rPr>
          <w:noProof/>
          <w:lang w:val="it-IT"/>
        </w:rPr>
      </w:pPr>
      <w:hyperlink w:anchor="_Toc389205670" w:history="1">
        <w:r w:rsidR="00FC31CD" w:rsidRPr="00910363">
          <w:rPr>
            <w:rStyle w:val="Collegamentoipertestuale"/>
            <w:noProof/>
          </w:rPr>
          <w:t>3.4.1</w:t>
        </w:r>
        <w:r w:rsidR="00FC31CD">
          <w:rPr>
            <w:noProof/>
            <w:lang w:val="it-IT"/>
          </w:rPr>
          <w:tab/>
        </w:r>
        <w:r w:rsidR="00FC31CD" w:rsidRPr="00910363">
          <w:rPr>
            <w:rStyle w:val="Collegamentoipertestuale"/>
            <w:noProof/>
          </w:rPr>
          <w:t>Communication of B (from master):</w:t>
        </w:r>
        <w:r w:rsidR="00FC31CD">
          <w:rPr>
            <w:noProof/>
            <w:webHidden/>
          </w:rPr>
          <w:tab/>
        </w:r>
        <w:r w:rsidR="00FC31CD">
          <w:rPr>
            <w:noProof/>
            <w:webHidden/>
          </w:rPr>
          <w:fldChar w:fldCharType="begin"/>
        </w:r>
        <w:r w:rsidR="00FC31CD">
          <w:rPr>
            <w:noProof/>
            <w:webHidden/>
          </w:rPr>
          <w:instrText xml:space="preserve"> PAGEREF _Toc389205670 \h </w:instrText>
        </w:r>
        <w:r w:rsidR="00FC31CD">
          <w:rPr>
            <w:noProof/>
            <w:webHidden/>
          </w:rPr>
        </w:r>
        <w:r w:rsidR="00FC31CD">
          <w:rPr>
            <w:noProof/>
            <w:webHidden/>
          </w:rPr>
          <w:fldChar w:fldCharType="separate"/>
        </w:r>
        <w:r w:rsidR="00FC31CD">
          <w:rPr>
            <w:noProof/>
            <w:webHidden/>
          </w:rPr>
          <w:t>15</w:t>
        </w:r>
        <w:r w:rsidR="00FC31CD">
          <w:rPr>
            <w:noProof/>
            <w:webHidden/>
          </w:rPr>
          <w:fldChar w:fldCharType="end"/>
        </w:r>
      </w:hyperlink>
    </w:p>
    <w:p w14:paraId="3B5795AC" w14:textId="77777777" w:rsidR="00FC31CD" w:rsidRDefault="00BE2B78">
      <w:pPr>
        <w:pStyle w:val="Sommario3"/>
        <w:tabs>
          <w:tab w:val="left" w:pos="1320"/>
          <w:tab w:val="right" w:leader="dot" w:pos="9016"/>
        </w:tabs>
        <w:rPr>
          <w:noProof/>
          <w:lang w:val="it-IT"/>
        </w:rPr>
      </w:pPr>
      <w:hyperlink w:anchor="_Toc389205671" w:history="1">
        <w:r w:rsidR="00FC31CD" w:rsidRPr="00910363">
          <w:rPr>
            <w:rStyle w:val="Collegamentoipertestuale"/>
            <w:noProof/>
          </w:rPr>
          <w:t>3.4.2</w:t>
        </w:r>
        <w:r w:rsidR="00FC31CD">
          <w:rPr>
            <w:noProof/>
            <w:lang w:val="it-IT"/>
          </w:rPr>
          <w:tab/>
        </w:r>
        <w:r w:rsidR="00FC31CD" w:rsidRPr="00910363">
          <w:rPr>
            <w:rStyle w:val="Collegamentoipertestuale"/>
            <w:noProof/>
          </w:rPr>
          <w:t>First communication of A rows (from master):</w:t>
        </w:r>
        <w:r w:rsidR="00FC31CD">
          <w:rPr>
            <w:noProof/>
            <w:webHidden/>
          </w:rPr>
          <w:tab/>
        </w:r>
        <w:r w:rsidR="00FC31CD">
          <w:rPr>
            <w:noProof/>
            <w:webHidden/>
          </w:rPr>
          <w:fldChar w:fldCharType="begin"/>
        </w:r>
        <w:r w:rsidR="00FC31CD">
          <w:rPr>
            <w:noProof/>
            <w:webHidden/>
          </w:rPr>
          <w:instrText xml:space="preserve"> PAGEREF _Toc389205671 \h </w:instrText>
        </w:r>
        <w:r w:rsidR="00FC31CD">
          <w:rPr>
            <w:noProof/>
            <w:webHidden/>
          </w:rPr>
        </w:r>
        <w:r w:rsidR="00FC31CD">
          <w:rPr>
            <w:noProof/>
            <w:webHidden/>
          </w:rPr>
          <w:fldChar w:fldCharType="separate"/>
        </w:r>
        <w:r w:rsidR="00FC31CD">
          <w:rPr>
            <w:noProof/>
            <w:webHidden/>
          </w:rPr>
          <w:t>15</w:t>
        </w:r>
        <w:r w:rsidR="00FC31CD">
          <w:rPr>
            <w:noProof/>
            <w:webHidden/>
          </w:rPr>
          <w:fldChar w:fldCharType="end"/>
        </w:r>
      </w:hyperlink>
    </w:p>
    <w:p w14:paraId="2A15C60C" w14:textId="77777777" w:rsidR="00FC31CD" w:rsidRDefault="00BE2B78">
      <w:pPr>
        <w:pStyle w:val="Sommario3"/>
        <w:tabs>
          <w:tab w:val="left" w:pos="1320"/>
          <w:tab w:val="right" w:leader="dot" w:pos="9016"/>
        </w:tabs>
        <w:rPr>
          <w:noProof/>
          <w:lang w:val="it-IT"/>
        </w:rPr>
      </w:pPr>
      <w:hyperlink w:anchor="_Toc389205672" w:history="1">
        <w:r w:rsidR="00FC31CD" w:rsidRPr="00910363">
          <w:rPr>
            <w:rStyle w:val="Collegamentoipertestuale"/>
            <w:noProof/>
          </w:rPr>
          <w:t>3.4.3</w:t>
        </w:r>
        <w:r w:rsidR="00FC31CD">
          <w:rPr>
            <w:noProof/>
            <w:lang w:val="it-IT"/>
          </w:rPr>
          <w:tab/>
        </w:r>
        <w:r w:rsidR="00FC31CD" w:rsidRPr="00910363">
          <w:rPr>
            <w:rStyle w:val="Collegamentoipertestuale"/>
            <w:noProof/>
          </w:rPr>
          <w:t>Multiplication and communication loop (slave processes)</w:t>
        </w:r>
        <w:r w:rsidR="00FC31CD">
          <w:rPr>
            <w:noProof/>
            <w:webHidden/>
          </w:rPr>
          <w:tab/>
        </w:r>
        <w:r w:rsidR="00FC31CD">
          <w:rPr>
            <w:noProof/>
            <w:webHidden/>
          </w:rPr>
          <w:fldChar w:fldCharType="begin"/>
        </w:r>
        <w:r w:rsidR="00FC31CD">
          <w:rPr>
            <w:noProof/>
            <w:webHidden/>
          </w:rPr>
          <w:instrText xml:space="preserve"> PAGEREF _Toc389205672 \h </w:instrText>
        </w:r>
        <w:r w:rsidR="00FC31CD">
          <w:rPr>
            <w:noProof/>
            <w:webHidden/>
          </w:rPr>
        </w:r>
        <w:r w:rsidR="00FC31CD">
          <w:rPr>
            <w:noProof/>
            <w:webHidden/>
          </w:rPr>
          <w:fldChar w:fldCharType="separate"/>
        </w:r>
        <w:r w:rsidR="00FC31CD">
          <w:rPr>
            <w:noProof/>
            <w:webHidden/>
          </w:rPr>
          <w:t>15</w:t>
        </w:r>
        <w:r w:rsidR="00FC31CD">
          <w:rPr>
            <w:noProof/>
            <w:webHidden/>
          </w:rPr>
          <w:fldChar w:fldCharType="end"/>
        </w:r>
      </w:hyperlink>
    </w:p>
    <w:p w14:paraId="205B76AE" w14:textId="77777777" w:rsidR="00FC31CD" w:rsidRDefault="00BE2B78">
      <w:pPr>
        <w:pStyle w:val="Sommario3"/>
        <w:tabs>
          <w:tab w:val="left" w:pos="1320"/>
          <w:tab w:val="right" w:leader="dot" w:pos="9016"/>
        </w:tabs>
        <w:rPr>
          <w:noProof/>
          <w:lang w:val="it-IT"/>
        </w:rPr>
      </w:pPr>
      <w:hyperlink w:anchor="_Toc389205673" w:history="1">
        <w:r w:rsidR="00FC31CD" w:rsidRPr="00910363">
          <w:rPr>
            <w:rStyle w:val="Collegamentoipertestuale"/>
            <w:noProof/>
            <w:lang w:bidi="en-US"/>
          </w:rPr>
          <w:t>3.4.4</w:t>
        </w:r>
        <w:r w:rsidR="00FC31CD">
          <w:rPr>
            <w:noProof/>
            <w:lang w:val="it-IT"/>
          </w:rPr>
          <w:tab/>
        </w:r>
        <w:r w:rsidR="00FC31CD" w:rsidRPr="00910363">
          <w:rPr>
            <w:rStyle w:val="Collegamentoipertestuale"/>
            <w:noProof/>
            <w:lang w:bidi="en-US"/>
          </w:rPr>
          <w:t>Communication of consecutive A rows and result matrix computation</w:t>
        </w:r>
        <w:r w:rsidR="00FC31CD">
          <w:rPr>
            <w:noProof/>
            <w:webHidden/>
          </w:rPr>
          <w:tab/>
        </w:r>
        <w:r w:rsidR="00FC31CD">
          <w:rPr>
            <w:noProof/>
            <w:webHidden/>
          </w:rPr>
          <w:fldChar w:fldCharType="begin"/>
        </w:r>
        <w:r w:rsidR="00FC31CD">
          <w:rPr>
            <w:noProof/>
            <w:webHidden/>
          </w:rPr>
          <w:instrText xml:space="preserve"> PAGEREF _Toc389205673 \h </w:instrText>
        </w:r>
        <w:r w:rsidR="00FC31CD">
          <w:rPr>
            <w:noProof/>
            <w:webHidden/>
          </w:rPr>
        </w:r>
        <w:r w:rsidR="00FC31CD">
          <w:rPr>
            <w:noProof/>
            <w:webHidden/>
          </w:rPr>
          <w:fldChar w:fldCharType="separate"/>
        </w:r>
        <w:r w:rsidR="00FC31CD">
          <w:rPr>
            <w:noProof/>
            <w:webHidden/>
          </w:rPr>
          <w:t>16</w:t>
        </w:r>
        <w:r w:rsidR="00FC31CD">
          <w:rPr>
            <w:noProof/>
            <w:webHidden/>
          </w:rPr>
          <w:fldChar w:fldCharType="end"/>
        </w:r>
      </w:hyperlink>
    </w:p>
    <w:p w14:paraId="6FE4AD27" w14:textId="77777777" w:rsidR="00FC31CD" w:rsidRDefault="00BE2B78">
      <w:pPr>
        <w:pStyle w:val="Sommario2"/>
        <w:tabs>
          <w:tab w:val="left" w:pos="880"/>
          <w:tab w:val="right" w:leader="dot" w:pos="9016"/>
        </w:tabs>
        <w:rPr>
          <w:rFonts w:eastAsiaTheme="minorEastAsia" w:cstheme="minorBidi"/>
          <w:noProof/>
          <w:sz w:val="22"/>
          <w:lang w:val="it-IT" w:eastAsia="it-IT" w:bidi="ar-SA"/>
        </w:rPr>
      </w:pPr>
      <w:hyperlink w:anchor="_Toc389205674" w:history="1">
        <w:r w:rsidR="00FC31CD" w:rsidRPr="00910363">
          <w:rPr>
            <w:rStyle w:val="Collegamentoipertestuale"/>
            <w:noProof/>
          </w:rPr>
          <w:t>3.5</w:t>
        </w:r>
        <w:r w:rsidR="00FC31CD">
          <w:rPr>
            <w:rFonts w:eastAsiaTheme="minorEastAsia" w:cstheme="minorBidi"/>
            <w:noProof/>
            <w:sz w:val="22"/>
            <w:lang w:val="it-IT" w:eastAsia="it-IT" w:bidi="ar-SA"/>
          </w:rPr>
          <w:tab/>
        </w:r>
        <w:r w:rsidR="00FC31CD" w:rsidRPr="00910363">
          <w:rPr>
            <w:rStyle w:val="Collegamentoipertestuale"/>
            <w:noProof/>
          </w:rPr>
          <w:t>Matrix Matrix multiplication</w:t>
        </w:r>
        <w:r w:rsidR="00FC31CD">
          <w:rPr>
            <w:noProof/>
            <w:webHidden/>
          </w:rPr>
          <w:tab/>
        </w:r>
        <w:r w:rsidR="00FC31CD">
          <w:rPr>
            <w:noProof/>
            <w:webHidden/>
          </w:rPr>
          <w:fldChar w:fldCharType="begin"/>
        </w:r>
        <w:r w:rsidR="00FC31CD">
          <w:rPr>
            <w:noProof/>
            <w:webHidden/>
          </w:rPr>
          <w:instrText xml:space="preserve"> PAGEREF _Toc389205674 \h </w:instrText>
        </w:r>
        <w:r w:rsidR="00FC31CD">
          <w:rPr>
            <w:noProof/>
            <w:webHidden/>
          </w:rPr>
        </w:r>
        <w:r w:rsidR="00FC31CD">
          <w:rPr>
            <w:noProof/>
            <w:webHidden/>
          </w:rPr>
          <w:fldChar w:fldCharType="separate"/>
        </w:r>
        <w:r w:rsidR="00FC31CD">
          <w:rPr>
            <w:noProof/>
            <w:webHidden/>
          </w:rPr>
          <w:t>17</w:t>
        </w:r>
        <w:r w:rsidR="00FC31CD">
          <w:rPr>
            <w:noProof/>
            <w:webHidden/>
          </w:rPr>
          <w:fldChar w:fldCharType="end"/>
        </w:r>
      </w:hyperlink>
    </w:p>
    <w:p w14:paraId="32D396FF" w14:textId="77777777" w:rsidR="00FC31CD" w:rsidRDefault="00BE2B78">
      <w:pPr>
        <w:pStyle w:val="Sommario3"/>
        <w:tabs>
          <w:tab w:val="left" w:pos="1320"/>
          <w:tab w:val="right" w:leader="dot" w:pos="9016"/>
        </w:tabs>
        <w:rPr>
          <w:noProof/>
          <w:lang w:val="it-IT"/>
        </w:rPr>
      </w:pPr>
      <w:hyperlink w:anchor="_Toc389205675" w:history="1">
        <w:r w:rsidR="00FC31CD" w:rsidRPr="00910363">
          <w:rPr>
            <w:rStyle w:val="Collegamentoipertestuale"/>
            <w:noProof/>
          </w:rPr>
          <w:t>3.5.1</w:t>
        </w:r>
        <w:r w:rsidR="00FC31CD">
          <w:rPr>
            <w:noProof/>
            <w:lang w:val="it-IT"/>
          </w:rPr>
          <w:tab/>
        </w:r>
        <w:r w:rsidR="00FC31CD" w:rsidRPr="00910363">
          <w:rPr>
            <w:rStyle w:val="Collegamentoipertestuale"/>
            <w:noProof/>
          </w:rPr>
          <w:t>Communication (from master)</w:t>
        </w:r>
        <w:r w:rsidR="00FC31CD">
          <w:rPr>
            <w:noProof/>
            <w:webHidden/>
          </w:rPr>
          <w:tab/>
        </w:r>
        <w:r w:rsidR="00FC31CD">
          <w:rPr>
            <w:noProof/>
            <w:webHidden/>
          </w:rPr>
          <w:fldChar w:fldCharType="begin"/>
        </w:r>
        <w:r w:rsidR="00FC31CD">
          <w:rPr>
            <w:noProof/>
            <w:webHidden/>
          </w:rPr>
          <w:instrText xml:space="preserve"> PAGEREF _Toc389205675 \h </w:instrText>
        </w:r>
        <w:r w:rsidR="00FC31CD">
          <w:rPr>
            <w:noProof/>
            <w:webHidden/>
          </w:rPr>
        </w:r>
        <w:r w:rsidR="00FC31CD">
          <w:rPr>
            <w:noProof/>
            <w:webHidden/>
          </w:rPr>
          <w:fldChar w:fldCharType="separate"/>
        </w:r>
        <w:r w:rsidR="00FC31CD">
          <w:rPr>
            <w:noProof/>
            <w:webHidden/>
          </w:rPr>
          <w:t>17</w:t>
        </w:r>
        <w:r w:rsidR="00FC31CD">
          <w:rPr>
            <w:noProof/>
            <w:webHidden/>
          </w:rPr>
          <w:fldChar w:fldCharType="end"/>
        </w:r>
      </w:hyperlink>
    </w:p>
    <w:p w14:paraId="7A5488C7" w14:textId="77777777" w:rsidR="00FC31CD" w:rsidRDefault="00BE2B78">
      <w:pPr>
        <w:pStyle w:val="Sommario3"/>
        <w:tabs>
          <w:tab w:val="left" w:pos="1320"/>
          <w:tab w:val="right" w:leader="dot" w:pos="9016"/>
        </w:tabs>
        <w:rPr>
          <w:noProof/>
          <w:lang w:val="it-IT"/>
        </w:rPr>
      </w:pPr>
      <w:hyperlink w:anchor="_Toc389205676" w:history="1">
        <w:r w:rsidR="00FC31CD" w:rsidRPr="00910363">
          <w:rPr>
            <w:rStyle w:val="Collegamentoipertestuale"/>
            <w:noProof/>
          </w:rPr>
          <w:t>3.5.2</w:t>
        </w:r>
        <w:r w:rsidR="00FC31CD">
          <w:rPr>
            <w:noProof/>
            <w:lang w:val="it-IT"/>
          </w:rPr>
          <w:tab/>
        </w:r>
        <w:r w:rsidR="00FC31CD" w:rsidRPr="00910363">
          <w:rPr>
            <w:rStyle w:val="Collegamentoipertestuale"/>
            <w:noProof/>
          </w:rPr>
          <w:t>Communication (among slave processes)</w:t>
        </w:r>
        <w:r w:rsidR="00FC31CD">
          <w:rPr>
            <w:noProof/>
            <w:webHidden/>
          </w:rPr>
          <w:tab/>
        </w:r>
        <w:r w:rsidR="00FC31CD">
          <w:rPr>
            <w:noProof/>
            <w:webHidden/>
          </w:rPr>
          <w:fldChar w:fldCharType="begin"/>
        </w:r>
        <w:r w:rsidR="00FC31CD">
          <w:rPr>
            <w:noProof/>
            <w:webHidden/>
          </w:rPr>
          <w:instrText xml:space="preserve"> PAGEREF _Toc389205676 \h </w:instrText>
        </w:r>
        <w:r w:rsidR="00FC31CD">
          <w:rPr>
            <w:noProof/>
            <w:webHidden/>
          </w:rPr>
        </w:r>
        <w:r w:rsidR="00FC31CD">
          <w:rPr>
            <w:noProof/>
            <w:webHidden/>
          </w:rPr>
          <w:fldChar w:fldCharType="separate"/>
        </w:r>
        <w:r w:rsidR="00FC31CD">
          <w:rPr>
            <w:noProof/>
            <w:webHidden/>
          </w:rPr>
          <w:t>17</w:t>
        </w:r>
        <w:r w:rsidR="00FC31CD">
          <w:rPr>
            <w:noProof/>
            <w:webHidden/>
          </w:rPr>
          <w:fldChar w:fldCharType="end"/>
        </w:r>
      </w:hyperlink>
    </w:p>
    <w:p w14:paraId="181039D3" w14:textId="77777777" w:rsidR="00FC31CD" w:rsidRDefault="00BE2B78">
      <w:pPr>
        <w:pStyle w:val="Sommario3"/>
        <w:tabs>
          <w:tab w:val="left" w:pos="1320"/>
          <w:tab w:val="right" w:leader="dot" w:pos="9016"/>
        </w:tabs>
        <w:rPr>
          <w:noProof/>
          <w:lang w:val="it-IT"/>
        </w:rPr>
      </w:pPr>
      <w:hyperlink w:anchor="_Toc389205677" w:history="1">
        <w:r w:rsidR="00FC31CD" w:rsidRPr="00910363">
          <w:rPr>
            <w:rStyle w:val="Collegamentoipertestuale"/>
            <w:noProof/>
          </w:rPr>
          <w:t>3.5.3</w:t>
        </w:r>
        <w:r w:rsidR="00FC31CD">
          <w:rPr>
            <w:noProof/>
            <w:lang w:val="it-IT"/>
          </w:rPr>
          <w:tab/>
        </w:r>
        <w:r w:rsidR="00FC31CD" w:rsidRPr="00910363">
          <w:rPr>
            <w:rStyle w:val="Collegamentoipertestuale"/>
            <w:noProof/>
          </w:rPr>
          <w:t>Multiplication</w:t>
        </w:r>
        <w:r w:rsidR="00FC31CD">
          <w:rPr>
            <w:noProof/>
            <w:webHidden/>
          </w:rPr>
          <w:tab/>
        </w:r>
        <w:r w:rsidR="00FC31CD">
          <w:rPr>
            <w:noProof/>
            <w:webHidden/>
          </w:rPr>
          <w:fldChar w:fldCharType="begin"/>
        </w:r>
        <w:r w:rsidR="00FC31CD">
          <w:rPr>
            <w:noProof/>
            <w:webHidden/>
          </w:rPr>
          <w:instrText xml:space="preserve"> PAGEREF _Toc389205677 \h </w:instrText>
        </w:r>
        <w:r w:rsidR="00FC31CD">
          <w:rPr>
            <w:noProof/>
            <w:webHidden/>
          </w:rPr>
        </w:r>
        <w:r w:rsidR="00FC31CD">
          <w:rPr>
            <w:noProof/>
            <w:webHidden/>
          </w:rPr>
          <w:fldChar w:fldCharType="separate"/>
        </w:r>
        <w:r w:rsidR="00FC31CD">
          <w:rPr>
            <w:noProof/>
            <w:webHidden/>
          </w:rPr>
          <w:t>18</w:t>
        </w:r>
        <w:r w:rsidR="00FC31CD">
          <w:rPr>
            <w:noProof/>
            <w:webHidden/>
          </w:rPr>
          <w:fldChar w:fldCharType="end"/>
        </w:r>
      </w:hyperlink>
    </w:p>
    <w:p w14:paraId="41870D1F" w14:textId="77777777" w:rsidR="00FC31CD" w:rsidRDefault="00BE2B78">
      <w:pPr>
        <w:pStyle w:val="Sommario3"/>
        <w:tabs>
          <w:tab w:val="left" w:pos="1320"/>
          <w:tab w:val="right" w:leader="dot" w:pos="9016"/>
        </w:tabs>
        <w:rPr>
          <w:noProof/>
          <w:lang w:val="it-IT"/>
        </w:rPr>
      </w:pPr>
      <w:hyperlink w:anchor="_Toc389205678" w:history="1">
        <w:r w:rsidR="00FC31CD" w:rsidRPr="00910363">
          <w:rPr>
            <w:rStyle w:val="Collegamentoipertestuale"/>
            <w:noProof/>
          </w:rPr>
          <w:t>3.5.4</w:t>
        </w:r>
        <w:r w:rsidR="00FC31CD">
          <w:rPr>
            <w:noProof/>
            <w:lang w:val="it-IT"/>
          </w:rPr>
          <w:tab/>
        </w:r>
        <w:r w:rsidR="00FC31CD" w:rsidRPr="00910363">
          <w:rPr>
            <w:rStyle w:val="Collegamentoipertestuale"/>
            <w:noProof/>
          </w:rPr>
          <w:t>Communication (from slave)</w:t>
        </w:r>
        <w:r w:rsidR="00FC31CD">
          <w:rPr>
            <w:noProof/>
            <w:webHidden/>
          </w:rPr>
          <w:tab/>
        </w:r>
        <w:r w:rsidR="00FC31CD">
          <w:rPr>
            <w:noProof/>
            <w:webHidden/>
          </w:rPr>
          <w:fldChar w:fldCharType="begin"/>
        </w:r>
        <w:r w:rsidR="00FC31CD">
          <w:rPr>
            <w:noProof/>
            <w:webHidden/>
          </w:rPr>
          <w:instrText xml:space="preserve"> PAGEREF _Toc389205678 \h </w:instrText>
        </w:r>
        <w:r w:rsidR="00FC31CD">
          <w:rPr>
            <w:noProof/>
            <w:webHidden/>
          </w:rPr>
        </w:r>
        <w:r w:rsidR="00FC31CD">
          <w:rPr>
            <w:noProof/>
            <w:webHidden/>
          </w:rPr>
          <w:fldChar w:fldCharType="separate"/>
        </w:r>
        <w:r w:rsidR="00FC31CD">
          <w:rPr>
            <w:noProof/>
            <w:webHidden/>
          </w:rPr>
          <w:t>19</w:t>
        </w:r>
        <w:r w:rsidR="00FC31CD">
          <w:rPr>
            <w:noProof/>
            <w:webHidden/>
          </w:rPr>
          <w:fldChar w:fldCharType="end"/>
        </w:r>
      </w:hyperlink>
    </w:p>
    <w:p w14:paraId="750F4450" w14:textId="77777777" w:rsidR="00FC31CD" w:rsidRDefault="00BE2B78">
      <w:pPr>
        <w:pStyle w:val="Sommario3"/>
        <w:tabs>
          <w:tab w:val="left" w:pos="1320"/>
          <w:tab w:val="right" w:leader="dot" w:pos="9016"/>
        </w:tabs>
        <w:rPr>
          <w:noProof/>
          <w:lang w:val="it-IT"/>
        </w:rPr>
      </w:pPr>
      <w:hyperlink w:anchor="_Toc389205679" w:history="1">
        <w:r w:rsidR="00FC31CD" w:rsidRPr="00910363">
          <w:rPr>
            <w:rStyle w:val="Collegamentoipertestuale"/>
            <w:noProof/>
          </w:rPr>
          <w:t>3.5.5</w:t>
        </w:r>
        <w:r w:rsidR="00FC31CD">
          <w:rPr>
            <w:noProof/>
            <w:lang w:val="it-IT"/>
          </w:rPr>
          <w:tab/>
        </w:r>
        <w:r w:rsidR="00FC31CD" w:rsidRPr="00910363">
          <w:rPr>
            <w:rStyle w:val="Collegamentoipertestuale"/>
            <w:noProof/>
          </w:rPr>
          <w:t>Result matrix computation</w:t>
        </w:r>
        <w:r w:rsidR="00FC31CD">
          <w:rPr>
            <w:noProof/>
            <w:webHidden/>
          </w:rPr>
          <w:tab/>
        </w:r>
        <w:r w:rsidR="00FC31CD">
          <w:rPr>
            <w:noProof/>
            <w:webHidden/>
          </w:rPr>
          <w:fldChar w:fldCharType="begin"/>
        </w:r>
        <w:r w:rsidR="00FC31CD">
          <w:rPr>
            <w:noProof/>
            <w:webHidden/>
          </w:rPr>
          <w:instrText xml:space="preserve"> PAGEREF _Toc389205679 \h </w:instrText>
        </w:r>
        <w:r w:rsidR="00FC31CD">
          <w:rPr>
            <w:noProof/>
            <w:webHidden/>
          </w:rPr>
        </w:r>
        <w:r w:rsidR="00FC31CD">
          <w:rPr>
            <w:noProof/>
            <w:webHidden/>
          </w:rPr>
          <w:fldChar w:fldCharType="separate"/>
        </w:r>
        <w:r w:rsidR="00FC31CD">
          <w:rPr>
            <w:noProof/>
            <w:webHidden/>
          </w:rPr>
          <w:t>19</w:t>
        </w:r>
        <w:r w:rsidR="00FC31CD">
          <w:rPr>
            <w:noProof/>
            <w:webHidden/>
          </w:rPr>
          <w:fldChar w:fldCharType="end"/>
        </w:r>
      </w:hyperlink>
    </w:p>
    <w:p w14:paraId="65BC9A09" w14:textId="77777777" w:rsidR="00FC31CD" w:rsidRDefault="00BE2B78">
      <w:pPr>
        <w:pStyle w:val="Sommario2"/>
        <w:tabs>
          <w:tab w:val="left" w:pos="880"/>
          <w:tab w:val="right" w:leader="dot" w:pos="9016"/>
        </w:tabs>
        <w:rPr>
          <w:rFonts w:eastAsiaTheme="minorEastAsia" w:cstheme="minorBidi"/>
          <w:noProof/>
          <w:sz w:val="22"/>
          <w:lang w:val="it-IT" w:eastAsia="it-IT" w:bidi="ar-SA"/>
        </w:rPr>
      </w:pPr>
      <w:hyperlink w:anchor="_Toc389205680" w:history="1">
        <w:r w:rsidR="00FC31CD" w:rsidRPr="00910363">
          <w:rPr>
            <w:rStyle w:val="Collegamentoipertestuale"/>
            <w:noProof/>
          </w:rPr>
          <w:t>3.6</w:t>
        </w:r>
        <w:r w:rsidR="00FC31CD">
          <w:rPr>
            <w:rFonts w:eastAsiaTheme="minorEastAsia" w:cstheme="minorBidi"/>
            <w:noProof/>
            <w:sz w:val="22"/>
            <w:lang w:val="it-IT" w:eastAsia="it-IT" w:bidi="ar-SA"/>
          </w:rPr>
          <w:tab/>
        </w:r>
        <w:r w:rsidR="00FC31CD" w:rsidRPr="00910363">
          <w:rPr>
            <w:rStyle w:val="Collegamentoipertestuale"/>
            <w:noProof/>
          </w:rPr>
          <w:t>Matrix Matrix Fast multiplication</w:t>
        </w:r>
        <w:r w:rsidR="00FC31CD">
          <w:rPr>
            <w:noProof/>
            <w:webHidden/>
          </w:rPr>
          <w:tab/>
        </w:r>
        <w:r w:rsidR="00FC31CD">
          <w:rPr>
            <w:noProof/>
            <w:webHidden/>
          </w:rPr>
          <w:fldChar w:fldCharType="begin"/>
        </w:r>
        <w:r w:rsidR="00FC31CD">
          <w:rPr>
            <w:noProof/>
            <w:webHidden/>
          </w:rPr>
          <w:instrText xml:space="preserve"> PAGEREF _Toc389205680 \h </w:instrText>
        </w:r>
        <w:r w:rsidR="00FC31CD">
          <w:rPr>
            <w:noProof/>
            <w:webHidden/>
          </w:rPr>
        </w:r>
        <w:r w:rsidR="00FC31CD">
          <w:rPr>
            <w:noProof/>
            <w:webHidden/>
          </w:rPr>
          <w:fldChar w:fldCharType="separate"/>
        </w:r>
        <w:r w:rsidR="00FC31CD">
          <w:rPr>
            <w:noProof/>
            <w:webHidden/>
          </w:rPr>
          <w:t>19</w:t>
        </w:r>
        <w:r w:rsidR="00FC31CD">
          <w:rPr>
            <w:noProof/>
            <w:webHidden/>
          </w:rPr>
          <w:fldChar w:fldCharType="end"/>
        </w:r>
      </w:hyperlink>
    </w:p>
    <w:p w14:paraId="0F6E378B" w14:textId="77777777" w:rsidR="00FC31CD" w:rsidRDefault="00BE2B78">
      <w:pPr>
        <w:pStyle w:val="Sommario3"/>
        <w:tabs>
          <w:tab w:val="left" w:pos="1320"/>
          <w:tab w:val="right" w:leader="dot" w:pos="9016"/>
        </w:tabs>
        <w:rPr>
          <w:noProof/>
          <w:lang w:val="it-IT"/>
        </w:rPr>
      </w:pPr>
      <w:hyperlink w:anchor="_Toc389205681" w:history="1">
        <w:r w:rsidR="00FC31CD" w:rsidRPr="00910363">
          <w:rPr>
            <w:rStyle w:val="Collegamentoipertestuale"/>
            <w:noProof/>
          </w:rPr>
          <w:t>3.6.1</w:t>
        </w:r>
        <w:r w:rsidR="00FC31CD">
          <w:rPr>
            <w:noProof/>
            <w:lang w:val="it-IT"/>
          </w:rPr>
          <w:tab/>
        </w:r>
        <w:r w:rsidR="00FC31CD" w:rsidRPr="00910363">
          <w:rPr>
            <w:rStyle w:val="Collegamentoipertestuale"/>
            <w:noProof/>
          </w:rPr>
          <w:t>Communication (from master)</w:t>
        </w:r>
        <w:r w:rsidR="00FC31CD">
          <w:rPr>
            <w:noProof/>
            <w:webHidden/>
          </w:rPr>
          <w:tab/>
        </w:r>
        <w:r w:rsidR="00FC31CD">
          <w:rPr>
            <w:noProof/>
            <w:webHidden/>
          </w:rPr>
          <w:fldChar w:fldCharType="begin"/>
        </w:r>
        <w:r w:rsidR="00FC31CD">
          <w:rPr>
            <w:noProof/>
            <w:webHidden/>
          </w:rPr>
          <w:instrText xml:space="preserve"> PAGEREF _Toc389205681 \h </w:instrText>
        </w:r>
        <w:r w:rsidR="00FC31CD">
          <w:rPr>
            <w:noProof/>
            <w:webHidden/>
          </w:rPr>
        </w:r>
        <w:r w:rsidR="00FC31CD">
          <w:rPr>
            <w:noProof/>
            <w:webHidden/>
          </w:rPr>
          <w:fldChar w:fldCharType="separate"/>
        </w:r>
        <w:r w:rsidR="00FC31CD">
          <w:rPr>
            <w:noProof/>
            <w:webHidden/>
          </w:rPr>
          <w:t>19</w:t>
        </w:r>
        <w:r w:rsidR="00FC31CD">
          <w:rPr>
            <w:noProof/>
            <w:webHidden/>
          </w:rPr>
          <w:fldChar w:fldCharType="end"/>
        </w:r>
      </w:hyperlink>
    </w:p>
    <w:p w14:paraId="12559508" w14:textId="77777777" w:rsidR="00FC31CD" w:rsidRDefault="00BE2B78">
      <w:pPr>
        <w:pStyle w:val="Sommario3"/>
        <w:tabs>
          <w:tab w:val="left" w:pos="1320"/>
          <w:tab w:val="right" w:leader="dot" w:pos="9016"/>
        </w:tabs>
        <w:rPr>
          <w:noProof/>
          <w:lang w:val="it-IT"/>
        </w:rPr>
      </w:pPr>
      <w:hyperlink w:anchor="_Toc389205682" w:history="1">
        <w:r w:rsidR="00FC31CD" w:rsidRPr="00910363">
          <w:rPr>
            <w:rStyle w:val="Collegamentoipertestuale"/>
            <w:noProof/>
          </w:rPr>
          <w:t>3.6.2</w:t>
        </w:r>
        <w:r w:rsidR="00FC31CD">
          <w:rPr>
            <w:noProof/>
            <w:lang w:val="it-IT"/>
          </w:rPr>
          <w:tab/>
        </w:r>
        <w:r w:rsidR="00FC31CD" w:rsidRPr="00910363">
          <w:rPr>
            <w:rStyle w:val="Collegamentoipertestuale"/>
            <w:noProof/>
          </w:rPr>
          <w:t>Multiplication</w:t>
        </w:r>
        <w:r w:rsidR="00FC31CD">
          <w:rPr>
            <w:noProof/>
            <w:webHidden/>
          </w:rPr>
          <w:tab/>
        </w:r>
        <w:r w:rsidR="00FC31CD">
          <w:rPr>
            <w:noProof/>
            <w:webHidden/>
          </w:rPr>
          <w:fldChar w:fldCharType="begin"/>
        </w:r>
        <w:r w:rsidR="00FC31CD">
          <w:rPr>
            <w:noProof/>
            <w:webHidden/>
          </w:rPr>
          <w:instrText xml:space="preserve"> PAGEREF _Toc389205682 \h </w:instrText>
        </w:r>
        <w:r w:rsidR="00FC31CD">
          <w:rPr>
            <w:noProof/>
            <w:webHidden/>
          </w:rPr>
        </w:r>
        <w:r w:rsidR="00FC31CD">
          <w:rPr>
            <w:noProof/>
            <w:webHidden/>
          </w:rPr>
          <w:fldChar w:fldCharType="separate"/>
        </w:r>
        <w:r w:rsidR="00FC31CD">
          <w:rPr>
            <w:noProof/>
            <w:webHidden/>
          </w:rPr>
          <w:t>20</w:t>
        </w:r>
        <w:r w:rsidR="00FC31CD">
          <w:rPr>
            <w:noProof/>
            <w:webHidden/>
          </w:rPr>
          <w:fldChar w:fldCharType="end"/>
        </w:r>
      </w:hyperlink>
    </w:p>
    <w:p w14:paraId="78431CF5" w14:textId="77777777" w:rsidR="00FC31CD" w:rsidRDefault="00BE2B78">
      <w:pPr>
        <w:pStyle w:val="Sommario3"/>
        <w:tabs>
          <w:tab w:val="left" w:pos="1320"/>
          <w:tab w:val="right" w:leader="dot" w:pos="9016"/>
        </w:tabs>
        <w:rPr>
          <w:noProof/>
          <w:lang w:val="it-IT"/>
        </w:rPr>
      </w:pPr>
      <w:hyperlink w:anchor="_Toc389205683" w:history="1">
        <w:r w:rsidR="00FC31CD" w:rsidRPr="00910363">
          <w:rPr>
            <w:rStyle w:val="Collegamentoipertestuale"/>
            <w:noProof/>
          </w:rPr>
          <w:t>3.6.3</w:t>
        </w:r>
        <w:r w:rsidR="00FC31CD">
          <w:rPr>
            <w:noProof/>
            <w:lang w:val="it-IT"/>
          </w:rPr>
          <w:tab/>
        </w:r>
        <w:r w:rsidR="00FC31CD" w:rsidRPr="00910363">
          <w:rPr>
            <w:rStyle w:val="Collegamentoipertestuale"/>
            <w:noProof/>
          </w:rPr>
          <w:t>Communication (from slaves)</w:t>
        </w:r>
        <w:r w:rsidR="00FC31CD">
          <w:rPr>
            <w:noProof/>
            <w:webHidden/>
          </w:rPr>
          <w:tab/>
        </w:r>
        <w:r w:rsidR="00FC31CD">
          <w:rPr>
            <w:noProof/>
            <w:webHidden/>
          </w:rPr>
          <w:fldChar w:fldCharType="begin"/>
        </w:r>
        <w:r w:rsidR="00FC31CD">
          <w:rPr>
            <w:noProof/>
            <w:webHidden/>
          </w:rPr>
          <w:instrText xml:space="preserve"> PAGEREF _Toc389205683 \h </w:instrText>
        </w:r>
        <w:r w:rsidR="00FC31CD">
          <w:rPr>
            <w:noProof/>
            <w:webHidden/>
          </w:rPr>
        </w:r>
        <w:r w:rsidR="00FC31CD">
          <w:rPr>
            <w:noProof/>
            <w:webHidden/>
          </w:rPr>
          <w:fldChar w:fldCharType="separate"/>
        </w:r>
        <w:r w:rsidR="00FC31CD">
          <w:rPr>
            <w:noProof/>
            <w:webHidden/>
          </w:rPr>
          <w:t>20</w:t>
        </w:r>
        <w:r w:rsidR="00FC31CD">
          <w:rPr>
            <w:noProof/>
            <w:webHidden/>
          </w:rPr>
          <w:fldChar w:fldCharType="end"/>
        </w:r>
      </w:hyperlink>
    </w:p>
    <w:p w14:paraId="41BAE707" w14:textId="77777777" w:rsidR="00FC31CD" w:rsidRDefault="00BE2B78">
      <w:pPr>
        <w:pStyle w:val="Sommario3"/>
        <w:tabs>
          <w:tab w:val="left" w:pos="1320"/>
          <w:tab w:val="right" w:leader="dot" w:pos="9016"/>
        </w:tabs>
        <w:rPr>
          <w:noProof/>
          <w:lang w:val="it-IT"/>
        </w:rPr>
      </w:pPr>
      <w:hyperlink w:anchor="_Toc389205684" w:history="1">
        <w:r w:rsidR="00FC31CD" w:rsidRPr="00910363">
          <w:rPr>
            <w:rStyle w:val="Collegamentoipertestuale"/>
            <w:noProof/>
          </w:rPr>
          <w:t>3.6.4</w:t>
        </w:r>
        <w:r w:rsidR="00FC31CD">
          <w:rPr>
            <w:noProof/>
            <w:lang w:val="it-IT"/>
          </w:rPr>
          <w:tab/>
        </w:r>
        <w:r w:rsidR="00FC31CD" w:rsidRPr="00910363">
          <w:rPr>
            <w:rStyle w:val="Collegamentoipertestuale"/>
            <w:noProof/>
          </w:rPr>
          <w:t>Result matrix collection</w:t>
        </w:r>
        <w:r w:rsidR="00FC31CD">
          <w:rPr>
            <w:noProof/>
            <w:webHidden/>
          </w:rPr>
          <w:tab/>
        </w:r>
        <w:r w:rsidR="00FC31CD">
          <w:rPr>
            <w:noProof/>
            <w:webHidden/>
          </w:rPr>
          <w:fldChar w:fldCharType="begin"/>
        </w:r>
        <w:r w:rsidR="00FC31CD">
          <w:rPr>
            <w:noProof/>
            <w:webHidden/>
          </w:rPr>
          <w:instrText xml:space="preserve"> PAGEREF _Toc389205684 \h </w:instrText>
        </w:r>
        <w:r w:rsidR="00FC31CD">
          <w:rPr>
            <w:noProof/>
            <w:webHidden/>
          </w:rPr>
        </w:r>
        <w:r w:rsidR="00FC31CD">
          <w:rPr>
            <w:noProof/>
            <w:webHidden/>
          </w:rPr>
          <w:fldChar w:fldCharType="separate"/>
        </w:r>
        <w:r w:rsidR="00FC31CD">
          <w:rPr>
            <w:noProof/>
            <w:webHidden/>
          </w:rPr>
          <w:t>21</w:t>
        </w:r>
        <w:r w:rsidR="00FC31CD">
          <w:rPr>
            <w:noProof/>
            <w:webHidden/>
          </w:rPr>
          <w:fldChar w:fldCharType="end"/>
        </w:r>
      </w:hyperlink>
    </w:p>
    <w:p w14:paraId="3A3DD37B" w14:textId="77777777" w:rsidR="00FC31CD" w:rsidRDefault="00BE2B78">
      <w:pPr>
        <w:pStyle w:val="Sommario2"/>
        <w:tabs>
          <w:tab w:val="left" w:pos="880"/>
          <w:tab w:val="right" w:leader="dot" w:pos="9016"/>
        </w:tabs>
        <w:rPr>
          <w:rFonts w:eastAsiaTheme="minorEastAsia" w:cstheme="minorBidi"/>
          <w:noProof/>
          <w:sz w:val="22"/>
          <w:lang w:val="it-IT" w:eastAsia="it-IT" w:bidi="ar-SA"/>
        </w:rPr>
      </w:pPr>
      <w:hyperlink w:anchor="_Toc389205685" w:history="1">
        <w:r w:rsidR="00FC31CD" w:rsidRPr="00910363">
          <w:rPr>
            <w:rStyle w:val="Collegamentoipertestuale"/>
            <w:noProof/>
          </w:rPr>
          <w:t>3.7</w:t>
        </w:r>
        <w:r w:rsidR="00FC31CD">
          <w:rPr>
            <w:rFonts w:eastAsiaTheme="minorEastAsia" w:cstheme="minorBidi"/>
            <w:noProof/>
            <w:sz w:val="22"/>
            <w:lang w:val="it-IT" w:eastAsia="it-IT" w:bidi="ar-SA"/>
          </w:rPr>
          <w:tab/>
        </w:r>
        <w:r w:rsidR="00FC31CD" w:rsidRPr="00910363">
          <w:rPr>
            <w:rStyle w:val="Collegamentoipertestuale"/>
            <w:noProof/>
          </w:rPr>
          <w:t>Support applications: Linear multiplication</w:t>
        </w:r>
        <w:r w:rsidR="00FC31CD">
          <w:rPr>
            <w:noProof/>
            <w:webHidden/>
          </w:rPr>
          <w:tab/>
        </w:r>
        <w:r w:rsidR="00FC31CD">
          <w:rPr>
            <w:noProof/>
            <w:webHidden/>
          </w:rPr>
          <w:fldChar w:fldCharType="begin"/>
        </w:r>
        <w:r w:rsidR="00FC31CD">
          <w:rPr>
            <w:noProof/>
            <w:webHidden/>
          </w:rPr>
          <w:instrText xml:space="preserve"> PAGEREF _Toc389205685 \h </w:instrText>
        </w:r>
        <w:r w:rsidR="00FC31CD">
          <w:rPr>
            <w:noProof/>
            <w:webHidden/>
          </w:rPr>
        </w:r>
        <w:r w:rsidR="00FC31CD">
          <w:rPr>
            <w:noProof/>
            <w:webHidden/>
          </w:rPr>
          <w:fldChar w:fldCharType="separate"/>
        </w:r>
        <w:r w:rsidR="00FC31CD">
          <w:rPr>
            <w:noProof/>
            <w:webHidden/>
          </w:rPr>
          <w:t>21</w:t>
        </w:r>
        <w:r w:rsidR="00FC31CD">
          <w:rPr>
            <w:noProof/>
            <w:webHidden/>
          </w:rPr>
          <w:fldChar w:fldCharType="end"/>
        </w:r>
      </w:hyperlink>
    </w:p>
    <w:p w14:paraId="70E6EAA6" w14:textId="77777777" w:rsidR="00FC31CD" w:rsidRDefault="00BE2B78">
      <w:pPr>
        <w:pStyle w:val="Sommario2"/>
        <w:tabs>
          <w:tab w:val="left" w:pos="880"/>
          <w:tab w:val="right" w:leader="dot" w:pos="9016"/>
        </w:tabs>
        <w:rPr>
          <w:rFonts w:eastAsiaTheme="minorEastAsia" w:cstheme="minorBidi"/>
          <w:noProof/>
          <w:sz w:val="22"/>
          <w:lang w:val="it-IT" w:eastAsia="it-IT" w:bidi="ar-SA"/>
        </w:rPr>
      </w:pPr>
      <w:hyperlink w:anchor="_Toc389205686" w:history="1">
        <w:r w:rsidR="00FC31CD" w:rsidRPr="00910363">
          <w:rPr>
            <w:rStyle w:val="Collegamentoipertestuale"/>
            <w:noProof/>
          </w:rPr>
          <w:t>3.8</w:t>
        </w:r>
        <w:r w:rsidR="00FC31CD">
          <w:rPr>
            <w:rFonts w:eastAsiaTheme="minorEastAsia" w:cstheme="minorBidi"/>
            <w:noProof/>
            <w:sz w:val="22"/>
            <w:lang w:val="it-IT" w:eastAsia="it-IT" w:bidi="ar-SA"/>
          </w:rPr>
          <w:tab/>
        </w:r>
        <w:r w:rsidR="00FC31CD" w:rsidRPr="00910363">
          <w:rPr>
            <w:rStyle w:val="Collegamentoipertestuale"/>
            <w:noProof/>
          </w:rPr>
          <w:t>Support applications: Matrix Creator</w:t>
        </w:r>
        <w:r w:rsidR="00FC31CD">
          <w:rPr>
            <w:noProof/>
            <w:webHidden/>
          </w:rPr>
          <w:tab/>
        </w:r>
        <w:r w:rsidR="00FC31CD">
          <w:rPr>
            <w:noProof/>
            <w:webHidden/>
          </w:rPr>
          <w:fldChar w:fldCharType="begin"/>
        </w:r>
        <w:r w:rsidR="00FC31CD">
          <w:rPr>
            <w:noProof/>
            <w:webHidden/>
          </w:rPr>
          <w:instrText xml:space="preserve"> PAGEREF _Toc389205686 \h </w:instrText>
        </w:r>
        <w:r w:rsidR="00FC31CD">
          <w:rPr>
            <w:noProof/>
            <w:webHidden/>
          </w:rPr>
        </w:r>
        <w:r w:rsidR="00FC31CD">
          <w:rPr>
            <w:noProof/>
            <w:webHidden/>
          </w:rPr>
          <w:fldChar w:fldCharType="separate"/>
        </w:r>
        <w:r w:rsidR="00FC31CD">
          <w:rPr>
            <w:noProof/>
            <w:webHidden/>
          </w:rPr>
          <w:t>22</w:t>
        </w:r>
        <w:r w:rsidR="00FC31CD">
          <w:rPr>
            <w:noProof/>
            <w:webHidden/>
          </w:rPr>
          <w:fldChar w:fldCharType="end"/>
        </w:r>
      </w:hyperlink>
    </w:p>
    <w:p w14:paraId="65C4E1C1" w14:textId="77777777" w:rsidR="00FC31CD" w:rsidRDefault="00BE2B78">
      <w:pPr>
        <w:pStyle w:val="Sommario1"/>
        <w:tabs>
          <w:tab w:val="left" w:pos="440"/>
        </w:tabs>
        <w:rPr>
          <w:rFonts w:eastAsiaTheme="minorEastAsia" w:cstheme="minorBidi"/>
          <w:noProof/>
          <w:sz w:val="22"/>
          <w:lang w:val="it-IT" w:eastAsia="it-IT" w:bidi="ar-SA"/>
        </w:rPr>
      </w:pPr>
      <w:hyperlink w:anchor="_Toc389205687" w:history="1">
        <w:r w:rsidR="00FC31CD" w:rsidRPr="00910363">
          <w:rPr>
            <w:rStyle w:val="Collegamentoipertestuale"/>
            <w:noProof/>
          </w:rPr>
          <w:t>4.</w:t>
        </w:r>
        <w:r w:rsidR="00FC31CD">
          <w:rPr>
            <w:rFonts w:eastAsiaTheme="minorEastAsia" w:cstheme="minorBidi"/>
            <w:noProof/>
            <w:sz w:val="22"/>
            <w:lang w:val="it-IT" w:eastAsia="it-IT" w:bidi="ar-SA"/>
          </w:rPr>
          <w:tab/>
        </w:r>
        <w:r w:rsidR="00FC31CD" w:rsidRPr="00910363">
          <w:rPr>
            <w:rStyle w:val="Collegamentoipertestuale"/>
            <w:noProof/>
          </w:rPr>
          <w:t>Testing Phase</w:t>
        </w:r>
        <w:r w:rsidR="00FC31CD">
          <w:rPr>
            <w:noProof/>
            <w:webHidden/>
          </w:rPr>
          <w:tab/>
        </w:r>
        <w:r w:rsidR="00FC31CD">
          <w:rPr>
            <w:noProof/>
            <w:webHidden/>
          </w:rPr>
          <w:fldChar w:fldCharType="begin"/>
        </w:r>
        <w:r w:rsidR="00FC31CD">
          <w:rPr>
            <w:noProof/>
            <w:webHidden/>
          </w:rPr>
          <w:instrText xml:space="preserve"> PAGEREF _Toc389205687 \h </w:instrText>
        </w:r>
        <w:r w:rsidR="00FC31CD">
          <w:rPr>
            <w:noProof/>
            <w:webHidden/>
          </w:rPr>
        </w:r>
        <w:r w:rsidR="00FC31CD">
          <w:rPr>
            <w:noProof/>
            <w:webHidden/>
          </w:rPr>
          <w:fldChar w:fldCharType="separate"/>
        </w:r>
        <w:r w:rsidR="00FC31CD">
          <w:rPr>
            <w:noProof/>
            <w:webHidden/>
          </w:rPr>
          <w:t>23</w:t>
        </w:r>
        <w:r w:rsidR="00FC31CD">
          <w:rPr>
            <w:noProof/>
            <w:webHidden/>
          </w:rPr>
          <w:fldChar w:fldCharType="end"/>
        </w:r>
      </w:hyperlink>
    </w:p>
    <w:p w14:paraId="4D15A844" w14:textId="77777777" w:rsidR="00FC31CD" w:rsidRDefault="00BE2B78">
      <w:pPr>
        <w:pStyle w:val="Sommario2"/>
        <w:tabs>
          <w:tab w:val="left" w:pos="880"/>
          <w:tab w:val="right" w:leader="dot" w:pos="9016"/>
        </w:tabs>
        <w:rPr>
          <w:rFonts w:eastAsiaTheme="minorEastAsia" w:cstheme="minorBidi"/>
          <w:noProof/>
          <w:sz w:val="22"/>
          <w:lang w:val="it-IT" w:eastAsia="it-IT" w:bidi="ar-SA"/>
        </w:rPr>
      </w:pPr>
      <w:hyperlink w:anchor="_Toc389205688" w:history="1">
        <w:r w:rsidR="00FC31CD" w:rsidRPr="00910363">
          <w:rPr>
            <w:rStyle w:val="Collegamentoipertestuale"/>
            <w:noProof/>
          </w:rPr>
          <w:t>4.1</w:t>
        </w:r>
        <w:r w:rsidR="00FC31CD">
          <w:rPr>
            <w:rFonts w:eastAsiaTheme="minorEastAsia" w:cstheme="minorBidi"/>
            <w:noProof/>
            <w:sz w:val="22"/>
            <w:lang w:val="it-IT" w:eastAsia="it-IT" w:bidi="ar-SA"/>
          </w:rPr>
          <w:tab/>
        </w:r>
        <w:r w:rsidR="00FC31CD" w:rsidRPr="00910363">
          <w:rPr>
            <w:rStyle w:val="Collegamentoipertestuale"/>
            <w:noProof/>
          </w:rPr>
          <w:t>Testing Environment Description</w:t>
        </w:r>
        <w:r w:rsidR="00FC31CD">
          <w:rPr>
            <w:noProof/>
            <w:webHidden/>
          </w:rPr>
          <w:tab/>
        </w:r>
        <w:r w:rsidR="00FC31CD">
          <w:rPr>
            <w:noProof/>
            <w:webHidden/>
          </w:rPr>
          <w:fldChar w:fldCharType="begin"/>
        </w:r>
        <w:r w:rsidR="00FC31CD">
          <w:rPr>
            <w:noProof/>
            <w:webHidden/>
          </w:rPr>
          <w:instrText xml:space="preserve"> PAGEREF _Toc389205688 \h </w:instrText>
        </w:r>
        <w:r w:rsidR="00FC31CD">
          <w:rPr>
            <w:noProof/>
            <w:webHidden/>
          </w:rPr>
        </w:r>
        <w:r w:rsidR="00FC31CD">
          <w:rPr>
            <w:noProof/>
            <w:webHidden/>
          </w:rPr>
          <w:fldChar w:fldCharType="separate"/>
        </w:r>
        <w:r w:rsidR="00FC31CD">
          <w:rPr>
            <w:noProof/>
            <w:webHidden/>
          </w:rPr>
          <w:t>23</w:t>
        </w:r>
        <w:r w:rsidR="00FC31CD">
          <w:rPr>
            <w:noProof/>
            <w:webHidden/>
          </w:rPr>
          <w:fldChar w:fldCharType="end"/>
        </w:r>
      </w:hyperlink>
    </w:p>
    <w:p w14:paraId="52E51BE8" w14:textId="77777777" w:rsidR="00FC31CD" w:rsidRDefault="00BE2B78">
      <w:pPr>
        <w:pStyle w:val="Sommario2"/>
        <w:tabs>
          <w:tab w:val="left" w:pos="880"/>
          <w:tab w:val="right" w:leader="dot" w:pos="9016"/>
        </w:tabs>
        <w:rPr>
          <w:rFonts w:eastAsiaTheme="minorEastAsia" w:cstheme="minorBidi"/>
          <w:noProof/>
          <w:sz w:val="22"/>
          <w:lang w:val="it-IT" w:eastAsia="it-IT" w:bidi="ar-SA"/>
        </w:rPr>
      </w:pPr>
      <w:hyperlink w:anchor="_Toc389205689" w:history="1">
        <w:r w:rsidR="00FC31CD" w:rsidRPr="00910363">
          <w:rPr>
            <w:rStyle w:val="Collegamentoipertestuale"/>
            <w:noProof/>
          </w:rPr>
          <w:t>4.2</w:t>
        </w:r>
        <w:r w:rsidR="00FC31CD">
          <w:rPr>
            <w:rFonts w:eastAsiaTheme="minorEastAsia" w:cstheme="minorBidi"/>
            <w:noProof/>
            <w:sz w:val="22"/>
            <w:lang w:val="it-IT" w:eastAsia="it-IT" w:bidi="ar-SA"/>
          </w:rPr>
          <w:tab/>
        </w:r>
        <w:r w:rsidR="00FC31CD" w:rsidRPr="00910363">
          <w:rPr>
            <w:rStyle w:val="Collegamentoipertestuale"/>
            <w:noProof/>
          </w:rPr>
          <w:t>Testing Environment Configuration</w:t>
        </w:r>
        <w:r w:rsidR="00FC31CD">
          <w:rPr>
            <w:noProof/>
            <w:webHidden/>
          </w:rPr>
          <w:tab/>
        </w:r>
        <w:r w:rsidR="00FC31CD">
          <w:rPr>
            <w:noProof/>
            <w:webHidden/>
          </w:rPr>
          <w:fldChar w:fldCharType="begin"/>
        </w:r>
        <w:r w:rsidR="00FC31CD">
          <w:rPr>
            <w:noProof/>
            <w:webHidden/>
          </w:rPr>
          <w:instrText xml:space="preserve"> PAGEREF _Toc389205689 \h </w:instrText>
        </w:r>
        <w:r w:rsidR="00FC31CD">
          <w:rPr>
            <w:noProof/>
            <w:webHidden/>
          </w:rPr>
        </w:r>
        <w:r w:rsidR="00FC31CD">
          <w:rPr>
            <w:noProof/>
            <w:webHidden/>
          </w:rPr>
          <w:fldChar w:fldCharType="separate"/>
        </w:r>
        <w:r w:rsidR="00FC31CD">
          <w:rPr>
            <w:noProof/>
            <w:webHidden/>
          </w:rPr>
          <w:t>23</w:t>
        </w:r>
        <w:r w:rsidR="00FC31CD">
          <w:rPr>
            <w:noProof/>
            <w:webHidden/>
          </w:rPr>
          <w:fldChar w:fldCharType="end"/>
        </w:r>
      </w:hyperlink>
    </w:p>
    <w:p w14:paraId="3A6C8001" w14:textId="77777777" w:rsidR="00FC31CD" w:rsidRDefault="00BE2B78">
      <w:pPr>
        <w:pStyle w:val="Sommario3"/>
        <w:tabs>
          <w:tab w:val="left" w:pos="1320"/>
          <w:tab w:val="right" w:leader="dot" w:pos="9016"/>
        </w:tabs>
        <w:rPr>
          <w:noProof/>
          <w:lang w:val="it-IT"/>
        </w:rPr>
      </w:pPr>
      <w:hyperlink w:anchor="_Toc389205690" w:history="1">
        <w:r w:rsidR="00FC31CD" w:rsidRPr="00910363">
          <w:rPr>
            <w:rStyle w:val="Collegamentoipertestuale"/>
            <w:noProof/>
            <w:lang w:bidi="en-US"/>
          </w:rPr>
          <w:t>4.2.1</w:t>
        </w:r>
        <w:r w:rsidR="00FC31CD">
          <w:rPr>
            <w:noProof/>
            <w:lang w:val="it-IT"/>
          </w:rPr>
          <w:tab/>
        </w:r>
        <w:r w:rsidR="00FC31CD" w:rsidRPr="00910363">
          <w:rPr>
            <w:rStyle w:val="Collegamentoipertestuale"/>
            <w:noProof/>
            <w:lang w:bidi="en-US"/>
          </w:rPr>
          <w:t>Testing implementation: python launcher</w:t>
        </w:r>
        <w:r w:rsidR="00FC31CD">
          <w:rPr>
            <w:noProof/>
            <w:webHidden/>
          </w:rPr>
          <w:tab/>
        </w:r>
        <w:r w:rsidR="00FC31CD">
          <w:rPr>
            <w:noProof/>
            <w:webHidden/>
          </w:rPr>
          <w:fldChar w:fldCharType="begin"/>
        </w:r>
        <w:r w:rsidR="00FC31CD">
          <w:rPr>
            <w:noProof/>
            <w:webHidden/>
          </w:rPr>
          <w:instrText xml:space="preserve"> PAGEREF _Toc389205690 \h </w:instrText>
        </w:r>
        <w:r w:rsidR="00FC31CD">
          <w:rPr>
            <w:noProof/>
            <w:webHidden/>
          </w:rPr>
        </w:r>
        <w:r w:rsidR="00FC31CD">
          <w:rPr>
            <w:noProof/>
            <w:webHidden/>
          </w:rPr>
          <w:fldChar w:fldCharType="separate"/>
        </w:r>
        <w:r w:rsidR="00FC31CD">
          <w:rPr>
            <w:noProof/>
            <w:webHidden/>
          </w:rPr>
          <w:t>23</w:t>
        </w:r>
        <w:r w:rsidR="00FC31CD">
          <w:rPr>
            <w:noProof/>
            <w:webHidden/>
          </w:rPr>
          <w:fldChar w:fldCharType="end"/>
        </w:r>
      </w:hyperlink>
    </w:p>
    <w:p w14:paraId="6F776F57" w14:textId="77777777" w:rsidR="00FC31CD" w:rsidRDefault="00BE2B78">
      <w:pPr>
        <w:pStyle w:val="Sommario2"/>
        <w:tabs>
          <w:tab w:val="left" w:pos="880"/>
          <w:tab w:val="right" w:leader="dot" w:pos="9016"/>
        </w:tabs>
        <w:rPr>
          <w:rFonts w:eastAsiaTheme="minorEastAsia" w:cstheme="minorBidi"/>
          <w:noProof/>
          <w:sz w:val="22"/>
          <w:lang w:val="it-IT" w:eastAsia="it-IT" w:bidi="ar-SA"/>
        </w:rPr>
      </w:pPr>
      <w:hyperlink w:anchor="_Toc389205691" w:history="1">
        <w:r w:rsidR="00FC31CD" w:rsidRPr="00910363">
          <w:rPr>
            <w:rStyle w:val="Collegamentoipertestuale"/>
            <w:noProof/>
          </w:rPr>
          <w:t>4.3</w:t>
        </w:r>
        <w:r w:rsidR="00FC31CD">
          <w:rPr>
            <w:rFonts w:eastAsiaTheme="minorEastAsia" w:cstheme="minorBidi"/>
            <w:noProof/>
            <w:sz w:val="22"/>
            <w:lang w:val="it-IT" w:eastAsia="it-IT" w:bidi="ar-SA"/>
          </w:rPr>
          <w:tab/>
        </w:r>
        <w:r w:rsidR="00FC31CD" w:rsidRPr="00910363">
          <w:rPr>
            <w:rStyle w:val="Collegamentoipertestuale"/>
            <w:noProof/>
          </w:rPr>
          <w:t>Algorithms times</w:t>
        </w:r>
        <w:r w:rsidR="00FC31CD">
          <w:rPr>
            <w:noProof/>
            <w:webHidden/>
          </w:rPr>
          <w:tab/>
        </w:r>
        <w:r w:rsidR="00FC31CD">
          <w:rPr>
            <w:noProof/>
            <w:webHidden/>
          </w:rPr>
          <w:fldChar w:fldCharType="begin"/>
        </w:r>
        <w:r w:rsidR="00FC31CD">
          <w:rPr>
            <w:noProof/>
            <w:webHidden/>
          </w:rPr>
          <w:instrText xml:space="preserve"> PAGEREF _Toc389205691 \h </w:instrText>
        </w:r>
        <w:r w:rsidR="00FC31CD">
          <w:rPr>
            <w:noProof/>
            <w:webHidden/>
          </w:rPr>
        </w:r>
        <w:r w:rsidR="00FC31CD">
          <w:rPr>
            <w:noProof/>
            <w:webHidden/>
          </w:rPr>
          <w:fldChar w:fldCharType="separate"/>
        </w:r>
        <w:r w:rsidR="00FC31CD">
          <w:rPr>
            <w:noProof/>
            <w:webHidden/>
          </w:rPr>
          <w:t>24</w:t>
        </w:r>
        <w:r w:rsidR="00FC31CD">
          <w:rPr>
            <w:noProof/>
            <w:webHidden/>
          </w:rPr>
          <w:fldChar w:fldCharType="end"/>
        </w:r>
      </w:hyperlink>
    </w:p>
    <w:p w14:paraId="53F759A9" w14:textId="77777777" w:rsidR="00FC31CD" w:rsidRDefault="00BE2B78">
      <w:pPr>
        <w:pStyle w:val="Sommario3"/>
        <w:tabs>
          <w:tab w:val="left" w:pos="1320"/>
          <w:tab w:val="right" w:leader="dot" w:pos="9016"/>
        </w:tabs>
        <w:rPr>
          <w:noProof/>
          <w:lang w:val="it-IT"/>
        </w:rPr>
      </w:pPr>
      <w:hyperlink w:anchor="_Toc389205692" w:history="1">
        <w:r w:rsidR="00FC31CD" w:rsidRPr="00910363">
          <w:rPr>
            <w:rStyle w:val="Collegamentoipertestuale"/>
            <w:noProof/>
            <w:lang w:bidi="en-US"/>
          </w:rPr>
          <w:t>4.3.1</w:t>
        </w:r>
        <w:r w:rsidR="00FC31CD">
          <w:rPr>
            <w:noProof/>
            <w:lang w:val="it-IT"/>
          </w:rPr>
          <w:tab/>
        </w:r>
        <w:r w:rsidR="00FC31CD" w:rsidRPr="00910363">
          <w:rPr>
            <w:rStyle w:val="Collegamentoipertestuale"/>
            <w:noProof/>
            <w:lang w:bidi="en-US"/>
          </w:rPr>
          <w:t>Heavy function</w:t>
        </w:r>
        <w:r w:rsidR="00FC31CD">
          <w:rPr>
            <w:noProof/>
            <w:webHidden/>
          </w:rPr>
          <w:tab/>
        </w:r>
        <w:r w:rsidR="00FC31CD">
          <w:rPr>
            <w:noProof/>
            <w:webHidden/>
          </w:rPr>
          <w:fldChar w:fldCharType="begin"/>
        </w:r>
        <w:r w:rsidR="00FC31CD">
          <w:rPr>
            <w:noProof/>
            <w:webHidden/>
          </w:rPr>
          <w:instrText xml:space="preserve"> PAGEREF _Toc389205692 \h </w:instrText>
        </w:r>
        <w:r w:rsidR="00FC31CD">
          <w:rPr>
            <w:noProof/>
            <w:webHidden/>
          </w:rPr>
        </w:r>
        <w:r w:rsidR="00FC31CD">
          <w:rPr>
            <w:noProof/>
            <w:webHidden/>
          </w:rPr>
          <w:fldChar w:fldCharType="separate"/>
        </w:r>
        <w:r w:rsidR="00FC31CD">
          <w:rPr>
            <w:noProof/>
            <w:webHidden/>
          </w:rPr>
          <w:t>24</w:t>
        </w:r>
        <w:r w:rsidR="00FC31CD">
          <w:rPr>
            <w:noProof/>
            <w:webHidden/>
          </w:rPr>
          <w:fldChar w:fldCharType="end"/>
        </w:r>
      </w:hyperlink>
    </w:p>
    <w:p w14:paraId="53378860" w14:textId="77777777" w:rsidR="00FC31CD" w:rsidRDefault="00BE2B78">
      <w:pPr>
        <w:pStyle w:val="Sommario3"/>
        <w:tabs>
          <w:tab w:val="left" w:pos="1320"/>
          <w:tab w:val="right" w:leader="dot" w:pos="9016"/>
        </w:tabs>
        <w:rPr>
          <w:noProof/>
          <w:lang w:val="it-IT"/>
        </w:rPr>
      </w:pPr>
      <w:hyperlink w:anchor="_Toc389205693" w:history="1">
        <w:r w:rsidR="00FC31CD" w:rsidRPr="00910363">
          <w:rPr>
            <w:rStyle w:val="Collegamentoipertestuale"/>
            <w:noProof/>
            <w:lang w:bidi="en-US"/>
          </w:rPr>
          <w:t>4.3.2</w:t>
        </w:r>
        <w:r w:rsidR="00FC31CD">
          <w:rPr>
            <w:noProof/>
            <w:lang w:val="it-IT"/>
          </w:rPr>
          <w:tab/>
        </w:r>
        <w:r w:rsidR="00FC31CD" w:rsidRPr="00910363">
          <w:rPr>
            <w:rStyle w:val="Collegamentoipertestuale"/>
            <w:noProof/>
            <w:lang w:bidi="en-US"/>
          </w:rPr>
          <w:t>No-Input/Output Vs Input/Output</w:t>
        </w:r>
        <w:r w:rsidR="00FC31CD">
          <w:rPr>
            <w:noProof/>
            <w:webHidden/>
          </w:rPr>
          <w:tab/>
        </w:r>
        <w:r w:rsidR="00FC31CD">
          <w:rPr>
            <w:noProof/>
            <w:webHidden/>
          </w:rPr>
          <w:fldChar w:fldCharType="begin"/>
        </w:r>
        <w:r w:rsidR="00FC31CD">
          <w:rPr>
            <w:noProof/>
            <w:webHidden/>
          </w:rPr>
          <w:instrText xml:space="preserve"> PAGEREF _Toc389205693 \h </w:instrText>
        </w:r>
        <w:r w:rsidR="00FC31CD">
          <w:rPr>
            <w:noProof/>
            <w:webHidden/>
          </w:rPr>
        </w:r>
        <w:r w:rsidR="00FC31CD">
          <w:rPr>
            <w:noProof/>
            <w:webHidden/>
          </w:rPr>
          <w:fldChar w:fldCharType="separate"/>
        </w:r>
        <w:r w:rsidR="00FC31CD">
          <w:rPr>
            <w:noProof/>
            <w:webHidden/>
          </w:rPr>
          <w:t>24</w:t>
        </w:r>
        <w:r w:rsidR="00FC31CD">
          <w:rPr>
            <w:noProof/>
            <w:webHidden/>
          </w:rPr>
          <w:fldChar w:fldCharType="end"/>
        </w:r>
      </w:hyperlink>
    </w:p>
    <w:p w14:paraId="1477BEDE" w14:textId="77777777" w:rsidR="00FC31CD" w:rsidRDefault="00BE2B78">
      <w:pPr>
        <w:pStyle w:val="Sommario3"/>
        <w:tabs>
          <w:tab w:val="left" w:pos="1320"/>
          <w:tab w:val="right" w:leader="dot" w:pos="9016"/>
        </w:tabs>
        <w:rPr>
          <w:noProof/>
          <w:lang w:val="it-IT"/>
        </w:rPr>
      </w:pPr>
      <w:hyperlink w:anchor="_Toc389205694" w:history="1">
        <w:r w:rsidR="00FC31CD" w:rsidRPr="00910363">
          <w:rPr>
            <w:rStyle w:val="Collegamentoipertestuale"/>
            <w:noProof/>
            <w:lang w:bidi="en-US"/>
          </w:rPr>
          <w:t>4.3.3</w:t>
        </w:r>
        <w:r w:rsidR="00FC31CD">
          <w:rPr>
            <w:noProof/>
            <w:lang w:val="it-IT"/>
          </w:rPr>
          <w:tab/>
        </w:r>
        <w:r w:rsidR="00FC31CD" w:rsidRPr="00910363">
          <w:rPr>
            <w:rStyle w:val="Collegamentoipertestuale"/>
            <w:noProof/>
            <w:lang w:bidi="en-US"/>
          </w:rPr>
          <w:t>No-Optimization Vs Optimization</w:t>
        </w:r>
        <w:r w:rsidR="00FC31CD">
          <w:rPr>
            <w:noProof/>
            <w:webHidden/>
          </w:rPr>
          <w:tab/>
        </w:r>
        <w:r w:rsidR="00FC31CD">
          <w:rPr>
            <w:noProof/>
            <w:webHidden/>
          </w:rPr>
          <w:fldChar w:fldCharType="begin"/>
        </w:r>
        <w:r w:rsidR="00FC31CD">
          <w:rPr>
            <w:noProof/>
            <w:webHidden/>
          </w:rPr>
          <w:instrText xml:space="preserve"> PAGEREF _Toc389205694 \h </w:instrText>
        </w:r>
        <w:r w:rsidR="00FC31CD">
          <w:rPr>
            <w:noProof/>
            <w:webHidden/>
          </w:rPr>
        </w:r>
        <w:r w:rsidR="00FC31CD">
          <w:rPr>
            <w:noProof/>
            <w:webHidden/>
          </w:rPr>
          <w:fldChar w:fldCharType="separate"/>
        </w:r>
        <w:r w:rsidR="00FC31CD">
          <w:rPr>
            <w:noProof/>
            <w:webHidden/>
          </w:rPr>
          <w:t>25</w:t>
        </w:r>
        <w:r w:rsidR="00FC31CD">
          <w:rPr>
            <w:noProof/>
            <w:webHidden/>
          </w:rPr>
          <w:fldChar w:fldCharType="end"/>
        </w:r>
      </w:hyperlink>
    </w:p>
    <w:p w14:paraId="50E20504" w14:textId="77777777" w:rsidR="00FC31CD" w:rsidRDefault="00BE2B78">
      <w:pPr>
        <w:pStyle w:val="Sommario3"/>
        <w:tabs>
          <w:tab w:val="left" w:pos="1320"/>
          <w:tab w:val="right" w:leader="dot" w:pos="9016"/>
        </w:tabs>
        <w:rPr>
          <w:noProof/>
          <w:lang w:val="it-IT"/>
        </w:rPr>
      </w:pPr>
      <w:hyperlink w:anchor="_Toc389205695" w:history="1">
        <w:r w:rsidR="00FC31CD" w:rsidRPr="00910363">
          <w:rPr>
            <w:rStyle w:val="Collegamentoipertestuale"/>
            <w:noProof/>
            <w:lang w:bidi="en-US"/>
          </w:rPr>
          <w:t>4.3.4</w:t>
        </w:r>
        <w:r w:rsidR="00FC31CD">
          <w:rPr>
            <w:noProof/>
            <w:lang w:val="it-IT"/>
          </w:rPr>
          <w:tab/>
        </w:r>
        <w:r w:rsidR="00FC31CD" w:rsidRPr="00910363">
          <w:rPr>
            <w:rStyle w:val="Collegamentoipertestuale"/>
            <w:noProof/>
            <w:lang w:bidi="en-US"/>
          </w:rPr>
          <w:t>Number of process Vs Time</w:t>
        </w:r>
        <w:r w:rsidR="00FC31CD">
          <w:rPr>
            <w:noProof/>
            <w:webHidden/>
          </w:rPr>
          <w:tab/>
        </w:r>
        <w:r w:rsidR="00FC31CD">
          <w:rPr>
            <w:noProof/>
            <w:webHidden/>
          </w:rPr>
          <w:fldChar w:fldCharType="begin"/>
        </w:r>
        <w:r w:rsidR="00FC31CD">
          <w:rPr>
            <w:noProof/>
            <w:webHidden/>
          </w:rPr>
          <w:instrText xml:space="preserve"> PAGEREF _Toc389205695 \h </w:instrText>
        </w:r>
        <w:r w:rsidR="00FC31CD">
          <w:rPr>
            <w:noProof/>
            <w:webHidden/>
          </w:rPr>
        </w:r>
        <w:r w:rsidR="00FC31CD">
          <w:rPr>
            <w:noProof/>
            <w:webHidden/>
          </w:rPr>
          <w:fldChar w:fldCharType="separate"/>
        </w:r>
        <w:r w:rsidR="00FC31CD">
          <w:rPr>
            <w:noProof/>
            <w:webHidden/>
          </w:rPr>
          <w:t>25</w:t>
        </w:r>
        <w:r w:rsidR="00FC31CD">
          <w:rPr>
            <w:noProof/>
            <w:webHidden/>
          </w:rPr>
          <w:fldChar w:fldCharType="end"/>
        </w:r>
      </w:hyperlink>
    </w:p>
    <w:p w14:paraId="09E75767" w14:textId="77777777" w:rsidR="00FC31CD" w:rsidRDefault="00BE2B78">
      <w:pPr>
        <w:pStyle w:val="Sommario3"/>
        <w:tabs>
          <w:tab w:val="left" w:pos="1320"/>
          <w:tab w:val="right" w:leader="dot" w:pos="9016"/>
        </w:tabs>
        <w:rPr>
          <w:noProof/>
          <w:lang w:val="it-IT"/>
        </w:rPr>
      </w:pPr>
      <w:hyperlink w:anchor="_Toc389205696" w:history="1">
        <w:r w:rsidR="00FC31CD" w:rsidRPr="00910363">
          <w:rPr>
            <w:rStyle w:val="Collegamentoipertestuale"/>
            <w:noProof/>
            <w:lang w:bidi="en-US"/>
          </w:rPr>
          <w:t>4.3.5</w:t>
        </w:r>
        <w:r w:rsidR="00FC31CD">
          <w:rPr>
            <w:noProof/>
            <w:lang w:val="it-IT"/>
          </w:rPr>
          <w:tab/>
        </w:r>
        <w:r w:rsidR="00FC31CD" w:rsidRPr="00910363">
          <w:rPr>
            <w:rStyle w:val="Collegamentoipertestuale"/>
            <w:noProof/>
            <w:lang w:bidi="en-US"/>
          </w:rPr>
          <w:t>Matrix dimension Vs Time</w:t>
        </w:r>
        <w:r w:rsidR="00FC31CD">
          <w:rPr>
            <w:noProof/>
            <w:webHidden/>
          </w:rPr>
          <w:tab/>
        </w:r>
        <w:r w:rsidR="00FC31CD">
          <w:rPr>
            <w:noProof/>
            <w:webHidden/>
          </w:rPr>
          <w:fldChar w:fldCharType="begin"/>
        </w:r>
        <w:r w:rsidR="00FC31CD">
          <w:rPr>
            <w:noProof/>
            <w:webHidden/>
          </w:rPr>
          <w:instrText xml:space="preserve"> PAGEREF _Toc389205696 \h </w:instrText>
        </w:r>
        <w:r w:rsidR="00FC31CD">
          <w:rPr>
            <w:noProof/>
            <w:webHidden/>
          </w:rPr>
        </w:r>
        <w:r w:rsidR="00FC31CD">
          <w:rPr>
            <w:noProof/>
            <w:webHidden/>
          </w:rPr>
          <w:fldChar w:fldCharType="separate"/>
        </w:r>
        <w:r w:rsidR="00FC31CD">
          <w:rPr>
            <w:noProof/>
            <w:webHidden/>
          </w:rPr>
          <w:t>29</w:t>
        </w:r>
        <w:r w:rsidR="00FC31CD">
          <w:rPr>
            <w:noProof/>
            <w:webHidden/>
          </w:rPr>
          <w:fldChar w:fldCharType="end"/>
        </w:r>
      </w:hyperlink>
    </w:p>
    <w:p w14:paraId="0B10C1F2" w14:textId="77777777" w:rsidR="00FC31CD" w:rsidRDefault="00BE2B78">
      <w:pPr>
        <w:pStyle w:val="Sommario3"/>
        <w:tabs>
          <w:tab w:val="left" w:pos="1320"/>
          <w:tab w:val="right" w:leader="dot" w:pos="9016"/>
        </w:tabs>
        <w:rPr>
          <w:noProof/>
          <w:lang w:val="it-IT"/>
        </w:rPr>
      </w:pPr>
      <w:hyperlink w:anchor="_Toc389205697" w:history="1">
        <w:r w:rsidR="00FC31CD" w:rsidRPr="00910363">
          <w:rPr>
            <w:rStyle w:val="Collegamentoipertestuale"/>
            <w:noProof/>
            <w:lang w:bidi="en-US"/>
          </w:rPr>
          <w:t>4.3.6</w:t>
        </w:r>
        <w:r w:rsidR="00FC31CD">
          <w:rPr>
            <w:noProof/>
            <w:lang w:val="it-IT"/>
          </w:rPr>
          <w:tab/>
        </w:r>
        <w:r w:rsidR="00FC31CD" w:rsidRPr="00910363">
          <w:rPr>
            <w:rStyle w:val="Collegamentoipertestuale"/>
            <w:noProof/>
            <w:lang w:bidi="en-US"/>
          </w:rPr>
          <w:t>SpeedUp</w:t>
        </w:r>
        <w:r w:rsidR="00FC31CD">
          <w:rPr>
            <w:noProof/>
            <w:webHidden/>
          </w:rPr>
          <w:tab/>
        </w:r>
        <w:r w:rsidR="00FC31CD">
          <w:rPr>
            <w:noProof/>
            <w:webHidden/>
          </w:rPr>
          <w:fldChar w:fldCharType="begin"/>
        </w:r>
        <w:r w:rsidR="00FC31CD">
          <w:rPr>
            <w:noProof/>
            <w:webHidden/>
          </w:rPr>
          <w:instrText xml:space="preserve"> PAGEREF _Toc389205697 \h </w:instrText>
        </w:r>
        <w:r w:rsidR="00FC31CD">
          <w:rPr>
            <w:noProof/>
            <w:webHidden/>
          </w:rPr>
        </w:r>
        <w:r w:rsidR="00FC31CD">
          <w:rPr>
            <w:noProof/>
            <w:webHidden/>
          </w:rPr>
          <w:fldChar w:fldCharType="separate"/>
        </w:r>
        <w:r w:rsidR="00FC31CD">
          <w:rPr>
            <w:noProof/>
            <w:webHidden/>
          </w:rPr>
          <w:t>31</w:t>
        </w:r>
        <w:r w:rsidR="00FC31CD">
          <w:rPr>
            <w:noProof/>
            <w:webHidden/>
          </w:rPr>
          <w:fldChar w:fldCharType="end"/>
        </w:r>
      </w:hyperlink>
    </w:p>
    <w:p w14:paraId="1CED04E2" w14:textId="77777777" w:rsidR="00FC31CD" w:rsidRDefault="00BE2B78">
      <w:pPr>
        <w:pStyle w:val="Sommario3"/>
        <w:tabs>
          <w:tab w:val="left" w:pos="1320"/>
          <w:tab w:val="right" w:leader="dot" w:pos="9016"/>
        </w:tabs>
        <w:rPr>
          <w:noProof/>
          <w:lang w:val="it-IT"/>
        </w:rPr>
      </w:pPr>
      <w:hyperlink w:anchor="_Toc389205698" w:history="1">
        <w:r w:rsidR="00FC31CD" w:rsidRPr="00910363">
          <w:rPr>
            <w:rStyle w:val="Collegamentoipertestuale"/>
            <w:noProof/>
            <w:lang w:bidi="en-US"/>
          </w:rPr>
          <w:t>4.3.7</w:t>
        </w:r>
        <w:r w:rsidR="00FC31CD">
          <w:rPr>
            <w:noProof/>
            <w:lang w:val="it-IT"/>
          </w:rPr>
          <w:tab/>
        </w:r>
        <w:r w:rsidR="00FC31CD" w:rsidRPr="00910363">
          <w:rPr>
            <w:rStyle w:val="Collegamentoipertestuale"/>
            <w:noProof/>
            <w:lang w:bidi="en-US"/>
          </w:rPr>
          <w:t>Efficiency</w:t>
        </w:r>
        <w:r w:rsidR="00FC31CD">
          <w:rPr>
            <w:noProof/>
            <w:webHidden/>
          </w:rPr>
          <w:tab/>
        </w:r>
        <w:r w:rsidR="00FC31CD">
          <w:rPr>
            <w:noProof/>
            <w:webHidden/>
          </w:rPr>
          <w:fldChar w:fldCharType="begin"/>
        </w:r>
        <w:r w:rsidR="00FC31CD">
          <w:rPr>
            <w:noProof/>
            <w:webHidden/>
          </w:rPr>
          <w:instrText xml:space="preserve"> PAGEREF _Toc389205698 \h </w:instrText>
        </w:r>
        <w:r w:rsidR="00FC31CD">
          <w:rPr>
            <w:noProof/>
            <w:webHidden/>
          </w:rPr>
        </w:r>
        <w:r w:rsidR="00FC31CD">
          <w:rPr>
            <w:noProof/>
            <w:webHidden/>
          </w:rPr>
          <w:fldChar w:fldCharType="separate"/>
        </w:r>
        <w:r w:rsidR="00FC31CD">
          <w:rPr>
            <w:noProof/>
            <w:webHidden/>
          </w:rPr>
          <w:t>33</w:t>
        </w:r>
        <w:r w:rsidR="00FC31CD">
          <w:rPr>
            <w:noProof/>
            <w:webHidden/>
          </w:rPr>
          <w:fldChar w:fldCharType="end"/>
        </w:r>
      </w:hyperlink>
    </w:p>
    <w:p w14:paraId="4BE10CC5" w14:textId="77777777" w:rsidR="00FC31CD" w:rsidRDefault="00BE2B78">
      <w:pPr>
        <w:pStyle w:val="Sommario3"/>
        <w:tabs>
          <w:tab w:val="left" w:pos="1320"/>
          <w:tab w:val="right" w:leader="dot" w:pos="9016"/>
        </w:tabs>
        <w:rPr>
          <w:noProof/>
          <w:lang w:val="it-IT"/>
        </w:rPr>
      </w:pPr>
      <w:hyperlink w:anchor="_Toc389205699" w:history="1">
        <w:r w:rsidR="00FC31CD" w:rsidRPr="00910363">
          <w:rPr>
            <w:rStyle w:val="Collegamentoipertestuale"/>
            <w:noProof/>
            <w:lang w:bidi="en-US"/>
          </w:rPr>
          <w:t>4.3.8</w:t>
        </w:r>
        <w:r w:rsidR="00FC31CD">
          <w:rPr>
            <w:noProof/>
            <w:lang w:val="it-IT"/>
          </w:rPr>
          <w:tab/>
        </w:r>
        <w:r w:rsidR="00FC31CD" w:rsidRPr="00910363">
          <w:rPr>
            <w:rStyle w:val="Collegamentoipertestuale"/>
            <w:noProof/>
            <w:lang w:bidi="en-US"/>
          </w:rPr>
          <w:t>Overhead</w:t>
        </w:r>
        <w:r w:rsidR="00FC31CD">
          <w:rPr>
            <w:noProof/>
            <w:webHidden/>
          </w:rPr>
          <w:tab/>
        </w:r>
        <w:r w:rsidR="00FC31CD">
          <w:rPr>
            <w:noProof/>
            <w:webHidden/>
          </w:rPr>
          <w:fldChar w:fldCharType="begin"/>
        </w:r>
        <w:r w:rsidR="00FC31CD">
          <w:rPr>
            <w:noProof/>
            <w:webHidden/>
          </w:rPr>
          <w:instrText xml:space="preserve"> PAGEREF _Toc389205699 \h </w:instrText>
        </w:r>
        <w:r w:rsidR="00FC31CD">
          <w:rPr>
            <w:noProof/>
            <w:webHidden/>
          </w:rPr>
        </w:r>
        <w:r w:rsidR="00FC31CD">
          <w:rPr>
            <w:noProof/>
            <w:webHidden/>
          </w:rPr>
          <w:fldChar w:fldCharType="separate"/>
        </w:r>
        <w:r w:rsidR="00FC31CD">
          <w:rPr>
            <w:noProof/>
            <w:webHidden/>
          </w:rPr>
          <w:t>35</w:t>
        </w:r>
        <w:r w:rsidR="00FC31CD">
          <w:rPr>
            <w:noProof/>
            <w:webHidden/>
          </w:rPr>
          <w:fldChar w:fldCharType="end"/>
        </w:r>
      </w:hyperlink>
    </w:p>
    <w:p w14:paraId="13B3C406" w14:textId="77777777" w:rsidR="00FC31CD" w:rsidRDefault="00BE2B78">
      <w:pPr>
        <w:pStyle w:val="Sommario3"/>
        <w:tabs>
          <w:tab w:val="left" w:pos="1320"/>
          <w:tab w:val="right" w:leader="dot" w:pos="9016"/>
        </w:tabs>
        <w:rPr>
          <w:noProof/>
          <w:lang w:val="it-IT"/>
        </w:rPr>
      </w:pPr>
      <w:hyperlink w:anchor="_Toc389205700" w:history="1">
        <w:r w:rsidR="00FC31CD" w:rsidRPr="00910363">
          <w:rPr>
            <w:rStyle w:val="Collegamentoipertestuale"/>
            <w:noProof/>
            <w:lang w:bidi="en-US"/>
          </w:rPr>
          <w:t>4.3.9</w:t>
        </w:r>
        <w:r w:rsidR="00FC31CD">
          <w:rPr>
            <w:noProof/>
            <w:lang w:val="it-IT"/>
          </w:rPr>
          <w:tab/>
        </w:r>
        <w:r w:rsidR="00FC31CD" w:rsidRPr="00910363">
          <w:rPr>
            <w:rStyle w:val="Collegamentoipertestuale"/>
            <w:noProof/>
            <w:lang w:bidi="en-US"/>
          </w:rPr>
          <w:t>Load balance</w:t>
        </w:r>
        <w:r w:rsidR="00FC31CD">
          <w:rPr>
            <w:noProof/>
            <w:webHidden/>
          </w:rPr>
          <w:tab/>
        </w:r>
        <w:r w:rsidR="00FC31CD">
          <w:rPr>
            <w:noProof/>
            <w:webHidden/>
          </w:rPr>
          <w:fldChar w:fldCharType="begin"/>
        </w:r>
        <w:r w:rsidR="00FC31CD">
          <w:rPr>
            <w:noProof/>
            <w:webHidden/>
          </w:rPr>
          <w:instrText xml:space="preserve"> PAGEREF _Toc389205700 \h </w:instrText>
        </w:r>
        <w:r w:rsidR="00FC31CD">
          <w:rPr>
            <w:noProof/>
            <w:webHidden/>
          </w:rPr>
        </w:r>
        <w:r w:rsidR="00FC31CD">
          <w:rPr>
            <w:noProof/>
            <w:webHidden/>
          </w:rPr>
          <w:fldChar w:fldCharType="separate"/>
        </w:r>
        <w:r w:rsidR="00FC31CD">
          <w:rPr>
            <w:noProof/>
            <w:webHidden/>
          </w:rPr>
          <w:t>36</w:t>
        </w:r>
        <w:r w:rsidR="00FC31CD">
          <w:rPr>
            <w:noProof/>
            <w:webHidden/>
          </w:rPr>
          <w:fldChar w:fldCharType="end"/>
        </w:r>
      </w:hyperlink>
    </w:p>
    <w:p w14:paraId="7273E794" w14:textId="77777777" w:rsidR="00FC31CD" w:rsidRDefault="00BE2B78">
      <w:pPr>
        <w:pStyle w:val="Sommario1"/>
        <w:tabs>
          <w:tab w:val="left" w:pos="440"/>
        </w:tabs>
        <w:rPr>
          <w:rFonts w:eastAsiaTheme="minorEastAsia" w:cstheme="minorBidi"/>
          <w:noProof/>
          <w:sz w:val="22"/>
          <w:lang w:val="it-IT" w:eastAsia="it-IT" w:bidi="ar-SA"/>
        </w:rPr>
      </w:pPr>
      <w:hyperlink w:anchor="_Toc389205701" w:history="1">
        <w:r w:rsidR="00FC31CD" w:rsidRPr="00910363">
          <w:rPr>
            <w:rStyle w:val="Collegamentoipertestuale"/>
            <w:noProof/>
          </w:rPr>
          <w:t>5.</w:t>
        </w:r>
        <w:r w:rsidR="00FC31CD">
          <w:rPr>
            <w:rFonts w:eastAsiaTheme="minorEastAsia" w:cstheme="minorBidi"/>
            <w:noProof/>
            <w:sz w:val="22"/>
            <w:lang w:val="it-IT" w:eastAsia="it-IT" w:bidi="ar-SA"/>
          </w:rPr>
          <w:tab/>
        </w:r>
        <w:r w:rsidR="00FC31CD" w:rsidRPr="00910363">
          <w:rPr>
            <w:rStyle w:val="Collegamentoipertestuale"/>
            <w:noProof/>
          </w:rPr>
          <w:t>Conclusion</w:t>
        </w:r>
        <w:r w:rsidR="00FC31CD">
          <w:rPr>
            <w:noProof/>
            <w:webHidden/>
          </w:rPr>
          <w:tab/>
        </w:r>
        <w:r w:rsidR="00FC31CD">
          <w:rPr>
            <w:noProof/>
            <w:webHidden/>
          </w:rPr>
          <w:fldChar w:fldCharType="begin"/>
        </w:r>
        <w:r w:rsidR="00FC31CD">
          <w:rPr>
            <w:noProof/>
            <w:webHidden/>
          </w:rPr>
          <w:instrText xml:space="preserve"> PAGEREF _Toc389205701 \h </w:instrText>
        </w:r>
        <w:r w:rsidR="00FC31CD">
          <w:rPr>
            <w:noProof/>
            <w:webHidden/>
          </w:rPr>
        </w:r>
        <w:r w:rsidR="00FC31CD">
          <w:rPr>
            <w:noProof/>
            <w:webHidden/>
          </w:rPr>
          <w:fldChar w:fldCharType="separate"/>
        </w:r>
        <w:r w:rsidR="00FC31CD">
          <w:rPr>
            <w:noProof/>
            <w:webHidden/>
          </w:rPr>
          <w:t>41</w:t>
        </w:r>
        <w:r w:rsidR="00FC31CD">
          <w:rPr>
            <w:noProof/>
            <w:webHidden/>
          </w:rPr>
          <w:fldChar w:fldCharType="end"/>
        </w:r>
      </w:hyperlink>
    </w:p>
    <w:p w14:paraId="63880AF4" w14:textId="77777777" w:rsidR="00FC31CD" w:rsidRDefault="00BE2B78">
      <w:pPr>
        <w:pStyle w:val="Sommario1"/>
        <w:tabs>
          <w:tab w:val="left" w:pos="440"/>
        </w:tabs>
        <w:rPr>
          <w:rFonts w:eastAsiaTheme="minorEastAsia" w:cstheme="minorBidi"/>
          <w:noProof/>
          <w:sz w:val="22"/>
          <w:lang w:val="it-IT" w:eastAsia="it-IT" w:bidi="ar-SA"/>
        </w:rPr>
      </w:pPr>
      <w:hyperlink w:anchor="_Toc389205702" w:history="1">
        <w:r w:rsidR="00FC31CD" w:rsidRPr="00910363">
          <w:rPr>
            <w:rStyle w:val="Collegamentoipertestuale"/>
            <w:noProof/>
          </w:rPr>
          <w:t>6.</w:t>
        </w:r>
        <w:r w:rsidR="00FC31CD">
          <w:rPr>
            <w:rFonts w:eastAsiaTheme="minorEastAsia" w:cstheme="minorBidi"/>
            <w:noProof/>
            <w:sz w:val="22"/>
            <w:lang w:val="it-IT" w:eastAsia="it-IT" w:bidi="ar-SA"/>
          </w:rPr>
          <w:tab/>
        </w:r>
        <w:r w:rsidR="00FC31CD" w:rsidRPr="00910363">
          <w:rPr>
            <w:rStyle w:val="Collegamentoipertestuale"/>
            <w:noProof/>
          </w:rPr>
          <w:t>Appendix I: MPI primitives</w:t>
        </w:r>
        <w:r w:rsidR="00FC31CD">
          <w:rPr>
            <w:noProof/>
            <w:webHidden/>
          </w:rPr>
          <w:tab/>
        </w:r>
        <w:r w:rsidR="00FC31CD">
          <w:rPr>
            <w:noProof/>
            <w:webHidden/>
          </w:rPr>
          <w:fldChar w:fldCharType="begin"/>
        </w:r>
        <w:r w:rsidR="00FC31CD">
          <w:rPr>
            <w:noProof/>
            <w:webHidden/>
          </w:rPr>
          <w:instrText xml:space="preserve"> PAGEREF _Toc389205702 \h </w:instrText>
        </w:r>
        <w:r w:rsidR="00FC31CD">
          <w:rPr>
            <w:noProof/>
            <w:webHidden/>
          </w:rPr>
        </w:r>
        <w:r w:rsidR="00FC31CD">
          <w:rPr>
            <w:noProof/>
            <w:webHidden/>
          </w:rPr>
          <w:fldChar w:fldCharType="separate"/>
        </w:r>
        <w:r w:rsidR="00FC31CD">
          <w:rPr>
            <w:noProof/>
            <w:webHidden/>
          </w:rPr>
          <w:t>41</w:t>
        </w:r>
        <w:r w:rsidR="00FC31CD">
          <w:rPr>
            <w:noProof/>
            <w:webHidden/>
          </w:rPr>
          <w:fldChar w:fldCharType="end"/>
        </w:r>
      </w:hyperlink>
    </w:p>
    <w:p w14:paraId="75192BF2" w14:textId="77777777" w:rsidR="00FC31CD" w:rsidRDefault="00BE2B78">
      <w:pPr>
        <w:pStyle w:val="Sommario2"/>
        <w:tabs>
          <w:tab w:val="left" w:pos="880"/>
          <w:tab w:val="right" w:leader="dot" w:pos="9016"/>
        </w:tabs>
        <w:rPr>
          <w:rFonts w:eastAsiaTheme="minorEastAsia" w:cstheme="minorBidi"/>
          <w:noProof/>
          <w:sz w:val="22"/>
          <w:lang w:val="it-IT" w:eastAsia="it-IT" w:bidi="ar-SA"/>
        </w:rPr>
      </w:pPr>
      <w:hyperlink w:anchor="_Toc389205703" w:history="1">
        <w:r w:rsidR="00FC31CD" w:rsidRPr="00910363">
          <w:rPr>
            <w:rStyle w:val="Collegamentoipertestuale"/>
            <w:noProof/>
          </w:rPr>
          <w:t>6.1</w:t>
        </w:r>
        <w:r w:rsidR="00FC31CD">
          <w:rPr>
            <w:rFonts w:eastAsiaTheme="minorEastAsia" w:cstheme="minorBidi"/>
            <w:noProof/>
            <w:sz w:val="22"/>
            <w:lang w:val="it-IT" w:eastAsia="it-IT" w:bidi="ar-SA"/>
          </w:rPr>
          <w:tab/>
        </w:r>
        <w:r w:rsidR="00FC31CD" w:rsidRPr="00910363">
          <w:rPr>
            <w:rStyle w:val="Collegamentoipertestuale"/>
            <w:noProof/>
          </w:rPr>
          <w:t>MPI_Send</w:t>
        </w:r>
        <w:r w:rsidR="00FC31CD">
          <w:rPr>
            <w:noProof/>
            <w:webHidden/>
          </w:rPr>
          <w:tab/>
        </w:r>
        <w:r w:rsidR="00FC31CD">
          <w:rPr>
            <w:noProof/>
            <w:webHidden/>
          </w:rPr>
          <w:fldChar w:fldCharType="begin"/>
        </w:r>
        <w:r w:rsidR="00FC31CD">
          <w:rPr>
            <w:noProof/>
            <w:webHidden/>
          </w:rPr>
          <w:instrText xml:space="preserve"> PAGEREF _Toc389205703 \h </w:instrText>
        </w:r>
        <w:r w:rsidR="00FC31CD">
          <w:rPr>
            <w:noProof/>
            <w:webHidden/>
          </w:rPr>
        </w:r>
        <w:r w:rsidR="00FC31CD">
          <w:rPr>
            <w:noProof/>
            <w:webHidden/>
          </w:rPr>
          <w:fldChar w:fldCharType="separate"/>
        </w:r>
        <w:r w:rsidR="00FC31CD">
          <w:rPr>
            <w:noProof/>
            <w:webHidden/>
          </w:rPr>
          <w:t>41</w:t>
        </w:r>
        <w:r w:rsidR="00FC31CD">
          <w:rPr>
            <w:noProof/>
            <w:webHidden/>
          </w:rPr>
          <w:fldChar w:fldCharType="end"/>
        </w:r>
      </w:hyperlink>
    </w:p>
    <w:p w14:paraId="61B7E609" w14:textId="77777777" w:rsidR="00FC31CD" w:rsidRDefault="00BE2B78">
      <w:pPr>
        <w:pStyle w:val="Sommario2"/>
        <w:tabs>
          <w:tab w:val="left" w:pos="880"/>
          <w:tab w:val="right" w:leader="dot" w:pos="9016"/>
        </w:tabs>
        <w:rPr>
          <w:rFonts w:eastAsiaTheme="minorEastAsia" w:cstheme="minorBidi"/>
          <w:noProof/>
          <w:sz w:val="22"/>
          <w:lang w:val="it-IT" w:eastAsia="it-IT" w:bidi="ar-SA"/>
        </w:rPr>
      </w:pPr>
      <w:hyperlink w:anchor="_Toc389205704" w:history="1">
        <w:r w:rsidR="00FC31CD" w:rsidRPr="00910363">
          <w:rPr>
            <w:rStyle w:val="Collegamentoipertestuale"/>
            <w:noProof/>
          </w:rPr>
          <w:t>6.2</w:t>
        </w:r>
        <w:r w:rsidR="00FC31CD">
          <w:rPr>
            <w:rFonts w:eastAsiaTheme="minorEastAsia" w:cstheme="minorBidi"/>
            <w:noProof/>
            <w:sz w:val="22"/>
            <w:lang w:val="it-IT" w:eastAsia="it-IT" w:bidi="ar-SA"/>
          </w:rPr>
          <w:tab/>
        </w:r>
        <w:r w:rsidR="00FC31CD" w:rsidRPr="00910363">
          <w:rPr>
            <w:rStyle w:val="Collegamentoipertestuale"/>
            <w:noProof/>
          </w:rPr>
          <w:t>MPI_Recv</w:t>
        </w:r>
        <w:r w:rsidR="00FC31CD">
          <w:rPr>
            <w:noProof/>
            <w:webHidden/>
          </w:rPr>
          <w:tab/>
        </w:r>
        <w:r w:rsidR="00FC31CD">
          <w:rPr>
            <w:noProof/>
            <w:webHidden/>
          </w:rPr>
          <w:fldChar w:fldCharType="begin"/>
        </w:r>
        <w:r w:rsidR="00FC31CD">
          <w:rPr>
            <w:noProof/>
            <w:webHidden/>
          </w:rPr>
          <w:instrText xml:space="preserve"> PAGEREF _Toc389205704 \h </w:instrText>
        </w:r>
        <w:r w:rsidR="00FC31CD">
          <w:rPr>
            <w:noProof/>
            <w:webHidden/>
          </w:rPr>
        </w:r>
        <w:r w:rsidR="00FC31CD">
          <w:rPr>
            <w:noProof/>
            <w:webHidden/>
          </w:rPr>
          <w:fldChar w:fldCharType="separate"/>
        </w:r>
        <w:r w:rsidR="00FC31CD">
          <w:rPr>
            <w:noProof/>
            <w:webHidden/>
          </w:rPr>
          <w:t>42</w:t>
        </w:r>
        <w:r w:rsidR="00FC31CD">
          <w:rPr>
            <w:noProof/>
            <w:webHidden/>
          </w:rPr>
          <w:fldChar w:fldCharType="end"/>
        </w:r>
      </w:hyperlink>
    </w:p>
    <w:p w14:paraId="6700E2AD" w14:textId="77777777" w:rsidR="00FC31CD" w:rsidRDefault="00BE2B78">
      <w:pPr>
        <w:pStyle w:val="Sommario2"/>
        <w:tabs>
          <w:tab w:val="left" w:pos="880"/>
          <w:tab w:val="right" w:leader="dot" w:pos="9016"/>
        </w:tabs>
        <w:rPr>
          <w:rFonts w:eastAsiaTheme="minorEastAsia" w:cstheme="minorBidi"/>
          <w:noProof/>
          <w:sz w:val="22"/>
          <w:lang w:val="it-IT" w:eastAsia="it-IT" w:bidi="ar-SA"/>
        </w:rPr>
      </w:pPr>
      <w:hyperlink w:anchor="_Toc389205705" w:history="1">
        <w:r w:rsidR="00FC31CD" w:rsidRPr="00910363">
          <w:rPr>
            <w:rStyle w:val="Collegamentoipertestuale"/>
            <w:noProof/>
          </w:rPr>
          <w:t>6.3</w:t>
        </w:r>
        <w:r w:rsidR="00FC31CD">
          <w:rPr>
            <w:rFonts w:eastAsiaTheme="minorEastAsia" w:cstheme="minorBidi"/>
            <w:noProof/>
            <w:sz w:val="22"/>
            <w:lang w:val="it-IT" w:eastAsia="it-IT" w:bidi="ar-SA"/>
          </w:rPr>
          <w:tab/>
        </w:r>
        <w:r w:rsidR="00FC31CD" w:rsidRPr="00910363">
          <w:rPr>
            <w:rStyle w:val="Collegamentoipertestuale"/>
            <w:noProof/>
          </w:rPr>
          <w:t>MPI_Sendrecv_replace</w:t>
        </w:r>
        <w:r w:rsidR="00FC31CD">
          <w:rPr>
            <w:noProof/>
            <w:webHidden/>
          </w:rPr>
          <w:tab/>
        </w:r>
        <w:r w:rsidR="00FC31CD">
          <w:rPr>
            <w:noProof/>
            <w:webHidden/>
          </w:rPr>
          <w:fldChar w:fldCharType="begin"/>
        </w:r>
        <w:r w:rsidR="00FC31CD">
          <w:rPr>
            <w:noProof/>
            <w:webHidden/>
          </w:rPr>
          <w:instrText xml:space="preserve"> PAGEREF _Toc389205705 \h </w:instrText>
        </w:r>
        <w:r w:rsidR="00FC31CD">
          <w:rPr>
            <w:noProof/>
            <w:webHidden/>
          </w:rPr>
        </w:r>
        <w:r w:rsidR="00FC31CD">
          <w:rPr>
            <w:noProof/>
            <w:webHidden/>
          </w:rPr>
          <w:fldChar w:fldCharType="separate"/>
        </w:r>
        <w:r w:rsidR="00FC31CD">
          <w:rPr>
            <w:noProof/>
            <w:webHidden/>
          </w:rPr>
          <w:t>42</w:t>
        </w:r>
        <w:r w:rsidR="00FC31CD">
          <w:rPr>
            <w:noProof/>
            <w:webHidden/>
          </w:rPr>
          <w:fldChar w:fldCharType="end"/>
        </w:r>
      </w:hyperlink>
    </w:p>
    <w:p w14:paraId="2804E6E8" w14:textId="77777777" w:rsidR="00FC31CD" w:rsidRDefault="00BE2B78">
      <w:pPr>
        <w:pStyle w:val="Sommario1"/>
        <w:tabs>
          <w:tab w:val="left" w:pos="440"/>
        </w:tabs>
        <w:rPr>
          <w:rFonts w:eastAsiaTheme="minorEastAsia" w:cstheme="minorBidi"/>
          <w:noProof/>
          <w:sz w:val="22"/>
          <w:lang w:val="it-IT" w:eastAsia="it-IT" w:bidi="ar-SA"/>
        </w:rPr>
      </w:pPr>
      <w:hyperlink w:anchor="_Toc389205706" w:history="1">
        <w:r w:rsidR="00FC31CD" w:rsidRPr="00910363">
          <w:rPr>
            <w:rStyle w:val="Collegamentoipertestuale"/>
            <w:noProof/>
          </w:rPr>
          <w:t>7.</w:t>
        </w:r>
        <w:r w:rsidR="00FC31CD">
          <w:rPr>
            <w:rFonts w:eastAsiaTheme="minorEastAsia" w:cstheme="minorBidi"/>
            <w:noProof/>
            <w:sz w:val="22"/>
            <w:lang w:val="it-IT" w:eastAsia="it-IT" w:bidi="ar-SA"/>
          </w:rPr>
          <w:tab/>
        </w:r>
        <w:r w:rsidR="00FC31CD" w:rsidRPr="00910363">
          <w:rPr>
            <w:rStyle w:val="Collegamentoipertestuale"/>
            <w:noProof/>
          </w:rPr>
          <w:t>Appendix II: User Manual</w:t>
        </w:r>
        <w:r w:rsidR="00FC31CD">
          <w:rPr>
            <w:noProof/>
            <w:webHidden/>
          </w:rPr>
          <w:tab/>
        </w:r>
        <w:r w:rsidR="00FC31CD">
          <w:rPr>
            <w:noProof/>
            <w:webHidden/>
          </w:rPr>
          <w:fldChar w:fldCharType="begin"/>
        </w:r>
        <w:r w:rsidR="00FC31CD">
          <w:rPr>
            <w:noProof/>
            <w:webHidden/>
          </w:rPr>
          <w:instrText xml:space="preserve"> PAGEREF _Toc389205706 \h </w:instrText>
        </w:r>
        <w:r w:rsidR="00FC31CD">
          <w:rPr>
            <w:noProof/>
            <w:webHidden/>
          </w:rPr>
        </w:r>
        <w:r w:rsidR="00FC31CD">
          <w:rPr>
            <w:noProof/>
            <w:webHidden/>
          </w:rPr>
          <w:fldChar w:fldCharType="separate"/>
        </w:r>
        <w:r w:rsidR="00FC31CD">
          <w:rPr>
            <w:noProof/>
            <w:webHidden/>
          </w:rPr>
          <w:t>43</w:t>
        </w:r>
        <w:r w:rsidR="00FC31CD">
          <w:rPr>
            <w:noProof/>
            <w:webHidden/>
          </w:rPr>
          <w:fldChar w:fldCharType="end"/>
        </w:r>
      </w:hyperlink>
    </w:p>
    <w:p w14:paraId="5F1B26E0" w14:textId="77777777" w:rsidR="00FC31CD" w:rsidRDefault="00BE2B78">
      <w:pPr>
        <w:pStyle w:val="Sommario1"/>
        <w:tabs>
          <w:tab w:val="left" w:pos="440"/>
        </w:tabs>
        <w:rPr>
          <w:rFonts w:eastAsiaTheme="minorEastAsia" w:cstheme="minorBidi"/>
          <w:noProof/>
          <w:sz w:val="22"/>
          <w:lang w:val="it-IT" w:eastAsia="it-IT" w:bidi="ar-SA"/>
        </w:rPr>
      </w:pPr>
      <w:hyperlink w:anchor="_Toc389205707" w:history="1">
        <w:r w:rsidR="00FC31CD" w:rsidRPr="00910363">
          <w:rPr>
            <w:rStyle w:val="Collegamentoipertestuale"/>
            <w:noProof/>
          </w:rPr>
          <w:t>8.</w:t>
        </w:r>
        <w:r w:rsidR="00FC31CD">
          <w:rPr>
            <w:rFonts w:eastAsiaTheme="minorEastAsia" w:cstheme="minorBidi"/>
            <w:noProof/>
            <w:sz w:val="22"/>
            <w:lang w:val="it-IT" w:eastAsia="it-IT" w:bidi="ar-SA"/>
          </w:rPr>
          <w:tab/>
        </w:r>
        <w:r w:rsidR="00FC31CD" w:rsidRPr="00910363">
          <w:rPr>
            <w:rStyle w:val="Collegamentoipertestuale"/>
            <w:noProof/>
          </w:rPr>
          <w:t>Bibliography</w:t>
        </w:r>
        <w:r w:rsidR="00FC31CD">
          <w:rPr>
            <w:noProof/>
            <w:webHidden/>
          </w:rPr>
          <w:tab/>
        </w:r>
        <w:r w:rsidR="00FC31CD">
          <w:rPr>
            <w:noProof/>
            <w:webHidden/>
          </w:rPr>
          <w:fldChar w:fldCharType="begin"/>
        </w:r>
        <w:r w:rsidR="00FC31CD">
          <w:rPr>
            <w:noProof/>
            <w:webHidden/>
          </w:rPr>
          <w:instrText xml:space="preserve"> PAGEREF _Toc389205707 \h </w:instrText>
        </w:r>
        <w:r w:rsidR="00FC31CD">
          <w:rPr>
            <w:noProof/>
            <w:webHidden/>
          </w:rPr>
        </w:r>
        <w:r w:rsidR="00FC31CD">
          <w:rPr>
            <w:noProof/>
            <w:webHidden/>
          </w:rPr>
          <w:fldChar w:fldCharType="separate"/>
        </w:r>
        <w:r w:rsidR="00FC31CD">
          <w:rPr>
            <w:noProof/>
            <w:webHidden/>
          </w:rPr>
          <w:t>44</w:t>
        </w:r>
        <w:r w:rsidR="00FC31CD">
          <w:rPr>
            <w:noProof/>
            <w:webHidden/>
          </w:rPr>
          <w:fldChar w:fldCharType="end"/>
        </w:r>
      </w:hyperlink>
    </w:p>
    <w:p w14:paraId="70696907" w14:textId="77777777" w:rsidR="00AD3D77" w:rsidRPr="00033E99" w:rsidRDefault="00F41DF1" w:rsidP="00F41DF1">
      <w:pPr>
        <w:rPr>
          <w:rFonts w:ascii="Comic Sans MS" w:hAnsi="Comic Sans MS"/>
        </w:rPr>
      </w:pPr>
      <w:r w:rsidRPr="00033E99">
        <w:rPr>
          <w:rFonts w:ascii="Century Gothic" w:hAnsi="Century Gothic"/>
          <w:szCs w:val="24"/>
        </w:rPr>
        <w:fldChar w:fldCharType="end"/>
      </w:r>
    </w:p>
    <w:p w14:paraId="16EF1FC4" w14:textId="77777777" w:rsidR="00D4481D" w:rsidRPr="00033E99" w:rsidRDefault="00D4481D" w:rsidP="00D4481D">
      <w:pPr>
        <w:rPr>
          <w:szCs w:val="24"/>
        </w:rPr>
      </w:pPr>
      <w:r w:rsidRPr="00033E99">
        <w:rPr>
          <w:szCs w:val="24"/>
        </w:rPr>
        <w:br w:type="page"/>
      </w:r>
    </w:p>
    <w:p w14:paraId="6EA25D2B" w14:textId="77777777" w:rsidR="00D4481D" w:rsidRPr="00033E99" w:rsidRDefault="00D8742B" w:rsidP="007B2D51">
      <w:pPr>
        <w:pStyle w:val="Titolo1"/>
        <w:rPr>
          <w:lang w:val="en-GB"/>
        </w:rPr>
      </w:pPr>
      <w:bookmarkStart w:id="6" w:name="_Toc387133233"/>
      <w:bookmarkStart w:id="7" w:name="_Toc389205647"/>
      <w:r w:rsidRPr="00033E99">
        <w:rPr>
          <w:lang w:val="en-GB"/>
        </w:rPr>
        <w:lastRenderedPageBreak/>
        <w:t>Introduction</w:t>
      </w:r>
      <w:bookmarkEnd w:id="6"/>
      <w:bookmarkEnd w:id="7"/>
    </w:p>
    <w:p w14:paraId="65DD38F3" w14:textId="77777777" w:rsidR="00AB56A5" w:rsidRPr="00033E99" w:rsidRDefault="00AB56A5">
      <w:pPr>
        <w:rPr>
          <w:rStyle w:val="hps"/>
        </w:rPr>
      </w:pPr>
      <w:r w:rsidRPr="00033E99">
        <w:rPr>
          <w:rStyle w:val="hps"/>
        </w:rPr>
        <w:t>The project</w:t>
      </w:r>
      <w:r w:rsidRPr="00033E99">
        <w:t xml:space="preserve"> </w:t>
      </w:r>
      <w:r w:rsidRPr="00033E99">
        <w:rPr>
          <w:rStyle w:val="hps"/>
        </w:rPr>
        <w:t>consists of the implementation</w:t>
      </w:r>
      <w:r w:rsidRPr="00033E99">
        <w:t xml:space="preserve"> </w:t>
      </w:r>
      <w:r w:rsidRPr="00033E99">
        <w:rPr>
          <w:rStyle w:val="hps"/>
        </w:rPr>
        <w:t>of three</w:t>
      </w:r>
      <w:r w:rsidRPr="00033E99">
        <w:t xml:space="preserve"> </w:t>
      </w:r>
      <w:r w:rsidRPr="00033E99">
        <w:rPr>
          <w:rStyle w:val="hps"/>
        </w:rPr>
        <w:t>parallel algorithms</w:t>
      </w:r>
      <w:r w:rsidRPr="00033E99">
        <w:t xml:space="preserve"> </w:t>
      </w:r>
      <w:r w:rsidRPr="00033E99">
        <w:rPr>
          <w:rStyle w:val="hps"/>
        </w:rPr>
        <w:t>for</w:t>
      </w:r>
      <w:r w:rsidRPr="00033E99">
        <w:t xml:space="preserve"> </w:t>
      </w:r>
      <w:r w:rsidRPr="00033E99">
        <w:rPr>
          <w:rStyle w:val="hps"/>
        </w:rPr>
        <w:t>matrix multiplication.</w:t>
      </w:r>
    </w:p>
    <w:p w14:paraId="72DEA5B4" w14:textId="77777777" w:rsidR="00416699" w:rsidRPr="00033E99" w:rsidRDefault="00AB56A5">
      <w:r w:rsidRPr="00033E99">
        <w:rPr>
          <w:rStyle w:val="hps"/>
        </w:rPr>
        <w:t>The</w:t>
      </w:r>
      <w:r w:rsidRPr="00033E99">
        <w:t xml:space="preserve"> </w:t>
      </w:r>
      <w:r w:rsidRPr="00033E99">
        <w:rPr>
          <w:rStyle w:val="hps"/>
        </w:rPr>
        <w:t>implemented algorithms</w:t>
      </w:r>
      <w:r w:rsidRPr="00033E99">
        <w:t xml:space="preserve"> </w:t>
      </w:r>
      <w:r w:rsidRPr="00033E99">
        <w:rPr>
          <w:rStyle w:val="hps"/>
        </w:rPr>
        <w:t>differ according</w:t>
      </w:r>
      <w:r w:rsidRPr="00033E99">
        <w:t xml:space="preserve"> </w:t>
      </w:r>
      <w:r w:rsidRPr="00033E99">
        <w:rPr>
          <w:rStyle w:val="hps"/>
        </w:rPr>
        <w:t>to the process of</w:t>
      </w:r>
      <w:r w:rsidRPr="00033E99">
        <w:t xml:space="preserve"> </w:t>
      </w:r>
      <w:r w:rsidRPr="00033E99">
        <w:rPr>
          <w:rStyle w:val="hps"/>
        </w:rPr>
        <w:t>parallelization</w:t>
      </w:r>
      <w:r w:rsidRPr="00033E99">
        <w:t xml:space="preserve"> </w:t>
      </w:r>
      <w:r w:rsidRPr="00033E99">
        <w:rPr>
          <w:rStyle w:val="hps"/>
        </w:rPr>
        <w:t>achieved</w:t>
      </w:r>
      <w:r w:rsidRPr="00033E99">
        <w:t>:</w:t>
      </w:r>
    </w:p>
    <w:p w14:paraId="6287EC04"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 xml:space="preserve">Matrix </w:t>
      </w:r>
      <w:proofErr w:type="spellStart"/>
      <w:r w:rsidRPr="00033E99">
        <w:rPr>
          <w:rStyle w:val="hps"/>
          <w:b/>
        </w:rPr>
        <w:t>Matrix</w:t>
      </w:r>
      <w:proofErr w:type="spellEnd"/>
      <w:r w:rsidRPr="00033E99">
        <w:rPr>
          <w:rStyle w:val="hps"/>
          <w:b/>
        </w:rPr>
        <w:t xml:space="preserve"> multiplication:</w:t>
      </w:r>
      <w:r w:rsidR="00D039B6" w:rsidRPr="00033E99">
        <w:rPr>
          <w:rStyle w:val="hps"/>
        </w:rPr>
        <w:t xml:space="preserve"> </w:t>
      </w:r>
      <w:r w:rsidRPr="00033E99">
        <w:rPr>
          <w:rStyle w:val="hps"/>
        </w:rPr>
        <w:t>static assignment</w:t>
      </w:r>
      <w:r w:rsidRPr="00033E99">
        <w:t xml:space="preserve"> </w:t>
      </w:r>
      <w:r w:rsidRPr="00033E99">
        <w:rPr>
          <w:rStyle w:val="hps"/>
        </w:rPr>
        <w:t>of</w:t>
      </w:r>
      <w:r w:rsidRPr="00033E99">
        <w:t xml:space="preserve"> </w:t>
      </w:r>
      <w:r w:rsidRPr="00033E99">
        <w:rPr>
          <w:rStyle w:val="hps"/>
        </w:rPr>
        <w:t>job</w:t>
      </w:r>
      <w:r w:rsidRPr="00033E99">
        <w:t xml:space="preserve"> </w:t>
      </w:r>
      <w:r w:rsidRPr="00033E99">
        <w:rPr>
          <w:rStyle w:val="hps"/>
        </w:rPr>
        <w:t>processes</w:t>
      </w:r>
      <w:r w:rsidRPr="00033E99">
        <w:t xml:space="preserve">; </w:t>
      </w:r>
      <w:r w:rsidRPr="00033E99">
        <w:rPr>
          <w:rStyle w:val="hps"/>
        </w:rPr>
        <w:t>communication mechanisms</w:t>
      </w:r>
      <w:r w:rsidRPr="00033E99">
        <w:t xml:space="preserve"> </w:t>
      </w:r>
      <w:r w:rsidRPr="00033E99">
        <w:rPr>
          <w:rStyle w:val="hps"/>
        </w:rPr>
        <w:t>are needed</w:t>
      </w:r>
      <w:r w:rsidRPr="00033E99">
        <w:t xml:space="preserve"> </w:t>
      </w:r>
      <w:r w:rsidRPr="00033E99">
        <w:rPr>
          <w:rStyle w:val="hps"/>
        </w:rPr>
        <w:t>to provide the</w:t>
      </w:r>
      <w:r w:rsidRPr="00033E99">
        <w:t xml:space="preserve"> </w:t>
      </w:r>
      <w:r w:rsidRPr="00033E99">
        <w:rPr>
          <w:rStyle w:val="hps"/>
        </w:rPr>
        <w:t>sub-block</w:t>
      </w:r>
      <w:r w:rsidRPr="00033E99">
        <w:t xml:space="preserve"> </w:t>
      </w:r>
      <w:r w:rsidRPr="00033E99">
        <w:rPr>
          <w:rStyle w:val="hps"/>
        </w:rPr>
        <w:t>possessed</w:t>
      </w:r>
      <w:r w:rsidRPr="00033E99">
        <w:t xml:space="preserve"> </w:t>
      </w:r>
      <w:r w:rsidRPr="00033E99">
        <w:rPr>
          <w:rStyle w:val="hps"/>
        </w:rPr>
        <w:t>all</w:t>
      </w:r>
      <w:r w:rsidRPr="00033E99">
        <w:t xml:space="preserve"> </w:t>
      </w:r>
      <w:r w:rsidRPr="00033E99">
        <w:rPr>
          <w:rStyle w:val="hps"/>
        </w:rPr>
        <w:t>the processes that have</w:t>
      </w:r>
      <w:r w:rsidRPr="00033E99">
        <w:t xml:space="preserve"> </w:t>
      </w:r>
      <w:r w:rsidRPr="00033E99">
        <w:rPr>
          <w:rStyle w:val="hps"/>
        </w:rPr>
        <w:t>a block that</w:t>
      </w:r>
      <w:r w:rsidRPr="00033E99">
        <w:t xml:space="preserve"> </w:t>
      </w:r>
      <w:r w:rsidRPr="00033E99">
        <w:rPr>
          <w:rStyle w:val="hps"/>
        </w:rPr>
        <w:t>is</w:t>
      </w:r>
      <w:r w:rsidRPr="00033E99">
        <w:t xml:space="preserve"> </w:t>
      </w:r>
      <w:r w:rsidRPr="00033E99">
        <w:rPr>
          <w:rStyle w:val="hps"/>
        </w:rPr>
        <w:t>in the same row</w:t>
      </w:r>
      <w:r w:rsidRPr="00033E99">
        <w:t xml:space="preserve"> </w:t>
      </w:r>
      <w:r w:rsidRPr="00033E99">
        <w:rPr>
          <w:rStyle w:val="hps"/>
        </w:rPr>
        <w:t>or</w:t>
      </w:r>
      <w:r w:rsidRPr="00033E99">
        <w:t xml:space="preserve"> </w:t>
      </w:r>
      <w:r w:rsidRPr="00033E99">
        <w:rPr>
          <w:rStyle w:val="hps"/>
        </w:rPr>
        <w:t>column</w:t>
      </w:r>
      <w:r w:rsidRPr="00033E99">
        <w:t xml:space="preserve"> </w:t>
      </w:r>
      <w:r w:rsidRPr="00033E99">
        <w:rPr>
          <w:rStyle w:val="hps"/>
        </w:rPr>
        <w:t>of</w:t>
      </w:r>
      <w:r w:rsidRPr="00033E99">
        <w:t xml:space="preserve"> </w:t>
      </w:r>
      <w:r w:rsidRPr="00033E99">
        <w:rPr>
          <w:rStyle w:val="hps"/>
        </w:rPr>
        <w:t>the</w:t>
      </w:r>
      <w:r w:rsidRPr="00033E99">
        <w:t xml:space="preserve"> </w:t>
      </w:r>
      <w:r w:rsidRPr="00033E99">
        <w:rPr>
          <w:rStyle w:val="hps"/>
        </w:rPr>
        <w:t>possessed.</w:t>
      </w:r>
    </w:p>
    <w:p w14:paraId="13763896" w14:textId="77777777" w:rsidR="00416699" w:rsidRPr="00033E99" w:rsidRDefault="00416699" w:rsidP="005E0F78">
      <w:pPr>
        <w:pStyle w:val="Paragrafoelenco"/>
        <w:numPr>
          <w:ilvl w:val="0"/>
          <w:numId w:val="27"/>
        </w:numPr>
        <w:ind w:left="284" w:hanging="284"/>
        <w:contextualSpacing w:val="0"/>
        <w:rPr>
          <w:rStyle w:val="hps"/>
        </w:rPr>
      </w:pPr>
      <w:r w:rsidRPr="00033E99">
        <w:rPr>
          <w:rStyle w:val="hps"/>
          <w:b/>
        </w:rPr>
        <w:t>Cannon Algorithm</w:t>
      </w:r>
      <w:r w:rsidR="00D039B6" w:rsidRPr="00033E99">
        <w:rPr>
          <w:rStyle w:val="hps"/>
          <w:b/>
        </w:rPr>
        <w:t>:</w:t>
      </w:r>
      <w:r w:rsidR="00D039B6" w:rsidRPr="00033E99">
        <w:rPr>
          <w:rStyle w:val="hps"/>
        </w:rPr>
        <w:t xml:space="preserve"> static assignment</w:t>
      </w:r>
      <w:r w:rsidR="00D039B6" w:rsidRPr="00033E99">
        <w:t xml:space="preserve"> </w:t>
      </w:r>
      <w:r w:rsidR="00D039B6" w:rsidRPr="00033E99">
        <w:rPr>
          <w:rStyle w:val="hps"/>
        </w:rPr>
        <w:t>of</w:t>
      </w:r>
      <w:r w:rsidR="00D039B6" w:rsidRPr="00033E99">
        <w:t xml:space="preserve"> </w:t>
      </w:r>
      <w:r w:rsidR="00D039B6" w:rsidRPr="00033E99">
        <w:rPr>
          <w:rStyle w:val="hps"/>
        </w:rPr>
        <w:t>job</w:t>
      </w:r>
      <w:r w:rsidR="00D039B6" w:rsidRPr="00033E99">
        <w:t xml:space="preserve"> </w:t>
      </w:r>
      <w:r w:rsidR="00D039B6" w:rsidRPr="00033E99">
        <w:rPr>
          <w:rStyle w:val="hps"/>
        </w:rPr>
        <w:t>processes</w:t>
      </w:r>
      <w:proofErr w:type="gramStart"/>
      <w:r w:rsidR="00D039B6" w:rsidRPr="00033E99">
        <w:t>;</w:t>
      </w:r>
      <w:proofErr w:type="gramEnd"/>
      <w:r w:rsidR="00D039B6" w:rsidRPr="00033E99">
        <w:t xml:space="preserve"> </w:t>
      </w:r>
      <w:r w:rsidR="00D039B6" w:rsidRPr="00033E99">
        <w:rPr>
          <w:rStyle w:val="hps"/>
        </w:rPr>
        <w:t>before applying</w:t>
      </w:r>
      <w:r w:rsidR="00D039B6" w:rsidRPr="00033E99">
        <w:t xml:space="preserve"> </w:t>
      </w:r>
      <w:r w:rsidR="00D039B6" w:rsidRPr="00033E99">
        <w:rPr>
          <w:rStyle w:val="hps"/>
        </w:rPr>
        <w:t>the algorithm</w:t>
      </w:r>
      <w:r w:rsidR="00D039B6" w:rsidRPr="00033E99">
        <w:t xml:space="preserve"> </w:t>
      </w:r>
      <w:r w:rsidR="00D039B6" w:rsidRPr="00033E99">
        <w:rPr>
          <w:rStyle w:val="hps"/>
        </w:rPr>
        <w:t>must</w:t>
      </w:r>
      <w:r w:rsidR="00D039B6" w:rsidRPr="00033E99">
        <w:t xml:space="preserve"> </w:t>
      </w:r>
      <w:r w:rsidR="00D039B6" w:rsidRPr="00033E99">
        <w:rPr>
          <w:rStyle w:val="hps"/>
        </w:rPr>
        <w:t>align</w:t>
      </w:r>
      <w:r w:rsidR="00D039B6" w:rsidRPr="00033E99">
        <w:t xml:space="preserve"> the </w:t>
      </w:r>
      <w:r w:rsidR="00D039B6" w:rsidRPr="00033E99">
        <w:rPr>
          <w:rStyle w:val="hps"/>
        </w:rPr>
        <w:t>matrices</w:t>
      </w:r>
      <w:r w:rsidR="00D039B6" w:rsidRPr="00033E99">
        <w:t xml:space="preserve">. </w:t>
      </w:r>
      <w:r w:rsidR="00D039B6" w:rsidRPr="00033E99">
        <w:rPr>
          <w:rStyle w:val="hps"/>
        </w:rPr>
        <w:t>The exchange</w:t>
      </w:r>
      <w:r w:rsidR="00D039B6" w:rsidRPr="00033E99">
        <w:t xml:space="preserve"> </w:t>
      </w:r>
      <w:r w:rsidR="00D039B6" w:rsidRPr="00033E99">
        <w:rPr>
          <w:rStyle w:val="hps"/>
        </w:rPr>
        <w:t>of</w:t>
      </w:r>
      <w:r w:rsidR="00D039B6" w:rsidRPr="00033E99">
        <w:t xml:space="preserve"> </w:t>
      </w:r>
      <w:r w:rsidR="00D039B6" w:rsidRPr="00033E99">
        <w:rPr>
          <w:rStyle w:val="hps"/>
        </w:rPr>
        <w:t>sub-blocks</w:t>
      </w:r>
      <w:r w:rsidR="00D039B6" w:rsidRPr="00033E99">
        <w:t xml:space="preserve"> </w:t>
      </w:r>
      <w:r w:rsidR="00D039B6" w:rsidRPr="00033E99">
        <w:rPr>
          <w:rStyle w:val="hps"/>
        </w:rPr>
        <w:t>between</w:t>
      </w:r>
      <w:r w:rsidR="00D039B6" w:rsidRPr="00033E99">
        <w:t xml:space="preserve"> </w:t>
      </w:r>
      <w:r w:rsidR="00D039B6" w:rsidRPr="00033E99">
        <w:rPr>
          <w:rStyle w:val="hps"/>
        </w:rPr>
        <w:t>processes</w:t>
      </w:r>
      <w:r w:rsidR="00D039B6" w:rsidRPr="00033E99">
        <w:t xml:space="preserve"> </w:t>
      </w:r>
      <w:r w:rsidR="00D039B6" w:rsidRPr="00033E99">
        <w:rPr>
          <w:rStyle w:val="hps"/>
        </w:rPr>
        <w:t>is via</w:t>
      </w:r>
      <w:r w:rsidR="00D039B6" w:rsidRPr="00033E99">
        <w:t xml:space="preserve"> </w:t>
      </w:r>
      <w:r w:rsidR="00D039B6" w:rsidRPr="00033E99">
        <w:rPr>
          <w:rStyle w:val="hps"/>
        </w:rPr>
        <w:t>a rotation of the</w:t>
      </w:r>
      <w:r w:rsidR="00D039B6" w:rsidRPr="00033E99">
        <w:t xml:space="preserve"> </w:t>
      </w:r>
      <w:r w:rsidR="00D039B6" w:rsidRPr="00033E99">
        <w:rPr>
          <w:rStyle w:val="hps"/>
        </w:rPr>
        <w:t>sub-blocks</w:t>
      </w:r>
      <w:r w:rsidR="00D039B6" w:rsidRPr="00033E99">
        <w:t xml:space="preserve"> </w:t>
      </w:r>
      <w:r w:rsidR="00D039B6" w:rsidRPr="00033E99">
        <w:rPr>
          <w:rStyle w:val="hps"/>
        </w:rPr>
        <w:t>owned by the</w:t>
      </w:r>
      <w:r w:rsidR="00D039B6" w:rsidRPr="00033E99">
        <w:t xml:space="preserve"> </w:t>
      </w:r>
      <w:r w:rsidR="00D039B6" w:rsidRPr="00033E99">
        <w:rPr>
          <w:rStyle w:val="hps"/>
        </w:rPr>
        <w:t>process</w:t>
      </w:r>
      <w:r w:rsidR="00D039B6" w:rsidRPr="00033E99">
        <w:t>.</w:t>
      </w:r>
    </w:p>
    <w:p w14:paraId="396591E2" w14:textId="77777777" w:rsidR="00416699" w:rsidRPr="00033E99" w:rsidRDefault="00416699" w:rsidP="006941BE">
      <w:pPr>
        <w:pStyle w:val="Paragrafoelenco"/>
        <w:numPr>
          <w:ilvl w:val="0"/>
          <w:numId w:val="27"/>
        </w:numPr>
        <w:ind w:left="284" w:hanging="284"/>
        <w:rPr>
          <w:rStyle w:val="hps"/>
        </w:rPr>
      </w:pPr>
      <w:r w:rsidRPr="00033E99">
        <w:rPr>
          <w:rStyle w:val="hps"/>
          <w:b/>
        </w:rPr>
        <w:t>Processor Farm</w:t>
      </w:r>
      <w:r w:rsidR="00FC3D23" w:rsidRPr="00033E99">
        <w:rPr>
          <w:rStyle w:val="hps"/>
          <w:b/>
        </w:rPr>
        <w:t>:</w:t>
      </w:r>
      <w:r w:rsidR="00FC3D23" w:rsidRPr="00033E99">
        <w:rPr>
          <w:rStyle w:val="hps"/>
        </w:rPr>
        <w:t xml:space="preserve"> dynamic mapping</w:t>
      </w:r>
      <w:r w:rsidR="00FC3D23" w:rsidRPr="00033E99">
        <w:t xml:space="preserve"> </w:t>
      </w:r>
      <w:r w:rsidR="00FC3D23" w:rsidRPr="00033E99">
        <w:rPr>
          <w:rStyle w:val="hps"/>
        </w:rPr>
        <w:t>of</w:t>
      </w:r>
      <w:r w:rsidR="00FC3D23" w:rsidRPr="00033E99">
        <w:t xml:space="preserve"> </w:t>
      </w:r>
      <w:r w:rsidR="00FC3D23" w:rsidRPr="00033E99">
        <w:rPr>
          <w:rStyle w:val="hps"/>
        </w:rPr>
        <w:t>job</w:t>
      </w:r>
      <w:r w:rsidR="00FC3D23" w:rsidRPr="00033E99">
        <w:t xml:space="preserve"> </w:t>
      </w:r>
      <w:r w:rsidR="00FC3D23" w:rsidRPr="00033E99">
        <w:rPr>
          <w:rStyle w:val="hps"/>
        </w:rPr>
        <w:t>process</w:t>
      </w:r>
      <w:proofErr w:type="gramStart"/>
      <w:r w:rsidR="00FC3D23" w:rsidRPr="00033E99">
        <w:t>;</w:t>
      </w:r>
      <w:proofErr w:type="gramEnd"/>
      <w:r w:rsidR="00FC3D23" w:rsidRPr="00033E99">
        <w:t xml:space="preserve"> </w:t>
      </w:r>
      <w:r w:rsidR="00FC3D23" w:rsidRPr="00033E99">
        <w:rPr>
          <w:rStyle w:val="hps"/>
        </w:rPr>
        <w:t>the allocation</w:t>
      </w:r>
      <w:r w:rsidR="00FC3D23" w:rsidRPr="00033E99">
        <w:t xml:space="preserve"> </w:t>
      </w:r>
      <w:r w:rsidR="00FC3D23" w:rsidRPr="00033E99">
        <w:rPr>
          <w:rStyle w:val="hps"/>
        </w:rPr>
        <w:t>of the blocks is</w:t>
      </w:r>
      <w:r w:rsidR="00FC3D23" w:rsidRPr="00033E99">
        <w:t xml:space="preserve"> </w:t>
      </w:r>
      <w:r w:rsidR="00FC3D23" w:rsidRPr="00033E99">
        <w:rPr>
          <w:rStyle w:val="hps"/>
        </w:rPr>
        <w:t>performed</w:t>
      </w:r>
      <w:r w:rsidR="00FC3D23" w:rsidRPr="00033E99">
        <w:t xml:space="preserve"> </w:t>
      </w:r>
      <w:r w:rsidR="00FC3D23" w:rsidRPr="00033E99">
        <w:rPr>
          <w:rStyle w:val="hps"/>
        </w:rPr>
        <w:t>from the master and</w:t>
      </w:r>
      <w:r w:rsidR="00FC3D23" w:rsidRPr="00033E99">
        <w:t xml:space="preserve"> </w:t>
      </w:r>
      <w:r w:rsidR="00FC3D23" w:rsidRPr="00033E99">
        <w:rPr>
          <w:rStyle w:val="hps"/>
        </w:rPr>
        <w:t>do not have any</w:t>
      </w:r>
      <w:r w:rsidR="00FC3D23" w:rsidRPr="00033E99">
        <w:t xml:space="preserve"> </w:t>
      </w:r>
      <w:r w:rsidR="00FC3D23" w:rsidRPr="00033E99">
        <w:rPr>
          <w:rStyle w:val="hps"/>
        </w:rPr>
        <w:t>iteration</w:t>
      </w:r>
      <w:r w:rsidR="00FC3D23" w:rsidRPr="00033E99">
        <w:t xml:space="preserve"> </w:t>
      </w:r>
      <w:r w:rsidR="00FC3D23" w:rsidRPr="00033E99">
        <w:rPr>
          <w:rStyle w:val="hps"/>
        </w:rPr>
        <w:t>between the</w:t>
      </w:r>
      <w:r w:rsidR="00FC3D23" w:rsidRPr="00033E99">
        <w:t xml:space="preserve"> </w:t>
      </w:r>
      <w:r w:rsidR="00FC3D23" w:rsidRPr="00033E99">
        <w:rPr>
          <w:rStyle w:val="hps"/>
        </w:rPr>
        <w:t>worker</w:t>
      </w:r>
      <w:r w:rsidR="00FC3D23" w:rsidRPr="00033E99">
        <w:t>.</w:t>
      </w:r>
    </w:p>
    <w:p w14:paraId="089A5835" w14:textId="77777777" w:rsidR="005E0F78" w:rsidRPr="00033E99" w:rsidRDefault="005E0F78" w:rsidP="006941BE">
      <w:pPr>
        <w:rPr>
          <w:rStyle w:val="hps"/>
        </w:rPr>
      </w:pPr>
      <w:r w:rsidRPr="00033E99">
        <w:rPr>
          <w:rStyle w:val="hps"/>
        </w:rPr>
        <w:t>The project was</w:t>
      </w:r>
      <w:r w:rsidRPr="00033E99">
        <w:t xml:space="preserve"> </w:t>
      </w:r>
      <w:r w:rsidRPr="00033E99">
        <w:rPr>
          <w:rStyle w:val="hps"/>
        </w:rPr>
        <w:t>implemented using</w:t>
      </w:r>
      <w:r w:rsidRPr="00033E99">
        <w:t xml:space="preserve"> </w:t>
      </w:r>
      <w:r w:rsidRPr="00033E99">
        <w:rPr>
          <w:rStyle w:val="hps"/>
        </w:rPr>
        <w:t>the standard</w:t>
      </w:r>
      <w:r w:rsidRPr="00033E99">
        <w:t xml:space="preserve"> </w:t>
      </w:r>
      <w:r w:rsidRPr="00033E99">
        <w:rPr>
          <w:rStyle w:val="hps"/>
          <w:b/>
        </w:rPr>
        <w:t>MPI</w:t>
      </w:r>
      <w:r w:rsidRPr="00033E99">
        <w:t xml:space="preserve"> </w:t>
      </w:r>
      <w:r w:rsidRPr="00033E99">
        <w:rPr>
          <w:rStyle w:val="hps"/>
        </w:rPr>
        <w:t>(</w:t>
      </w:r>
      <w:r w:rsidRPr="00033E99">
        <w:t xml:space="preserve">Message Passing </w:t>
      </w:r>
      <w:r w:rsidRPr="00033E99">
        <w:rPr>
          <w:rStyle w:val="hps"/>
        </w:rPr>
        <w:t>Interface). MPI is the de facto standard for communication between nodes on a cluster of computers running a parallel program developed for distributed-memory systems. MPI compared to previous libraries used for passing parameters between nodes, has the advantage of being very portable (MPI has been implemented for many parallel architectures) and fast (MPI is optimized for each architecture).</w:t>
      </w:r>
    </w:p>
    <w:p w14:paraId="24369936" w14:textId="77777777" w:rsidR="008A122D" w:rsidRPr="00033E99" w:rsidRDefault="009222D8" w:rsidP="006941BE">
      <w:pPr>
        <w:rPr>
          <w:rStyle w:val="hps"/>
          <w:b/>
        </w:rPr>
      </w:pPr>
      <w:r w:rsidRPr="00033E99">
        <w:rPr>
          <w:rStyle w:val="hps"/>
          <w:b/>
        </w:rPr>
        <w:t>Constraints</w:t>
      </w:r>
      <w:r w:rsidR="005E0F78" w:rsidRPr="00033E99">
        <w:rPr>
          <w:rStyle w:val="shorttext"/>
          <w:b/>
        </w:rPr>
        <w:t xml:space="preserve"> </w:t>
      </w:r>
      <w:r w:rsidR="005E0F78" w:rsidRPr="00033E99">
        <w:rPr>
          <w:rStyle w:val="hps"/>
          <w:b/>
        </w:rPr>
        <w:t>of the project:</w:t>
      </w:r>
    </w:p>
    <w:p w14:paraId="5DA069AF" w14:textId="77777777" w:rsidR="004D0A5E" w:rsidRPr="00033E99" w:rsidRDefault="009222D8" w:rsidP="006941BE">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 xml:space="preserve">The input data (generate </w:t>
      </w:r>
      <w:r w:rsidR="009A6FB0" w:rsidRPr="00033E99">
        <w:rPr>
          <w:rStyle w:val="hps"/>
        </w:rPr>
        <w:t>synthetic</w:t>
      </w:r>
      <w:r w:rsidRPr="00033E99">
        <w:rPr>
          <w:rStyle w:val="hps"/>
        </w:rPr>
        <w:t xml:space="preserve"> floating-point FP matrixes,</w:t>
      </w:r>
      <w:r w:rsidR="004D0A5E" w:rsidRPr="00033E99">
        <w:rPr>
          <w:rStyle w:val="hps"/>
        </w:rPr>
        <w:t xml:space="preserve"> </w:t>
      </w:r>
      <w:r w:rsidRPr="00033E99">
        <w:rPr>
          <w:rStyle w:val="hps"/>
        </w:rPr>
        <w:t xml:space="preserve">stored row-major as </w:t>
      </w:r>
      <w:r w:rsidR="009A6FB0" w:rsidRPr="00033E99">
        <w:rPr>
          <w:rStyle w:val="hps"/>
        </w:rPr>
        <w:t>ASCII</w:t>
      </w:r>
      <w:r w:rsidR="004D0A5E" w:rsidRPr="00033E99">
        <w:rPr>
          <w:rStyle w:val="hps"/>
        </w:rPr>
        <w:t xml:space="preserve"> </w:t>
      </w:r>
      <w:r w:rsidRPr="00033E99">
        <w:rPr>
          <w:rStyle w:val="hps"/>
        </w:rPr>
        <w:t>files) are stored on the disk, and can</w:t>
      </w:r>
      <w:r w:rsidR="004D0A5E" w:rsidRPr="00033E99">
        <w:rPr>
          <w:rStyle w:val="hps"/>
        </w:rPr>
        <w:t xml:space="preserve"> be accessed by processor</w:t>
      </w:r>
      <w:r w:rsidRPr="00033E99">
        <w:rPr>
          <w:rStyle w:val="hps"/>
        </w:rPr>
        <w:t xml:space="preserve"> </w:t>
      </w:r>
      <w:r w:rsidR="004D0A5E" w:rsidRPr="00033E99">
        <w:rPr>
          <w:rStyle w:val="hps"/>
        </w:rPr>
        <w:t xml:space="preserve">master </w:t>
      </w:r>
      <w:r w:rsidRPr="00033E99">
        <w:rPr>
          <w:rStyle w:val="hps"/>
        </w:rPr>
        <w:t>only</w:t>
      </w:r>
      <w:r w:rsidR="004D0A5E" w:rsidRPr="00033E99">
        <w:rPr>
          <w:rStyle w:val="hps"/>
        </w:rPr>
        <w:t>:</w:t>
      </w:r>
    </w:p>
    <w:p w14:paraId="6E0339D6"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r w:rsidRPr="00033E99">
        <w:rPr>
          <w:rStyle w:val="hps"/>
        </w:rPr>
        <w:t>(</w:t>
      </w:r>
      <w:proofErr w:type="gramStart"/>
      <w:r w:rsidRPr="00033E99">
        <w:rPr>
          <w:rStyle w:val="hps"/>
        </w:rPr>
        <w:t>don’t</w:t>
      </w:r>
      <w:proofErr w:type="gramEnd"/>
      <w:r w:rsidRPr="00033E99">
        <w:rPr>
          <w:rStyle w:val="hps"/>
        </w:rPr>
        <w:t xml:space="preserve"> use the mounted HOME, but the local mounted disk)</w:t>
      </w:r>
      <w:r w:rsidR="006941BE" w:rsidRPr="00033E99">
        <w:rPr>
          <w:rStyle w:val="hps"/>
        </w:rPr>
        <w:t>.</w:t>
      </w:r>
    </w:p>
    <w:p w14:paraId="0CCEA9BA" w14:textId="77777777" w:rsidR="004D0A5E" w:rsidRPr="00033E99" w:rsidRDefault="009222D8" w:rsidP="006941BE">
      <w:pPr>
        <w:pStyle w:val="Paragrafoelenco"/>
        <w:numPr>
          <w:ilvl w:val="1"/>
          <w:numId w:val="29"/>
        </w:numPr>
        <w:tabs>
          <w:tab w:val="left" w:pos="284"/>
        </w:tabs>
        <w:autoSpaceDE w:val="0"/>
        <w:autoSpaceDN w:val="0"/>
        <w:adjustRightInd w:val="0"/>
        <w:spacing w:after="120" w:line="240" w:lineRule="auto"/>
        <w:ind w:left="567" w:hanging="283"/>
        <w:contextualSpacing w:val="0"/>
        <w:rPr>
          <w:rStyle w:val="hps"/>
        </w:rPr>
      </w:pPr>
      <w:proofErr w:type="gramStart"/>
      <w:r w:rsidRPr="00033E99">
        <w:rPr>
          <w:rStyle w:val="hps"/>
        </w:rPr>
        <w:t>data</w:t>
      </w:r>
      <w:proofErr w:type="gramEnd"/>
      <w:r w:rsidRPr="00033E99">
        <w:rPr>
          <w:rStyle w:val="hps"/>
        </w:rPr>
        <w:t xml:space="preserve"> blocks must be transmitted/scattered from processor </w:t>
      </w:r>
      <w:r w:rsidR="004D0A5E" w:rsidRPr="00033E99">
        <w:rPr>
          <w:rStyle w:val="hps"/>
        </w:rPr>
        <w:t>master</w:t>
      </w:r>
      <w:r w:rsidRPr="00033E99">
        <w:rPr>
          <w:rStyle w:val="hps"/>
        </w:rPr>
        <w:t xml:space="preserve"> to all</w:t>
      </w:r>
      <w:r w:rsidR="004D0A5E" w:rsidRPr="00033E99">
        <w:rPr>
          <w:rStyle w:val="hps"/>
        </w:rPr>
        <w:t xml:space="preserve"> </w:t>
      </w:r>
      <w:r w:rsidRPr="00033E99">
        <w:rPr>
          <w:rStyle w:val="hps"/>
        </w:rPr>
        <w:t>the others</w:t>
      </w:r>
      <w:r w:rsidR="004D0A5E" w:rsidRPr="00033E99">
        <w:rPr>
          <w:rStyle w:val="hps"/>
        </w:rPr>
        <w:t xml:space="preserve"> </w:t>
      </w:r>
      <w:r w:rsidRPr="00033E99">
        <w:rPr>
          <w:rStyle w:val="hps"/>
        </w:rPr>
        <w:t>(algorithm 1 and 2)</w:t>
      </w:r>
      <w:r w:rsidR="006941BE" w:rsidRPr="00033E99">
        <w:rPr>
          <w:rStyle w:val="hps"/>
        </w:rPr>
        <w:t>.</w:t>
      </w:r>
    </w:p>
    <w:p w14:paraId="6F51F618" w14:textId="77777777" w:rsidR="00C12042" w:rsidRPr="00033E99" w:rsidRDefault="009222D8" w:rsidP="006D4B69">
      <w:pPr>
        <w:pStyle w:val="Paragrafoelenco"/>
        <w:numPr>
          <w:ilvl w:val="1"/>
          <w:numId w:val="29"/>
        </w:numPr>
        <w:tabs>
          <w:tab w:val="left" w:pos="284"/>
        </w:tabs>
        <w:autoSpaceDE w:val="0"/>
        <w:autoSpaceDN w:val="0"/>
        <w:adjustRightInd w:val="0"/>
        <w:spacing w:line="240" w:lineRule="auto"/>
        <w:ind w:left="567" w:hanging="283"/>
        <w:contextualSpacing w:val="0"/>
        <w:rPr>
          <w:rStyle w:val="hps"/>
        </w:rPr>
      </w:pPr>
      <w:proofErr w:type="gramStart"/>
      <w:r w:rsidRPr="00033E99">
        <w:rPr>
          <w:rStyle w:val="hps"/>
        </w:rPr>
        <w:t>the</w:t>
      </w:r>
      <w:proofErr w:type="gramEnd"/>
      <w:r w:rsidRPr="00033E99">
        <w:rPr>
          <w:rStyle w:val="hps"/>
        </w:rPr>
        <w:t xml:space="preserve"> master of the processor farm (algorithm 3), which is responsible</w:t>
      </w:r>
      <w:r w:rsidR="004D0A5E" w:rsidRPr="00033E99">
        <w:rPr>
          <w:rStyle w:val="hps"/>
        </w:rPr>
        <w:t xml:space="preserve"> </w:t>
      </w:r>
      <w:r w:rsidRPr="00033E99">
        <w:rPr>
          <w:rStyle w:val="hps"/>
        </w:rPr>
        <w:t>for data distribution to all the slaves, must thus be mapped on</w:t>
      </w:r>
      <w:r w:rsidR="004D0A5E" w:rsidRPr="00033E99">
        <w:rPr>
          <w:rStyle w:val="hps"/>
        </w:rPr>
        <w:t xml:space="preserve"> </w:t>
      </w:r>
      <w:r w:rsidRPr="00033E99">
        <w:rPr>
          <w:rStyle w:val="hps"/>
        </w:rPr>
        <w:t>processor 0 in order to permit data transmission / collection</w:t>
      </w:r>
      <w:r w:rsidR="006941BE" w:rsidRPr="00033E99">
        <w:rPr>
          <w:rStyle w:val="hps"/>
        </w:rPr>
        <w:t>.</w:t>
      </w:r>
    </w:p>
    <w:p w14:paraId="365AF965" w14:textId="77777777" w:rsidR="006941B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Also the output matrix must be collected by processor 0 and stored on the disk</w:t>
      </w:r>
      <w:r w:rsidR="006941BE" w:rsidRPr="00033E99">
        <w:rPr>
          <w:rStyle w:val="hps"/>
        </w:rPr>
        <w:t>.</w:t>
      </w:r>
    </w:p>
    <w:p w14:paraId="5B1E6923" w14:textId="77777777" w:rsidR="004D0A5E" w:rsidRPr="00033E99" w:rsidRDefault="004D0A5E" w:rsidP="006D4B69">
      <w:pPr>
        <w:pStyle w:val="Paragrafoelenco"/>
        <w:numPr>
          <w:ilvl w:val="0"/>
          <w:numId w:val="28"/>
        </w:numPr>
        <w:tabs>
          <w:tab w:val="left" w:pos="284"/>
        </w:tabs>
        <w:autoSpaceDE w:val="0"/>
        <w:autoSpaceDN w:val="0"/>
        <w:adjustRightInd w:val="0"/>
        <w:spacing w:after="120" w:line="240" w:lineRule="auto"/>
        <w:ind w:left="0" w:firstLine="0"/>
        <w:contextualSpacing w:val="0"/>
        <w:rPr>
          <w:rStyle w:val="hps"/>
        </w:rPr>
      </w:pPr>
      <w:r w:rsidRPr="00033E99">
        <w:rPr>
          <w:rStyle w:val="hps"/>
        </w:rPr>
        <w:t>However, it must be possible to disable the input/output of data from/to the disk</w:t>
      </w:r>
      <w:r w:rsidR="006941BE" w:rsidRPr="00033E99">
        <w:rPr>
          <w:rStyle w:val="hps"/>
        </w:rPr>
        <w:t xml:space="preserve">, </w:t>
      </w:r>
      <w:r w:rsidRPr="00033E99">
        <w:rPr>
          <w:rStyle w:val="hps"/>
        </w:rPr>
        <w:t>to remove the influence of the input/output on the total execution cost</w:t>
      </w:r>
      <w:r w:rsidR="006D4B69" w:rsidRPr="00033E99">
        <w:rPr>
          <w:rStyle w:val="hps"/>
        </w:rPr>
        <w:t>.</w:t>
      </w:r>
    </w:p>
    <w:p w14:paraId="38B44E90" w14:textId="77777777" w:rsidR="006D4B69" w:rsidRPr="00033E99" w:rsidRDefault="004D0A5E"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You can iterate the matrix-matrix multiplication several times</w:t>
      </w:r>
      <w:r w:rsidR="006D4B69" w:rsidRPr="00033E99">
        <w:rPr>
          <w:rStyle w:val="hps"/>
        </w:rPr>
        <w:t>.</w:t>
      </w:r>
    </w:p>
    <w:p w14:paraId="7836C4E6" w14:textId="77777777" w:rsidR="006D4B69" w:rsidRPr="00033E99" w:rsidRDefault="006D4B69" w:rsidP="006D4B69">
      <w:pPr>
        <w:pStyle w:val="Paragrafoelenco"/>
        <w:numPr>
          <w:ilvl w:val="0"/>
          <w:numId w:val="28"/>
        </w:numPr>
        <w:autoSpaceDE w:val="0"/>
        <w:autoSpaceDN w:val="0"/>
        <w:adjustRightInd w:val="0"/>
        <w:spacing w:after="120" w:line="240" w:lineRule="auto"/>
        <w:ind w:left="284" w:hanging="284"/>
        <w:contextualSpacing w:val="0"/>
        <w:rPr>
          <w:rStyle w:val="hps"/>
        </w:rPr>
      </w:pPr>
      <w:r w:rsidRPr="00033E99">
        <w:rPr>
          <w:rStyle w:val="hps"/>
        </w:rPr>
        <w:t>The simple computation of a matrix-matrix multiplication cannot be enough for taking advantage of current parallel platforms. Compute instead:</w:t>
      </w:r>
    </w:p>
    <w:p w14:paraId="682C9C8B" w14:textId="77777777" w:rsidR="006D4B69" w:rsidRPr="00033E99" w:rsidRDefault="006D4B69" w:rsidP="006D4B69">
      <w:pPr>
        <w:pStyle w:val="Paragrafoelenco"/>
        <w:numPr>
          <w:ilvl w:val="0"/>
          <w:numId w:val="34"/>
        </w:numPr>
        <w:autoSpaceDE w:val="0"/>
        <w:autoSpaceDN w:val="0"/>
        <w:adjustRightInd w:val="0"/>
        <w:spacing w:after="120" w:line="240" w:lineRule="auto"/>
        <w:contextualSpacing w:val="0"/>
        <w:rPr>
          <w:rStyle w:val="hps"/>
        </w:rPr>
      </w:pPr>
      <w:r w:rsidRPr="00033E99">
        <w:rPr>
          <w:rStyle w:val="hps"/>
        </w:rPr>
        <w:t xml:space="preserve">C = </w:t>
      </w:r>
      <w:proofErr w:type="gramStart"/>
      <w:r w:rsidRPr="00033E99">
        <w:rPr>
          <w:rStyle w:val="hps"/>
        </w:rPr>
        <w:t>f(</w:t>
      </w:r>
      <w:proofErr w:type="gramEnd"/>
      <w:r w:rsidRPr="00033E99">
        <w:rPr>
          <w:rStyle w:val="hps"/>
        </w:rPr>
        <w:t>A) x B. f() is function that can independently be applied to all A[</w:t>
      </w:r>
      <w:proofErr w:type="spellStart"/>
      <w:r w:rsidRPr="00033E99">
        <w:rPr>
          <w:rStyle w:val="hps"/>
        </w:rPr>
        <w:t>i,j</w:t>
      </w:r>
      <w:proofErr w:type="spellEnd"/>
      <w:r w:rsidRPr="00033E99">
        <w:rPr>
          <w:rStyle w:val="hps"/>
        </w:rPr>
        <w:t xml:space="preserve">]. </w:t>
      </w:r>
      <w:proofErr w:type="gramStart"/>
      <w:r w:rsidRPr="00033E99">
        <w:rPr>
          <w:rStyle w:val="hps"/>
        </w:rPr>
        <w:t>f</w:t>
      </w:r>
      <w:proofErr w:type="gramEnd"/>
      <w:r w:rsidRPr="00033E99">
        <w:rPr>
          <w:rStyle w:val="hps"/>
        </w:rPr>
        <w:t xml:space="preserve">() emulate the application of an expensive function </w:t>
      </w:r>
      <w:r w:rsidR="00DD0E8A" w:rsidRPr="00033E99">
        <w:rPr>
          <w:rStyle w:val="hps"/>
        </w:rPr>
        <w:t xml:space="preserve">by running a loop </w:t>
      </w:r>
      <w:r w:rsidRPr="00033E99">
        <w:rPr>
          <w:rStyle w:val="hps"/>
        </w:rPr>
        <w:t>and this increases the minimum granularity of parallel tasks.</w:t>
      </w:r>
    </w:p>
    <w:p w14:paraId="127E7D68" w14:textId="77777777" w:rsidR="005E0F78" w:rsidRPr="00033E99" w:rsidRDefault="009222D8" w:rsidP="006941BE">
      <w:pPr>
        <w:rPr>
          <w:rFonts w:ascii="Century Schoolbook" w:hAnsi="Century Schoolbook"/>
          <w:b/>
          <w:szCs w:val="24"/>
        </w:rPr>
      </w:pPr>
      <w:r w:rsidRPr="00033E99">
        <w:rPr>
          <w:rStyle w:val="hps"/>
          <w:b/>
        </w:rPr>
        <w:lastRenderedPageBreak/>
        <w:t>Goals</w:t>
      </w:r>
      <w:r w:rsidR="005E0F78" w:rsidRPr="00033E99">
        <w:rPr>
          <w:rStyle w:val="hps"/>
          <w:b/>
        </w:rPr>
        <w:t>:</w:t>
      </w:r>
    </w:p>
    <w:p w14:paraId="199DAA64"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speedups for the different versions</w:t>
      </w:r>
    </w:p>
    <w:p w14:paraId="509E8D3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033E99">
        <w:rPr>
          <w:rStyle w:val="hps"/>
        </w:rPr>
        <w:t>with</w:t>
      </w:r>
      <w:proofErr w:type="gramEnd"/>
      <w:r w:rsidRPr="00033E99">
        <w:rPr>
          <w:rStyle w:val="hps"/>
        </w:rPr>
        <w:t xml:space="preserve"> different granularities (cost of function f()).</w:t>
      </w:r>
    </w:p>
    <w:p w14:paraId="6D9CCE2C"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033E99">
        <w:rPr>
          <w:rStyle w:val="hps"/>
        </w:rPr>
        <w:t>with</w:t>
      </w:r>
      <w:proofErr w:type="gramEnd"/>
      <w:r w:rsidRPr="00033E99">
        <w:rPr>
          <w:rStyle w:val="hps"/>
        </w:rPr>
        <w:t xml:space="preserve"> different problem sizes.</w:t>
      </w:r>
    </w:p>
    <w:p w14:paraId="339E619A" w14:textId="77777777" w:rsidR="00674267" w:rsidRPr="00033E99" w:rsidRDefault="00674267" w:rsidP="00674267">
      <w:pPr>
        <w:pStyle w:val="Paragrafoelenco"/>
        <w:numPr>
          <w:ilvl w:val="0"/>
          <w:numId w:val="31"/>
        </w:numPr>
        <w:tabs>
          <w:tab w:val="left" w:pos="284"/>
        </w:tabs>
        <w:autoSpaceDE w:val="0"/>
        <w:autoSpaceDN w:val="0"/>
        <w:adjustRightInd w:val="0"/>
        <w:spacing w:after="120" w:line="240" w:lineRule="auto"/>
        <w:contextualSpacing w:val="0"/>
        <w:rPr>
          <w:rStyle w:val="hps"/>
        </w:rPr>
      </w:pPr>
      <w:proofErr w:type="gramStart"/>
      <w:r w:rsidRPr="00033E99">
        <w:rPr>
          <w:rStyle w:val="hps"/>
        </w:rPr>
        <w:t>note</w:t>
      </w:r>
      <w:proofErr w:type="gramEnd"/>
      <w:r w:rsidRPr="00033E99">
        <w:rPr>
          <w:rStyle w:val="hps"/>
        </w:rPr>
        <w:t xml:space="preserve"> that for very large data size, sequential version can incur in trashing (</w:t>
      </w:r>
      <w:proofErr w:type="spellStart"/>
      <w:r w:rsidRPr="00033E99">
        <w:rPr>
          <w:rStyle w:val="hps"/>
        </w:rPr>
        <w:t>superlinear</w:t>
      </w:r>
      <w:proofErr w:type="spellEnd"/>
      <w:r w:rsidRPr="00033E99">
        <w:rPr>
          <w:rStyle w:val="hps"/>
        </w:rPr>
        <w:t xml:space="preserve"> speedup).</w:t>
      </w:r>
    </w:p>
    <w:p w14:paraId="5E130EE9" w14:textId="77777777" w:rsidR="00674267" w:rsidRPr="00033E99" w:rsidRDefault="00674267" w:rsidP="00674267">
      <w:pPr>
        <w:pStyle w:val="Paragrafoelenco"/>
        <w:numPr>
          <w:ilvl w:val="0"/>
          <w:numId w:val="28"/>
        </w:numPr>
        <w:tabs>
          <w:tab w:val="left" w:pos="284"/>
        </w:tabs>
        <w:autoSpaceDE w:val="0"/>
        <w:autoSpaceDN w:val="0"/>
        <w:adjustRightInd w:val="0"/>
        <w:spacing w:after="120" w:line="240" w:lineRule="auto"/>
        <w:ind w:left="284" w:hanging="284"/>
        <w:contextualSpacing w:val="0"/>
        <w:rPr>
          <w:rStyle w:val="hps"/>
        </w:rPr>
      </w:pPr>
      <w:r w:rsidRPr="00033E99">
        <w:rPr>
          <w:rStyle w:val="hps"/>
        </w:rPr>
        <w:t>Evaluate system imbalance or heterogeneity (optional)</w:t>
      </w:r>
    </w:p>
    <w:p w14:paraId="1C2FE2CE"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proofErr w:type="gramStart"/>
      <w:r w:rsidRPr="00033E99">
        <w:rPr>
          <w:rStyle w:val="hps"/>
        </w:rPr>
        <w:t>for</w:t>
      </w:r>
      <w:proofErr w:type="gramEnd"/>
      <w:r w:rsidRPr="00033E99">
        <w:rPr>
          <w:rStyle w:val="hps"/>
        </w:rPr>
        <w:t xml:space="preserve"> example, by running synthetic workloads on some processors.</w:t>
      </w:r>
    </w:p>
    <w:p w14:paraId="741CAA5C" w14:textId="77777777" w:rsidR="00674267" w:rsidRPr="00033E99" w:rsidRDefault="00674267" w:rsidP="0046071F">
      <w:pPr>
        <w:pStyle w:val="Paragrafoelenco"/>
        <w:numPr>
          <w:ilvl w:val="0"/>
          <w:numId w:val="32"/>
        </w:numPr>
        <w:tabs>
          <w:tab w:val="left" w:pos="284"/>
        </w:tabs>
        <w:autoSpaceDE w:val="0"/>
        <w:autoSpaceDN w:val="0"/>
        <w:adjustRightInd w:val="0"/>
        <w:spacing w:after="120" w:line="240" w:lineRule="auto"/>
        <w:contextualSpacing w:val="0"/>
        <w:rPr>
          <w:rStyle w:val="hps"/>
        </w:rPr>
      </w:pPr>
      <w:proofErr w:type="gramStart"/>
      <w:r w:rsidRPr="00033E99">
        <w:rPr>
          <w:rStyle w:val="hps"/>
        </w:rPr>
        <w:t>the</w:t>
      </w:r>
      <w:proofErr w:type="gramEnd"/>
      <w:r w:rsidRPr="00033E99">
        <w:rPr>
          <w:rStyle w:val="hps"/>
        </w:rPr>
        <w:t xml:space="preserve"> algorithm based on the processor farm (3) is naturally able to cope with these issues.</w:t>
      </w:r>
    </w:p>
    <w:p w14:paraId="0AC08E1A" w14:textId="77777777" w:rsidR="005E0F78" w:rsidRPr="00033E99" w:rsidRDefault="00674267" w:rsidP="005E0F78">
      <w:pPr>
        <w:pStyle w:val="Paragrafoelenco"/>
        <w:numPr>
          <w:ilvl w:val="0"/>
          <w:numId w:val="32"/>
        </w:numPr>
        <w:tabs>
          <w:tab w:val="left" w:pos="284"/>
        </w:tabs>
        <w:autoSpaceDE w:val="0"/>
        <w:autoSpaceDN w:val="0"/>
        <w:adjustRightInd w:val="0"/>
        <w:spacing w:after="120" w:line="240" w:lineRule="auto"/>
        <w:contextualSpacing w:val="0"/>
      </w:pPr>
      <w:proofErr w:type="gramStart"/>
      <w:r w:rsidRPr="00033E99">
        <w:rPr>
          <w:rStyle w:val="hps"/>
        </w:rPr>
        <w:t>the</w:t>
      </w:r>
      <w:proofErr w:type="gramEnd"/>
      <w:r w:rsidRPr="00033E99">
        <w:rPr>
          <w:rStyle w:val="hps"/>
        </w:rPr>
        <w:t xml:space="preserve"> other two algorithms (1 and </w:t>
      </w:r>
      <w:r w:rsidR="00A53323" w:rsidRPr="00033E99">
        <w:rPr>
          <w:rStyle w:val="hps"/>
        </w:rPr>
        <w:t>2</w:t>
      </w:r>
      <w:r w:rsidRPr="00033E99">
        <w:rPr>
          <w:rStyle w:val="hps"/>
        </w:rPr>
        <w:t>), based on static block-wise distribution of arrays, may suffer from this imbalance</w:t>
      </w:r>
      <w:r w:rsidR="0046071F" w:rsidRPr="00033E99">
        <w:rPr>
          <w:rStyle w:val="hps"/>
        </w:rPr>
        <w:t>.</w:t>
      </w:r>
    </w:p>
    <w:p w14:paraId="1F94B386" w14:textId="77777777" w:rsidR="00667746" w:rsidRDefault="00667746">
      <w:pPr>
        <w:jc w:val="left"/>
        <w:rPr>
          <w:rFonts w:ascii="Century Gothic" w:hAnsi="Century Gothic"/>
          <w:color w:val="C00000"/>
          <w:spacing w:val="20"/>
          <w:sz w:val="32"/>
          <w:szCs w:val="32"/>
        </w:rPr>
      </w:pPr>
      <w:r>
        <w:br w:type="page"/>
      </w:r>
    </w:p>
    <w:p w14:paraId="3A4439C4" w14:textId="625986C9" w:rsidR="005A7676" w:rsidRPr="00033E99" w:rsidRDefault="00CE2C0F" w:rsidP="005A7676">
      <w:pPr>
        <w:pStyle w:val="Titolo1"/>
        <w:rPr>
          <w:lang w:val="en-GB"/>
        </w:rPr>
      </w:pPr>
      <w:bookmarkStart w:id="8" w:name="_Toc389205648"/>
      <w:r w:rsidRPr="00033E99">
        <w:rPr>
          <w:lang w:val="en-GB"/>
        </w:rPr>
        <w:lastRenderedPageBreak/>
        <w:t>Development Environment</w:t>
      </w:r>
      <w:bookmarkEnd w:id="8"/>
    </w:p>
    <w:p w14:paraId="0D323B92" w14:textId="010C33F9" w:rsidR="005A7676" w:rsidRDefault="00022B80" w:rsidP="005A7676">
      <w:r>
        <w:t>The project has been developed with two platforms:</w:t>
      </w:r>
    </w:p>
    <w:p w14:paraId="07A5DC97" w14:textId="0D63E256" w:rsidR="00022B80" w:rsidRDefault="00022B80" w:rsidP="00022B80">
      <w:pPr>
        <w:pStyle w:val="Paragrafoelenco"/>
        <w:numPr>
          <w:ilvl w:val="0"/>
          <w:numId w:val="32"/>
        </w:numPr>
      </w:pPr>
      <w:r>
        <w:t xml:space="preserve">Mac OS X 10.8.5, Apple MacBook Air 2011, Intel Core i5 </w:t>
      </w:r>
      <w:r w:rsidRPr="00066985">
        <w:rPr>
          <w:rFonts w:ascii="Lucida Grande" w:hAnsi="Lucida Grande" w:cs="Lucida Grande"/>
          <w:sz w:val="22"/>
          <w:lang w:val="en-US" w:bidi="ar-SA"/>
        </w:rPr>
        <w:t>2557M</w:t>
      </w:r>
      <w:r>
        <w:t>, 4GB ram, SSD</w:t>
      </w:r>
    </w:p>
    <w:p w14:paraId="4C3283E4" w14:textId="6AF656BA" w:rsidR="00022B80" w:rsidRDefault="00022B80" w:rsidP="00022B80">
      <w:pPr>
        <w:pStyle w:val="Paragrafoelenco"/>
        <w:numPr>
          <w:ilvl w:val="0"/>
          <w:numId w:val="32"/>
        </w:numPr>
      </w:pPr>
      <w:r>
        <w:t>Ubuntu Linux, ASUS …</w:t>
      </w:r>
    </w:p>
    <w:p w14:paraId="6DA9816F" w14:textId="69A1C1FE" w:rsidR="00022B80" w:rsidRDefault="00022B80" w:rsidP="00022B80">
      <w:r>
        <w:t xml:space="preserve">In order to have </w:t>
      </w:r>
      <w:proofErr w:type="gramStart"/>
      <w:r>
        <w:t>an</w:t>
      </w:r>
      <w:proofErr w:type="gramEnd"/>
      <w:r>
        <w:t xml:space="preserve"> homogeneous development environment with heterogeneous machines and operating systems, we decided to use the same IDE. </w:t>
      </w:r>
      <w:proofErr w:type="spellStart"/>
      <w:r w:rsidR="009F0BD5">
        <w:t>Netbeans</w:t>
      </w:r>
      <w:proofErr w:type="spellEnd"/>
      <w:r w:rsidR="009F0BD5">
        <w:t xml:space="preserve"> 7.4 has been ch</w:t>
      </w:r>
      <w:r>
        <w:t>osen.</w:t>
      </w:r>
    </w:p>
    <w:p w14:paraId="3AEB95AE" w14:textId="3C4C3D14" w:rsidR="00022B80" w:rsidRDefault="009F0BD5" w:rsidP="00022B80">
      <w:r>
        <w:t xml:space="preserve">In order to have both backup and file sharing while maintaining source code history we decided to use a software versioning tool. </w:t>
      </w:r>
      <w:proofErr w:type="spellStart"/>
      <w:r>
        <w:t>Svn</w:t>
      </w:r>
      <w:proofErr w:type="spellEnd"/>
      <w:r>
        <w:t xml:space="preserve"> has been chosen along with </w:t>
      </w:r>
      <w:proofErr w:type="spellStart"/>
      <w:r>
        <w:t>github</w:t>
      </w:r>
      <w:proofErr w:type="spellEnd"/>
      <w:r>
        <w:t xml:space="preserve"> online file hosting (</w:t>
      </w:r>
      <w:hyperlink r:id="rId11" w:history="1">
        <w:r w:rsidRPr="004B38D3">
          <w:rPr>
            <w:rStyle w:val="Collegamentoipertestuale"/>
          </w:rPr>
          <w:t>https://github.com/</w:t>
        </w:r>
      </w:hyperlink>
      <w:r>
        <w:t xml:space="preserve">). </w:t>
      </w:r>
    </w:p>
    <w:p w14:paraId="53CFF8E3" w14:textId="679D2918" w:rsidR="009F0BD5" w:rsidRDefault="009F0BD5" w:rsidP="00022B80">
      <w:proofErr w:type="spellStart"/>
      <w:r>
        <w:t>Svn</w:t>
      </w:r>
      <w:proofErr w:type="spellEnd"/>
      <w:r>
        <w:t xml:space="preserve"> also allowed us to avoid ftp upload to cluster for testing. Indeed, we obtained the installation of </w:t>
      </w:r>
      <w:proofErr w:type="spellStart"/>
      <w:r>
        <w:t>svn</w:t>
      </w:r>
      <w:proofErr w:type="spellEnd"/>
      <w:r>
        <w:t xml:space="preserve"> also to the cluster system in order to bypass the use of ftp and thus simply linking to the project home in git. </w:t>
      </w:r>
    </w:p>
    <w:p w14:paraId="69E8294C" w14:textId="58FE9478" w:rsidR="00B65D81" w:rsidRDefault="009F0BD5" w:rsidP="00022B80">
      <w:r>
        <w:t xml:space="preserve">Homogeneous software versions have been installed on every machine, in order to minimize problem related to development environment. Thus, versions are </w:t>
      </w:r>
      <w:proofErr w:type="spellStart"/>
      <w:r>
        <w:t>svn</w:t>
      </w:r>
      <w:proofErr w:type="spellEnd"/>
      <w:r w:rsidR="00667746">
        <w:t xml:space="preserve"> 1.6</w:t>
      </w:r>
      <w:r>
        <w:t xml:space="preserve">, </w:t>
      </w:r>
      <w:proofErr w:type="spellStart"/>
      <w:r>
        <w:t>Net</w:t>
      </w:r>
      <w:r w:rsidR="00667746">
        <w:t>B</w:t>
      </w:r>
      <w:r>
        <w:t>eans</w:t>
      </w:r>
      <w:proofErr w:type="spellEnd"/>
      <w:r>
        <w:t xml:space="preserve"> IDE</w:t>
      </w:r>
      <w:r w:rsidR="00667746">
        <w:t xml:space="preserve"> 1.7</w:t>
      </w:r>
      <w:r w:rsidR="003B21F7">
        <w:t xml:space="preserve"> and</w:t>
      </w:r>
      <w:r>
        <w:t xml:space="preserve"> </w:t>
      </w:r>
      <w:r w:rsidR="003B21F7">
        <w:t>Open MPI 1.4.5.</w:t>
      </w:r>
    </w:p>
    <w:p w14:paraId="0A8526B9" w14:textId="15815ED6" w:rsidR="00B65D81" w:rsidRDefault="00B65D81" w:rsidP="00022B80">
      <w:r>
        <w:t xml:space="preserve">To avoid conflict in the use of </w:t>
      </w:r>
      <w:proofErr w:type="spellStart"/>
      <w:r>
        <w:t>svn</w:t>
      </w:r>
      <w:proofErr w:type="spellEnd"/>
      <w:r>
        <w:t xml:space="preserve"> and </w:t>
      </w:r>
      <w:proofErr w:type="spellStart"/>
      <w:r w:rsidR="00667746">
        <w:t>N</w:t>
      </w:r>
      <w:r>
        <w:t>et</w:t>
      </w:r>
      <w:r w:rsidR="00667746">
        <w:t>B</w:t>
      </w:r>
      <w:r>
        <w:t>eans</w:t>
      </w:r>
      <w:proofErr w:type="spellEnd"/>
      <w:r>
        <w:t xml:space="preserve">, we adopted a nice trick: every program version (mm, farm, </w:t>
      </w:r>
      <w:proofErr w:type="gramStart"/>
      <w:r>
        <w:t>cannon,…)</w:t>
      </w:r>
      <w:proofErr w:type="gramEnd"/>
      <w:r>
        <w:t xml:space="preserve"> has its own project in the local machine, but </w:t>
      </w:r>
      <w:r w:rsidR="00D7502D">
        <w:t xml:space="preserve">every time we’ve created such projects we linked original files in our </w:t>
      </w:r>
      <w:proofErr w:type="spellStart"/>
      <w:r w:rsidR="00D7502D">
        <w:t>svn</w:t>
      </w:r>
      <w:proofErr w:type="spellEnd"/>
      <w:r w:rsidR="00D7502D">
        <w:t xml:space="preserve"> local repositories with relative paths. In this way, only source files (and final executable) are versioned, while proprietary </w:t>
      </w:r>
      <w:proofErr w:type="spellStart"/>
      <w:r w:rsidR="00D7502D">
        <w:t>Net</w:t>
      </w:r>
      <w:r w:rsidR="00667746">
        <w:t>B</w:t>
      </w:r>
      <w:r w:rsidR="00D7502D">
        <w:t>eans</w:t>
      </w:r>
      <w:proofErr w:type="spellEnd"/>
      <w:r w:rsidR="00D7502D">
        <w:t xml:space="preserve"> project files, related to machines (and so based on different systems) are not. </w:t>
      </w:r>
    </w:p>
    <w:p w14:paraId="340F85F1" w14:textId="2CBA8FB5" w:rsidR="005F29EA" w:rsidRDefault="005F29EA" w:rsidP="00022B80">
      <w:r>
        <w:t>Finally</w:t>
      </w:r>
      <w:r w:rsidR="00F73F2C">
        <w:t>, the development directories are the same on every environment. The structure is the following is located in the directory /trunk/</w:t>
      </w:r>
      <w:proofErr w:type="spellStart"/>
      <w:r w:rsidR="00F73F2C">
        <w:t>hpc_clean</w:t>
      </w:r>
      <w:proofErr w:type="spellEnd"/>
      <w:r w:rsidR="00F73F2C">
        <w:t>/ and it’s the following:</w:t>
      </w:r>
    </w:p>
    <w:p w14:paraId="4AC040A9" w14:textId="77777777" w:rsidR="00F73F2C" w:rsidRDefault="00F73F2C" w:rsidP="00F73F2C">
      <w:pPr>
        <w:pStyle w:val="Codice"/>
      </w:pPr>
      <w:proofErr w:type="spellStart"/>
      <w:proofErr w:type="gramStart"/>
      <w:r>
        <w:t>hpc</w:t>
      </w:r>
      <w:proofErr w:type="gramEnd"/>
      <w:r>
        <w:t>_linear_mm</w:t>
      </w:r>
      <w:proofErr w:type="spellEnd"/>
    </w:p>
    <w:p w14:paraId="4C7D5E19" w14:textId="77777777" w:rsidR="00F73F2C" w:rsidRDefault="00F73F2C" w:rsidP="00F73F2C">
      <w:pPr>
        <w:pStyle w:val="Codice"/>
      </w:pPr>
      <w:proofErr w:type="spellStart"/>
      <w:proofErr w:type="gramStart"/>
      <w:r>
        <w:t>hpc</w:t>
      </w:r>
      <w:proofErr w:type="gramEnd"/>
      <w:r>
        <w:t>_matrix</w:t>
      </w:r>
      <w:proofErr w:type="spellEnd"/>
      <w:r>
        <w:t>-creator</w:t>
      </w:r>
    </w:p>
    <w:p w14:paraId="008FC299" w14:textId="77777777" w:rsidR="00F73F2C" w:rsidRPr="00066985" w:rsidRDefault="00F73F2C" w:rsidP="00F73F2C">
      <w:pPr>
        <w:pStyle w:val="Codice"/>
        <w:rPr>
          <w:lang w:val="it-IT"/>
        </w:rPr>
      </w:pPr>
      <w:proofErr w:type="spellStart"/>
      <w:proofErr w:type="gramStart"/>
      <w:r w:rsidRPr="00066985">
        <w:rPr>
          <w:lang w:val="it-IT"/>
        </w:rPr>
        <w:t>hpc_mpi_cannon</w:t>
      </w:r>
      <w:proofErr w:type="spellEnd"/>
      <w:proofErr w:type="gramEnd"/>
    </w:p>
    <w:p w14:paraId="26290F12" w14:textId="77777777" w:rsidR="00F73F2C" w:rsidRPr="00066985" w:rsidRDefault="00F73F2C" w:rsidP="00F73F2C">
      <w:pPr>
        <w:pStyle w:val="Codice"/>
        <w:rPr>
          <w:lang w:val="it-IT"/>
        </w:rPr>
      </w:pPr>
      <w:proofErr w:type="spellStart"/>
      <w:proofErr w:type="gramStart"/>
      <w:r w:rsidRPr="00066985">
        <w:rPr>
          <w:lang w:val="it-IT"/>
        </w:rPr>
        <w:t>hpc_mpi_farm</w:t>
      </w:r>
      <w:proofErr w:type="spellEnd"/>
      <w:proofErr w:type="gramEnd"/>
    </w:p>
    <w:p w14:paraId="1033F4D1" w14:textId="77777777" w:rsidR="00F73F2C" w:rsidRPr="00066985" w:rsidRDefault="00F73F2C" w:rsidP="00F73F2C">
      <w:pPr>
        <w:pStyle w:val="Codice"/>
        <w:rPr>
          <w:lang w:val="it-IT"/>
        </w:rPr>
      </w:pPr>
      <w:proofErr w:type="spellStart"/>
      <w:proofErr w:type="gramStart"/>
      <w:r w:rsidRPr="00066985">
        <w:rPr>
          <w:lang w:val="it-IT"/>
        </w:rPr>
        <w:t>hpc_mpi_mm</w:t>
      </w:r>
      <w:proofErr w:type="spellEnd"/>
      <w:proofErr w:type="gramEnd"/>
    </w:p>
    <w:p w14:paraId="3443BBA6" w14:textId="77777777" w:rsidR="00F73F2C" w:rsidRPr="00066985" w:rsidRDefault="00F73F2C" w:rsidP="00F73F2C">
      <w:pPr>
        <w:pStyle w:val="Codice"/>
        <w:rPr>
          <w:lang w:val="it-IT"/>
        </w:rPr>
      </w:pPr>
      <w:proofErr w:type="spellStart"/>
      <w:proofErr w:type="gramStart"/>
      <w:r w:rsidRPr="00066985">
        <w:rPr>
          <w:lang w:val="it-IT"/>
        </w:rPr>
        <w:t>hpc_mpi_mm</w:t>
      </w:r>
      <w:proofErr w:type="spellEnd"/>
      <w:r w:rsidRPr="00066985">
        <w:rPr>
          <w:lang w:val="it-IT"/>
        </w:rPr>
        <w:t>-fast</w:t>
      </w:r>
      <w:proofErr w:type="gramEnd"/>
    </w:p>
    <w:p w14:paraId="5B16E723" w14:textId="3D5509A1" w:rsidR="00F73F2C" w:rsidRDefault="00F73F2C" w:rsidP="00AD68D1">
      <w:pPr>
        <w:pStyle w:val="Codice"/>
      </w:pPr>
      <w:proofErr w:type="spellStart"/>
      <w:proofErr w:type="gramStart"/>
      <w:r>
        <w:t>hpc</w:t>
      </w:r>
      <w:proofErr w:type="gramEnd"/>
      <w:r>
        <w:t>_report</w:t>
      </w:r>
      <w:proofErr w:type="spellEnd"/>
    </w:p>
    <w:p w14:paraId="025F4866" w14:textId="77777777" w:rsidR="00AD68D1" w:rsidRDefault="00AD68D1" w:rsidP="00AD68D1">
      <w:pPr>
        <w:pStyle w:val="Codice"/>
      </w:pPr>
    </w:p>
    <w:p w14:paraId="75799B0B" w14:textId="3C25DC09" w:rsidR="00AD68D1" w:rsidRDefault="00AD68D1" w:rsidP="00AD68D1">
      <w:pPr>
        <w:jc w:val="left"/>
      </w:pPr>
      <w:r>
        <w:t>Notice that also this report is versioned. Each of the program version (farm, cannon, mm</w:t>
      </w:r>
      <w:proofErr w:type="gramStart"/>
      <w:r>
        <w:t>, …)</w:t>
      </w:r>
      <w:proofErr w:type="gramEnd"/>
      <w:r>
        <w:t xml:space="preserve"> directories contains the following data:</w:t>
      </w:r>
    </w:p>
    <w:p w14:paraId="04C3A6C4" w14:textId="77777777" w:rsidR="00AD68D1" w:rsidRDefault="00AD68D1" w:rsidP="00AD68D1">
      <w:pPr>
        <w:pStyle w:val="Codice"/>
      </w:pPr>
      <w:proofErr w:type="spellStart"/>
      <w:r>
        <w:t>Makefile</w:t>
      </w:r>
      <w:proofErr w:type="spellEnd"/>
    </w:p>
    <w:p w14:paraId="60E163C0" w14:textId="77777777" w:rsidR="00AD68D1" w:rsidRDefault="00AD68D1" w:rsidP="00AD68D1">
      <w:pPr>
        <w:pStyle w:val="Codice"/>
      </w:pPr>
      <w:proofErr w:type="spellStart"/>
      <w:r>
        <w:t>MpiStopwatch.h</w:t>
      </w:r>
      <w:proofErr w:type="spellEnd"/>
    </w:p>
    <w:p w14:paraId="41BC9F95" w14:textId="77777777" w:rsidR="00AD68D1" w:rsidRDefault="00AD68D1" w:rsidP="00AD68D1">
      <w:pPr>
        <w:pStyle w:val="Codice"/>
      </w:pPr>
      <w:proofErr w:type="gramStart"/>
      <w:r>
        <w:t>bin</w:t>
      </w:r>
      <w:proofErr w:type="gramEnd"/>
    </w:p>
    <w:p w14:paraId="7C42E101" w14:textId="77777777" w:rsidR="00AD68D1" w:rsidRDefault="00AD68D1" w:rsidP="00AD68D1">
      <w:pPr>
        <w:pStyle w:val="Codice"/>
      </w:pPr>
      <w:proofErr w:type="spellStart"/>
      <w:proofErr w:type="gramStart"/>
      <w:r>
        <w:t>cannon.c</w:t>
      </w:r>
      <w:proofErr w:type="spellEnd"/>
      <w:proofErr w:type="gramEnd"/>
    </w:p>
    <w:p w14:paraId="2CBEE750" w14:textId="77777777" w:rsidR="00AD68D1" w:rsidRDefault="00AD68D1" w:rsidP="00AD68D1">
      <w:pPr>
        <w:pStyle w:val="Codice"/>
      </w:pPr>
      <w:proofErr w:type="spellStart"/>
      <w:proofErr w:type="gramStart"/>
      <w:r>
        <w:t>header.h</w:t>
      </w:r>
      <w:proofErr w:type="spellEnd"/>
      <w:proofErr w:type="gramEnd"/>
    </w:p>
    <w:p w14:paraId="33832A8E" w14:textId="0DA9D521" w:rsidR="00AD68D1" w:rsidRDefault="00AD68D1" w:rsidP="00AD68D1">
      <w:pPr>
        <w:pStyle w:val="Codice"/>
      </w:pPr>
      <w:proofErr w:type="spellStart"/>
      <w:proofErr w:type="gramStart"/>
      <w:r>
        <w:t>inout.h</w:t>
      </w:r>
      <w:proofErr w:type="spellEnd"/>
      <w:proofErr w:type="gramEnd"/>
    </w:p>
    <w:p w14:paraId="47620976" w14:textId="77777777" w:rsidR="00AD68D1" w:rsidRDefault="00AD68D1" w:rsidP="00AD68D1">
      <w:pPr>
        <w:pStyle w:val="Codice"/>
      </w:pPr>
    </w:p>
    <w:p w14:paraId="1711CFBB" w14:textId="29F717C1" w:rsidR="00AD68D1" w:rsidRDefault="00AD68D1" w:rsidP="00AD68D1">
      <w:r>
        <w:t xml:space="preserve">The bin directory will contain the executable of each version. The other files are the source files (headers and program source) and the </w:t>
      </w:r>
      <w:proofErr w:type="spellStart"/>
      <w:r>
        <w:t>Makefile</w:t>
      </w:r>
      <w:proofErr w:type="spellEnd"/>
      <w:r>
        <w:t>.</w:t>
      </w:r>
    </w:p>
    <w:p w14:paraId="44C95924" w14:textId="7B6D848E" w:rsidR="00AD68D1" w:rsidRDefault="00AD68D1" w:rsidP="00AD68D1">
      <w:pPr>
        <w:pStyle w:val="Titolo2"/>
      </w:pPr>
      <w:bookmarkStart w:id="9" w:name="_Toc389205649"/>
      <w:proofErr w:type="spellStart"/>
      <w:r>
        <w:lastRenderedPageBreak/>
        <w:t>Makefile</w:t>
      </w:r>
      <w:bookmarkEnd w:id="9"/>
      <w:proofErr w:type="spellEnd"/>
    </w:p>
    <w:p w14:paraId="716F720D" w14:textId="4689E371" w:rsidR="00BE2B78" w:rsidRDefault="00BE2B78" w:rsidP="00BE2B78">
      <w:r>
        <w:t xml:space="preserve">Each version of the program can be compiled with a </w:t>
      </w:r>
      <w:proofErr w:type="spellStart"/>
      <w:r>
        <w:t>makefile</w:t>
      </w:r>
      <w:proofErr w:type="spellEnd"/>
      <w:r>
        <w:t xml:space="preserve">. This </w:t>
      </w:r>
      <w:proofErr w:type="spellStart"/>
      <w:r>
        <w:t>makefile</w:t>
      </w:r>
      <w:proofErr w:type="spellEnd"/>
      <w:r>
        <w:t xml:space="preserve"> is designed in such a way to perform an </w:t>
      </w:r>
      <w:proofErr w:type="spellStart"/>
      <w:r>
        <w:t>svn</w:t>
      </w:r>
      <w:proofErr w:type="spellEnd"/>
      <w:r>
        <w:t xml:space="preserve"> update just before the compilation, in order to get the last modified version. This eases the source file alignment on every environment (development and testing).</w:t>
      </w:r>
    </w:p>
    <w:p w14:paraId="32E746B6" w14:textId="59B4AEF0" w:rsidR="00BE2B78" w:rsidRDefault="00BE2B78" w:rsidP="00BE2B78">
      <w:r>
        <w:t xml:space="preserve">Moreover, </w:t>
      </w:r>
      <w:proofErr w:type="spellStart"/>
      <w:r>
        <w:t>makefile</w:t>
      </w:r>
      <w:proofErr w:type="spellEnd"/>
      <w:r>
        <w:t xml:space="preserve"> can be launched with different options:</w:t>
      </w:r>
    </w:p>
    <w:p w14:paraId="03E59645" w14:textId="3932FBEB" w:rsidR="007F5DAE" w:rsidRDefault="007F5DAE" w:rsidP="007F5DAE">
      <w:pPr>
        <w:pStyle w:val="Paragrafoelenco"/>
        <w:numPr>
          <w:ilvl w:val="0"/>
          <w:numId w:val="47"/>
        </w:numPr>
      </w:pPr>
      <w:proofErr w:type="gramStart"/>
      <w:r>
        <w:t>all</w:t>
      </w:r>
      <w:proofErr w:type="gramEnd"/>
      <w:r>
        <w:t xml:space="preserve">: it will launch the </w:t>
      </w:r>
      <w:proofErr w:type="spellStart"/>
      <w:r>
        <w:t>svn</w:t>
      </w:r>
      <w:proofErr w:type="spellEnd"/>
      <w:r>
        <w:t xml:space="preserve"> update and the ‘base’ version </w:t>
      </w:r>
    </w:p>
    <w:p w14:paraId="67F7F3BA" w14:textId="19D85A3C" w:rsidR="007F5DAE" w:rsidRDefault="007F5DAE" w:rsidP="007F5DAE">
      <w:pPr>
        <w:pStyle w:val="Paragrafoelenco"/>
        <w:numPr>
          <w:ilvl w:val="0"/>
          <w:numId w:val="47"/>
        </w:numPr>
      </w:pPr>
      <w:proofErr w:type="gramStart"/>
      <w:r>
        <w:t>base</w:t>
      </w:r>
      <w:proofErr w:type="gramEnd"/>
      <w:r>
        <w:t xml:space="preserve">: basic compilation, without </w:t>
      </w:r>
      <w:proofErr w:type="spellStart"/>
      <w:r>
        <w:t>svn</w:t>
      </w:r>
      <w:proofErr w:type="spellEnd"/>
      <w:r>
        <w:t xml:space="preserve"> update</w:t>
      </w:r>
    </w:p>
    <w:p w14:paraId="03D9B225" w14:textId="68021B16" w:rsidR="007F5DAE" w:rsidRDefault="007F5DAE" w:rsidP="007F5DAE">
      <w:pPr>
        <w:pStyle w:val="Paragrafoelenco"/>
        <w:numPr>
          <w:ilvl w:val="0"/>
          <w:numId w:val="47"/>
        </w:numPr>
      </w:pPr>
      <w:proofErr w:type="gramStart"/>
      <w:r>
        <w:t>strict</w:t>
      </w:r>
      <w:proofErr w:type="gramEnd"/>
      <w:r>
        <w:t xml:space="preserve">: basic compilation with </w:t>
      </w:r>
      <w:r w:rsidRPr="007F5DAE">
        <w:rPr>
          <w:rFonts w:ascii="Andale Mono" w:hAnsi="Andale Mono"/>
          <w:sz w:val="20"/>
          <w:szCs w:val="20"/>
        </w:rPr>
        <w:t>‘-</w:t>
      </w:r>
      <w:proofErr w:type="spellStart"/>
      <w:r w:rsidRPr="007F5DAE">
        <w:rPr>
          <w:rFonts w:ascii="Andale Mono" w:hAnsi="Andale Mono"/>
          <w:sz w:val="20"/>
          <w:szCs w:val="20"/>
        </w:rPr>
        <w:t>ansi</w:t>
      </w:r>
      <w:proofErr w:type="spellEnd"/>
      <w:r w:rsidRPr="007F5DAE">
        <w:rPr>
          <w:rFonts w:ascii="Andale Mono" w:hAnsi="Andale Mono"/>
          <w:sz w:val="20"/>
          <w:szCs w:val="20"/>
        </w:rPr>
        <w:t xml:space="preserve"> -pedantic -Wall –</w:t>
      </w:r>
      <w:proofErr w:type="spellStart"/>
      <w:r w:rsidRPr="007F5DAE">
        <w:rPr>
          <w:rFonts w:ascii="Andale Mono" w:hAnsi="Andale Mono"/>
          <w:sz w:val="20"/>
          <w:szCs w:val="20"/>
        </w:rPr>
        <w:t>Werror</w:t>
      </w:r>
      <w:proofErr w:type="spellEnd"/>
      <w:r w:rsidRPr="007F5DAE">
        <w:rPr>
          <w:rFonts w:ascii="Andale Mono" w:hAnsi="Andale Mono"/>
          <w:sz w:val="20"/>
          <w:szCs w:val="20"/>
        </w:rPr>
        <w:t>’</w:t>
      </w:r>
      <w:r>
        <w:rPr>
          <w:rFonts w:ascii="Andale Mono" w:hAnsi="Andale Mono"/>
          <w:sz w:val="20"/>
          <w:szCs w:val="20"/>
        </w:rPr>
        <w:t xml:space="preserve"> </w:t>
      </w:r>
      <w:r>
        <w:rPr>
          <w:szCs w:val="24"/>
        </w:rPr>
        <w:t xml:space="preserve">options, in order to have all warnings and errors activated. Without </w:t>
      </w:r>
      <w:proofErr w:type="spellStart"/>
      <w:r>
        <w:rPr>
          <w:szCs w:val="24"/>
        </w:rPr>
        <w:t>svn</w:t>
      </w:r>
      <w:proofErr w:type="spellEnd"/>
      <w:r>
        <w:rPr>
          <w:szCs w:val="24"/>
        </w:rPr>
        <w:t xml:space="preserve"> update.</w:t>
      </w:r>
    </w:p>
    <w:p w14:paraId="325B510B" w14:textId="79B95928" w:rsidR="007F5DAE" w:rsidRDefault="0073525D" w:rsidP="007F5DAE">
      <w:pPr>
        <w:pStyle w:val="Paragrafoelenco"/>
        <w:numPr>
          <w:ilvl w:val="0"/>
          <w:numId w:val="47"/>
        </w:numPr>
      </w:pPr>
      <w:proofErr w:type="spellStart"/>
      <w:proofErr w:type="gramStart"/>
      <w:r>
        <w:t>o</w:t>
      </w:r>
      <w:r w:rsidR="007F5DAE">
        <w:t>pti</w:t>
      </w:r>
      <w:proofErr w:type="spellEnd"/>
      <w:proofErr w:type="gramEnd"/>
      <w:r w:rsidR="007F5DAE">
        <w:t>:</w:t>
      </w:r>
      <w:r>
        <w:t xml:space="preserve"> it will launch the optimized version compilation, with </w:t>
      </w:r>
      <w:proofErr w:type="spellStart"/>
      <w:r>
        <w:t>svn</w:t>
      </w:r>
      <w:proofErr w:type="spellEnd"/>
      <w:r>
        <w:t xml:space="preserve"> update</w:t>
      </w:r>
    </w:p>
    <w:p w14:paraId="1E6BAA79" w14:textId="190ABCBF" w:rsidR="0073525D" w:rsidRDefault="0073525D" w:rsidP="0073525D">
      <w:r>
        <w:t xml:space="preserve">As for the </w:t>
      </w:r>
      <w:proofErr w:type="spellStart"/>
      <w:r>
        <w:t>opti</w:t>
      </w:r>
      <w:proofErr w:type="spellEnd"/>
      <w:r>
        <w:t xml:space="preserve"> options, the </w:t>
      </w:r>
      <w:proofErr w:type="spellStart"/>
      <w:r>
        <w:t>Makefile</w:t>
      </w:r>
      <w:proofErr w:type="spellEnd"/>
      <w:r>
        <w:t xml:space="preserve"> is capable of recognizing the local system and compile with the correct optimizations (also distinguishing among Linux and Mac OS X).</w:t>
      </w:r>
    </w:p>
    <w:p w14:paraId="24DB8FC7" w14:textId="77777777" w:rsidR="00ED3D71" w:rsidRDefault="00ED3D71" w:rsidP="00ED3D71">
      <w:pPr>
        <w:pStyle w:val="Codice"/>
      </w:pPr>
      <w:r>
        <w:t># OPTIMIZED will be the optimization options passed to the compiler.</w:t>
      </w:r>
    </w:p>
    <w:p w14:paraId="16279DB6" w14:textId="77777777" w:rsidR="00ED3D71" w:rsidRDefault="00ED3D71" w:rsidP="00ED3D71">
      <w:pPr>
        <w:pStyle w:val="Codice"/>
      </w:pPr>
      <w:r>
        <w:t># -</w:t>
      </w:r>
      <w:proofErr w:type="spellStart"/>
      <w:proofErr w:type="gramStart"/>
      <w:r>
        <w:t>Ofast</w:t>
      </w:r>
      <w:proofErr w:type="spellEnd"/>
      <w:r>
        <w:t xml:space="preserve"> :=</w:t>
      </w:r>
      <w:proofErr w:type="gramEnd"/>
      <w:r>
        <w:t xml:space="preserve"> all optimizations</w:t>
      </w:r>
    </w:p>
    <w:p w14:paraId="08DA0F7C" w14:textId="77777777" w:rsidR="00ED3D71" w:rsidRDefault="00ED3D71" w:rsidP="00ED3D71">
      <w:pPr>
        <w:pStyle w:val="Codice"/>
      </w:pPr>
      <w:r>
        <w:t># -</w:t>
      </w:r>
      <w:proofErr w:type="gramStart"/>
      <w:r>
        <w:t>mark</w:t>
      </w:r>
      <w:proofErr w:type="gramEnd"/>
      <w:r>
        <w:t xml:space="preserve">=native := activate machine instructions sets (only for </w:t>
      </w:r>
      <w:proofErr w:type="spellStart"/>
      <w:r>
        <w:t>Lynux</w:t>
      </w:r>
      <w:proofErr w:type="spellEnd"/>
      <w:r>
        <w:t xml:space="preserve"> systems)</w:t>
      </w:r>
    </w:p>
    <w:p w14:paraId="3090BCA6" w14:textId="77777777" w:rsidR="00ED3D71" w:rsidRDefault="00ED3D71" w:rsidP="00ED3D71">
      <w:pPr>
        <w:pStyle w:val="Codice"/>
      </w:pPr>
      <w:r>
        <w:t># -</w:t>
      </w:r>
      <w:proofErr w:type="spellStart"/>
      <w:proofErr w:type="gramStart"/>
      <w:r>
        <w:t>mtune</w:t>
      </w:r>
      <w:proofErr w:type="spellEnd"/>
      <w:proofErr w:type="gramEnd"/>
      <w:r>
        <w:t>=core-</w:t>
      </w:r>
      <w:proofErr w:type="spellStart"/>
      <w:r>
        <w:t>avx</w:t>
      </w:r>
      <w:proofErr w:type="spellEnd"/>
      <w:r>
        <w:t>-</w:t>
      </w:r>
      <w:proofErr w:type="spellStart"/>
      <w:r>
        <w:t>i</w:t>
      </w:r>
      <w:proofErr w:type="spellEnd"/>
      <w:r>
        <w:t xml:space="preserve"> := for </w:t>
      </w:r>
      <w:proofErr w:type="spellStart"/>
      <w:r>
        <w:t>Intel_Core</w:t>
      </w:r>
      <w:proofErr w:type="spellEnd"/>
      <w:r>
        <w:t xml:space="preserve"> OSX architectures</w:t>
      </w:r>
    </w:p>
    <w:p w14:paraId="3BA1F36A" w14:textId="77777777" w:rsidR="00ED3D71" w:rsidRDefault="00ED3D71" w:rsidP="00ED3D71">
      <w:pPr>
        <w:pStyle w:val="Codice"/>
      </w:pPr>
      <w:r>
        <w:t># -</w:t>
      </w:r>
      <w:proofErr w:type="gramStart"/>
      <w:r>
        <w:t>msse4.2</w:t>
      </w:r>
      <w:proofErr w:type="gramEnd"/>
      <w:r>
        <w:t xml:space="preserve"> := for non-</w:t>
      </w:r>
      <w:proofErr w:type="spellStart"/>
      <w:r>
        <w:t>Intel_Core</w:t>
      </w:r>
      <w:proofErr w:type="spellEnd"/>
      <w:r>
        <w:t xml:space="preserve"> OSX architectures</w:t>
      </w:r>
    </w:p>
    <w:p w14:paraId="6A9302B3" w14:textId="77777777" w:rsidR="00ED3D71" w:rsidRDefault="00ED3D71" w:rsidP="00ED3D71">
      <w:pPr>
        <w:pStyle w:val="Codice"/>
        <w:ind w:left="0"/>
      </w:pPr>
    </w:p>
    <w:p w14:paraId="0247AE3C" w14:textId="77777777" w:rsidR="0073525D" w:rsidRDefault="0073525D" w:rsidP="0073525D">
      <w:pPr>
        <w:pStyle w:val="Codice"/>
      </w:pPr>
      <w:r>
        <w:t xml:space="preserve"># </w:t>
      </w:r>
      <w:proofErr w:type="spellStart"/>
      <w:proofErr w:type="gramStart"/>
      <w:r>
        <w:t>uname</w:t>
      </w:r>
      <w:proofErr w:type="spellEnd"/>
      <w:proofErr w:type="gramEnd"/>
      <w:r>
        <w:t>: -s: System name, -p: processor type, -m: machine type</w:t>
      </w:r>
    </w:p>
    <w:p w14:paraId="12F3D3CB" w14:textId="77777777" w:rsidR="0073525D" w:rsidRDefault="0073525D" w:rsidP="0073525D">
      <w:pPr>
        <w:pStyle w:val="Codice"/>
      </w:pPr>
      <w:r>
        <w:t>UNAME_</w:t>
      </w:r>
      <w:proofErr w:type="gramStart"/>
      <w:r>
        <w:t>S :=</w:t>
      </w:r>
      <w:proofErr w:type="gramEnd"/>
      <w:r>
        <w:t xml:space="preserve"> $(shell </w:t>
      </w:r>
      <w:proofErr w:type="spellStart"/>
      <w:r>
        <w:t>uname</w:t>
      </w:r>
      <w:proofErr w:type="spellEnd"/>
      <w:r>
        <w:t xml:space="preserve"> -s)</w:t>
      </w:r>
    </w:p>
    <w:p w14:paraId="2F10DBBB" w14:textId="77777777" w:rsidR="0073525D" w:rsidRDefault="0073525D" w:rsidP="0073525D">
      <w:pPr>
        <w:pStyle w:val="Codice"/>
      </w:pPr>
      <w:r>
        <w:t>UNAME_</w:t>
      </w:r>
      <w:proofErr w:type="gramStart"/>
      <w:r>
        <w:t>P :=</w:t>
      </w:r>
      <w:proofErr w:type="gramEnd"/>
      <w:r>
        <w:t xml:space="preserve"> $(shell </w:t>
      </w:r>
      <w:proofErr w:type="spellStart"/>
      <w:r>
        <w:t>uname</w:t>
      </w:r>
      <w:proofErr w:type="spellEnd"/>
      <w:r>
        <w:t xml:space="preserve"> -p)</w:t>
      </w:r>
    </w:p>
    <w:p w14:paraId="34CA5C44" w14:textId="77777777" w:rsidR="0073525D" w:rsidRDefault="0073525D" w:rsidP="0073525D">
      <w:pPr>
        <w:pStyle w:val="Codice"/>
      </w:pPr>
      <w:r>
        <w:t>UNAME_</w:t>
      </w:r>
      <w:proofErr w:type="gramStart"/>
      <w:r>
        <w:t>M :=</w:t>
      </w:r>
      <w:proofErr w:type="gramEnd"/>
      <w:r>
        <w:t xml:space="preserve"> $(shell </w:t>
      </w:r>
      <w:proofErr w:type="spellStart"/>
      <w:r>
        <w:t>uname</w:t>
      </w:r>
      <w:proofErr w:type="spellEnd"/>
      <w:r>
        <w:t xml:space="preserve"> -m)</w:t>
      </w:r>
    </w:p>
    <w:p w14:paraId="5242738B" w14:textId="77777777" w:rsidR="0073525D" w:rsidRDefault="0073525D" w:rsidP="0073525D">
      <w:pPr>
        <w:pStyle w:val="Codice"/>
      </w:pPr>
    </w:p>
    <w:p w14:paraId="5A578957" w14:textId="77777777" w:rsidR="0073525D" w:rsidRDefault="0073525D" w:rsidP="0073525D">
      <w:pPr>
        <w:pStyle w:val="Codice"/>
      </w:pPr>
      <w:r>
        <w:t>OPTIMIZED=-</w:t>
      </w:r>
      <w:proofErr w:type="spellStart"/>
      <w:r>
        <w:t>Ofast</w:t>
      </w:r>
      <w:proofErr w:type="spellEnd"/>
    </w:p>
    <w:p w14:paraId="6B3CB362" w14:textId="77777777" w:rsidR="0073525D" w:rsidRDefault="0073525D" w:rsidP="0073525D">
      <w:pPr>
        <w:pStyle w:val="Codice"/>
      </w:pPr>
      <w:proofErr w:type="spellStart"/>
      <w:proofErr w:type="gramStart"/>
      <w:r>
        <w:t>ifeq</w:t>
      </w:r>
      <w:proofErr w:type="spellEnd"/>
      <w:proofErr w:type="gramEnd"/>
      <w:r>
        <w:t xml:space="preserve"> ($(UNAME_S),Linux)</w:t>
      </w:r>
    </w:p>
    <w:p w14:paraId="12BA9C35" w14:textId="77777777" w:rsidR="0073525D" w:rsidRDefault="0073525D" w:rsidP="0073525D">
      <w:pPr>
        <w:pStyle w:val="Codice"/>
      </w:pPr>
      <w:r>
        <w:tab/>
        <w:t>OPTIMIZED += -march=native</w:t>
      </w:r>
    </w:p>
    <w:p w14:paraId="1C075C6C" w14:textId="77777777" w:rsidR="0073525D" w:rsidRDefault="0073525D" w:rsidP="0073525D">
      <w:pPr>
        <w:pStyle w:val="Codice"/>
      </w:pPr>
      <w:proofErr w:type="spellStart"/>
      <w:proofErr w:type="gramStart"/>
      <w:r>
        <w:t>endif</w:t>
      </w:r>
      <w:proofErr w:type="spellEnd"/>
      <w:proofErr w:type="gramEnd"/>
    </w:p>
    <w:p w14:paraId="6171536E" w14:textId="77777777" w:rsidR="0073525D" w:rsidRDefault="0073525D" w:rsidP="0073525D">
      <w:pPr>
        <w:pStyle w:val="Codice"/>
      </w:pPr>
      <w:proofErr w:type="spellStart"/>
      <w:proofErr w:type="gramStart"/>
      <w:r>
        <w:t>ifeq</w:t>
      </w:r>
      <w:proofErr w:type="spellEnd"/>
      <w:proofErr w:type="gramEnd"/>
      <w:r>
        <w:t xml:space="preserve"> ($(UNAME_S),Darwin)</w:t>
      </w:r>
    </w:p>
    <w:p w14:paraId="539A85A4" w14:textId="77777777" w:rsidR="0073525D" w:rsidRDefault="0073525D" w:rsidP="0073525D">
      <w:pPr>
        <w:pStyle w:val="Codice"/>
      </w:pPr>
      <w:r>
        <w:tab/>
      </w:r>
      <w:proofErr w:type="spellStart"/>
      <w:proofErr w:type="gramStart"/>
      <w:r>
        <w:t>ifeq</w:t>
      </w:r>
      <w:proofErr w:type="spellEnd"/>
      <w:proofErr w:type="gramEnd"/>
      <w:r>
        <w:t xml:space="preserve"> ($(UNAME_M),x86_64)</w:t>
      </w:r>
    </w:p>
    <w:p w14:paraId="6A05C6E2" w14:textId="77777777" w:rsidR="0073525D" w:rsidRDefault="0073525D" w:rsidP="0073525D">
      <w:pPr>
        <w:pStyle w:val="Codice"/>
      </w:pPr>
      <w:r>
        <w:tab/>
      </w:r>
      <w:r>
        <w:tab/>
        <w:t>OPTIMIZED += -</w:t>
      </w:r>
      <w:proofErr w:type="spellStart"/>
      <w:r>
        <w:t>mtune</w:t>
      </w:r>
      <w:proofErr w:type="spellEnd"/>
      <w:r>
        <w:t>=core-</w:t>
      </w:r>
      <w:proofErr w:type="spellStart"/>
      <w:r>
        <w:t>avx</w:t>
      </w:r>
      <w:proofErr w:type="spellEnd"/>
      <w:r>
        <w:t>-</w:t>
      </w:r>
      <w:proofErr w:type="spellStart"/>
      <w:r>
        <w:t>i</w:t>
      </w:r>
      <w:proofErr w:type="spellEnd"/>
    </w:p>
    <w:p w14:paraId="7AABB1ED" w14:textId="77777777" w:rsidR="0073525D" w:rsidRDefault="0073525D" w:rsidP="0073525D">
      <w:pPr>
        <w:pStyle w:val="Codice"/>
      </w:pPr>
      <w:r>
        <w:tab/>
      </w:r>
      <w:proofErr w:type="gramStart"/>
      <w:r>
        <w:t>else</w:t>
      </w:r>
      <w:proofErr w:type="gramEnd"/>
    </w:p>
    <w:p w14:paraId="27D5CB88" w14:textId="77777777" w:rsidR="0073525D" w:rsidRDefault="0073525D" w:rsidP="0073525D">
      <w:pPr>
        <w:pStyle w:val="Codice"/>
      </w:pPr>
      <w:r>
        <w:tab/>
      </w:r>
      <w:r>
        <w:tab/>
        <w:t>OPTIMIZED += -msse4.2</w:t>
      </w:r>
    </w:p>
    <w:p w14:paraId="4FEDF2C0" w14:textId="77777777" w:rsidR="0073525D" w:rsidRDefault="0073525D" w:rsidP="0073525D">
      <w:pPr>
        <w:pStyle w:val="Codice"/>
      </w:pPr>
      <w:r>
        <w:tab/>
      </w:r>
      <w:proofErr w:type="spellStart"/>
      <w:proofErr w:type="gramStart"/>
      <w:r>
        <w:t>endif</w:t>
      </w:r>
      <w:proofErr w:type="spellEnd"/>
      <w:proofErr w:type="gramEnd"/>
    </w:p>
    <w:p w14:paraId="791E435A" w14:textId="4F03EB72" w:rsidR="0073525D" w:rsidRDefault="0073525D" w:rsidP="00ED3D71">
      <w:pPr>
        <w:pStyle w:val="Codice"/>
      </w:pPr>
      <w:proofErr w:type="spellStart"/>
      <w:proofErr w:type="gramStart"/>
      <w:r>
        <w:t>endif</w:t>
      </w:r>
      <w:proofErr w:type="spellEnd"/>
      <w:proofErr w:type="gramEnd"/>
    </w:p>
    <w:p w14:paraId="646C4842" w14:textId="77777777" w:rsidR="00ED3D71" w:rsidRDefault="00ED3D71" w:rsidP="00ED3D71">
      <w:pPr>
        <w:pStyle w:val="Codice"/>
      </w:pPr>
    </w:p>
    <w:p w14:paraId="1DD85220" w14:textId="05A28F6A" w:rsidR="00F73F2C" w:rsidRPr="00033E99" w:rsidRDefault="00ED3D71" w:rsidP="00AD68D1">
      <w:r>
        <w:t xml:space="preserve">The compiler used in the </w:t>
      </w:r>
      <w:proofErr w:type="spellStart"/>
      <w:r>
        <w:t>Makefile</w:t>
      </w:r>
      <w:proofErr w:type="spellEnd"/>
      <w:r>
        <w:t xml:space="preserve"> is the </w:t>
      </w:r>
      <w:proofErr w:type="spellStart"/>
      <w:r>
        <w:t>mpicc</w:t>
      </w:r>
      <w:proofErr w:type="spellEnd"/>
      <w:r>
        <w:t xml:space="preserve">. At the end, </w:t>
      </w:r>
      <w:proofErr w:type="spellStart"/>
      <w:r w:rsidR="007F5DAE">
        <w:t>Makefile</w:t>
      </w:r>
      <w:proofErr w:type="spellEnd"/>
      <w:r w:rsidR="007F5DAE">
        <w:t xml:space="preserve"> will put the compiled file</w:t>
      </w:r>
      <w:r w:rsidR="009A0118">
        <w:t>s</w:t>
      </w:r>
      <w:bookmarkStart w:id="10" w:name="_GoBack"/>
      <w:bookmarkEnd w:id="10"/>
      <w:r w:rsidR="007F5DAE">
        <w:t xml:space="preserve"> in the /bin directory for the selected program version. Optimized and basic version will be recognizable for the “-op” suffix of the compiled file.</w:t>
      </w:r>
      <w:r w:rsidR="005A7676" w:rsidRPr="00033E99">
        <w:br w:type="page"/>
      </w:r>
    </w:p>
    <w:p w14:paraId="718AF3E3" w14:textId="77777777" w:rsidR="00C5010F" w:rsidRPr="00033E99" w:rsidRDefault="00DB34D4" w:rsidP="007B2D51">
      <w:pPr>
        <w:pStyle w:val="Titolo1"/>
        <w:rPr>
          <w:lang w:val="en-GB"/>
        </w:rPr>
      </w:pPr>
      <w:bookmarkStart w:id="11" w:name="_Toc389205650"/>
      <w:r w:rsidRPr="00033E99">
        <w:rPr>
          <w:lang w:val="en-GB"/>
        </w:rPr>
        <w:lastRenderedPageBreak/>
        <w:t>Implementation</w:t>
      </w:r>
      <w:bookmarkEnd w:id="11"/>
    </w:p>
    <w:p w14:paraId="7ABB4C6A" w14:textId="77777777" w:rsidR="00735F19" w:rsidRPr="00033E99" w:rsidRDefault="00231558" w:rsidP="00231558">
      <w:pPr>
        <w:pStyle w:val="Titolo2"/>
      </w:pPr>
      <w:bookmarkStart w:id="12" w:name="_Toc389205651"/>
      <w:r w:rsidRPr="00033E99">
        <w:t>Header files</w:t>
      </w:r>
      <w:bookmarkEnd w:id="12"/>
    </w:p>
    <w:p w14:paraId="7E6F6F92" w14:textId="77777777" w:rsidR="00841C37" w:rsidRPr="00033E99" w:rsidRDefault="00841C37" w:rsidP="00841C37">
      <w:proofErr w:type="gramStart"/>
      <w:r w:rsidRPr="00033E99">
        <w:t>All the</w:t>
      </w:r>
      <w:proofErr w:type="gramEnd"/>
      <w:r w:rsidRPr="00033E99">
        <w:t xml:space="preserve"> program version rely on three header files for common operations.</w:t>
      </w:r>
    </w:p>
    <w:p w14:paraId="141837FE" w14:textId="77777777" w:rsidR="007173A5" w:rsidRPr="00033E99" w:rsidRDefault="007173A5" w:rsidP="007173A5">
      <w:pPr>
        <w:pStyle w:val="Titolo3"/>
      </w:pPr>
      <w:bookmarkStart w:id="13" w:name="_Toc389205652"/>
      <w:proofErr w:type="spellStart"/>
      <w:r w:rsidRPr="00033E99">
        <w:t>Stopwatch.h</w:t>
      </w:r>
      <w:bookmarkEnd w:id="13"/>
      <w:proofErr w:type="spellEnd"/>
    </w:p>
    <w:p w14:paraId="7B91CF76" w14:textId="1D2D78EE" w:rsidR="00581605" w:rsidRPr="00033E99" w:rsidRDefault="00581605" w:rsidP="005B79DE">
      <w:proofErr w:type="gramStart"/>
      <w:r w:rsidRPr="00033E99">
        <w:t>This header supply</w:t>
      </w:r>
      <w:proofErr w:type="gramEnd"/>
      <w:r w:rsidRPr="00033E99">
        <w:t xml:space="preserve"> a stopwatch, in order to count the execution time of a program (or a program portion). It defines a new </w:t>
      </w:r>
      <w:proofErr w:type="spellStart"/>
      <w:r w:rsidRPr="00033E99">
        <w:t>tipe</w:t>
      </w:r>
      <w:proofErr w:type="spellEnd"/>
      <w:r w:rsidRPr="00033E99">
        <w:t xml:space="preserve"> (Stopwatch) to collect start and end time.</w:t>
      </w:r>
    </w:p>
    <w:p w14:paraId="290D9A4A" w14:textId="77777777" w:rsidR="00AC6C30" w:rsidRPr="00033E99" w:rsidRDefault="00AC6C30" w:rsidP="005B79DE">
      <w:r w:rsidRPr="00033E99">
        <w:rPr>
          <w:b/>
          <w:i/>
        </w:rPr>
        <w:t xml:space="preserve">Stopwatch </w:t>
      </w:r>
      <w:proofErr w:type="spellStart"/>
      <w:proofErr w:type="gramStart"/>
      <w:r w:rsidRPr="00033E99">
        <w:rPr>
          <w:b/>
          <w:i/>
        </w:rPr>
        <w:t>StopwatchCreate</w:t>
      </w:r>
      <w:proofErr w:type="spellEnd"/>
      <w:r w:rsidRPr="00033E99">
        <w:rPr>
          <w:b/>
          <w:i/>
        </w:rPr>
        <w:t>(</w:t>
      </w:r>
      <w:proofErr w:type="gramEnd"/>
      <w:r w:rsidRPr="00033E99">
        <w:rPr>
          <w:b/>
          <w:i/>
        </w:rPr>
        <w:t>)</w:t>
      </w:r>
      <w:r w:rsidRPr="00033E99">
        <w:t xml:space="preserve"> Allocates and initializes a stopwatch. </w:t>
      </w:r>
    </w:p>
    <w:p w14:paraId="09E4E13A"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StopwatchStart</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Starts the time of a stopwatch.</w:t>
      </w:r>
    </w:p>
    <w:p w14:paraId="2CA12778"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StopwatchStop</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Stops the time of a stopwatch.</w:t>
      </w:r>
    </w:p>
    <w:p w14:paraId="3D73DF51" w14:textId="77777777" w:rsidR="00AC6C30" w:rsidRPr="00033E99" w:rsidRDefault="00AC6C30" w:rsidP="005B79DE">
      <w:proofErr w:type="gramStart"/>
      <w:r w:rsidRPr="00033E99">
        <w:rPr>
          <w:b/>
          <w:i/>
        </w:rPr>
        <w:t>float</w:t>
      </w:r>
      <w:proofErr w:type="gramEnd"/>
      <w:r w:rsidRPr="00033E99">
        <w:rPr>
          <w:b/>
          <w:i/>
        </w:rPr>
        <w:t xml:space="preserve"> </w:t>
      </w:r>
      <w:proofErr w:type="spellStart"/>
      <w:r w:rsidRPr="00033E99">
        <w:rPr>
          <w:b/>
          <w:i/>
        </w:rPr>
        <w:t>StopwatchGetElapsed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Gets the difference between the starting and the ending time.</w:t>
      </w:r>
    </w:p>
    <w:p w14:paraId="214AED29" w14:textId="77777777" w:rsidR="00AC6C30" w:rsidRPr="00033E99" w:rsidRDefault="00AC6C30" w:rsidP="005B79DE">
      <w:proofErr w:type="spellStart"/>
      <w:proofErr w:type="gramStart"/>
      <w:r w:rsidRPr="00033E99">
        <w:rPr>
          <w:b/>
          <w:i/>
        </w:rPr>
        <w:t>int</w:t>
      </w:r>
      <w:proofErr w:type="spellEnd"/>
      <w:proofErr w:type="gramEnd"/>
      <w:r w:rsidRPr="00033E99">
        <w:rPr>
          <w:b/>
          <w:i/>
        </w:rPr>
        <w:t xml:space="preserve"> </w:t>
      </w:r>
      <w:proofErr w:type="spellStart"/>
      <w:r w:rsidRPr="00033E99">
        <w:rPr>
          <w:b/>
          <w:i/>
        </w:rPr>
        <w:t>StopwatchIsValid</w:t>
      </w:r>
      <w:proofErr w:type="spellEnd"/>
      <w:r w:rsidRPr="00033E99">
        <w:rPr>
          <w:b/>
          <w:i/>
        </w:rPr>
        <w:t xml:space="preserve">(Stopwatch </w:t>
      </w:r>
      <w:proofErr w:type="spellStart"/>
      <w:r w:rsidRPr="00033E99">
        <w:rPr>
          <w:b/>
          <w:i/>
        </w:rPr>
        <w:t>chrono</w:t>
      </w:r>
      <w:proofErr w:type="spellEnd"/>
      <w:r w:rsidRPr="00033E99">
        <w:rPr>
          <w:b/>
          <w:i/>
        </w:rPr>
        <w:t>)</w:t>
      </w:r>
      <w:r w:rsidRPr="00033E99">
        <w:t xml:space="preserve"> Checks whether the time is a valid number or not.</w:t>
      </w:r>
    </w:p>
    <w:p w14:paraId="5279035A"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StopwatchPrintResolution</w:t>
      </w:r>
      <w:proofErr w:type="spellEnd"/>
      <w:r w:rsidRPr="00033E99">
        <w:rPr>
          <w:b/>
          <w:i/>
        </w:rPr>
        <w:t>()</w:t>
      </w:r>
      <w:r w:rsidRPr="00033E99">
        <w:t xml:space="preserve"> Prints the time resolution.</w:t>
      </w:r>
    </w:p>
    <w:p w14:paraId="07827C26" w14:textId="77777777"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StopwatchPrintWithComment</w:t>
      </w:r>
      <w:proofErr w:type="spellEnd"/>
      <w:r w:rsidRPr="00033E99">
        <w:rPr>
          <w:b/>
          <w:i/>
        </w:rPr>
        <w:t>(</w:t>
      </w:r>
      <w:proofErr w:type="spellStart"/>
      <w:r w:rsidRPr="00033E99">
        <w:rPr>
          <w:b/>
          <w:i/>
        </w:rPr>
        <w:t>const</w:t>
      </w:r>
      <w:proofErr w:type="spellEnd"/>
      <w:r w:rsidRPr="00033E99">
        <w:rPr>
          <w:b/>
          <w:i/>
        </w:rPr>
        <w:t xml:space="preserve"> char* message, Stopwatch </w:t>
      </w:r>
      <w:proofErr w:type="spellStart"/>
      <w:r w:rsidRPr="00033E99">
        <w:rPr>
          <w:b/>
          <w:i/>
        </w:rPr>
        <w:t>chrono</w:t>
      </w:r>
      <w:proofErr w:type="spellEnd"/>
      <w:r w:rsidRPr="00033E99">
        <w:rPr>
          <w:b/>
          <w:i/>
        </w:rPr>
        <w:t>)</w:t>
      </w:r>
      <w:r w:rsidRPr="00033E99">
        <w:t xml:space="preserve"> Prints the time with an additional comment.</w:t>
      </w:r>
    </w:p>
    <w:p w14:paraId="2E4C1D2E" w14:textId="33E17939" w:rsidR="00AC6C30" w:rsidRPr="00033E99" w:rsidRDefault="00AC6C30" w:rsidP="005B79DE">
      <w:proofErr w:type="gramStart"/>
      <w:r w:rsidRPr="00033E99">
        <w:rPr>
          <w:b/>
          <w:i/>
        </w:rPr>
        <w:t>void</w:t>
      </w:r>
      <w:proofErr w:type="gramEnd"/>
      <w:r w:rsidRPr="00033E99">
        <w:rPr>
          <w:b/>
          <w:i/>
        </w:rPr>
        <w:t xml:space="preserve"> </w:t>
      </w:r>
      <w:proofErr w:type="spellStart"/>
      <w:r w:rsidRPr="00033E99">
        <w:rPr>
          <w:b/>
          <w:i/>
        </w:rPr>
        <w:t>StopwatchPrintToFile</w:t>
      </w:r>
      <w:proofErr w:type="spellEnd"/>
      <w:r w:rsidRPr="00033E99">
        <w:rPr>
          <w:b/>
          <w:i/>
        </w:rPr>
        <w:t>(</w:t>
      </w:r>
      <w:proofErr w:type="spellStart"/>
      <w:r w:rsidRPr="00033E99">
        <w:rPr>
          <w:b/>
          <w:i/>
        </w:rPr>
        <w:t>const</w:t>
      </w:r>
      <w:proofErr w:type="spellEnd"/>
      <w:r w:rsidRPr="00033E99">
        <w:rPr>
          <w:b/>
          <w:i/>
        </w:rPr>
        <w:t xml:space="preserve"> char* text, Stopwatch </w:t>
      </w:r>
      <w:proofErr w:type="spellStart"/>
      <w:r w:rsidRPr="00033E99">
        <w:rPr>
          <w:b/>
          <w:i/>
        </w:rPr>
        <w:t>chrono</w:t>
      </w:r>
      <w:proofErr w:type="spellEnd"/>
      <w:r w:rsidRPr="00033E99">
        <w:rPr>
          <w:b/>
          <w:i/>
        </w:rPr>
        <w:t>)</w:t>
      </w:r>
      <w:r w:rsidRPr="00033E99">
        <w:t xml:space="preserve"> Appends the time with an additional comment to an external file.</w:t>
      </w:r>
    </w:p>
    <w:p w14:paraId="0028B9CF" w14:textId="77777777" w:rsidR="007173A5" w:rsidRPr="00033E99" w:rsidRDefault="007173A5" w:rsidP="005B79DE">
      <w:pPr>
        <w:pStyle w:val="Titolo3"/>
      </w:pPr>
      <w:bookmarkStart w:id="14" w:name="_Toc389205653"/>
      <w:proofErr w:type="spellStart"/>
      <w:r w:rsidRPr="00033E99">
        <w:t>Header.h</w:t>
      </w:r>
      <w:bookmarkEnd w:id="14"/>
      <w:proofErr w:type="spellEnd"/>
    </w:p>
    <w:p w14:paraId="4CA53C63" w14:textId="21ECC0BA" w:rsidR="00010A66" w:rsidRPr="00033E99" w:rsidRDefault="00010A66" w:rsidP="005B79DE">
      <w:r w:rsidRPr="00033E99">
        <w:t>This header file includes all the C libraries needed by the programs. Moreover, it defines a list of useful functions for matrix manipulation.</w:t>
      </w:r>
    </w:p>
    <w:p w14:paraId="7A0A7C1A" w14:textId="77777777" w:rsidR="00010A66" w:rsidRPr="00033E99" w:rsidRDefault="00010A66" w:rsidP="005B79DE">
      <w:proofErr w:type="gramStart"/>
      <w:r w:rsidRPr="00033E99">
        <w:rPr>
          <w:b/>
          <w:i/>
        </w:rPr>
        <w:t>double</w:t>
      </w:r>
      <w:proofErr w:type="gramEnd"/>
      <w:r w:rsidRPr="00033E99">
        <w:rPr>
          <w:b/>
          <w:i/>
        </w:rPr>
        <w:t xml:space="preserve">** </w:t>
      </w:r>
      <w:proofErr w:type="spellStart"/>
      <w:r w:rsidRPr="00033E99">
        <w:rPr>
          <w:b/>
          <w:i/>
        </w:rPr>
        <w:t>matrix_creator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w:t>
      </w:r>
      <w:r w:rsidRPr="00033E99">
        <w:t xml:space="preserve"> Creates an </w:t>
      </w:r>
      <w:proofErr w:type="spellStart"/>
      <w:r w:rsidRPr="00033E99">
        <w:t>axb</w:t>
      </w:r>
      <w:proofErr w:type="spellEnd"/>
      <w:r w:rsidRPr="00033E99">
        <w:t xml:space="preserve"> matrix of doubles and returns a pointer to this matrix.</w:t>
      </w:r>
    </w:p>
    <w:p w14:paraId="7F47DEFD"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rPr>
          <w:i/>
        </w:rPr>
        <w:t xml:space="preserve"> </w:t>
      </w:r>
      <w:r w:rsidRPr="00033E99">
        <w:t xml:space="preserve">Initializes a </w:t>
      </w:r>
      <w:proofErr w:type="spellStart"/>
      <w:r w:rsidRPr="00033E99">
        <w:t>nxn</w:t>
      </w:r>
      <w:proofErr w:type="spellEnd"/>
      <w:r w:rsidRPr="00033E99">
        <w:t xml:space="preserve"> matrix with random values.</w:t>
      </w:r>
    </w:p>
    <w:p w14:paraId="03427F55"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simple_matrix_init</w:t>
      </w:r>
      <w:proofErr w:type="spellEnd"/>
      <w:r w:rsidRPr="00033E99">
        <w:rPr>
          <w:b/>
          <w:i/>
        </w:rPr>
        <w:t xml:space="preserve">(double** mat, </w:t>
      </w:r>
      <w:proofErr w:type="spellStart"/>
      <w:r w:rsidRPr="00033E99">
        <w:rPr>
          <w:b/>
          <w:i/>
        </w:rPr>
        <w:t>int</w:t>
      </w:r>
      <w:proofErr w:type="spellEnd"/>
      <w:r w:rsidRPr="00033E99">
        <w:rPr>
          <w:b/>
          <w:i/>
        </w:rPr>
        <w:t xml:space="preserve"> n)</w:t>
      </w:r>
      <w:r w:rsidRPr="00033E99">
        <w:t xml:space="preserve"> Initializes a </w:t>
      </w:r>
      <w:proofErr w:type="spellStart"/>
      <w:r w:rsidRPr="00033E99">
        <w:t>nxn</w:t>
      </w:r>
      <w:proofErr w:type="spellEnd"/>
      <w:r w:rsidRPr="00033E99">
        <w:t xml:space="preserve"> matrix with a simple stream of integers.</w:t>
      </w:r>
    </w:p>
    <w:p w14:paraId="291B9741"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freematrix</w:t>
      </w:r>
      <w:proofErr w:type="spellEnd"/>
      <w:r w:rsidRPr="00033E99">
        <w:rPr>
          <w:b/>
          <w:i/>
        </w:rPr>
        <w:t>(</w:t>
      </w:r>
      <w:proofErr w:type="spellStart"/>
      <w:r w:rsidRPr="00033E99">
        <w:rPr>
          <w:b/>
          <w:i/>
        </w:rPr>
        <w:t>int</w:t>
      </w:r>
      <w:proofErr w:type="spellEnd"/>
      <w:r w:rsidRPr="00033E99">
        <w:rPr>
          <w:b/>
          <w:i/>
        </w:rPr>
        <w:t xml:space="preserve"> n, double** mat)</w:t>
      </w:r>
      <w:r w:rsidRPr="00033E99">
        <w:t xml:space="preserve"> Frees an </w:t>
      </w:r>
      <w:proofErr w:type="spellStart"/>
      <w:r w:rsidRPr="00033E99">
        <w:t>nxn</w:t>
      </w:r>
      <w:proofErr w:type="spellEnd"/>
      <w:r w:rsidRPr="00033E99">
        <w:t xml:space="preserve"> matrix.</w:t>
      </w:r>
    </w:p>
    <w:p w14:paraId="22865503"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printmatrix</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C)</w:t>
      </w:r>
      <w:r w:rsidRPr="00033E99">
        <w:t xml:space="preserve"> Prints an </w:t>
      </w:r>
      <w:proofErr w:type="spellStart"/>
      <w:r w:rsidRPr="00033E99">
        <w:t>axb</w:t>
      </w:r>
      <w:proofErr w:type="spellEnd"/>
      <w:r w:rsidRPr="00033E99">
        <w:t xml:space="preserve"> matrix.</w:t>
      </w:r>
    </w:p>
    <w:p w14:paraId="167807A5"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printvector</w:t>
      </w:r>
      <w:proofErr w:type="spellEnd"/>
      <w:r w:rsidRPr="00033E99">
        <w:rPr>
          <w:b/>
          <w:i/>
        </w:rPr>
        <w:t>(</w:t>
      </w:r>
      <w:proofErr w:type="spellStart"/>
      <w:r w:rsidRPr="00033E99">
        <w:rPr>
          <w:b/>
          <w:i/>
        </w:rPr>
        <w:t>int</w:t>
      </w:r>
      <w:proofErr w:type="spellEnd"/>
      <w:r w:rsidRPr="00033E99">
        <w:rPr>
          <w:b/>
          <w:i/>
        </w:rPr>
        <w:t xml:space="preserve"> a, double* C)</w:t>
      </w:r>
      <w:r w:rsidRPr="00033E99">
        <w:t xml:space="preserve"> Prints a vector of length "a".</w:t>
      </w:r>
    </w:p>
    <w:p w14:paraId="15C9F739" w14:textId="77777777" w:rsidR="00010A66" w:rsidRPr="00033E99" w:rsidRDefault="00010A66" w:rsidP="005B79DE">
      <w:proofErr w:type="gramStart"/>
      <w:r w:rsidRPr="00033E99">
        <w:rPr>
          <w:b/>
          <w:i/>
        </w:rPr>
        <w:lastRenderedPageBreak/>
        <w:t>double</w:t>
      </w:r>
      <w:proofErr w:type="gramEnd"/>
      <w:r w:rsidRPr="00033E99">
        <w:rPr>
          <w:b/>
          <w:i/>
        </w:rPr>
        <w:t xml:space="preserve"> * </w:t>
      </w:r>
      <w:proofErr w:type="spellStart"/>
      <w:r w:rsidRPr="00033E99">
        <w:rPr>
          <w:b/>
          <w:i/>
        </w:rPr>
        <w:t>matrix_vectorizer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mat)</w:t>
      </w:r>
      <w:r w:rsidRPr="00033E99">
        <w:t xml:space="preserve"> Transforms an </w:t>
      </w:r>
      <w:proofErr w:type="spellStart"/>
      <w:r w:rsidRPr="00033E99">
        <w:t>axb</w:t>
      </w:r>
      <w:proofErr w:type="spellEnd"/>
      <w:r w:rsidRPr="00033E99">
        <w:t xml:space="preserve"> matrix in a vector, by listing all the rows in sequence, and returns a pointer to this vector.</w:t>
      </w:r>
    </w:p>
    <w:p w14:paraId="001DF49E" w14:textId="77777777" w:rsidR="00010A66" w:rsidRPr="00033E99" w:rsidRDefault="00010A66" w:rsidP="005B79DE">
      <w:proofErr w:type="gramStart"/>
      <w:r w:rsidRPr="00033E99">
        <w:rPr>
          <w:b/>
          <w:i/>
        </w:rPr>
        <w:t>double</w:t>
      </w:r>
      <w:proofErr w:type="gramEnd"/>
      <w:r w:rsidRPr="00033E99">
        <w:rPr>
          <w:b/>
          <w:i/>
        </w:rPr>
        <w:t xml:space="preserve"> ** </w:t>
      </w:r>
      <w:proofErr w:type="spellStart"/>
      <w:r w:rsidRPr="00033E99">
        <w:rPr>
          <w:b/>
          <w:i/>
        </w:rPr>
        <w:t>devectorizer</w:t>
      </w:r>
      <w:proofErr w:type="spellEnd"/>
      <w:r w:rsidRPr="00033E99">
        <w:rPr>
          <w:b/>
          <w:i/>
        </w:rPr>
        <w:t>(</w:t>
      </w:r>
      <w:proofErr w:type="spellStart"/>
      <w:r w:rsidRPr="00033E99">
        <w:rPr>
          <w:b/>
          <w:i/>
        </w:rPr>
        <w:t>int</w:t>
      </w:r>
      <w:proofErr w:type="spellEnd"/>
      <w:r w:rsidRPr="00033E99">
        <w:rPr>
          <w:b/>
          <w:i/>
        </w:rPr>
        <w:t xml:space="preserve"> a, </w:t>
      </w:r>
      <w:proofErr w:type="spellStart"/>
      <w:r w:rsidRPr="00033E99">
        <w:rPr>
          <w:b/>
          <w:i/>
        </w:rPr>
        <w:t>int</w:t>
      </w:r>
      <w:proofErr w:type="spellEnd"/>
      <w:r w:rsidRPr="00033E99">
        <w:rPr>
          <w:b/>
          <w:i/>
        </w:rPr>
        <w:t xml:space="preserve"> b, double * vet)</w:t>
      </w:r>
      <w:r w:rsidRPr="00033E99">
        <w:t xml:space="preserve"> Transforms a vector in a </w:t>
      </w:r>
      <w:proofErr w:type="spellStart"/>
      <w:r w:rsidRPr="00033E99">
        <w:t>axb</w:t>
      </w:r>
      <w:proofErr w:type="spellEnd"/>
      <w:r w:rsidRPr="00033E99">
        <w:t xml:space="preserve"> matrix, by splitting the vector in rows, and returns a pointer to this matrix.</w:t>
      </w:r>
    </w:p>
    <w:p w14:paraId="183DF9A3" w14:textId="77777777" w:rsidR="00010A66" w:rsidRPr="00033E99" w:rsidRDefault="00010A66" w:rsidP="005B79DE">
      <w:proofErr w:type="gramStart"/>
      <w:r w:rsidRPr="00033E99">
        <w:rPr>
          <w:b/>
          <w:i/>
        </w:rPr>
        <w:t>void</w:t>
      </w:r>
      <w:proofErr w:type="gramEnd"/>
      <w:r w:rsidRPr="00033E99">
        <w:rPr>
          <w:b/>
          <w:i/>
        </w:rPr>
        <w:t xml:space="preserve"> </w:t>
      </w:r>
      <w:proofErr w:type="spellStart"/>
      <w:r w:rsidRPr="00033E99">
        <w:rPr>
          <w:b/>
          <w:i/>
        </w:rPr>
        <w:t>matrix_transposer</w:t>
      </w:r>
      <w:proofErr w:type="spellEnd"/>
      <w:r w:rsidRPr="00033E99">
        <w:rPr>
          <w:b/>
          <w:i/>
        </w:rPr>
        <w:t>(</w:t>
      </w:r>
      <w:proofErr w:type="spellStart"/>
      <w:r w:rsidRPr="00033E99">
        <w:rPr>
          <w:b/>
          <w:i/>
        </w:rPr>
        <w:t>int</w:t>
      </w:r>
      <w:proofErr w:type="spellEnd"/>
      <w:r w:rsidRPr="00033E99">
        <w:rPr>
          <w:b/>
          <w:i/>
        </w:rPr>
        <w:t xml:space="preserve"> n, double ** A)</w:t>
      </w:r>
      <w:r w:rsidRPr="00033E99">
        <w:rPr>
          <w:i/>
        </w:rPr>
        <w:t xml:space="preserve"> </w:t>
      </w:r>
      <w:r w:rsidRPr="00033E99">
        <w:t>Transposes a square matrix.</w:t>
      </w:r>
    </w:p>
    <w:p w14:paraId="1104E71B" w14:textId="0422A724" w:rsidR="005B79DE" w:rsidRDefault="00010A66" w:rsidP="005B79DE">
      <w:proofErr w:type="gramStart"/>
      <w:r w:rsidRPr="00033E99">
        <w:rPr>
          <w:b/>
          <w:i/>
        </w:rPr>
        <w:t>double</w:t>
      </w:r>
      <w:proofErr w:type="gramEnd"/>
      <w:r w:rsidRPr="00033E99">
        <w:rPr>
          <w:b/>
          <w:i/>
        </w:rPr>
        <w:t xml:space="preserve"> heavy(double a, </w:t>
      </w:r>
      <w:proofErr w:type="spellStart"/>
      <w:r w:rsidRPr="00033E99">
        <w:rPr>
          <w:b/>
          <w:i/>
        </w:rPr>
        <w:t>int</w:t>
      </w:r>
      <w:proofErr w:type="spellEnd"/>
      <w:r w:rsidRPr="00033E99">
        <w:rPr>
          <w:b/>
          <w:i/>
        </w:rPr>
        <w:t xml:space="preserve"> h)</w:t>
      </w:r>
      <w:r w:rsidRPr="00033E99">
        <w:t xml:space="preserve"> Function that increase the computational cost, in order to increase the minimum granularity of parallel tasks. This function is </w:t>
      </w:r>
      <w:proofErr w:type="spellStart"/>
      <w:proofErr w:type="gramStart"/>
      <w:r w:rsidRPr="00033E99">
        <w:t>parametrized</w:t>
      </w:r>
      <w:proofErr w:type="spellEnd"/>
      <w:r w:rsidRPr="00033E99">
        <w:t>,</w:t>
      </w:r>
      <w:proofErr w:type="gramEnd"/>
      <w:r w:rsidRPr="00033E99">
        <w:t xml:space="preserve"> this means that it allows to set the additional load.</w:t>
      </w:r>
    </w:p>
    <w:p w14:paraId="4072C9A0" w14:textId="1732BB93" w:rsidR="005B79DE" w:rsidRPr="00033E99" w:rsidRDefault="005B79DE" w:rsidP="005B79DE">
      <w:pPr>
        <w:pStyle w:val="Titolo3"/>
      </w:pPr>
      <w:bookmarkStart w:id="15" w:name="_Toc389205654"/>
      <w:proofErr w:type="spellStart"/>
      <w:proofErr w:type="gramStart"/>
      <w:r w:rsidRPr="00033E99">
        <w:t>Header.h</w:t>
      </w:r>
      <w:proofErr w:type="spellEnd"/>
      <w:r>
        <w:t xml:space="preserve"> :</w:t>
      </w:r>
      <w:proofErr w:type="gramEnd"/>
      <w:r>
        <w:t xml:space="preserve"> load function</w:t>
      </w:r>
      <w:bookmarkEnd w:id="15"/>
    </w:p>
    <w:p w14:paraId="160E20A6" w14:textId="36C62688" w:rsidR="00A14925" w:rsidRPr="00033E99" w:rsidRDefault="007173A5" w:rsidP="00A14925">
      <w:pPr>
        <w:pStyle w:val="Titolo3"/>
      </w:pPr>
      <w:bookmarkStart w:id="16" w:name="_Toc389205655"/>
      <w:proofErr w:type="spellStart"/>
      <w:r w:rsidRPr="00033E99">
        <w:t>InOut.h</w:t>
      </w:r>
      <w:bookmarkEnd w:id="16"/>
      <w:proofErr w:type="spellEnd"/>
    </w:p>
    <w:p w14:paraId="1A001648" w14:textId="37073B6D" w:rsidR="00A14925" w:rsidRPr="00033E99" w:rsidRDefault="00A14925" w:rsidP="00A14925">
      <w:proofErr w:type="gramStart"/>
      <w:r w:rsidRPr="00033E99">
        <w:t>This header supply</w:t>
      </w:r>
      <w:proofErr w:type="gramEnd"/>
      <w:r w:rsidRPr="00033E99">
        <w:t xml:space="preserve"> all the input output operations to the programs. It offers only two methods, the first one for the matrix loading, while the second one is for the matrix writing. The input and the output are done only from and to csv ASCII files.</w:t>
      </w:r>
    </w:p>
    <w:p w14:paraId="7F360B14" w14:textId="7AB47567" w:rsidR="006F00D7" w:rsidRPr="00033E99" w:rsidRDefault="006F00D7" w:rsidP="006F00D7">
      <w:pPr>
        <w:pStyle w:val="Titolo2"/>
      </w:pPr>
      <w:bookmarkStart w:id="17" w:name="_Toc389205656"/>
      <w:r w:rsidRPr="00033E99">
        <w:t>Common Operations</w:t>
      </w:r>
      <w:r w:rsidR="005C0788" w:rsidRPr="00033E99">
        <w:t>, B</w:t>
      </w:r>
      <w:r w:rsidR="00C773E2" w:rsidRPr="00033E99">
        <w:t>ehaviours</w:t>
      </w:r>
      <w:r w:rsidR="005C0788" w:rsidRPr="00033E99">
        <w:t>, Data Structures</w:t>
      </w:r>
      <w:bookmarkEnd w:id="17"/>
    </w:p>
    <w:p w14:paraId="57540270" w14:textId="7627DFFD" w:rsidR="006F00D7" w:rsidRPr="00033E99" w:rsidRDefault="006F00D7" w:rsidP="006F00D7">
      <w:r w:rsidRPr="00033E99">
        <w:t xml:space="preserve">In the following paragraphs we describe the common operations </w:t>
      </w:r>
      <w:r w:rsidR="00E233F1" w:rsidRPr="00033E99">
        <w:t xml:space="preserve">/ behaviours </w:t>
      </w:r>
      <w:r w:rsidRPr="00033E99">
        <w:t>to all the versions.</w:t>
      </w:r>
    </w:p>
    <w:p w14:paraId="34D65017" w14:textId="262BBCBC" w:rsidR="005356C6" w:rsidRPr="00033E99" w:rsidRDefault="005356C6" w:rsidP="005356C6">
      <w:pPr>
        <w:pStyle w:val="Titolo3"/>
      </w:pPr>
      <w:bookmarkStart w:id="18" w:name="_Toc389205657"/>
      <w:r w:rsidRPr="00033E99">
        <w:t>Launch parameters</w:t>
      </w:r>
      <w:bookmarkEnd w:id="18"/>
    </w:p>
    <w:p w14:paraId="2F7FEA64" w14:textId="7BAE390F" w:rsidR="00021B21" w:rsidRPr="00033E99" w:rsidRDefault="005356C6" w:rsidP="005356C6">
      <w:r w:rsidRPr="00033E99">
        <w:t>Each version of the program must be launched</w:t>
      </w:r>
      <w:r w:rsidR="00021B21" w:rsidRPr="00033E99">
        <w:t xml:space="preserve"> with </w:t>
      </w:r>
      <w:proofErr w:type="spellStart"/>
      <w:r w:rsidR="00021B21" w:rsidRPr="00033E99">
        <w:t>mpiexec</w:t>
      </w:r>
      <w:proofErr w:type="spellEnd"/>
      <w:r w:rsidR="00021B21" w:rsidRPr="00033E99">
        <w:t xml:space="preserve"> command and a given set of parameters. Let’s take a sample execution:</w:t>
      </w:r>
    </w:p>
    <w:p w14:paraId="70E2B25E" w14:textId="2B43D1CD" w:rsidR="00021B21" w:rsidRPr="00033E99" w:rsidRDefault="00021B21" w:rsidP="00021B21">
      <w:pPr>
        <w:tabs>
          <w:tab w:val="left" w:pos="5270"/>
        </w:tabs>
        <w:jc w:val="center"/>
        <w:rPr>
          <w:rFonts w:ascii="Courier New" w:hAnsi="Courier New" w:cs="Courier New"/>
        </w:rPr>
      </w:pPr>
      <w:proofErr w:type="spellStart"/>
      <w:proofErr w:type="gramStart"/>
      <w:r w:rsidRPr="00033E99">
        <w:rPr>
          <w:rFonts w:ascii="Courier New" w:hAnsi="Courier New" w:cs="Courier New"/>
        </w:rPr>
        <w:t>mpiexec</w:t>
      </w:r>
      <w:proofErr w:type="spellEnd"/>
      <w:proofErr w:type="gramEnd"/>
      <w:r w:rsidRPr="00033E99">
        <w:rPr>
          <w:rFonts w:ascii="Courier New" w:hAnsi="Courier New" w:cs="Courier New"/>
        </w:rPr>
        <w:t xml:space="preserve"> -n 5 ./bin/</w:t>
      </w:r>
      <w:proofErr w:type="spellStart"/>
      <w:r w:rsidRPr="00033E99">
        <w:rPr>
          <w:rFonts w:ascii="Courier New" w:hAnsi="Courier New" w:cs="Courier New"/>
        </w:rPr>
        <w:t>hpc_mpi_mm</w:t>
      </w:r>
      <w:proofErr w:type="spellEnd"/>
      <w:r w:rsidRPr="00033E99">
        <w:rPr>
          <w:rFonts w:ascii="Courier New" w:hAnsi="Courier New" w:cs="Courier New"/>
        </w:rPr>
        <w:t>-fast-op 16 0 0</w:t>
      </w:r>
    </w:p>
    <w:p w14:paraId="63D464B6" w14:textId="678ED45C" w:rsidR="00021B21" w:rsidRPr="00033E99" w:rsidRDefault="00021B21" w:rsidP="00021B21">
      <w:r w:rsidRPr="00033E99">
        <w:t>The first two arguments are common for every MPI program launch and are respectively the number of processes involved (notice that, in example, number 5 will stand for 1 master + 4 slaves processes) and executable to launch. The other arguments are introduced in this project and stands for:</w:t>
      </w:r>
    </w:p>
    <w:p w14:paraId="1C414878" w14:textId="63AE16CF" w:rsidR="005356C6" w:rsidRPr="00033E99" w:rsidRDefault="00021B21" w:rsidP="00CE4E70">
      <w:pPr>
        <w:pStyle w:val="Paragrafoelenco"/>
        <w:numPr>
          <w:ilvl w:val="0"/>
          <w:numId w:val="46"/>
        </w:numPr>
        <w:tabs>
          <w:tab w:val="left" w:pos="284"/>
        </w:tabs>
        <w:ind w:left="0" w:firstLine="0"/>
      </w:pPr>
      <w:r w:rsidRPr="00033E99">
        <w:t>Input and output matrices dimension</w:t>
      </w:r>
    </w:p>
    <w:p w14:paraId="293B5163" w14:textId="46AFBFF3" w:rsidR="00021B21" w:rsidRPr="00033E99" w:rsidRDefault="00021B21" w:rsidP="00CE4E70">
      <w:pPr>
        <w:pStyle w:val="Paragrafoelenco"/>
        <w:numPr>
          <w:ilvl w:val="0"/>
          <w:numId w:val="46"/>
        </w:numPr>
        <w:tabs>
          <w:tab w:val="left" w:pos="284"/>
        </w:tabs>
        <w:ind w:left="0" w:firstLine="0"/>
      </w:pPr>
      <w:r w:rsidRPr="00033E99">
        <w:t>Boolean value for input/output activation (‘0’ stands for no input/output, ‘1’ for the opposite)</w:t>
      </w:r>
    </w:p>
    <w:p w14:paraId="62E6AE0B" w14:textId="3ED8FEFF" w:rsidR="00021B21" w:rsidRPr="00033E99" w:rsidRDefault="00021B21" w:rsidP="00CE4E70">
      <w:pPr>
        <w:pStyle w:val="Paragrafoelenco"/>
        <w:numPr>
          <w:ilvl w:val="0"/>
          <w:numId w:val="46"/>
        </w:numPr>
        <w:tabs>
          <w:tab w:val="left" w:pos="284"/>
        </w:tabs>
        <w:ind w:left="0" w:firstLine="0"/>
      </w:pPr>
      <w:r w:rsidRPr="00033E99">
        <w:t xml:space="preserve">Last value specifies the type of load function: 0 stands for no load factor, 1 for basic load factor, </w:t>
      </w:r>
      <w:proofErr w:type="gramStart"/>
      <w:r w:rsidRPr="00033E99">
        <w:t>2</w:t>
      </w:r>
      <w:proofErr w:type="gramEnd"/>
      <w:r w:rsidRPr="00033E99">
        <w:t xml:space="preserve"> for heavy load factor.</w:t>
      </w:r>
    </w:p>
    <w:p w14:paraId="4CEE6C69" w14:textId="77777777" w:rsidR="006F00D7" w:rsidRPr="00033E99" w:rsidRDefault="006F00D7" w:rsidP="006F00D7">
      <w:pPr>
        <w:pStyle w:val="Titolo3"/>
      </w:pPr>
      <w:bookmarkStart w:id="19" w:name="_Toc389205658"/>
      <w:r w:rsidRPr="00033E99">
        <w:t>Input / output</w:t>
      </w:r>
      <w:bookmarkEnd w:id="19"/>
    </w:p>
    <w:p w14:paraId="71C1DD4C" w14:textId="7FCF4350" w:rsidR="006F00D7" w:rsidRPr="00033E99" w:rsidRDefault="006F00D7" w:rsidP="006F00D7">
      <w:r w:rsidRPr="00033E99">
        <w:t xml:space="preserve">Input output operations are granted by the </w:t>
      </w:r>
      <w:proofErr w:type="spellStart"/>
      <w:r w:rsidRPr="00033E99">
        <w:t>inout.h</w:t>
      </w:r>
      <w:proofErr w:type="spellEnd"/>
      <w:r w:rsidRPr="00033E99">
        <w:t xml:space="preserve"> header. They are not compulsory for the program execution, but they can be used to load external square matrix and to store the result into an output file. In case they are not chosen, system will create autonomously </w:t>
      </w:r>
      <w:r w:rsidRPr="00033E99">
        <w:lastRenderedPageBreak/>
        <w:t xml:space="preserve">input matrices and won’t save the final matrix. System created matrix are initialized using the function </w:t>
      </w:r>
      <w:proofErr w:type="spellStart"/>
      <w:r w:rsidRPr="00033E99">
        <w:t>simple_matrix_init</w:t>
      </w:r>
      <w:proofErr w:type="spellEnd"/>
      <w:r w:rsidRPr="00033E99">
        <w:t xml:space="preserve"> from the header file </w:t>
      </w:r>
      <w:proofErr w:type="spellStart"/>
      <w:r w:rsidRPr="00033E99">
        <w:t>header.h</w:t>
      </w:r>
      <w:proofErr w:type="spellEnd"/>
      <w:r w:rsidRPr="00033E99">
        <w:t xml:space="preserve"> (please refer to header files paragraph in order to see functions behaviour).</w:t>
      </w:r>
    </w:p>
    <w:p w14:paraId="35538EB1" w14:textId="77777777" w:rsidR="006F00D7" w:rsidRPr="00033E99" w:rsidRDefault="006F00D7" w:rsidP="006F00D7">
      <w:pPr>
        <w:pStyle w:val="Titolo3"/>
      </w:pPr>
      <w:bookmarkStart w:id="20" w:name="_Toc389205659"/>
      <w:r w:rsidRPr="00033E99">
        <w:t>CSV file</w:t>
      </w:r>
      <w:bookmarkEnd w:id="20"/>
    </w:p>
    <w:p w14:paraId="361AD638" w14:textId="7520E40C" w:rsidR="006F00D7" w:rsidRPr="00033E99" w:rsidRDefault="002168E3" w:rsidP="00A14925">
      <w:r w:rsidRPr="00033E99">
        <w:t xml:space="preserve">A csv file, named testfile.csv, is used in order to store the </w:t>
      </w:r>
      <w:proofErr w:type="spellStart"/>
      <w:r w:rsidRPr="00033E99">
        <w:t>behavior</w:t>
      </w:r>
      <w:proofErr w:type="spellEnd"/>
      <w:r w:rsidRPr="00033E99">
        <w:t xml:space="preserve"> of the chosen configuration. An example line of this file will be:</w:t>
      </w:r>
    </w:p>
    <w:p w14:paraId="09D9910E" w14:textId="78D90496" w:rsidR="002168E3" w:rsidRPr="00033E99" w:rsidRDefault="002168E3" w:rsidP="005356C6">
      <w:pPr>
        <w:jc w:val="center"/>
      </w:pPr>
      <w:r w:rsidRPr="00033E99">
        <w:t>1399974683,mm-op</w:t>
      </w:r>
      <w:proofErr w:type="gramStart"/>
      <w:r w:rsidRPr="00033E99">
        <w:t>,4,192,io,func2,0.454699</w:t>
      </w:r>
      <w:proofErr w:type="gramEnd"/>
    </w:p>
    <w:p w14:paraId="3891EE9F" w14:textId="5B46AC56" w:rsidR="002168E3" w:rsidRPr="00033E99" w:rsidRDefault="002168E3" w:rsidP="00CE4E70">
      <w:pPr>
        <w:pStyle w:val="Paragrafoelenco"/>
        <w:numPr>
          <w:ilvl w:val="0"/>
          <w:numId w:val="45"/>
        </w:numPr>
        <w:tabs>
          <w:tab w:val="left" w:pos="284"/>
        </w:tabs>
        <w:ind w:left="0" w:firstLine="0"/>
      </w:pPr>
      <w:r w:rsidRPr="00033E99">
        <w:t xml:space="preserve">First value is the </w:t>
      </w:r>
      <w:r w:rsidR="00AC7287" w:rsidRPr="00033E99">
        <w:t>time in seconds since an arbitrary time in the past</w:t>
      </w:r>
      <w:r w:rsidRPr="00033E99">
        <w:t xml:space="preserve"> given from function </w:t>
      </w:r>
      <w:proofErr w:type="spellStart"/>
      <w:r w:rsidRPr="00033E99">
        <w:t>MPI_</w:t>
      </w:r>
      <w:proofErr w:type="gramStart"/>
      <w:r w:rsidRPr="00033E99">
        <w:t>Wtime</w:t>
      </w:r>
      <w:proofErr w:type="spellEnd"/>
      <w:r w:rsidRPr="00033E99">
        <w:t>(</w:t>
      </w:r>
      <w:proofErr w:type="gramEnd"/>
      <w:r w:rsidRPr="00033E99">
        <w:t>)</w:t>
      </w:r>
      <w:r w:rsidR="00AC7287" w:rsidRPr="00033E99">
        <w:t>. It is used as an id for each execution (because simultaneous executions are not expected).</w:t>
      </w:r>
    </w:p>
    <w:p w14:paraId="0CAB8366" w14:textId="2E4567CA" w:rsidR="002168E3" w:rsidRPr="00033E99" w:rsidRDefault="002168E3" w:rsidP="00CE4E70">
      <w:pPr>
        <w:pStyle w:val="Paragrafoelenco"/>
        <w:numPr>
          <w:ilvl w:val="0"/>
          <w:numId w:val="45"/>
        </w:numPr>
        <w:tabs>
          <w:tab w:val="left" w:pos="284"/>
        </w:tabs>
        <w:ind w:left="0" w:firstLine="0"/>
      </w:pPr>
      <w:r w:rsidRPr="00033E99">
        <w:t>Second is the name of the chosen version.</w:t>
      </w:r>
    </w:p>
    <w:p w14:paraId="691D90B5" w14:textId="550536C1" w:rsidR="002168E3" w:rsidRPr="00033E99" w:rsidRDefault="002168E3" w:rsidP="00CE4E70">
      <w:pPr>
        <w:pStyle w:val="Paragrafoelenco"/>
        <w:numPr>
          <w:ilvl w:val="0"/>
          <w:numId w:val="45"/>
        </w:numPr>
        <w:tabs>
          <w:tab w:val="left" w:pos="284"/>
        </w:tabs>
        <w:ind w:left="0" w:firstLine="0"/>
      </w:pPr>
      <w:r w:rsidRPr="00033E99">
        <w:t>Third show the number of process involved in the matrix calculation (notice that one process is always used as master and does not perform calculations; this process is not counted in this number, so as for the example, in reality we have 4+1 total process).</w:t>
      </w:r>
    </w:p>
    <w:p w14:paraId="4D445D90" w14:textId="4C54D0B0" w:rsidR="002168E3" w:rsidRPr="00033E99" w:rsidRDefault="002168E3" w:rsidP="00CE4E70">
      <w:pPr>
        <w:pStyle w:val="Paragrafoelenco"/>
        <w:numPr>
          <w:ilvl w:val="0"/>
          <w:numId w:val="45"/>
        </w:numPr>
        <w:tabs>
          <w:tab w:val="left" w:pos="284"/>
        </w:tabs>
        <w:ind w:left="0" w:firstLine="0"/>
      </w:pPr>
      <w:r w:rsidRPr="00033E99">
        <w:t>Fourth number shows the dimension of input and output matrices.</w:t>
      </w:r>
    </w:p>
    <w:p w14:paraId="2C0B6600" w14:textId="18BD6FEE" w:rsidR="002168E3" w:rsidRPr="00033E99" w:rsidRDefault="002168E3" w:rsidP="00CE4E70">
      <w:pPr>
        <w:pStyle w:val="Paragrafoelenco"/>
        <w:numPr>
          <w:ilvl w:val="0"/>
          <w:numId w:val="45"/>
        </w:numPr>
        <w:tabs>
          <w:tab w:val="left" w:pos="284"/>
        </w:tabs>
        <w:ind w:left="0" w:firstLine="0"/>
      </w:pPr>
      <w:r w:rsidRPr="00033E99">
        <w:t>Fifth field shows whether input/output option is active or not (respectively, it will shows “</w:t>
      </w:r>
      <w:proofErr w:type="spellStart"/>
      <w:r w:rsidRPr="00033E99">
        <w:t>io</w:t>
      </w:r>
      <w:proofErr w:type="spellEnd"/>
      <w:r w:rsidRPr="00033E99">
        <w:t>” and “</w:t>
      </w:r>
      <w:proofErr w:type="spellStart"/>
      <w:r w:rsidRPr="00033E99">
        <w:t>no_io</w:t>
      </w:r>
      <w:proofErr w:type="spellEnd"/>
      <w:r w:rsidRPr="00033E99">
        <w:t>”).</w:t>
      </w:r>
    </w:p>
    <w:p w14:paraId="2A6C531E" w14:textId="5BB6C40C" w:rsidR="002168E3" w:rsidRPr="00033E99" w:rsidRDefault="002168E3" w:rsidP="00CE4E70">
      <w:pPr>
        <w:pStyle w:val="Paragrafoelenco"/>
        <w:numPr>
          <w:ilvl w:val="0"/>
          <w:numId w:val="45"/>
        </w:numPr>
        <w:tabs>
          <w:tab w:val="left" w:pos="284"/>
        </w:tabs>
        <w:ind w:left="0" w:firstLine="0"/>
      </w:pPr>
      <w:r w:rsidRPr="00033E99">
        <w:t>Sixth field shows whether the load function is active or not and, in case it’s working, the type of function (possible values: “low”, “func1”, “func2”).</w:t>
      </w:r>
    </w:p>
    <w:p w14:paraId="63F35D80" w14:textId="3B82DD1D" w:rsidR="009469B0" w:rsidRPr="00033E99" w:rsidRDefault="009469B0" w:rsidP="00CE4E70">
      <w:pPr>
        <w:pStyle w:val="Paragrafoelenco"/>
        <w:numPr>
          <w:ilvl w:val="0"/>
          <w:numId w:val="45"/>
        </w:numPr>
        <w:tabs>
          <w:tab w:val="left" w:pos="284"/>
        </w:tabs>
        <w:ind w:left="0" w:firstLine="0"/>
      </w:pPr>
      <w:r w:rsidRPr="00033E99">
        <w:t>Last field shows the total execution time of the configuration described by the previous parameters.</w:t>
      </w:r>
    </w:p>
    <w:p w14:paraId="6CE604B3" w14:textId="2B07D66F" w:rsidR="00966A07" w:rsidRPr="00033E99" w:rsidRDefault="00966A07" w:rsidP="00966A07">
      <w:r w:rsidRPr="00033E99">
        <w:t xml:space="preserve">Csv file generation is performed through the use of the </w:t>
      </w:r>
      <w:proofErr w:type="spellStart"/>
      <w:r w:rsidRPr="00033E99">
        <w:t>StopwatchPrintToFile</w:t>
      </w:r>
      <w:proofErr w:type="spellEnd"/>
      <w:r w:rsidRPr="00033E99">
        <w:t xml:space="preserve"> function from the </w:t>
      </w:r>
      <w:proofErr w:type="spellStart"/>
      <w:r w:rsidRPr="00033E99">
        <w:t>MpiStopwatch</w:t>
      </w:r>
      <w:proofErr w:type="spellEnd"/>
      <w:r w:rsidRPr="00033E99">
        <w:t xml:space="preserve"> header</w:t>
      </w:r>
      <w:r w:rsidR="00165A4B" w:rsidRPr="00033E99">
        <w:t xml:space="preserve">, that will allow </w:t>
      </w:r>
      <w:proofErr w:type="gramStart"/>
      <w:r w:rsidR="00165A4B" w:rsidRPr="00033E99">
        <w:t>to attach</w:t>
      </w:r>
      <w:proofErr w:type="gramEnd"/>
      <w:r w:rsidR="00165A4B" w:rsidRPr="00033E99">
        <w:t xml:space="preserve"> the result of the current execution at the end of the testfile.csv. This will allow </w:t>
      </w:r>
      <w:proofErr w:type="gramStart"/>
      <w:r w:rsidR="00165A4B" w:rsidRPr="00033E99">
        <w:t>to collect</w:t>
      </w:r>
      <w:proofErr w:type="gramEnd"/>
      <w:r w:rsidR="00165A4B" w:rsidRPr="00033E99">
        <w:t xml:space="preserve"> all the time results in a unique file.</w:t>
      </w:r>
    </w:p>
    <w:p w14:paraId="1A05366A" w14:textId="795339A2" w:rsidR="002168E3" w:rsidRPr="00033E99" w:rsidRDefault="00165A4B" w:rsidP="00A14925">
      <w:r w:rsidRPr="00033E99">
        <w:t>Csv file type has been chosen because of its simple construction and also because this kind of file can be imported in excel in order to easily generate final charts.</w:t>
      </w:r>
    </w:p>
    <w:p w14:paraId="2009FCCB" w14:textId="49629F98" w:rsidR="00502399" w:rsidRPr="00033E99" w:rsidRDefault="00502399" w:rsidP="00502399">
      <w:pPr>
        <w:pStyle w:val="Titolo3"/>
      </w:pPr>
      <w:bookmarkStart w:id="21" w:name="_Toc389205660"/>
      <w:r w:rsidRPr="00033E99">
        <w:t>Data Structures</w:t>
      </w:r>
      <w:bookmarkEnd w:id="21"/>
    </w:p>
    <w:p w14:paraId="1270DE3D" w14:textId="77777777" w:rsidR="00502399" w:rsidRPr="00033E99" w:rsidRDefault="00502399" w:rsidP="00502399">
      <w:r w:rsidRPr="00033E99">
        <w:t xml:space="preserve">The only data structure implemented is in the </w:t>
      </w:r>
      <w:proofErr w:type="spellStart"/>
      <w:r w:rsidRPr="00033E99">
        <w:t>MpiStopwatch.h</w:t>
      </w:r>
      <w:proofErr w:type="spellEnd"/>
      <w:r w:rsidRPr="00033E99">
        <w:t xml:space="preserve"> header, in order to maintain in a unique structure starting and ending time. </w:t>
      </w:r>
    </w:p>
    <w:p w14:paraId="67917823" w14:textId="54ED63E0" w:rsidR="00502399" w:rsidRPr="00033E99" w:rsidRDefault="00502399" w:rsidP="00502399">
      <w:r w:rsidRPr="00033E99">
        <w:t>Other data structure could have been implemented, for example for matrices, but we chose to not implement any because of possible performance deterioration.</w:t>
      </w:r>
    </w:p>
    <w:p w14:paraId="7808E96D" w14:textId="21F095A6" w:rsidR="005C0788" w:rsidRPr="00033E99" w:rsidRDefault="005C0788" w:rsidP="005C0788">
      <w:pPr>
        <w:pStyle w:val="Titolo3"/>
      </w:pPr>
      <w:bookmarkStart w:id="22" w:name="_Toc389205661"/>
      <w:r w:rsidRPr="00033E99">
        <w:t>Free</w:t>
      </w:r>
      <w:r w:rsidR="00A0772F">
        <w:t xml:space="preserve"> functions</w:t>
      </w:r>
      <w:bookmarkEnd w:id="22"/>
    </w:p>
    <w:p w14:paraId="08EFE1ED" w14:textId="18829A77" w:rsidR="005C0788" w:rsidRPr="00033E99" w:rsidRDefault="005C0788" w:rsidP="005C0788">
      <w:r w:rsidRPr="00033E99">
        <w:t xml:space="preserve">At the end of each program we can find a list of free function in order to free all memory structures created with </w:t>
      </w:r>
      <w:proofErr w:type="spellStart"/>
      <w:r w:rsidRPr="00033E99">
        <w:t>malloc</w:t>
      </w:r>
      <w:proofErr w:type="spellEnd"/>
      <w:r w:rsidRPr="00033E99">
        <w:t xml:space="preserve"> in the heap. Moreover, </w:t>
      </w:r>
      <w:r w:rsidR="00F42BDB" w:rsidRPr="00033E99">
        <w:t xml:space="preserve">various free are also present inside functions to free temporary data structures and </w:t>
      </w:r>
      <w:r w:rsidRPr="00033E99">
        <w:t xml:space="preserve">we </w:t>
      </w:r>
      <w:r w:rsidR="00F42BDB" w:rsidRPr="00033E99">
        <w:t xml:space="preserve">have implemented a dedicated free function for 2D matrix in the </w:t>
      </w:r>
      <w:proofErr w:type="spellStart"/>
      <w:r w:rsidR="00F42BDB" w:rsidRPr="00033E99">
        <w:t>header.h</w:t>
      </w:r>
      <w:proofErr w:type="spellEnd"/>
      <w:r w:rsidR="00F42BDB" w:rsidRPr="00033E99">
        <w:t xml:space="preserve"> file.</w:t>
      </w:r>
    </w:p>
    <w:p w14:paraId="0A92565B" w14:textId="77777777" w:rsidR="00231558" w:rsidRPr="00033E99" w:rsidRDefault="00231558" w:rsidP="00231558">
      <w:pPr>
        <w:pStyle w:val="Titolo2"/>
      </w:pPr>
      <w:bookmarkStart w:id="23" w:name="_Toc389205662"/>
      <w:r w:rsidRPr="00033E99">
        <w:lastRenderedPageBreak/>
        <w:t>Cannon Algorithm</w:t>
      </w:r>
      <w:bookmarkEnd w:id="23"/>
    </w:p>
    <w:p w14:paraId="17DD2249" w14:textId="572EEE29" w:rsidR="00B65071" w:rsidRPr="00033E99" w:rsidRDefault="00B65071" w:rsidP="00B65071">
      <w:pPr>
        <w:pStyle w:val="Titolo3"/>
        <w:rPr>
          <w:lang w:bidi="ar-SA"/>
        </w:rPr>
      </w:pPr>
      <w:bookmarkStart w:id="24" w:name="_Toc389205663"/>
      <w:r w:rsidRPr="00033E99">
        <w:rPr>
          <w:lang w:bidi="ar-SA"/>
        </w:rPr>
        <w:t>Matrix division</w:t>
      </w:r>
      <w:bookmarkEnd w:id="24"/>
    </w:p>
    <w:p w14:paraId="794F8A7E" w14:textId="7245D5D3" w:rsidR="00DA6A07" w:rsidRPr="00033E99" w:rsidRDefault="00B65071" w:rsidP="0059250E">
      <w:r w:rsidRPr="00033E99">
        <w:t>Matrices must be divided in a number of block</w:t>
      </w:r>
      <w:r w:rsidR="00CF5F2F" w:rsidRPr="00033E99">
        <w:t>s</w:t>
      </w:r>
      <w:r w:rsidRPr="00033E99">
        <w:t xml:space="preserve"> equal to the number of process (set at the beginning). </w:t>
      </w:r>
      <w:r w:rsidR="00CF5F2F" w:rsidRPr="00033E99">
        <w:t>E</w:t>
      </w:r>
      <w:r w:rsidRPr="00033E99">
        <w:t>ach of these blocks must thus be sent to the respective processor.</w:t>
      </w:r>
      <w:r w:rsidR="0059250E" w:rsidRPr="00033E99">
        <w:t xml:space="preserve"> This work is done in the master process with the function </w:t>
      </w:r>
      <w:proofErr w:type="spellStart"/>
      <w:r w:rsidR="0059250E" w:rsidRPr="00033E99">
        <w:t>matrix_</w:t>
      </w:r>
      <w:proofErr w:type="gramStart"/>
      <w:r w:rsidR="0059250E" w:rsidRPr="00033E99">
        <w:t>block</w:t>
      </w:r>
      <w:proofErr w:type="spellEnd"/>
      <w:r w:rsidR="0059250E" w:rsidRPr="00033E99">
        <w:t xml:space="preserve"> :</w:t>
      </w:r>
      <w:proofErr w:type="gramEnd"/>
    </w:p>
    <w:p w14:paraId="16CB19E2" w14:textId="38B23F7C" w:rsidR="00CE73A3" w:rsidRPr="00033E99" w:rsidRDefault="00CE73A3" w:rsidP="00CE73A3">
      <w:pPr>
        <w:pStyle w:val="Codice"/>
      </w:pPr>
      <w:proofErr w:type="gramStart"/>
      <w:r w:rsidRPr="00033E99">
        <w:t>double</w:t>
      </w:r>
      <w:proofErr w:type="gramEnd"/>
      <w:r w:rsidRPr="00033E99">
        <w:t xml:space="preserve"> ** </w:t>
      </w:r>
      <w:proofErr w:type="spellStart"/>
      <w:r w:rsidRPr="00033E99">
        <w:t>matrix_block</w:t>
      </w:r>
      <w:proofErr w:type="spellEnd"/>
      <w:r w:rsidRPr="00033E99">
        <w:t xml:space="preserve">(double** matrix, </w:t>
      </w:r>
      <w:proofErr w:type="spellStart"/>
      <w:r w:rsidRPr="00033E99">
        <w:t>int</w:t>
      </w:r>
      <w:proofErr w:type="spellEnd"/>
      <w:r w:rsidRPr="00033E99">
        <w:t xml:space="preserve"> n, </w:t>
      </w:r>
      <w:proofErr w:type="spellStart"/>
      <w:r w:rsidRPr="00033E99">
        <w:t>int</w:t>
      </w:r>
      <w:proofErr w:type="spellEnd"/>
      <w:r w:rsidRPr="00033E99">
        <w:t xml:space="preserve"> </w:t>
      </w:r>
      <w:proofErr w:type="spellStart"/>
      <w:r w:rsidRPr="00033E99">
        <w:t>nblock</w:t>
      </w:r>
      <w:proofErr w:type="spellEnd"/>
      <w:r w:rsidRPr="00033E99">
        <w:t>) {</w:t>
      </w:r>
    </w:p>
    <w:p w14:paraId="08ACA1A3" w14:textId="77777777" w:rsidR="00CE73A3" w:rsidRPr="00033E99" w:rsidRDefault="00CE73A3" w:rsidP="00CE73A3">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xml:space="preserve">, j, k, x, y, offset = n / </w:t>
      </w:r>
      <w:proofErr w:type="spellStart"/>
      <w:r w:rsidRPr="00033E99">
        <w:t>sqrt</w:t>
      </w:r>
      <w:proofErr w:type="spellEnd"/>
      <w:r w:rsidRPr="00033E99">
        <w:t>(</w:t>
      </w:r>
      <w:proofErr w:type="spellStart"/>
      <w:r w:rsidRPr="00033E99">
        <w:t>nblock</w:t>
      </w:r>
      <w:proofErr w:type="spellEnd"/>
      <w:r w:rsidRPr="00033E99">
        <w:t>);</w:t>
      </w:r>
    </w:p>
    <w:p w14:paraId="61C195F9" w14:textId="77777777" w:rsidR="00CE73A3" w:rsidRPr="00033E99" w:rsidRDefault="00CE73A3" w:rsidP="00CE73A3">
      <w:pPr>
        <w:pStyle w:val="Codice"/>
      </w:pPr>
      <w:r w:rsidRPr="00033E99">
        <w:t xml:space="preserve">    </w:t>
      </w:r>
      <w:proofErr w:type="gramStart"/>
      <w:r w:rsidRPr="00033E99">
        <w:t>double</w:t>
      </w:r>
      <w:proofErr w:type="gramEnd"/>
      <w:r w:rsidRPr="00033E99">
        <w:t xml:space="preserve"> * </w:t>
      </w:r>
      <w:proofErr w:type="spellStart"/>
      <w:r w:rsidRPr="00033E99">
        <w:t>tempM</w:t>
      </w:r>
      <w:proofErr w:type="spellEnd"/>
      <w:r w:rsidRPr="00033E99">
        <w:t xml:space="preserve">, **block, ** </w:t>
      </w:r>
      <w:proofErr w:type="spellStart"/>
      <w:r w:rsidRPr="00033E99">
        <w:t>Mblock</w:t>
      </w:r>
      <w:proofErr w:type="spellEnd"/>
      <w:r w:rsidRPr="00033E99">
        <w:t>;</w:t>
      </w:r>
    </w:p>
    <w:p w14:paraId="5AA34E4B" w14:textId="77777777" w:rsidR="00CE73A3" w:rsidRPr="00033E99" w:rsidRDefault="00CE73A3" w:rsidP="00CE73A3">
      <w:pPr>
        <w:pStyle w:val="Codice"/>
      </w:pPr>
    </w:p>
    <w:p w14:paraId="45FF6F1C" w14:textId="77777777" w:rsidR="00CE73A3" w:rsidRPr="00033E99" w:rsidRDefault="00CE73A3" w:rsidP="00CE73A3">
      <w:pPr>
        <w:pStyle w:val="Codice"/>
      </w:pPr>
      <w:r w:rsidRPr="00033E99">
        <w:t xml:space="preserve">    </w:t>
      </w:r>
      <w:proofErr w:type="gramStart"/>
      <w:r w:rsidRPr="00033E99">
        <w:t>block</w:t>
      </w:r>
      <w:proofErr w:type="gramEnd"/>
      <w:r w:rsidRPr="00033E99">
        <w:t xml:space="preserve"> = </w:t>
      </w:r>
      <w:proofErr w:type="spellStart"/>
      <w:r w:rsidRPr="00033E99">
        <w:t>matrix_creator</w:t>
      </w:r>
      <w:proofErr w:type="spellEnd"/>
      <w:r w:rsidRPr="00033E99">
        <w:t>(offset, offset);</w:t>
      </w:r>
    </w:p>
    <w:p w14:paraId="7356532B" w14:textId="77777777" w:rsidR="00CE73A3" w:rsidRPr="00033E99" w:rsidRDefault="00CE73A3" w:rsidP="00CE73A3">
      <w:pPr>
        <w:pStyle w:val="Codice"/>
      </w:pPr>
      <w:r w:rsidRPr="00033E99">
        <w:t xml:space="preserve">    </w:t>
      </w:r>
      <w:proofErr w:type="spellStart"/>
      <w:r w:rsidRPr="00033E99">
        <w:t>Mblock</w:t>
      </w:r>
      <w:proofErr w:type="spellEnd"/>
      <w:r w:rsidRPr="00033E99">
        <w:t xml:space="preserve"> = (double **) </w:t>
      </w:r>
      <w:proofErr w:type="spellStart"/>
      <w:proofErr w:type="gramStart"/>
      <w:r w:rsidRPr="00033E99">
        <w:t>malloc</w:t>
      </w:r>
      <w:proofErr w:type="spellEnd"/>
      <w:r w:rsidRPr="00033E99">
        <w:t>(</w:t>
      </w:r>
      <w:proofErr w:type="spellStart"/>
      <w:proofErr w:type="gramEnd"/>
      <w:r w:rsidRPr="00033E99">
        <w:t>nblock</w:t>
      </w:r>
      <w:proofErr w:type="spellEnd"/>
      <w:r w:rsidRPr="00033E99">
        <w:t xml:space="preserve"> * </w:t>
      </w:r>
      <w:proofErr w:type="spellStart"/>
      <w:r w:rsidRPr="00033E99">
        <w:t>sizeof</w:t>
      </w:r>
      <w:proofErr w:type="spellEnd"/>
      <w:r w:rsidRPr="00033E99">
        <w:t xml:space="preserve"> (double*));</w:t>
      </w:r>
    </w:p>
    <w:p w14:paraId="51C19C32" w14:textId="77777777" w:rsidR="00CE73A3" w:rsidRPr="00033E99" w:rsidRDefault="00CE73A3" w:rsidP="00CE73A3">
      <w:pPr>
        <w:pStyle w:val="Codice"/>
      </w:pPr>
    </w:p>
    <w:p w14:paraId="0B920282" w14:textId="77777777" w:rsidR="00CE73A3" w:rsidRPr="00033E99" w:rsidRDefault="00CE73A3" w:rsidP="00CE73A3">
      <w:pPr>
        <w:pStyle w:val="Codice"/>
      </w:pPr>
      <w:r w:rsidRPr="00033E99">
        <w:t xml:space="preserve">    </w:t>
      </w:r>
      <w:proofErr w:type="gramStart"/>
      <w:r w:rsidRPr="00033E99">
        <w:t>k</w:t>
      </w:r>
      <w:proofErr w:type="gramEnd"/>
      <w:r w:rsidRPr="00033E99">
        <w:t xml:space="preserve"> = 0;</w:t>
      </w:r>
    </w:p>
    <w:p w14:paraId="7B76EE9E"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w:t>
      </w:r>
    </w:p>
    <w:p w14:paraId="1CAD28D9"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(j = 0; j &lt; n; j += offset) {</w:t>
      </w:r>
    </w:p>
    <w:p w14:paraId="3A04D3A4" w14:textId="77777777" w:rsidR="00CE73A3" w:rsidRPr="00033E99" w:rsidRDefault="00CE73A3" w:rsidP="00CE73A3">
      <w:pPr>
        <w:pStyle w:val="Codice"/>
      </w:pPr>
    </w:p>
    <w:p w14:paraId="66380701"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(x = </w:t>
      </w:r>
      <w:proofErr w:type="spellStart"/>
      <w:r w:rsidRPr="00033E99">
        <w:t>i</w:t>
      </w:r>
      <w:proofErr w:type="spellEnd"/>
      <w:r w:rsidRPr="00033E99">
        <w:t xml:space="preserve">; x &lt; offset + </w:t>
      </w:r>
      <w:proofErr w:type="spellStart"/>
      <w:r w:rsidRPr="00033E99">
        <w:t>i</w:t>
      </w:r>
      <w:proofErr w:type="spellEnd"/>
      <w:r w:rsidRPr="00033E99">
        <w:t>; x++)</w:t>
      </w:r>
    </w:p>
    <w:p w14:paraId="0E7195B2" w14:textId="77777777" w:rsidR="00CE73A3" w:rsidRPr="00033E99" w:rsidRDefault="00CE73A3" w:rsidP="00CE73A3">
      <w:pPr>
        <w:pStyle w:val="Codice"/>
      </w:pPr>
      <w:r w:rsidRPr="00033E99">
        <w:t xml:space="preserve">                </w:t>
      </w:r>
      <w:proofErr w:type="gramStart"/>
      <w:r w:rsidRPr="00033E99">
        <w:t>for</w:t>
      </w:r>
      <w:proofErr w:type="gramEnd"/>
      <w:r w:rsidRPr="00033E99">
        <w:t xml:space="preserve"> (y = j; y &lt; offset + j; y++) {</w:t>
      </w:r>
    </w:p>
    <w:p w14:paraId="36888975" w14:textId="77777777" w:rsidR="00CE73A3" w:rsidRPr="00033E99" w:rsidRDefault="00CE73A3" w:rsidP="00CE73A3">
      <w:pPr>
        <w:pStyle w:val="Codice"/>
      </w:pPr>
      <w:r w:rsidRPr="00033E99">
        <w:t xml:space="preserve">                    </w:t>
      </w:r>
      <w:proofErr w:type="gramStart"/>
      <w:r w:rsidRPr="00033E99">
        <w:t>block</w:t>
      </w:r>
      <w:proofErr w:type="gramEnd"/>
      <w:r w:rsidRPr="00033E99">
        <w:t xml:space="preserve">[x - </w:t>
      </w:r>
      <w:proofErr w:type="spellStart"/>
      <w:r w:rsidRPr="00033E99">
        <w:t>i</w:t>
      </w:r>
      <w:proofErr w:type="spellEnd"/>
      <w:r w:rsidRPr="00033E99">
        <w:t>][y - j] = matrix[x][y];</w:t>
      </w:r>
    </w:p>
    <w:p w14:paraId="2F0E2565" w14:textId="77777777" w:rsidR="00CE73A3" w:rsidRPr="00033E99" w:rsidRDefault="00CE73A3" w:rsidP="00CE73A3">
      <w:pPr>
        <w:pStyle w:val="Codice"/>
      </w:pPr>
      <w:r w:rsidRPr="00033E99">
        <w:t xml:space="preserve">                }</w:t>
      </w:r>
    </w:p>
    <w:p w14:paraId="4CBD7001" w14:textId="77777777" w:rsidR="00CE73A3" w:rsidRPr="00033E99" w:rsidRDefault="00CE73A3" w:rsidP="00CE73A3">
      <w:pPr>
        <w:pStyle w:val="Codice"/>
      </w:pPr>
    </w:p>
    <w:p w14:paraId="1A7EA7D0" w14:textId="77777777" w:rsidR="00CE73A3" w:rsidRPr="00033E99" w:rsidRDefault="00CE73A3" w:rsidP="00CE73A3">
      <w:pPr>
        <w:pStyle w:val="Codice"/>
      </w:pPr>
      <w:r w:rsidRPr="00033E99">
        <w:t xml:space="preserve">            /*</w:t>
      </w:r>
      <w:proofErr w:type="spellStart"/>
      <w:proofErr w:type="gramStart"/>
      <w:r w:rsidRPr="00033E99">
        <w:t>vectorize</w:t>
      </w:r>
      <w:proofErr w:type="spellEnd"/>
      <w:proofErr w:type="gramEnd"/>
      <w:r w:rsidRPr="00033E99">
        <w:t xml:space="preserve"> the two pieces of matrices*/</w:t>
      </w:r>
    </w:p>
    <w:p w14:paraId="07F89B0D" w14:textId="77777777" w:rsidR="00CE73A3" w:rsidRPr="00033E99" w:rsidRDefault="00CE73A3" w:rsidP="00CE73A3">
      <w:pPr>
        <w:pStyle w:val="Codice"/>
      </w:pPr>
      <w:r w:rsidRPr="00033E99">
        <w:t xml:space="preserve">            </w:t>
      </w:r>
      <w:proofErr w:type="spellStart"/>
      <w:proofErr w:type="gramStart"/>
      <w:r w:rsidRPr="00033E99">
        <w:t>tempM</w:t>
      </w:r>
      <w:proofErr w:type="spellEnd"/>
      <w:proofErr w:type="gramEnd"/>
      <w:r w:rsidRPr="00033E99">
        <w:t xml:space="preserve"> = </w:t>
      </w:r>
      <w:proofErr w:type="spellStart"/>
      <w:r w:rsidRPr="00033E99">
        <w:t>matrix_vectorizer</w:t>
      </w:r>
      <w:proofErr w:type="spellEnd"/>
      <w:r w:rsidRPr="00033E99">
        <w:t>(offset, offset, block);</w:t>
      </w:r>
    </w:p>
    <w:p w14:paraId="6760F5F2" w14:textId="77777777" w:rsidR="00CE73A3" w:rsidRPr="00033E99" w:rsidRDefault="00CE73A3" w:rsidP="00CE73A3">
      <w:pPr>
        <w:pStyle w:val="Codice"/>
      </w:pPr>
      <w:r w:rsidRPr="00033E99">
        <w:t xml:space="preserve">            </w:t>
      </w:r>
      <w:proofErr w:type="spellStart"/>
      <w:proofErr w:type="gramStart"/>
      <w:r w:rsidRPr="00033E99">
        <w:t>Mblock</w:t>
      </w:r>
      <w:proofErr w:type="spellEnd"/>
      <w:r w:rsidRPr="00033E99">
        <w:t>[</w:t>
      </w:r>
      <w:proofErr w:type="gramEnd"/>
      <w:r w:rsidRPr="00033E99">
        <w:t xml:space="preserve">k] = </w:t>
      </w:r>
      <w:proofErr w:type="spellStart"/>
      <w:r w:rsidRPr="00033E99">
        <w:t>tempM</w:t>
      </w:r>
      <w:proofErr w:type="spellEnd"/>
      <w:r w:rsidRPr="00033E99">
        <w:t>;</w:t>
      </w:r>
    </w:p>
    <w:p w14:paraId="0DC835E9" w14:textId="77777777" w:rsidR="00CE73A3" w:rsidRPr="00033E99" w:rsidRDefault="00CE73A3" w:rsidP="00CE73A3">
      <w:pPr>
        <w:pStyle w:val="Codice"/>
      </w:pPr>
      <w:r w:rsidRPr="00033E99">
        <w:t xml:space="preserve">            </w:t>
      </w:r>
      <w:proofErr w:type="gramStart"/>
      <w:r w:rsidRPr="00033E99">
        <w:t>k</w:t>
      </w:r>
      <w:proofErr w:type="gramEnd"/>
      <w:r w:rsidRPr="00033E99">
        <w:t>++;</w:t>
      </w:r>
    </w:p>
    <w:p w14:paraId="54C8DBD3" w14:textId="77777777" w:rsidR="00CE73A3" w:rsidRPr="00033E99" w:rsidRDefault="00CE73A3" w:rsidP="00CE73A3">
      <w:pPr>
        <w:pStyle w:val="Codice"/>
      </w:pPr>
      <w:r w:rsidRPr="00033E99">
        <w:t xml:space="preserve">        }</w:t>
      </w:r>
    </w:p>
    <w:p w14:paraId="38A5FFA0" w14:textId="77777777" w:rsidR="00CE73A3" w:rsidRPr="00033E99" w:rsidRDefault="00CE73A3" w:rsidP="00CE73A3">
      <w:pPr>
        <w:pStyle w:val="Codice"/>
      </w:pPr>
    </w:p>
    <w:p w14:paraId="534C6C06" w14:textId="77777777" w:rsidR="00CE73A3" w:rsidRPr="00033E99" w:rsidRDefault="00CE73A3" w:rsidP="00CE73A3">
      <w:pPr>
        <w:pStyle w:val="Codice"/>
      </w:pPr>
      <w:r w:rsidRPr="00033E99">
        <w:t xml:space="preserve">    </w:t>
      </w:r>
      <w:proofErr w:type="spellStart"/>
      <w:proofErr w:type="gramStart"/>
      <w:r w:rsidRPr="00033E99">
        <w:t>freematrix</w:t>
      </w:r>
      <w:proofErr w:type="spellEnd"/>
      <w:proofErr w:type="gramEnd"/>
      <w:r w:rsidRPr="00033E99">
        <w:t>(offset, block);</w:t>
      </w:r>
    </w:p>
    <w:p w14:paraId="35D90649" w14:textId="77777777" w:rsidR="00CE73A3" w:rsidRPr="00033E99" w:rsidRDefault="00CE73A3" w:rsidP="00CE73A3">
      <w:pPr>
        <w:pStyle w:val="Codice"/>
      </w:pPr>
    </w:p>
    <w:p w14:paraId="61D2EBC5" w14:textId="77777777" w:rsidR="00CE73A3" w:rsidRPr="00033E99" w:rsidRDefault="00CE73A3" w:rsidP="00CE73A3">
      <w:pPr>
        <w:pStyle w:val="Codice"/>
      </w:pPr>
      <w:r w:rsidRPr="00033E99">
        <w:t xml:space="preserve">    </w:t>
      </w:r>
      <w:proofErr w:type="gramStart"/>
      <w:r w:rsidRPr="00033E99">
        <w:t>return</w:t>
      </w:r>
      <w:proofErr w:type="gramEnd"/>
      <w:r w:rsidRPr="00033E99">
        <w:t xml:space="preserve"> </w:t>
      </w:r>
      <w:proofErr w:type="spellStart"/>
      <w:r w:rsidRPr="00033E99">
        <w:t>Mblock</w:t>
      </w:r>
      <w:proofErr w:type="spellEnd"/>
      <w:r w:rsidRPr="00033E99">
        <w:t>;</w:t>
      </w:r>
    </w:p>
    <w:p w14:paraId="7B80FB6E" w14:textId="73ABC8D1" w:rsidR="00DA6A07" w:rsidRPr="00033E99" w:rsidRDefault="00CE73A3" w:rsidP="00CE73A3">
      <w:pPr>
        <w:pStyle w:val="Codice"/>
      </w:pPr>
      <w:r w:rsidRPr="00033E99">
        <w:t>}</w:t>
      </w:r>
    </w:p>
    <w:p w14:paraId="53D9F89B" w14:textId="7290B115" w:rsidR="00B65071" w:rsidRPr="00033E99" w:rsidRDefault="00B65071" w:rsidP="00B65071">
      <w:pPr>
        <w:pStyle w:val="Titolo3"/>
        <w:rPr>
          <w:lang w:bidi="ar-SA"/>
        </w:rPr>
      </w:pPr>
      <w:bookmarkStart w:id="25" w:name="_Toc389205664"/>
      <w:r w:rsidRPr="00033E99">
        <w:rPr>
          <w:lang w:bidi="ar-SA"/>
        </w:rPr>
        <w:t>Matrix align</w:t>
      </w:r>
      <w:bookmarkEnd w:id="25"/>
    </w:p>
    <w:p w14:paraId="6C233E34" w14:textId="3B85B7B3" w:rsidR="00B65071" w:rsidRPr="00033E99" w:rsidRDefault="00B65071" w:rsidP="003358B1">
      <w:r w:rsidRPr="00033E99">
        <w:rPr>
          <w:rFonts w:ascii="Helvetica" w:hAnsi="Helvetica" w:cs="Helvetica"/>
          <w:szCs w:val="24"/>
          <w:lang w:bidi="ar-SA"/>
        </w:rPr>
        <w:t xml:space="preserve">After </w:t>
      </w:r>
      <w:r w:rsidRPr="00033E99">
        <w:t>receiving, matrices must be aligned in the master processes with a skewing method. The alignment must be done basing on the order of blocks assigned to each processor.</w:t>
      </w:r>
      <w:r w:rsidR="003358B1" w:rsidRPr="00033E99">
        <w:t xml:space="preserve"> This work is done in the master process with the function</w:t>
      </w:r>
      <w:r w:rsidR="00C90FD6" w:rsidRPr="00033E99">
        <w:t>s</w:t>
      </w:r>
      <w:r w:rsidR="003358B1" w:rsidRPr="00033E99">
        <w:t xml:space="preserve"> </w:t>
      </w:r>
      <w:proofErr w:type="spellStart"/>
      <w:r w:rsidR="00C90FD6" w:rsidRPr="00033E99">
        <w:t>skewing_row</w:t>
      </w:r>
      <w:proofErr w:type="spellEnd"/>
      <w:r w:rsidR="00C90FD6" w:rsidRPr="00033E99">
        <w:t xml:space="preserve"> and </w:t>
      </w:r>
      <w:proofErr w:type="spellStart"/>
      <w:r w:rsidR="00C90FD6" w:rsidRPr="00033E99">
        <w:t>skewing_column</w:t>
      </w:r>
      <w:proofErr w:type="spellEnd"/>
      <w:r w:rsidR="008944EC" w:rsidRPr="00033E99">
        <w:t xml:space="preserve">. Below there’s the code of the </w:t>
      </w:r>
      <w:proofErr w:type="spellStart"/>
      <w:r w:rsidR="008944EC" w:rsidRPr="00033E99">
        <w:t>skewing_row</w:t>
      </w:r>
      <w:proofErr w:type="spellEnd"/>
      <w:r w:rsidR="008944EC" w:rsidRPr="00033E99">
        <w:t xml:space="preserve"> function (</w:t>
      </w:r>
      <w:proofErr w:type="spellStart"/>
      <w:r w:rsidR="008944EC" w:rsidRPr="00033E99">
        <w:t>skewing_column</w:t>
      </w:r>
      <w:proofErr w:type="spellEnd"/>
      <w:r w:rsidR="008944EC" w:rsidRPr="00033E99">
        <w:t xml:space="preserve"> function is not listed here, but has a similar behaviour):</w:t>
      </w:r>
    </w:p>
    <w:p w14:paraId="34B3DC02" w14:textId="77777777" w:rsidR="00C90FD6" w:rsidRPr="00033E99" w:rsidRDefault="00C90FD6" w:rsidP="00C90FD6">
      <w:pPr>
        <w:pStyle w:val="Codice"/>
      </w:pPr>
      <w:proofErr w:type="gramStart"/>
      <w:r w:rsidRPr="00033E99">
        <w:t>void</w:t>
      </w:r>
      <w:proofErr w:type="gramEnd"/>
      <w:r w:rsidRPr="00033E99">
        <w:t xml:space="preserve"> </w:t>
      </w:r>
      <w:proofErr w:type="spellStart"/>
      <w:r w:rsidRPr="00033E99">
        <w:t>skewing_row</w:t>
      </w:r>
      <w:proofErr w:type="spellEnd"/>
      <w:r w:rsidRPr="00033E99">
        <w:t xml:space="preserve">(double ** M, </w:t>
      </w:r>
      <w:proofErr w:type="spellStart"/>
      <w:r w:rsidRPr="00033E99">
        <w:t>int</w:t>
      </w:r>
      <w:proofErr w:type="spellEnd"/>
      <w:r w:rsidRPr="00033E99">
        <w:t xml:space="preserve"> n) {</w:t>
      </w:r>
    </w:p>
    <w:p w14:paraId="730C133D" w14:textId="77777777" w:rsidR="00C90FD6" w:rsidRPr="00033E99" w:rsidRDefault="00C90FD6" w:rsidP="00C90FD6">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 index;</w:t>
      </w:r>
    </w:p>
    <w:p w14:paraId="314AF52F" w14:textId="77777777" w:rsidR="00C90FD6" w:rsidRPr="00033E99" w:rsidRDefault="00C90FD6" w:rsidP="00C90FD6">
      <w:pPr>
        <w:pStyle w:val="Codice"/>
      </w:pPr>
    </w:p>
    <w:p w14:paraId="23ACE6D0" w14:textId="77777777" w:rsidR="00C90FD6" w:rsidRPr="00033E99" w:rsidRDefault="00C90FD6" w:rsidP="00C90FD6">
      <w:pPr>
        <w:pStyle w:val="Codice"/>
      </w:pPr>
      <w:r w:rsidRPr="00033E99">
        <w:t xml:space="preserve">    </w:t>
      </w:r>
      <w:proofErr w:type="gramStart"/>
      <w:r w:rsidRPr="00033E99">
        <w:t>double</w:t>
      </w:r>
      <w:proofErr w:type="gramEnd"/>
      <w:r w:rsidRPr="00033E99">
        <w:t xml:space="preserve"> **</w:t>
      </w:r>
      <w:proofErr w:type="spellStart"/>
      <w:r w:rsidRPr="00033E99">
        <w:t>r_swap</w:t>
      </w:r>
      <w:proofErr w:type="spellEnd"/>
      <w:r w:rsidRPr="00033E99">
        <w:t xml:space="preserve"> = (double **) </w:t>
      </w:r>
      <w:proofErr w:type="spellStart"/>
      <w:r w:rsidRPr="00033E99">
        <w:t>malloc</w:t>
      </w:r>
      <w:proofErr w:type="spellEnd"/>
      <w:r w:rsidRPr="00033E99">
        <w:t>(</w:t>
      </w:r>
      <w:proofErr w:type="spellStart"/>
      <w:r w:rsidRPr="00033E99">
        <w:t>sizeof</w:t>
      </w:r>
      <w:proofErr w:type="spellEnd"/>
      <w:r w:rsidRPr="00033E99">
        <w:t xml:space="preserve"> (double*) * n);</w:t>
      </w:r>
    </w:p>
    <w:p w14:paraId="3B1F9221"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w:t>
      </w:r>
    </w:p>
    <w:p w14:paraId="4535CA4A" w14:textId="77777777" w:rsidR="00C90FD6" w:rsidRPr="00033E99" w:rsidRDefault="00C90FD6" w:rsidP="00C90FD6">
      <w:pPr>
        <w:pStyle w:val="Codice"/>
      </w:pPr>
      <w:r w:rsidRPr="00033E99">
        <w:t xml:space="preserve">        </w:t>
      </w:r>
      <w:proofErr w:type="spellStart"/>
      <w:proofErr w:type="gramStart"/>
      <w:r w:rsidRPr="00033E99">
        <w:t>r</w:t>
      </w:r>
      <w:proofErr w:type="gramEnd"/>
      <w:r w:rsidRPr="00033E99">
        <w:t>_swap</w:t>
      </w:r>
      <w:proofErr w:type="spellEnd"/>
      <w:r w:rsidRPr="00033E99">
        <w:t>[</w:t>
      </w:r>
      <w:proofErr w:type="spellStart"/>
      <w:r w:rsidRPr="00033E99">
        <w:t>i</w:t>
      </w:r>
      <w:proofErr w:type="spellEnd"/>
      <w:r w:rsidRPr="00033E99">
        <w:t>] = M[</w:t>
      </w:r>
      <w:proofErr w:type="spellStart"/>
      <w:r w:rsidRPr="00033E99">
        <w:t>i</w:t>
      </w:r>
      <w:proofErr w:type="spellEnd"/>
      <w:r w:rsidRPr="00033E99">
        <w:t>];</w:t>
      </w:r>
    </w:p>
    <w:p w14:paraId="3B9E4B9B" w14:textId="77777777" w:rsidR="00C90FD6" w:rsidRPr="00033E99" w:rsidRDefault="00C90FD6" w:rsidP="00C90FD6">
      <w:pPr>
        <w:pStyle w:val="Codice"/>
      </w:pPr>
      <w:r w:rsidRPr="00033E99">
        <w:t xml:space="preserve">    }</w:t>
      </w:r>
    </w:p>
    <w:p w14:paraId="42C7412A" w14:textId="77777777" w:rsidR="00C90FD6" w:rsidRPr="00033E99" w:rsidRDefault="00C90FD6" w:rsidP="00C90FD6">
      <w:pPr>
        <w:pStyle w:val="Codice"/>
      </w:pPr>
    </w:p>
    <w:p w14:paraId="711BC983" w14:textId="77777777" w:rsidR="00C90FD6" w:rsidRPr="00033E99" w:rsidRDefault="00C90FD6" w:rsidP="00C90FD6">
      <w:pPr>
        <w:pStyle w:val="Codice"/>
      </w:pPr>
      <w:r w:rsidRPr="00033E99">
        <w:t xml:space="preserve">    </w:t>
      </w:r>
      <w:proofErr w:type="gramStart"/>
      <w:r w:rsidRPr="00033E99">
        <w:t>k</w:t>
      </w:r>
      <w:proofErr w:type="gramEnd"/>
      <w:r w:rsidRPr="00033E99">
        <w:t xml:space="preserve"> = 1;</w:t>
      </w:r>
    </w:p>
    <w:p w14:paraId="520E9DF3"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w:t>
      </w:r>
      <w:proofErr w:type="spellStart"/>
      <w:r w:rsidRPr="00033E99">
        <w:t>sqrt</w:t>
      </w:r>
      <w:proofErr w:type="spellEnd"/>
      <w:r w:rsidRPr="00033E99">
        <w:t xml:space="preserve">(n); </w:t>
      </w:r>
      <w:proofErr w:type="spellStart"/>
      <w:r w:rsidRPr="00033E99">
        <w:t>i</w:t>
      </w:r>
      <w:proofErr w:type="spellEnd"/>
      <w:r w:rsidRPr="00033E99">
        <w:t xml:space="preserve"> &lt; n; </w:t>
      </w:r>
      <w:proofErr w:type="spellStart"/>
      <w:r w:rsidRPr="00033E99">
        <w:t>i</w:t>
      </w:r>
      <w:proofErr w:type="spellEnd"/>
      <w:r w:rsidRPr="00033E99">
        <w:t xml:space="preserve"> = </w:t>
      </w:r>
      <w:proofErr w:type="spellStart"/>
      <w:r w:rsidRPr="00033E99">
        <w:t>i</w:t>
      </w:r>
      <w:proofErr w:type="spellEnd"/>
      <w:r w:rsidRPr="00033E99">
        <w:t xml:space="preserve"> + </w:t>
      </w:r>
      <w:proofErr w:type="spellStart"/>
      <w:r w:rsidRPr="00033E99">
        <w:t>sqrt</w:t>
      </w:r>
      <w:proofErr w:type="spellEnd"/>
      <w:r w:rsidRPr="00033E99">
        <w:t>(n)) {</w:t>
      </w:r>
    </w:p>
    <w:p w14:paraId="15CE5AC2" w14:textId="77777777" w:rsidR="00C90FD6" w:rsidRPr="00033E99" w:rsidRDefault="00C90FD6" w:rsidP="00C90FD6">
      <w:pPr>
        <w:pStyle w:val="Codice"/>
      </w:pPr>
      <w:r w:rsidRPr="00033E99">
        <w:t xml:space="preserve">        </w:t>
      </w:r>
      <w:proofErr w:type="gramStart"/>
      <w:r w:rsidRPr="00033E99">
        <w:t>for</w:t>
      </w:r>
      <w:proofErr w:type="gramEnd"/>
      <w:r w:rsidRPr="00033E99">
        <w:t xml:space="preserve"> (j = 0; j &lt; </w:t>
      </w:r>
      <w:proofErr w:type="spellStart"/>
      <w:r w:rsidRPr="00033E99">
        <w:t>sqrt</w:t>
      </w:r>
      <w:proofErr w:type="spellEnd"/>
      <w:r w:rsidRPr="00033E99">
        <w:t>(n); j++) {</w:t>
      </w:r>
    </w:p>
    <w:p w14:paraId="287C7209" w14:textId="77777777" w:rsidR="00C90FD6" w:rsidRPr="00033E99" w:rsidRDefault="00C90FD6" w:rsidP="00C90FD6">
      <w:pPr>
        <w:pStyle w:val="Codice"/>
      </w:pPr>
      <w:r w:rsidRPr="00033E99">
        <w:t xml:space="preserve">            </w:t>
      </w:r>
      <w:proofErr w:type="gramStart"/>
      <w:r w:rsidRPr="00033E99">
        <w:t>index</w:t>
      </w:r>
      <w:proofErr w:type="gramEnd"/>
      <w:r w:rsidRPr="00033E99">
        <w:t xml:space="preserve"> = (j + k) % (</w:t>
      </w:r>
      <w:proofErr w:type="spellStart"/>
      <w:r w:rsidRPr="00033E99">
        <w:t>int</w:t>
      </w:r>
      <w:proofErr w:type="spellEnd"/>
      <w:r w:rsidRPr="00033E99">
        <w:t xml:space="preserve">) </w:t>
      </w:r>
      <w:proofErr w:type="spellStart"/>
      <w:r w:rsidRPr="00033E99">
        <w:t>sqrt</w:t>
      </w:r>
      <w:proofErr w:type="spellEnd"/>
      <w:r w:rsidRPr="00033E99">
        <w:t>(n);</w:t>
      </w:r>
    </w:p>
    <w:p w14:paraId="492F8787" w14:textId="77777777" w:rsidR="00C90FD6" w:rsidRPr="00033E99" w:rsidRDefault="00C90FD6" w:rsidP="00C90FD6">
      <w:pPr>
        <w:pStyle w:val="Codice"/>
      </w:pPr>
      <w:r w:rsidRPr="00033E99">
        <w:t xml:space="preserve">            </w:t>
      </w:r>
      <w:proofErr w:type="gramStart"/>
      <w:r w:rsidRPr="00033E99">
        <w:t>M[</w:t>
      </w:r>
      <w:proofErr w:type="spellStart"/>
      <w:proofErr w:type="gramEnd"/>
      <w:r w:rsidRPr="00033E99">
        <w:t>i</w:t>
      </w:r>
      <w:proofErr w:type="spellEnd"/>
      <w:r w:rsidRPr="00033E99">
        <w:t xml:space="preserve"> + j] = </w:t>
      </w:r>
      <w:proofErr w:type="spellStart"/>
      <w:r w:rsidRPr="00033E99">
        <w:t>r_swap</w:t>
      </w:r>
      <w:proofErr w:type="spellEnd"/>
      <w:r w:rsidRPr="00033E99">
        <w:t>[</w:t>
      </w:r>
      <w:proofErr w:type="spellStart"/>
      <w:r w:rsidRPr="00033E99">
        <w:t>i</w:t>
      </w:r>
      <w:proofErr w:type="spellEnd"/>
      <w:r w:rsidRPr="00033E99">
        <w:t xml:space="preserve"> + index];</w:t>
      </w:r>
    </w:p>
    <w:p w14:paraId="3F6F3217" w14:textId="77777777" w:rsidR="00C90FD6" w:rsidRPr="00033E99" w:rsidRDefault="00C90FD6" w:rsidP="00C90FD6">
      <w:pPr>
        <w:pStyle w:val="Codice"/>
      </w:pPr>
      <w:r w:rsidRPr="00033E99">
        <w:t xml:space="preserve">        }</w:t>
      </w:r>
    </w:p>
    <w:p w14:paraId="27E17359" w14:textId="77777777" w:rsidR="00C90FD6" w:rsidRPr="00033E99" w:rsidRDefault="00C90FD6" w:rsidP="00C90FD6">
      <w:pPr>
        <w:pStyle w:val="Codice"/>
      </w:pPr>
      <w:r w:rsidRPr="00033E99">
        <w:lastRenderedPageBreak/>
        <w:t xml:space="preserve">        </w:t>
      </w:r>
      <w:proofErr w:type="gramStart"/>
      <w:r w:rsidRPr="00033E99">
        <w:t>k</w:t>
      </w:r>
      <w:proofErr w:type="gramEnd"/>
      <w:r w:rsidRPr="00033E99">
        <w:t>++;</w:t>
      </w:r>
    </w:p>
    <w:p w14:paraId="0F12F2C1" w14:textId="77777777" w:rsidR="00C90FD6" w:rsidRPr="00033E99" w:rsidRDefault="00C90FD6" w:rsidP="00C90FD6">
      <w:pPr>
        <w:pStyle w:val="Codice"/>
      </w:pPr>
      <w:r w:rsidRPr="00033E99">
        <w:t xml:space="preserve">    }</w:t>
      </w:r>
    </w:p>
    <w:p w14:paraId="07CDB2E0" w14:textId="13E532F5" w:rsidR="00C90FD6" w:rsidRPr="00033E99" w:rsidRDefault="00C90FD6" w:rsidP="008944EC">
      <w:pPr>
        <w:pStyle w:val="Codice"/>
      </w:pPr>
      <w:r w:rsidRPr="00033E99">
        <w:t>}</w:t>
      </w:r>
    </w:p>
    <w:p w14:paraId="1F164050" w14:textId="52AD7818" w:rsidR="00B65071" w:rsidRPr="00033E99" w:rsidRDefault="00B65071" w:rsidP="00B65071">
      <w:pPr>
        <w:pStyle w:val="Titolo3"/>
        <w:rPr>
          <w:lang w:bidi="ar-SA"/>
        </w:rPr>
      </w:pPr>
      <w:bookmarkStart w:id="26" w:name="_Toc389205665"/>
      <w:r w:rsidRPr="00033E99">
        <w:rPr>
          <w:lang w:bidi="ar-SA"/>
        </w:rPr>
        <w:t>Communi</w:t>
      </w:r>
      <w:r w:rsidR="0033706C" w:rsidRPr="00033E99">
        <w:rPr>
          <w:lang w:bidi="ar-SA"/>
        </w:rPr>
        <w:t>c</w:t>
      </w:r>
      <w:r w:rsidRPr="00033E99">
        <w:rPr>
          <w:lang w:bidi="ar-SA"/>
        </w:rPr>
        <w:t xml:space="preserve">ation </w:t>
      </w:r>
      <w:r w:rsidR="001C2162" w:rsidRPr="00033E99">
        <w:rPr>
          <w:lang w:bidi="ar-SA"/>
        </w:rPr>
        <w:t>(from master)</w:t>
      </w:r>
      <w:bookmarkEnd w:id="26"/>
    </w:p>
    <w:p w14:paraId="633FCD8A" w14:textId="265D5CE6" w:rsidR="00B65071" w:rsidRPr="00033E99" w:rsidRDefault="00B65071" w:rsidP="00B05FBA">
      <w:pPr>
        <w:rPr>
          <w:lang w:bidi="ar-SA"/>
        </w:rPr>
      </w:pPr>
      <w:r w:rsidRPr="00033E99">
        <w:rPr>
          <w:lang w:bidi="ar-SA"/>
        </w:rPr>
        <w:t>First communication consist</w:t>
      </w:r>
      <w:r w:rsidR="00150AF1" w:rsidRPr="00033E99">
        <w:rPr>
          <w:lang w:bidi="ar-SA"/>
        </w:rPr>
        <w:t>s</w:t>
      </w:r>
      <w:r w:rsidR="00B477D6" w:rsidRPr="00033E99">
        <w:rPr>
          <w:lang w:bidi="ar-SA"/>
        </w:rPr>
        <w:tab/>
      </w:r>
      <w:r w:rsidRPr="00033E99">
        <w:rPr>
          <w:lang w:bidi="ar-SA"/>
        </w:rPr>
        <w:t xml:space="preserve"> in telling </w:t>
      </w:r>
      <w:r w:rsidR="00B05FBA" w:rsidRPr="00033E99">
        <w:rPr>
          <w:lang w:bidi="ar-SA"/>
        </w:rPr>
        <w:t>passing to each process</w:t>
      </w:r>
      <w:r w:rsidRPr="00033E99">
        <w:rPr>
          <w:lang w:bidi="ar-SA"/>
        </w:rPr>
        <w:t xml:space="preserve"> the data needed.</w:t>
      </w:r>
    </w:p>
    <w:p w14:paraId="2594717F" w14:textId="13A07E20" w:rsidR="00ED6290" w:rsidRPr="00033E99" w:rsidRDefault="00ED6290" w:rsidP="00ED6290">
      <w:pPr>
        <w:pStyle w:val="Codice"/>
      </w:pPr>
      <w:proofErr w:type="spellStart"/>
      <w:r w:rsidRPr="00033E99">
        <w:t>MPI_</w:t>
      </w:r>
      <w:proofErr w:type="gramStart"/>
      <w:r w:rsidRPr="00033E99">
        <w:t>Send</w:t>
      </w:r>
      <w:proofErr w:type="spellEnd"/>
      <w:r w:rsidRPr="00033E99">
        <w:t>(</w:t>
      </w:r>
      <w:proofErr w:type="spellStart"/>
      <w:proofErr w:type="gramEnd"/>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B476F88" w14:textId="0F133EF6" w:rsidR="00ED6290" w:rsidRPr="00033E99" w:rsidRDefault="00ED6290" w:rsidP="00ED6290">
      <w:pPr>
        <w:pStyle w:val="Codice"/>
      </w:pPr>
      <w:proofErr w:type="spellStart"/>
      <w:r w:rsidRPr="00033E99">
        <w:t>MPI_</w:t>
      </w:r>
      <w:proofErr w:type="gramStart"/>
      <w:r w:rsidRPr="00033E99">
        <w:t>Send</w:t>
      </w:r>
      <w:proofErr w:type="spellEnd"/>
      <w:r w:rsidRPr="00033E99">
        <w:t>(</w:t>
      </w:r>
      <w:proofErr w:type="spellStart"/>
      <w:proofErr w:type="gramEnd"/>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62A45E78" w14:textId="1F866872" w:rsidR="00B65071" w:rsidRPr="00033E99" w:rsidRDefault="003658ED" w:rsidP="00B65071">
      <w:pPr>
        <w:pStyle w:val="Titolo3"/>
        <w:rPr>
          <w:lang w:bidi="ar-SA"/>
        </w:rPr>
      </w:pPr>
      <w:bookmarkStart w:id="27" w:name="_Toc389205666"/>
      <w:r w:rsidRPr="00033E99">
        <w:rPr>
          <w:lang w:bidi="ar-SA"/>
        </w:rPr>
        <w:t xml:space="preserve">Slave </w:t>
      </w:r>
      <w:r w:rsidR="00176F1A" w:rsidRPr="00033E99">
        <w:rPr>
          <w:lang w:bidi="ar-SA"/>
        </w:rPr>
        <w:t xml:space="preserve">process </w:t>
      </w:r>
      <w:r w:rsidRPr="00033E99">
        <w:rPr>
          <w:lang w:bidi="ar-SA"/>
        </w:rPr>
        <w:t xml:space="preserve">core </w:t>
      </w:r>
      <w:r w:rsidR="00C9601A" w:rsidRPr="00033E99">
        <w:rPr>
          <w:lang w:bidi="ar-SA"/>
        </w:rPr>
        <w:t>loop</w:t>
      </w:r>
      <w:bookmarkEnd w:id="27"/>
    </w:p>
    <w:p w14:paraId="6EC82BF6" w14:textId="07700314" w:rsidR="003658ED" w:rsidRPr="00033E99" w:rsidRDefault="00EB2ABB" w:rsidP="003658ED">
      <w:r w:rsidRPr="00033E99">
        <w:t>After having received the first two blocks (row and column blocks), t</w:t>
      </w:r>
      <w:r w:rsidR="003658ED" w:rsidRPr="00033E99">
        <w:t xml:space="preserve">he slave internal </w:t>
      </w:r>
      <w:r w:rsidR="00C9601A" w:rsidRPr="00033E99">
        <w:t>loop</w:t>
      </w:r>
      <w:r w:rsidR="003658ED" w:rsidRPr="00033E99">
        <w:t xml:space="preserve"> performs the core operations of the cannon algorithm </w:t>
      </w:r>
      <w:proofErr w:type="gramStart"/>
      <w:r w:rsidR="003658ED" w:rsidRPr="00033E99">
        <w:t xml:space="preserve">in each </w:t>
      </w:r>
      <w:r w:rsidR="00C9601A" w:rsidRPr="00033E99">
        <w:t>loop</w:t>
      </w:r>
      <w:r w:rsidR="003658ED" w:rsidRPr="00033E99">
        <w:t xml:space="preserve"> iteration</w:t>
      </w:r>
      <w:proofErr w:type="gramEnd"/>
      <w:r w:rsidR="003658ED" w:rsidRPr="00033E99">
        <w:t>: multiplication and block sending and receiving.</w:t>
      </w:r>
    </w:p>
    <w:p w14:paraId="6B7F6EED" w14:textId="06B77A48" w:rsidR="00E97191" w:rsidRPr="00033E99" w:rsidRDefault="00E97191" w:rsidP="00E97191">
      <w:pPr>
        <w:pStyle w:val="Codice"/>
      </w:pPr>
      <w:proofErr w:type="gramStart"/>
      <w:r w:rsidRPr="00033E99">
        <w:t>for</w:t>
      </w:r>
      <w:proofErr w:type="gramEnd"/>
      <w:r w:rsidRPr="00033E99">
        <w:t xml:space="preserve"> (index = 0; index &lt; </w:t>
      </w:r>
      <w:proofErr w:type="spellStart"/>
      <w:r w:rsidRPr="00033E99">
        <w:t>lato</w:t>
      </w:r>
      <w:proofErr w:type="spellEnd"/>
      <w:r w:rsidRPr="00033E99">
        <w:t>; index++) {</w:t>
      </w:r>
    </w:p>
    <w:p w14:paraId="12CF7236" w14:textId="3079213A" w:rsidR="00E97191" w:rsidRPr="00033E99" w:rsidRDefault="00E97191" w:rsidP="00E97191">
      <w:pPr>
        <w:pStyle w:val="Codice"/>
      </w:pPr>
      <w:r w:rsidRPr="00033E99">
        <w:tab/>
        <w:t xml:space="preserve">A = </w:t>
      </w:r>
      <w:proofErr w:type="spellStart"/>
      <w:proofErr w:type="gramStart"/>
      <w:r w:rsidRPr="00033E99">
        <w:t>devectorizer</w:t>
      </w:r>
      <w:proofErr w:type="spellEnd"/>
      <w:r w:rsidRPr="00033E99">
        <w:t>(</w:t>
      </w:r>
      <w:proofErr w:type="gramEnd"/>
      <w:r w:rsidRPr="00033E99">
        <w:t xml:space="preserve">dim, dim, </w:t>
      </w:r>
      <w:proofErr w:type="spellStart"/>
      <w:r w:rsidRPr="00033E99">
        <w:t>Ablock</w:t>
      </w:r>
      <w:proofErr w:type="spellEnd"/>
      <w:r w:rsidRPr="00033E99">
        <w:t>[0]);</w:t>
      </w:r>
    </w:p>
    <w:p w14:paraId="3B5D3BB0" w14:textId="3BD2170A" w:rsidR="00E97191" w:rsidRPr="00033E99" w:rsidRDefault="00E97191" w:rsidP="00E97191">
      <w:pPr>
        <w:pStyle w:val="Codice"/>
      </w:pPr>
      <w:r w:rsidRPr="00033E99">
        <w:tab/>
        <w:t xml:space="preserve">B = </w:t>
      </w:r>
      <w:proofErr w:type="spellStart"/>
      <w:proofErr w:type="gramStart"/>
      <w:r w:rsidRPr="00033E99">
        <w:t>devectorizer</w:t>
      </w:r>
      <w:proofErr w:type="spellEnd"/>
      <w:r w:rsidRPr="00033E99">
        <w:t>(</w:t>
      </w:r>
      <w:proofErr w:type="gramEnd"/>
      <w:r w:rsidRPr="00033E99">
        <w:t xml:space="preserve">dim, dim, </w:t>
      </w:r>
      <w:proofErr w:type="spellStart"/>
      <w:r w:rsidRPr="00033E99">
        <w:t>Bblock</w:t>
      </w:r>
      <w:proofErr w:type="spellEnd"/>
      <w:r w:rsidRPr="00033E99">
        <w:t>[0]);</w:t>
      </w:r>
    </w:p>
    <w:p w14:paraId="02C7A004" w14:textId="4A555054" w:rsidR="00E97191" w:rsidRPr="00033E99" w:rsidRDefault="00E97191" w:rsidP="00E97191">
      <w:pPr>
        <w:pStyle w:val="Codice"/>
      </w:pPr>
      <w:r w:rsidRPr="00033E99">
        <w:tab/>
      </w:r>
      <w:proofErr w:type="spellStart"/>
      <w:proofErr w:type="gramStart"/>
      <w:r w:rsidRPr="00033E99">
        <w:t>matrix</w:t>
      </w:r>
      <w:proofErr w:type="gramEnd"/>
      <w:r w:rsidRPr="00033E99">
        <w:t>_transposer</w:t>
      </w:r>
      <w:proofErr w:type="spellEnd"/>
      <w:r w:rsidRPr="00033E99">
        <w:t>(dim, B);</w:t>
      </w:r>
    </w:p>
    <w:p w14:paraId="3F525B19" w14:textId="77777777" w:rsidR="00E97191" w:rsidRPr="00033E99" w:rsidRDefault="00E97191" w:rsidP="00E97191">
      <w:pPr>
        <w:pStyle w:val="Codice"/>
      </w:pPr>
    </w:p>
    <w:p w14:paraId="557D96EA" w14:textId="45EC733C" w:rsidR="00E97191" w:rsidRPr="00033E99" w:rsidRDefault="00E97191" w:rsidP="00E97191">
      <w:pPr>
        <w:pStyle w:val="Codice"/>
      </w:pPr>
      <w:r w:rsidRPr="00033E99">
        <w:tab/>
        <w:t>// Multiplication</w:t>
      </w:r>
    </w:p>
    <w:p w14:paraId="4E136EC4" w14:textId="757FF9E4" w:rsidR="00E97191" w:rsidRPr="00033E99" w:rsidRDefault="00E97191" w:rsidP="00E97191">
      <w:pPr>
        <w:pStyle w:val="Codice"/>
      </w:pPr>
      <w:r w:rsidRPr="00033E99">
        <w:tab/>
      </w:r>
      <w:proofErr w:type="spellStart"/>
      <w:proofErr w:type="gramStart"/>
      <w:r w:rsidRPr="00033E99">
        <w:t>matrix</w:t>
      </w:r>
      <w:proofErr w:type="gramEnd"/>
      <w:r w:rsidRPr="00033E99">
        <w:t>_mult</w:t>
      </w:r>
      <w:proofErr w:type="spellEnd"/>
      <w:r w:rsidRPr="00033E99">
        <w:t xml:space="preserve">(A, B, C, dim, </w:t>
      </w:r>
      <w:proofErr w:type="spellStart"/>
      <w:r w:rsidRPr="00033E99">
        <w:t>load_bool</w:t>
      </w:r>
      <w:proofErr w:type="spellEnd"/>
      <w:r w:rsidRPr="00033E99">
        <w:t>);</w:t>
      </w:r>
    </w:p>
    <w:p w14:paraId="5A8D3449" w14:textId="77777777" w:rsidR="00E97191" w:rsidRPr="00033E99" w:rsidRDefault="00E97191" w:rsidP="00E97191">
      <w:pPr>
        <w:pStyle w:val="Codice"/>
      </w:pPr>
    </w:p>
    <w:p w14:paraId="761BC19D" w14:textId="7E104E2A" w:rsidR="00E97191" w:rsidRPr="00033E99" w:rsidRDefault="00E97191" w:rsidP="00E97191">
      <w:pPr>
        <w:pStyle w:val="Codice"/>
      </w:pPr>
      <w:r w:rsidRPr="00033E99">
        <w:tab/>
      </w:r>
      <w:proofErr w:type="spellStart"/>
      <w:proofErr w:type="gramStart"/>
      <w:r w:rsidRPr="00033E99">
        <w:t>row</w:t>
      </w:r>
      <w:proofErr w:type="gramEnd"/>
      <w:r w:rsidRPr="00033E99">
        <w:t>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1DF8FDC" w14:textId="05C290E4" w:rsidR="00E97191" w:rsidRPr="00033E99" w:rsidRDefault="00E97191" w:rsidP="00E97191">
      <w:pPr>
        <w:pStyle w:val="Codice"/>
      </w:pPr>
      <w:r w:rsidRPr="00033E99">
        <w:tab/>
      </w:r>
      <w:proofErr w:type="spellStart"/>
      <w:proofErr w:type="gramStart"/>
      <w:r w:rsidRPr="00033E99">
        <w:t>row</w:t>
      </w:r>
      <w:proofErr w:type="gramEnd"/>
      <w:r w:rsidRPr="00033E99">
        <w:t>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189EAD16" w14:textId="77777777" w:rsidR="00E97191" w:rsidRPr="00033E99" w:rsidRDefault="00E97191" w:rsidP="00E97191">
      <w:pPr>
        <w:pStyle w:val="Codice"/>
      </w:pPr>
    </w:p>
    <w:p w14:paraId="1A62E762" w14:textId="08856AC4" w:rsidR="00E97191" w:rsidRPr="00033E99" w:rsidRDefault="00E97191" w:rsidP="00E97191">
      <w:pPr>
        <w:pStyle w:val="Codice"/>
      </w:pPr>
      <w:r w:rsidRPr="00033E99">
        <w:tab/>
        <w:t xml:space="preserve">// </w:t>
      </w:r>
      <w:proofErr w:type="gramStart"/>
      <w:r w:rsidRPr="00033E99">
        <w:t>block</w:t>
      </w:r>
      <w:proofErr w:type="gramEnd"/>
      <w:r w:rsidRPr="00033E99">
        <w:t xml:space="preserve"> A</w:t>
      </w:r>
    </w:p>
    <w:p w14:paraId="5F534B87" w14:textId="01FECA06" w:rsidR="00E97191" w:rsidRPr="00033E99" w:rsidRDefault="00E97191" w:rsidP="00E97191">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Ablock</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MPI_COMM_WORLD, MPI_STATUS_IGNORE);</w:t>
      </w:r>
    </w:p>
    <w:p w14:paraId="19856B56" w14:textId="77777777" w:rsidR="00E97191" w:rsidRPr="00033E99" w:rsidRDefault="00E97191" w:rsidP="00E97191">
      <w:pPr>
        <w:pStyle w:val="Codice"/>
        <w:ind w:firstLine="142"/>
      </w:pPr>
    </w:p>
    <w:p w14:paraId="2E738E4C" w14:textId="566E2888" w:rsidR="00E97191" w:rsidRPr="00033E99" w:rsidRDefault="00E97191" w:rsidP="00E97191">
      <w:pPr>
        <w:pStyle w:val="Codice"/>
      </w:pPr>
      <w:r w:rsidRPr="00033E99">
        <w:tab/>
      </w:r>
      <w:proofErr w:type="spellStart"/>
      <w:proofErr w:type="gramStart"/>
      <w:r w:rsidRPr="00033E99">
        <w:t>col</w:t>
      </w:r>
      <w:proofErr w:type="gramEnd"/>
      <w:r w:rsidRPr="00033E99">
        <w:t>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226BB19" w14:textId="6E9C6649" w:rsidR="00E97191" w:rsidRPr="00033E99" w:rsidRDefault="00E97191" w:rsidP="00E97191">
      <w:pPr>
        <w:pStyle w:val="Codice"/>
      </w:pPr>
      <w:r w:rsidRPr="00033E99">
        <w:tab/>
      </w:r>
      <w:proofErr w:type="spellStart"/>
      <w:proofErr w:type="gramStart"/>
      <w:r w:rsidRPr="00033E99">
        <w:t>col</w:t>
      </w:r>
      <w:proofErr w:type="gramEnd"/>
      <w:r w:rsidRPr="00033E99">
        <w:t>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2E47E7B" w14:textId="77777777" w:rsidR="00E97191" w:rsidRPr="00033E99" w:rsidRDefault="00E97191" w:rsidP="00E97191">
      <w:pPr>
        <w:pStyle w:val="Codice"/>
      </w:pPr>
    </w:p>
    <w:p w14:paraId="52D50AB3" w14:textId="6A7AF231" w:rsidR="00E97191" w:rsidRPr="00033E99" w:rsidRDefault="00E97191" w:rsidP="00E97191">
      <w:pPr>
        <w:pStyle w:val="Codice"/>
      </w:pPr>
      <w:r w:rsidRPr="00033E99">
        <w:tab/>
        <w:t xml:space="preserve">// </w:t>
      </w:r>
      <w:proofErr w:type="gramStart"/>
      <w:r w:rsidRPr="00033E99">
        <w:t>block</w:t>
      </w:r>
      <w:proofErr w:type="gramEnd"/>
      <w:r w:rsidRPr="00033E99">
        <w:t xml:space="preserve"> B</w:t>
      </w:r>
    </w:p>
    <w:p w14:paraId="26C8C9AA" w14:textId="5FC7CAA2" w:rsidR="00E97191" w:rsidRPr="00033E99" w:rsidRDefault="00E97191" w:rsidP="00E97191">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Bblock</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MPI_COMM_WORLD, MPI_STATUS_IGNORE);</w:t>
      </w:r>
    </w:p>
    <w:p w14:paraId="1925EB70" w14:textId="0EB58D09" w:rsidR="00E97191" w:rsidRPr="00033E99" w:rsidRDefault="00E97191" w:rsidP="00E97191">
      <w:pPr>
        <w:pStyle w:val="Codice"/>
      </w:pPr>
      <w:r w:rsidRPr="00033E99">
        <w:t>}</w:t>
      </w:r>
    </w:p>
    <w:p w14:paraId="65B8596D" w14:textId="77777777" w:rsidR="009D62AD" w:rsidRPr="00033E99" w:rsidRDefault="009D62AD" w:rsidP="00E97191">
      <w:pPr>
        <w:pStyle w:val="Codice"/>
      </w:pPr>
    </w:p>
    <w:p w14:paraId="086BF3B3" w14:textId="0BBCE0D4" w:rsidR="009D62AD" w:rsidRPr="00033E99" w:rsidRDefault="009D62AD" w:rsidP="003658ED">
      <w:r w:rsidRPr="00033E99">
        <w:t xml:space="preserve">Let’s see in the details this </w:t>
      </w:r>
      <w:r w:rsidR="00C9601A" w:rsidRPr="00033E99">
        <w:t>loop</w:t>
      </w:r>
      <w:r w:rsidRPr="00033E99">
        <w:t xml:space="preserve">. </w:t>
      </w:r>
    </w:p>
    <w:p w14:paraId="7430E374" w14:textId="3070C3EA" w:rsidR="003658ED" w:rsidRPr="00033E99" w:rsidRDefault="003658ED" w:rsidP="003658ED">
      <w:r w:rsidRPr="00033E99">
        <w:t xml:space="preserve">Multiplication is done for a partial block through the </w:t>
      </w:r>
      <w:proofErr w:type="spellStart"/>
      <w:r w:rsidRPr="00033E99">
        <w:t>matrix_mult</w:t>
      </w:r>
      <w:proofErr w:type="spellEnd"/>
      <w:r w:rsidRPr="00033E99">
        <w:t xml:space="preserve"> function:</w:t>
      </w:r>
    </w:p>
    <w:p w14:paraId="3418AE5B" w14:textId="77777777" w:rsidR="003658ED" w:rsidRPr="00033E99" w:rsidRDefault="003658ED" w:rsidP="003658ED">
      <w:pPr>
        <w:pStyle w:val="Codice"/>
      </w:pPr>
      <w:proofErr w:type="gramStart"/>
      <w:r w:rsidRPr="00033E99">
        <w:t>void</w:t>
      </w:r>
      <w:proofErr w:type="gramEnd"/>
      <w:r w:rsidRPr="00033E99">
        <w:t xml:space="preserve">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dim, </w:t>
      </w:r>
      <w:proofErr w:type="spellStart"/>
      <w:r w:rsidRPr="00033E99">
        <w:t>int</w:t>
      </w:r>
      <w:proofErr w:type="spellEnd"/>
      <w:r w:rsidRPr="00033E99">
        <w:t xml:space="preserve"> load) {</w:t>
      </w:r>
    </w:p>
    <w:p w14:paraId="31E5AFE7" w14:textId="77777777" w:rsidR="003658ED" w:rsidRPr="00033E99" w:rsidRDefault="003658ED" w:rsidP="003658ED">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 l;</w:t>
      </w:r>
    </w:p>
    <w:p w14:paraId="5399F866" w14:textId="77777777" w:rsidR="003658ED" w:rsidRPr="00033E99" w:rsidRDefault="003658ED" w:rsidP="003658ED">
      <w:pPr>
        <w:pStyle w:val="Codice"/>
      </w:pPr>
    </w:p>
    <w:p w14:paraId="54DB45D5"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dim; </w:t>
      </w:r>
      <w:proofErr w:type="spellStart"/>
      <w:r w:rsidRPr="00033E99">
        <w:t>i</w:t>
      </w:r>
      <w:proofErr w:type="spellEnd"/>
      <w:r w:rsidRPr="00033E99">
        <w:t>++) {</w:t>
      </w:r>
    </w:p>
    <w:p w14:paraId="7B12E1FA" w14:textId="77777777" w:rsidR="003658ED" w:rsidRPr="00033E99" w:rsidRDefault="003658ED" w:rsidP="003658ED">
      <w:pPr>
        <w:pStyle w:val="Codice"/>
      </w:pPr>
      <w:r w:rsidRPr="00033E99">
        <w:t xml:space="preserve">        </w:t>
      </w:r>
      <w:proofErr w:type="gramStart"/>
      <w:r w:rsidRPr="00033E99">
        <w:t>l</w:t>
      </w:r>
      <w:proofErr w:type="gramEnd"/>
      <w:r w:rsidRPr="00033E99">
        <w:t xml:space="preserve"> = 0;</w:t>
      </w:r>
    </w:p>
    <w:p w14:paraId="1E743FB7"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(j = 0; j &lt; dim; j++) {</w:t>
      </w:r>
    </w:p>
    <w:p w14:paraId="6CBD07C0" w14:textId="77777777" w:rsidR="003658ED" w:rsidRPr="00033E99" w:rsidRDefault="003658ED" w:rsidP="003658ED">
      <w:pPr>
        <w:pStyle w:val="Codice"/>
      </w:pPr>
      <w:r w:rsidRPr="00033E99">
        <w:t xml:space="preserve">            </w:t>
      </w:r>
      <w:proofErr w:type="gramStart"/>
      <w:r w:rsidRPr="00033E99">
        <w:t>for</w:t>
      </w:r>
      <w:proofErr w:type="gramEnd"/>
      <w:r w:rsidRPr="00033E99">
        <w:t xml:space="preserve"> (k = 0; k &lt; dim; k++) {</w:t>
      </w:r>
    </w:p>
    <w:p w14:paraId="2ADF3A67" w14:textId="77777777" w:rsidR="003658ED" w:rsidRPr="00033E99" w:rsidRDefault="003658ED" w:rsidP="003658ED">
      <w:pPr>
        <w:pStyle w:val="Codice"/>
      </w:pPr>
      <w:r w:rsidRPr="00033E99">
        <w:t xml:space="preserve">                </w:t>
      </w:r>
      <w:proofErr w:type="gramStart"/>
      <w:r w:rsidRPr="00033E99">
        <w:t>if</w:t>
      </w:r>
      <w:proofErr w:type="gramEnd"/>
      <w:r w:rsidRPr="00033E99">
        <w:t xml:space="preserve"> (load == 0)</w:t>
      </w:r>
    </w:p>
    <w:p w14:paraId="50D03964" w14:textId="77777777" w:rsidR="003658ED" w:rsidRPr="00033E99" w:rsidRDefault="003658ED" w:rsidP="003658ED">
      <w:pPr>
        <w:pStyle w:val="Codice"/>
      </w:pPr>
      <w:r w:rsidRPr="00033E99">
        <w:t xml:space="preserve">                    </w:t>
      </w:r>
      <w:proofErr w:type="gramStart"/>
      <w:r w:rsidRPr="00033E99">
        <w:t>C[</w:t>
      </w:r>
      <w:proofErr w:type="spellStart"/>
      <w:proofErr w:type="gramEnd"/>
      <w:r w:rsidRPr="00033E99">
        <w:t>i</w:t>
      </w:r>
      <w:proofErr w:type="spellEnd"/>
      <w:r w:rsidRPr="00033E99">
        <w:t>][j] += A[</w:t>
      </w:r>
      <w:proofErr w:type="spellStart"/>
      <w:r w:rsidRPr="00033E99">
        <w:t>i</w:t>
      </w:r>
      <w:proofErr w:type="spellEnd"/>
      <w:r w:rsidRPr="00033E99">
        <w:t>][k] * B[l][k];</w:t>
      </w:r>
    </w:p>
    <w:p w14:paraId="5F367F1A" w14:textId="77777777" w:rsidR="003658ED" w:rsidRPr="00033E99" w:rsidRDefault="003658ED" w:rsidP="003658ED">
      <w:pPr>
        <w:pStyle w:val="Codice"/>
      </w:pPr>
      <w:r w:rsidRPr="00033E99">
        <w:t xml:space="preserve">                </w:t>
      </w:r>
      <w:proofErr w:type="gramStart"/>
      <w:r w:rsidRPr="00033E99">
        <w:t>else</w:t>
      </w:r>
      <w:proofErr w:type="gramEnd"/>
    </w:p>
    <w:p w14:paraId="48B6F71D" w14:textId="77777777" w:rsidR="003658ED" w:rsidRPr="00033E99" w:rsidRDefault="003658ED" w:rsidP="003658ED">
      <w:pPr>
        <w:pStyle w:val="Codice"/>
      </w:pPr>
      <w:r w:rsidRPr="00033E99">
        <w:t xml:space="preserve">                    </w:t>
      </w:r>
      <w:proofErr w:type="gramStart"/>
      <w:r w:rsidRPr="00033E99">
        <w:t>C[</w:t>
      </w:r>
      <w:proofErr w:type="spellStart"/>
      <w:proofErr w:type="gramEnd"/>
      <w:r w:rsidRPr="00033E99">
        <w:t>i</w:t>
      </w:r>
      <w:proofErr w:type="spellEnd"/>
      <w:r w:rsidRPr="00033E99">
        <w:t>][j] += heavy(A[</w:t>
      </w:r>
      <w:proofErr w:type="spellStart"/>
      <w:r w:rsidRPr="00033E99">
        <w:t>i</w:t>
      </w:r>
      <w:proofErr w:type="spellEnd"/>
      <w:r w:rsidRPr="00033E99">
        <w:t>][k], load) * B[l][k];</w:t>
      </w:r>
    </w:p>
    <w:p w14:paraId="2E32F83D" w14:textId="77777777" w:rsidR="003658ED" w:rsidRPr="00033E99" w:rsidRDefault="003658ED" w:rsidP="003658ED">
      <w:pPr>
        <w:pStyle w:val="Codice"/>
      </w:pPr>
      <w:r w:rsidRPr="00033E99">
        <w:t xml:space="preserve">            }</w:t>
      </w:r>
    </w:p>
    <w:p w14:paraId="746A1ACB" w14:textId="77777777" w:rsidR="003658ED" w:rsidRPr="00033E99" w:rsidRDefault="003658ED" w:rsidP="003658ED">
      <w:pPr>
        <w:pStyle w:val="Codice"/>
      </w:pPr>
      <w:r w:rsidRPr="00033E99">
        <w:t xml:space="preserve">            </w:t>
      </w:r>
      <w:proofErr w:type="gramStart"/>
      <w:r w:rsidRPr="00033E99">
        <w:t>l</w:t>
      </w:r>
      <w:proofErr w:type="gramEnd"/>
      <w:r w:rsidRPr="00033E99">
        <w:t>++;</w:t>
      </w:r>
    </w:p>
    <w:p w14:paraId="2592C766" w14:textId="77777777" w:rsidR="003658ED" w:rsidRPr="00033E99" w:rsidRDefault="003658ED" w:rsidP="003658ED">
      <w:pPr>
        <w:pStyle w:val="Codice"/>
      </w:pPr>
      <w:r w:rsidRPr="00033E99">
        <w:t xml:space="preserve">        }</w:t>
      </w:r>
    </w:p>
    <w:p w14:paraId="4BA6F31F" w14:textId="677471B5" w:rsidR="008C200F" w:rsidRPr="00033E99" w:rsidRDefault="003658ED" w:rsidP="008C200F">
      <w:pPr>
        <w:pStyle w:val="Codice"/>
      </w:pPr>
      <w:r w:rsidRPr="00033E99">
        <w:lastRenderedPageBreak/>
        <w:t xml:space="preserve">    }</w:t>
      </w:r>
    </w:p>
    <w:p w14:paraId="793B0CBC" w14:textId="77777777" w:rsidR="008C200F" w:rsidRPr="00033E99" w:rsidRDefault="008C200F" w:rsidP="008C200F">
      <w:pPr>
        <w:pStyle w:val="Codice"/>
      </w:pPr>
    </w:p>
    <w:p w14:paraId="0134368E" w14:textId="0011B761" w:rsidR="00176F1A" w:rsidRPr="00033E99" w:rsidRDefault="00176F1A" w:rsidP="003658ED">
      <w:pPr>
        <w:rPr>
          <w:lang w:bidi="ar-SA"/>
        </w:rPr>
      </w:pPr>
      <w:r w:rsidRPr="00033E99">
        <w:rPr>
          <w:lang w:bidi="ar-SA"/>
        </w:rPr>
        <w:t xml:space="preserve">After a multiplication step a process can communicate its own block of A to the right neighbour and receive the new block of A from the left neighbour. Furthermore, we will have also the communication of B blocks in the vertical direction, by sending our B block to the upper neighbour and by receiving the new block from lower neighbour. </w:t>
      </w:r>
    </w:p>
    <w:p w14:paraId="7DF45737" w14:textId="77777777" w:rsidR="008C200F" w:rsidRPr="00033E99" w:rsidRDefault="00307EF0" w:rsidP="004825A4">
      <w:pPr>
        <w:rPr>
          <w:lang w:bidi="ar-SA"/>
        </w:rPr>
      </w:pPr>
      <w:r w:rsidRPr="00033E99">
        <w:rPr>
          <w:lang w:bidi="ar-SA"/>
        </w:rPr>
        <w:t>Anyway,</w:t>
      </w:r>
      <w:r w:rsidR="004825A4" w:rsidRPr="00033E99">
        <w:rPr>
          <w:lang w:bidi="ar-SA"/>
        </w:rPr>
        <w:t xml:space="preserve"> each process doesn't know </w:t>
      </w:r>
      <w:r w:rsidR="008C200F" w:rsidRPr="00033E99">
        <w:rPr>
          <w:lang w:bidi="ar-SA"/>
        </w:rPr>
        <w:t>the rank of neighbour processes and of itself too.</w:t>
      </w:r>
      <w:r w:rsidR="004825A4" w:rsidRPr="00033E99">
        <w:rPr>
          <w:lang w:bidi="ar-SA"/>
        </w:rPr>
        <w:t xml:space="preserve"> We thus must calculate the coordinates </w:t>
      </w:r>
      <w:r w:rsidR="008C200F" w:rsidRPr="00033E99">
        <w:rPr>
          <w:lang w:bidi="ar-SA"/>
        </w:rPr>
        <w:t>with these 4 functions:</w:t>
      </w:r>
    </w:p>
    <w:p w14:paraId="35543096" w14:textId="77777777" w:rsidR="008C200F" w:rsidRPr="00033E99" w:rsidRDefault="008C200F" w:rsidP="008C200F">
      <w:pPr>
        <w:pStyle w:val="Paragrafoelenco"/>
        <w:numPr>
          <w:ilvl w:val="0"/>
          <w:numId w:val="40"/>
        </w:numPr>
        <w:rPr>
          <w:lang w:bidi="ar-SA"/>
        </w:rPr>
      </w:pPr>
      <w:proofErr w:type="spellStart"/>
      <w:proofErr w:type="gramStart"/>
      <w:r w:rsidRPr="00033E99">
        <w:rPr>
          <w:lang w:bidi="ar-SA"/>
        </w:rPr>
        <w:t>getRankRowDest</w:t>
      </w:r>
      <w:proofErr w:type="spellEnd"/>
      <w:proofErr w:type="gramEnd"/>
    </w:p>
    <w:p w14:paraId="3F2CE834" w14:textId="77777777" w:rsidR="008C200F" w:rsidRPr="00033E99" w:rsidRDefault="008C200F" w:rsidP="008C200F">
      <w:pPr>
        <w:pStyle w:val="Paragrafoelenco"/>
        <w:numPr>
          <w:ilvl w:val="0"/>
          <w:numId w:val="40"/>
        </w:numPr>
        <w:rPr>
          <w:lang w:bidi="ar-SA"/>
        </w:rPr>
      </w:pPr>
      <w:proofErr w:type="spellStart"/>
      <w:proofErr w:type="gramStart"/>
      <w:r w:rsidRPr="00033E99">
        <w:rPr>
          <w:lang w:bidi="ar-SA"/>
        </w:rPr>
        <w:t>getRankRowMit</w:t>
      </w:r>
      <w:proofErr w:type="spellEnd"/>
      <w:proofErr w:type="gramEnd"/>
    </w:p>
    <w:p w14:paraId="27E0DF4B" w14:textId="77777777" w:rsidR="008C200F" w:rsidRPr="00033E99" w:rsidRDefault="008C200F" w:rsidP="008C200F">
      <w:pPr>
        <w:pStyle w:val="Paragrafoelenco"/>
        <w:numPr>
          <w:ilvl w:val="0"/>
          <w:numId w:val="40"/>
        </w:numPr>
      </w:pPr>
      <w:proofErr w:type="spellStart"/>
      <w:proofErr w:type="gramStart"/>
      <w:r w:rsidRPr="00033E99">
        <w:rPr>
          <w:lang w:bidi="ar-SA"/>
        </w:rPr>
        <w:t>getRankColDest</w:t>
      </w:r>
      <w:proofErr w:type="spellEnd"/>
      <w:proofErr w:type="gramEnd"/>
      <w:r w:rsidRPr="00033E99">
        <w:t xml:space="preserve"> </w:t>
      </w:r>
    </w:p>
    <w:p w14:paraId="29D57E37" w14:textId="78E2F5D1" w:rsidR="004825A4" w:rsidRPr="00033E99" w:rsidRDefault="008C200F" w:rsidP="008C200F">
      <w:pPr>
        <w:pStyle w:val="Paragrafoelenco"/>
        <w:numPr>
          <w:ilvl w:val="0"/>
          <w:numId w:val="40"/>
        </w:numPr>
        <w:rPr>
          <w:lang w:bidi="ar-SA"/>
        </w:rPr>
      </w:pPr>
      <w:proofErr w:type="spellStart"/>
      <w:proofErr w:type="gramStart"/>
      <w:r w:rsidRPr="00033E99">
        <w:rPr>
          <w:lang w:bidi="ar-SA"/>
        </w:rPr>
        <w:t>getRankColMit</w:t>
      </w:r>
      <w:proofErr w:type="spellEnd"/>
      <w:proofErr w:type="gramEnd"/>
      <w:r w:rsidRPr="00033E99">
        <w:rPr>
          <w:lang w:bidi="ar-SA"/>
        </w:rPr>
        <w:t xml:space="preserve"> </w:t>
      </w:r>
    </w:p>
    <w:p w14:paraId="0CAF88FB" w14:textId="11D0EC9D" w:rsidR="008C200F" w:rsidRPr="00033E99" w:rsidRDefault="008C200F" w:rsidP="004825A4">
      <w:pPr>
        <w:rPr>
          <w:lang w:bidi="ar-SA"/>
        </w:rPr>
      </w:pPr>
      <w:r w:rsidRPr="00033E99">
        <w:rPr>
          <w:lang w:bidi="ar-SA"/>
        </w:rPr>
        <w:t>We show the code of only the first one of these functions, because the behaviour is quite similar:</w:t>
      </w:r>
    </w:p>
    <w:p w14:paraId="1C343B28" w14:textId="77777777" w:rsidR="008C200F" w:rsidRPr="00033E99" w:rsidRDefault="008C200F" w:rsidP="008C200F">
      <w:pPr>
        <w:pStyle w:val="Codice"/>
      </w:pPr>
      <w:proofErr w:type="spellStart"/>
      <w:proofErr w:type="gramStart"/>
      <w:r w:rsidRPr="00033E99">
        <w:t>int</w:t>
      </w:r>
      <w:proofErr w:type="spellEnd"/>
      <w:proofErr w:type="gramEnd"/>
      <w:r w:rsidRPr="00033E99">
        <w:t xml:space="preserve"> </w:t>
      </w:r>
      <w:proofErr w:type="spellStart"/>
      <w:r w:rsidRPr="00033E99">
        <w:t>getRankRowDest</w:t>
      </w:r>
      <w:proofErr w:type="spellEnd"/>
      <w:r w:rsidRPr="00033E99">
        <w:t>(</w:t>
      </w:r>
      <w:proofErr w:type="spellStart"/>
      <w:r w:rsidRPr="00033E99">
        <w:t>int</w:t>
      </w:r>
      <w:proofErr w:type="spellEnd"/>
      <w:r w:rsidRPr="00033E99">
        <w:t xml:space="preserve"> rank, </w:t>
      </w:r>
      <w:proofErr w:type="spellStart"/>
      <w:r w:rsidRPr="00033E99">
        <w:t>int</w:t>
      </w:r>
      <w:proofErr w:type="spellEnd"/>
      <w:r w:rsidRPr="00033E99">
        <w:t xml:space="preserve"> np) {</w:t>
      </w:r>
    </w:p>
    <w:p w14:paraId="1ACE2714" w14:textId="77777777" w:rsidR="008C200F" w:rsidRPr="00033E99" w:rsidRDefault="008C200F" w:rsidP="008C200F">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rank_dest</w:t>
      </w:r>
      <w:proofErr w:type="spellEnd"/>
      <w:r w:rsidRPr="00033E99">
        <w:t>;</w:t>
      </w:r>
    </w:p>
    <w:p w14:paraId="1ED07297" w14:textId="2A927450" w:rsidR="008C200F" w:rsidRPr="00033E99" w:rsidRDefault="008C200F" w:rsidP="008C200F">
      <w:pPr>
        <w:pStyle w:val="Codice"/>
      </w:pPr>
      <w:r w:rsidRPr="00033E99">
        <w:t xml:space="preserve">    </w:t>
      </w:r>
      <w:proofErr w:type="spellStart"/>
      <w:proofErr w:type="gramStart"/>
      <w:r w:rsidRPr="00033E99">
        <w:t>int</w:t>
      </w:r>
      <w:proofErr w:type="spellEnd"/>
      <w:proofErr w:type="gramEnd"/>
      <w:r w:rsidRPr="00033E99">
        <w:t xml:space="preserve"> </w:t>
      </w:r>
      <w:proofErr w:type="spellStart"/>
      <w:r w:rsidRPr="00033E99">
        <w:t>proc_lato</w:t>
      </w:r>
      <w:proofErr w:type="spellEnd"/>
      <w:r w:rsidRPr="00033E99">
        <w:t xml:space="preserve"> = (</w:t>
      </w:r>
      <w:proofErr w:type="spellStart"/>
      <w:r w:rsidRPr="00033E99">
        <w:t>int</w:t>
      </w:r>
      <w:proofErr w:type="spellEnd"/>
      <w:r w:rsidRPr="00033E99">
        <w:t xml:space="preserve">) </w:t>
      </w:r>
      <w:proofErr w:type="spellStart"/>
      <w:r w:rsidRPr="00033E99">
        <w:t>sqrt</w:t>
      </w:r>
      <w:proofErr w:type="spellEnd"/>
      <w:r w:rsidRPr="00033E99">
        <w:t>(</w:t>
      </w:r>
      <w:proofErr w:type="spellStart"/>
      <w:r w:rsidRPr="00033E99">
        <w:t>np</w:t>
      </w:r>
      <w:proofErr w:type="spellEnd"/>
      <w:r w:rsidRPr="00033E99">
        <w:t>);</w:t>
      </w:r>
    </w:p>
    <w:p w14:paraId="3DC8D137" w14:textId="77777777" w:rsidR="008C200F" w:rsidRPr="00033E99" w:rsidRDefault="008C200F" w:rsidP="008C200F">
      <w:pPr>
        <w:pStyle w:val="Codice"/>
      </w:pPr>
      <w:r w:rsidRPr="00033E99">
        <w:t xml:space="preserve">    </w:t>
      </w:r>
      <w:proofErr w:type="gramStart"/>
      <w:r w:rsidRPr="00033E99">
        <w:t>if</w:t>
      </w:r>
      <w:proofErr w:type="gramEnd"/>
      <w:r w:rsidRPr="00033E99">
        <w:t xml:space="preserve"> ((rank % </w:t>
      </w:r>
      <w:proofErr w:type="spellStart"/>
      <w:r w:rsidRPr="00033E99">
        <w:t>proc_lato</w:t>
      </w:r>
      <w:proofErr w:type="spellEnd"/>
      <w:r w:rsidRPr="00033E99">
        <w:t>) == 0)</w:t>
      </w:r>
    </w:p>
    <w:p w14:paraId="5C0EF3F6" w14:textId="77777777" w:rsidR="008C200F" w:rsidRPr="00033E99" w:rsidRDefault="008C200F" w:rsidP="008C200F">
      <w:pPr>
        <w:pStyle w:val="Codice"/>
      </w:pPr>
      <w:r w:rsidRPr="00033E99">
        <w:t xml:space="preserve">        </w:t>
      </w:r>
      <w:proofErr w:type="spellStart"/>
      <w:proofErr w:type="gramStart"/>
      <w:r w:rsidRPr="00033E99">
        <w:t>rank</w:t>
      </w:r>
      <w:proofErr w:type="gramEnd"/>
      <w:r w:rsidRPr="00033E99">
        <w:t>_dest</w:t>
      </w:r>
      <w:proofErr w:type="spellEnd"/>
      <w:r w:rsidRPr="00033E99">
        <w:t xml:space="preserve"> = rank + (</w:t>
      </w:r>
      <w:proofErr w:type="spellStart"/>
      <w:r w:rsidRPr="00033E99">
        <w:t>proc_lato</w:t>
      </w:r>
      <w:proofErr w:type="spellEnd"/>
      <w:r w:rsidRPr="00033E99">
        <w:t xml:space="preserve"> - 1);</w:t>
      </w:r>
    </w:p>
    <w:p w14:paraId="44B1FB0F" w14:textId="77777777" w:rsidR="008C200F" w:rsidRPr="00033E99" w:rsidRDefault="008C200F" w:rsidP="008C200F">
      <w:pPr>
        <w:pStyle w:val="Codice"/>
      </w:pPr>
      <w:r w:rsidRPr="00033E99">
        <w:t xml:space="preserve">    </w:t>
      </w:r>
      <w:proofErr w:type="gramStart"/>
      <w:r w:rsidRPr="00033E99">
        <w:t>else</w:t>
      </w:r>
      <w:proofErr w:type="gramEnd"/>
    </w:p>
    <w:p w14:paraId="493FE614" w14:textId="7758A7E3" w:rsidR="008C200F" w:rsidRPr="00033E99" w:rsidRDefault="008C200F" w:rsidP="008C200F">
      <w:pPr>
        <w:pStyle w:val="Codice"/>
      </w:pPr>
      <w:r w:rsidRPr="00033E99">
        <w:t xml:space="preserve">        </w:t>
      </w:r>
      <w:proofErr w:type="spellStart"/>
      <w:proofErr w:type="gramStart"/>
      <w:r w:rsidRPr="00033E99">
        <w:t>rank</w:t>
      </w:r>
      <w:proofErr w:type="gramEnd"/>
      <w:r w:rsidRPr="00033E99">
        <w:t>_dest</w:t>
      </w:r>
      <w:proofErr w:type="spellEnd"/>
      <w:r w:rsidRPr="00033E99">
        <w:t xml:space="preserve"> = rank - 1;</w:t>
      </w:r>
    </w:p>
    <w:p w14:paraId="336A7232" w14:textId="77777777" w:rsidR="008C200F" w:rsidRPr="00033E99" w:rsidRDefault="008C200F" w:rsidP="008C200F">
      <w:pPr>
        <w:pStyle w:val="Codice"/>
      </w:pPr>
      <w:r w:rsidRPr="00033E99">
        <w:t xml:space="preserve">    </w:t>
      </w:r>
      <w:proofErr w:type="gramStart"/>
      <w:r w:rsidRPr="00033E99">
        <w:t>return</w:t>
      </w:r>
      <w:proofErr w:type="gramEnd"/>
      <w:r w:rsidRPr="00033E99">
        <w:t xml:space="preserve"> </w:t>
      </w:r>
      <w:proofErr w:type="spellStart"/>
      <w:r w:rsidRPr="00033E99">
        <w:t>rank_dest</w:t>
      </w:r>
      <w:proofErr w:type="spellEnd"/>
      <w:r w:rsidRPr="00033E99">
        <w:t>;</w:t>
      </w:r>
    </w:p>
    <w:p w14:paraId="7B59436B" w14:textId="20537B23" w:rsidR="008C200F" w:rsidRPr="00033E99" w:rsidRDefault="008C200F" w:rsidP="008C200F">
      <w:pPr>
        <w:pStyle w:val="Codice"/>
      </w:pPr>
      <w:r w:rsidRPr="00033E99">
        <w:t>}</w:t>
      </w:r>
    </w:p>
    <w:p w14:paraId="3DA7BFC3" w14:textId="77777777" w:rsidR="008C200F" w:rsidRPr="00033E99" w:rsidRDefault="008C200F" w:rsidP="008C200F">
      <w:pPr>
        <w:pStyle w:val="Codice"/>
      </w:pPr>
    </w:p>
    <w:p w14:paraId="04BB4D01" w14:textId="77777777" w:rsidR="00B116D5" w:rsidRPr="00033E99" w:rsidRDefault="00E97191" w:rsidP="003358B1">
      <w:pPr>
        <w:rPr>
          <w:lang w:bidi="ar-SA"/>
        </w:rPr>
      </w:pPr>
      <w:r w:rsidRPr="00033E99">
        <w:rPr>
          <w:lang w:bidi="ar-SA"/>
        </w:rPr>
        <w:t>Now the process can send/</w:t>
      </w:r>
      <w:r w:rsidR="008C200F" w:rsidRPr="00033E99">
        <w:rPr>
          <w:lang w:bidi="ar-SA"/>
        </w:rPr>
        <w:t xml:space="preserve">receive columns and rows </w:t>
      </w:r>
      <w:r w:rsidRPr="00033E99">
        <w:rPr>
          <w:lang w:bidi="ar-SA"/>
        </w:rPr>
        <w:t>to/</w:t>
      </w:r>
      <w:r w:rsidR="008C200F" w:rsidRPr="00033E99">
        <w:rPr>
          <w:lang w:bidi="ar-SA"/>
        </w:rPr>
        <w:t xml:space="preserve">from its </w:t>
      </w:r>
      <w:proofErr w:type="spellStart"/>
      <w:proofErr w:type="gramStart"/>
      <w:r w:rsidR="008C200F" w:rsidRPr="00033E99">
        <w:rPr>
          <w:lang w:bidi="ar-SA"/>
        </w:rPr>
        <w:t>neighbours.</w:t>
      </w:r>
      <w:r w:rsidR="00B65071" w:rsidRPr="00033E99">
        <w:rPr>
          <w:lang w:bidi="ar-SA"/>
        </w:rPr>
        <w:t>At</w:t>
      </w:r>
      <w:proofErr w:type="spellEnd"/>
      <w:proofErr w:type="gramEnd"/>
      <w:r w:rsidR="00B65071" w:rsidRPr="00033E99">
        <w:rPr>
          <w:lang w:bidi="ar-SA"/>
        </w:rPr>
        <w:t xml:space="preserve"> the end we will have a matrix shift (see figure below). </w:t>
      </w:r>
    </w:p>
    <w:p w14:paraId="7790A0EC" w14:textId="2085DF0E" w:rsidR="00B65071" w:rsidRPr="00033E99" w:rsidRDefault="00B65071" w:rsidP="003358B1">
      <w:pPr>
        <w:rPr>
          <w:lang w:bidi="ar-SA"/>
        </w:rPr>
      </w:pPr>
      <w:r w:rsidRPr="00033E99">
        <w:rPr>
          <w:lang w:bidi="ar-SA"/>
        </w:rPr>
        <w:t xml:space="preserve">This communication process will continue among with multiplication step until each process has received all the blocks of the same rows of A and of the same columns of B. </w:t>
      </w:r>
    </w:p>
    <w:p w14:paraId="027A8848" w14:textId="45040482" w:rsidR="00B65071" w:rsidRPr="00033E99" w:rsidRDefault="00B65071" w:rsidP="00B65071">
      <w:pPr>
        <w:pStyle w:val="Titolo3"/>
        <w:rPr>
          <w:lang w:bidi="ar-SA"/>
        </w:rPr>
      </w:pPr>
      <w:bookmarkStart w:id="28" w:name="_Toc389205667"/>
      <w:r w:rsidRPr="00033E99">
        <w:rPr>
          <w:lang w:bidi="ar-SA"/>
        </w:rPr>
        <w:t xml:space="preserve">Communication </w:t>
      </w:r>
      <w:r w:rsidR="00533F4D" w:rsidRPr="00033E99">
        <w:rPr>
          <w:lang w:bidi="ar-SA"/>
        </w:rPr>
        <w:t>(to master)</w:t>
      </w:r>
      <w:bookmarkEnd w:id="28"/>
    </w:p>
    <w:p w14:paraId="0CC4E82F" w14:textId="31CAE017" w:rsidR="00B65071" w:rsidRPr="00033E99" w:rsidRDefault="00B65071" w:rsidP="003358B1">
      <w:pPr>
        <w:rPr>
          <w:lang w:bidi="ar-SA"/>
        </w:rPr>
      </w:pPr>
      <w:r w:rsidRPr="00033E99">
        <w:rPr>
          <w:lang w:bidi="ar-SA"/>
        </w:rPr>
        <w:t xml:space="preserve">Now we have the final blocks. These blocks are thus transformed in array and sent to the </w:t>
      </w:r>
      <w:proofErr w:type="gramStart"/>
      <w:r w:rsidRPr="00033E99">
        <w:rPr>
          <w:lang w:bidi="ar-SA"/>
        </w:rPr>
        <w:t>master, that</w:t>
      </w:r>
      <w:proofErr w:type="gramEnd"/>
      <w:r w:rsidRPr="00033E99">
        <w:rPr>
          <w:lang w:bidi="ar-SA"/>
        </w:rPr>
        <w:t xml:space="preserve"> will have a unique 1D array for the whole resulting matrix.</w:t>
      </w:r>
    </w:p>
    <w:p w14:paraId="32C80DF3" w14:textId="6A97DCD4" w:rsidR="004825A4" w:rsidRPr="00033E99" w:rsidRDefault="004825A4" w:rsidP="004825A4">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7C2CCD9B" w14:textId="116CAC76" w:rsidR="004825A4" w:rsidRPr="00033E99" w:rsidRDefault="004825A4" w:rsidP="004825A4">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w:t>
      </w:r>
      <w:proofErr w:type="gramStart"/>
      <w:r w:rsidRPr="00033E99">
        <w:t>,MPI</w:t>
      </w:r>
      <w:proofErr w:type="gramEnd"/>
      <w:r w:rsidRPr="00033E99">
        <w:t>_COMM_WORLD);</w:t>
      </w:r>
    </w:p>
    <w:p w14:paraId="1120D7D4" w14:textId="77777777" w:rsidR="004825A4" w:rsidRPr="00033E99" w:rsidRDefault="004825A4" w:rsidP="004825A4">
      <w:pPr>
        <w:pStyle w:val="Codice"/>
      </w:pPr>
    </w:p>
    <w:p w14:paraId="340492E5" w14:textId="1D1F11AE" w:rsidR="004825A4" w:rsidRPr="00033E99" w:rsidRDefault="004825A4" w:rsidP="004825A4">
      <w:pPr>
        <w:pStyle w:val="Titolo3"/>
      </w:pPr>
      <w:bookmarkStart w:id="29" w:name="_Toc389205668"/>
      <w:r w:rsidRPr="00033E99">
        <w:t>Result matrix computation</w:t>
      </w:r>
      <w:bookmarkEnd w:id="29"/>
    </w:p>
    <w:p w14:paraId="254B35CB" w14:textId="5E0A6E54" w:rsidR="00814054" w:rsidRPr="00033E99" w:rsidRDefault="00F2453B" w:rsidP="00814054">
      <w:r w:rsidRPr="00033E99">
        <w:t>Finally</w:t>
      </w:r>
      <w:r w:rsidR="00814054" w:rsidRPr="00033E99">
        <w:t xml:space="preserve"> the master can compute the resulting matrix by collecting all the pieces from every process:</w:t>
      </w:r>
    </w:p>
    <w:p w14:paraId="6116E266" w14:textId="77777777" w:rsidR="00E96AA1" w:rsidRPr="00033E99" w:rsidRDefault="00E96AA1" w:rsidP="00E96AA1">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60DA3CA0" w14:textId="7FC908B7" w:rsidR="00E96AA1" w:rsidRPr="00033E99" w:rsidRDefault="00853CAC" w:rsidP="00853CAC">
      <w:pPr>
        <w:pStyle w:val="Codice"/>
      </w:pPr>
      <w:r w:rsidRPr="00033E99">
        <w:tab/>
      </w:r>
      <w:proofErr w:type="spellStart"/>
      <w:r w:rsidR="00E96AA1" w:rsidRPr="00033E99">
        <w:t>MPI_</w:t>
      </w:r>
      <w:proofErr w:type="gramStart"/>
      <w:r w:rsidR="00E96AA1" w:rsidRPr="00033E99">
        <w:t>Recv</w:t>
      </w:r>
      <w:proofErr w:type="spellEnd"/>
      <w:r w:rsidR="00E96AA1" w:rsidRPr="00033E99">
        <w:t>(</w:t>
      </w:r>
      <w:proofErr w:type="spellStart"/>
      <w:proofErr w:type="gramEnd"/>
      <w:r w:rsidR="00E96AA1" w:rsidRPr="00033E99">
        <w:t>tempC</w:t>
      </w:r>
      <w:proofErr w:type="spellEnd"/>
      <w:r w:rsidR="00E96AA1" w:rsidRPr="00033E99">
        <w:t xml:space="preserve">[offset], </w:t>
      </w:r>
      <w:proofErr w:type="spellStart"/>
      <w:r w:rsidR="00E96AA1" w:rsidRPr="00033E99">
        <w:t>numElements</w:t>
      </w:r>
      <w:proofErr w:type="spellEnd"/>
      <w:r w:rsidR="00E96AA1" w:rsidRPr="00033E99">
        <w:t xml:space="preserve">, MPI_DOUBLE, </w:t>
      </w:r>
      <w:proofErr w:type="spellStart"/>
      <w:r w:rsidR="00E96AA1" w:rsidRPr="00033E99">
        <w:t>i</w:t>
      </w:r>
      <w:proofErr w:type="spellEnd"/>
      <w:r w:rsidR="00E96AA1" w:rsidRPr="00033E99">
        <w:t xml:space="preserve">, TAG, </w:t>
      </w:r>
      <w:r w:rsidR="001117A6" w:rsidRPr="00033E99">
        <w:t>…</w:t>
      </w:r>
      <w:r w:rsidR="00E96AA1" w:rsidRPr="00033E99">
        <w:t>);</w:t>
      </w:r>
    </w:p>
    <w:p w14:paraId="2F54C042" w14:textId="4311BC9A" w:rsidR="00E96AA1" w:rsidRPr="00033E99" w:rsidRDefault="00853CAC" w:rsidP="00E96AA1">
      <w:pPr>
        <w:pStyle w:val="Codice"/>
      </w:pPr>
      <w:r w:rsidRPr="00033E99">
        <w:tab/>
      </w:r>
      <w:proofErr w:type="gramStart"/>
      <w:r w:rsidR="00E96AA1" w:rsidRPr="00033E99">
        <w:t>offset</w:t>
      </w:r>
      <w:proofErr w:type="gramEnd"/>
      <w:r w:rsidR="00E96AA1" w:rsidRPr="00033E99">
        <w:t>++;</w:t>
      </w:r>
    </w:p>
    <w:p w14:paraId="616080A9" w14:textId="1A7D3E82" w:rsidR="00E96AA1" w:rsidRPr="00033E99" w:rsidRDefault="00E96AA1" w:rsidP="00E96AA1">
      <w:pPr>
        <w:pStyle w:val="Codice"/>
      </w:pPr>
      <w:r w:rsidRPr="00033E99">
        <w:t>}</w:t>
      </w:r>
    </w:p>
    <w:p w14:paraId="4E34C7AF" w14:textId="77777777" w:rsidR="00E96AA1" w:rsidRPr="00033E99" w:rsidRDefault="00E96AA1" w:rsidP="00E96AA1">
      <w:pPr>
        <w:pStyle w:val="Codice"/>
      </w:pPr>
    </w:p>
    <w:p w14:paraId="59DD5AD1" w14:textId="3451D9F0" w:rsidR="00E96AA1" w:rsidRPr="00033E99" w:rsidRDefault="00E96AA1" w:rsidP="00E96AA1">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BF1E064" w14:textId="77777777" w:rsidR="00E96AA1" w:rsidRPr="00033E99" w:rsidRDefault="00E96AA1" w:rsidP="00E96AA1">
      <w:pPr>
        <w:pStyle w:val="Codice"/>
      </w:pPr>
    </w:p>
    <w:p w14:paraId="2E841B7B" w14:textId="4322A786" w:rsidR="004825A4" w:rsidRPr="00033E99" w:rsidRDefault="00E96AA1" w:rsidP="00E96AA1">
      <w:pPr>
        <w:pStyle w:val="Codice"/>
      </w:pPr>
      <w:proofErr w:type="spellStart"/>
      <w:proofErr w:type="gramStart"/>
      <w:r w:rsidRPr="00033E99">
        <w:t>block</w:t>
      </w:r>
      <w:proofErr w:type="gramEnd"/>
      <w:r w:rsidRPr="00033E99">
        <w:t>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593B2532" w14:textId="77777777" w:rsidR="00D8160E" w:rsidRPr="00033E99" w:rsidRDefault="00D8160E" w:rsidP="00E96AA1">
      <w:pPr>
        <w:pStyle w:val="Codice"/>
      </w:pPr>
    </w:p>
    <w:p w14:paraId="4D0ED9DD" w14:textId="7DEBD95F" w:rsidR="00D8160E" w:rsidRPr="00033E99" w:rsidRDefault="00D8160E" w:rsidP="00D8160E">
      <w:r w:rsidRPr="00033E99">
        <w:t xml:space="preserve">Notice that function </w:t>
      </w:r>
      <w:proofErr w:type="spellStart"/>
      <w:r w:rsidRPr="00033E99">
        <w:t>block_matrix</w:t>
      </w:r>
      <w:proofErr w:type="spellEnd"/>
      <w:r w:rsidRPr="00033E99">
        <w:t xml:space="preserve"> is needed to transform the final matrix, stored in a 1D array, into a “real” 2D matrix.</w:t>
      </w:r>
    </w:p>
    <w:p w14:paraId="2B07AA44" w14:textId="77777777" w:rsidR="00231558" w:rsidRPr="00033E99" w:rsidRDefault="00231558" w:rsidP="00231558">
      <w:pPr>
        <w:pStyle w:val="Titolo2"/>
      </w:pPr>
      <w:bookmarkStart w:id="30" w:name="_Toc389205669"/>
      <w:r w:rsidRPr="00033E99">
        <w:t>Processor Farm</w:t>
      </w:r>
      <w:bookmarkEnd w:id="30"/>
    </w:p>
    <w:p w14:paraId="31E34547" w14:textId="1A0D4ECA" w:rsidR="00844FB9" w:rsidRPr="00033E99" w:rsidRDefault="00844FB9" w:rsidP="00844FB9">
      <w:pPr>
        <w:pStyle w:val="Titolo3"/>
        <w:rPr>
          <w:lang w:bidi="ar-SA"/>
        </w:rPr>
      </w:pPr>
      <w:bookmarkStart w:id="31" w:name="_Toc389205670"/>
      <w:r w:rsidRPr="00033E99">
        <w:rPr>
          <w:lang w:bidi="ar-SA"/>
        </w:rPr>
        <w:t xml:space="preserve">Communication </w:t>
      </w:r>
      <w:r w:rsidR="00533F4D" w:rsidRPr="00033E99">
        <w:rPr>
          <w:lang w:bidi="ar-SA"/>
        </w:rPr>
        <w:t>of B</w:t>
      </w:r>
      <w:r w:rsidR="006C4758" w:rsidRPr="00033E99">
        <w:rPr>
          <w:lang w:bidi="ar-SA"/>
        </w:rPr>
        <w:t xml:space="preserve"> (from master)</w:t>
      </w:r>
      <w:r w:rsidRPr="00033E99">
        <w:rPr>
          <w:lang w:bidi="ar-SA"/>
        </w:rPr>
        <w:t>:</w:t>
      </w:r>
      <w:bookmarkEnd w:id="31"/>
    </w:p>
    <w:p w14:paraId="0C1662EA" w14:textId="58E91257" w:rsidR="00844FB9" w:rsidRPr="00033E99" w:rsidRDefault="00533F4D" w:rsidP="00F235AD">
      <w:pPr>
        <w:rPr>
          <w:lang w:bidi="ar-SA"/>
        </w:rPr>
      </w:pPr>
      <w:r w:rsidRPr="00033E99">
        <w:rPr>
          <w:lang w:bidi="ar-SA"/>
        </w:rPr>
        <w:t>We first</w:t>
      </w:r>
      <w:r w:rsidR="00844FB9" w:rsidRPr="00033E99">
        <w:rPr>
          <w:lang w:bidi="ar-SA"/>
        </w:rPr>
        <w:t xml:space="preserve"> allocate</w:t>
      </w:r>
      <w:r w:rsidRPr="00033E99">
        <w:rPr>
          <w:lang w:bidi="ar-SA"/>
        </w:rPr>
        <w:t xml:space="preserve"> in every slave the</w:t>
      </w:r>
      <w:r w:rsidR="00844FB9" w:rsidRPr="00033E99">
        <w:rPr>
          <w:lang w:bidi="ar-SA"/>
        </w:rPr>
        <w:t xml:space="preserve"> space needed to receive the </w:t>
      </w:r>
      <w:r w:rsidRPr="00033E99">
        <w:rPr>
          <w:lang w:bidi="ar-SA"/>
        </w:rPr>
        <w:t>B</w:t>
      </w:r>
      <w:r w:rsidR="00844FB9" w:rsidRPr="00033E99">
        <w:rPr>
          <w:lang w:bidi="ar-SA"/>
        </w:rPr>
        <w:t xml:space="preserve"> matrix.</w:t>
      </w:r>
      <w:r w:rsidRPr="00033E99">
        <w:rPr>
          <w:lang w:bidi="ar-SA"/>
        </w:rPr>
        <w:t xml:space="preserve"> </w:t>
      </w:r>
      <w:r w:rsidR="00844FB9" w:rsidRPr="00033E99">
        <w:rPr>
          <w:lang w:bidi="ar-SA"/>
        </w:rPr>
        <w:t>At this time master can communicate to every process the whole matrix.</w:t>
      </w:r>
    </w:p>
    <w:p w14:paraId="5E47E74D" w14:textId="0B737CCB" w:rsidR="00F235AD" w:rsidRPr="00033E99" w:rsidRDefault="00F235AD" w:rsidP="00390F87">
      <w:pPr>
        <w:pStyle w:val="Codice"/>
      </w:pPr>
      <w:proofErr w:type="spellStart"/>
      <w:r w:rsidRPr="00033E99">
        <w:t>Bvett</w:t>
      </w:r>
      <w:proofErr w:type="spellEnd"/>
      <w:r w:rsidRPr="00033E99">
        <w:t xml:space="preserve"> = (double *) </w:t>
      </w:r>
      <w:proofErr w:type="spellStart"/>
      <w:proofErr w:type="gramStart"/>
      <w:r w:rsidRPr="00033E99">
        <w:t>malloc</w:t>
      </w:r>
      <w:proofErr w:type="spellEnd"/>
      <w:r w:rsidRPr="00033E99">
        <w:t>(</w:t>
      </w:r>
      <w:proofErr w:type="spellStart"/>
      <w:proofErr w:type="gramEnd"/>
      <w:r w:rsidRPr="00033E99">
        <w:t>sizeof</w:t>
      </w:r>
      <w:proofErr w:type="spellEnd"/>
      <w:r w:rsidRPr="00033E99">
        <w:t xml:space="preserve"> (double) * N * N);</w:t>
      </w:r>
    </w:p>
    <w:p w14:paraId="13814EDE" w14:textId="77777777" w:rsidR="00390F87" w:rsidRPr="00033E99" w:rsidRDefault="00390F87" w:rsidP="00390F87">
      <w:pPr>
        <w:pStyle w:val="Codice"/>
      </w:pPr>
      <w:proofErr w:type="spellStart"/>
      <w:r w:rsidRPr="00033E99">
        <w:t>MPI_</w:t>
      </w:r>
      <w:proofErr w:type="gramStart"/>
      <w:r w:rsidRPr="00033E99">
        <w:t>Recv</w:t>
      </w:r>
      <w:proofErr w:type="spellEnd"/>
      <w:r w:rsidRPr="00033E99">
        <w:t>(</w:t>
      </w:r>
      <w:proofErr w:type="spellStart"/>
      <w:proofErr w:type="gramEnd"/>
      <w:r w:rsidRPr="00033E99">
        <w:t>Bvett</w:t>
      </w:r>
      <w:proofErr w:type="spellEnd"/>
      <w:r w:rsidRPr="00033E99">
        <w:t>, N*N, MPI_DOUBLE, 0, TAG, MPI_COMM_WORLD, MPI_STATUS_IGNORE);</w:t>
      </w:r>
    </w:p>
    <w:p w14:paraId="582FB07F" w14:textId="4A73E7F9" w:rsidR="00390F87" w:rsidRPr="00033E99" w:rsidRDefault="00390F87" w:rsidP="00390F87">
      <w:pPr>
        <w:pStyle w:val="Codice"/>
      </w:pPr>
      <w:r w:rsidRPr="00033E99">
        <w:t xml:space="preserve">B = </w:t>
      </w:r>
      <w:proofErr w:type="spellStart"/>
      <w:proofErr w:type="gramStart"/>
      <w:r w:rsidRPr="00033E99">
        <w:t>devectorizer</w:t>
      </w:r>
      <w:proofErr w:type="spellEnd"/>
      <w:r w:rsidRPr="00033E99">
        <w:t>(</w:t>
      </w:r>
      <w:proofErr w:type="gramEnd"/>
      <w:r w:rsidRPr="00033E99">
        <w:t xml:space="preserve">N, N, </w:t>
      </w:r>
      <w:proofErr w:type="spellStart"/>
      <w:r w:rsidRPr="00033E99">
        <w:t>Bvett</w:t>
      </w:r>
      <w:proofErr w:type="spellEnd"/>
      <w:r w:rsidRPr="00033E99">
        <w:t>);</w:t>
      </w:r>
    </w:p>
    <w:p w14:paraId="51DD6F7E" w14:textId="3537E531" w:rsidR="00844FB9" w:rsidRPr="00033E99" w:rsidRDefault="0066705F" w:rsidP="00844FB9">
      <w:pPr>
        <w:pStyle w:val="Titolo3"/>
        <w:rPr>
          <w:lang w:bidi="ar-SA"/>
        </w:rPr>
      </w:pPr>
      <w:bookmarkStart w:id="32" w:name="_Toc389205671"/>
      <w:r w:rsidRPr="00033E99">
        <w:rPr>
          <w:lang w:bidi="ar-SA"/>
        </w:rPr>
        <w:t>First c</w:t>
      </w:r>
      <w:r w:rsidR="00DE6FD3" w:rsidRPr="00033E99">
        <w:rPr>
          <w:lang w:bidi="ar-SA"/>
        </w:rPr>
        <w:t xml:space="preserve">ommunication of </w:t>
      </w:r>
      <w:proofErr w:type="gramStart"/>
      <w:r w:rsidR="00DE6FD3" w:rsidRPr="00033E99">
        <w:rPr>
          <w:lang w:bidi="ar-SA"/>
        </w:rPr>
        <w:t>A</w:t>
      </w:r>
      <w:proofErr w:type="gramEnd"/>
      <w:r w:rsidR="00DE6FD3" w:rsidRPr="00033E99">
        <w:rPr>
          <w:lang w:bidi="ar-SA"/>
        </w:rPr>
        <w:t xml:space="preserve"> rows</w:t>
      </w:r>
      <w:r w:rsidR="006C4758" w:rsidRPr="00033E99">
        <w:rPr>
          <w:lang w:bidi="ar-SA"/>
        </w:rPr>
        <w:t xml:space="preserve"> (from master)</w:t>
      </w:r>
      <w:r w:rsidR="00844FB9" w:rsidRPr="00033E99">
        <w:rPr>
          <w:lang w:bidi="ar-SA"/>
        </w:rPr>
        <w:t>:</w:t>
      </w:r>
      <w:bookmarkEnd w:id="32"/>
    </w:p>
    <w:p w14:paraId="370B0F5D" w14:textId="6BC5D845" w:rsidR="00844FB9" w:rsidRPr="00033E99" w:rsidRDefault="00844FB9" w:rsidP="00F235AD">
      <w:pPr>
        <w:rPr>
          <w:lang w:bidi="ar-SA"/>
        </w:rPr>
      </w:pPr>
      <w:r w:rsidRPr="00033E99">
        <w:rPr>
          <w:lang w:bidi="ar-SA"/>
        </w:rPr>
        <w:t>Master process starts to scan matrix A and to communicate at each process each row (in case we have more process than rows, it will communicate -1 as identifier, in order to state to the slave process the termination).</w:t>
      </w:r>
      <w:r w:rsidR="00AC13E7" w:rsidRPr="00033E99">
        <w:rPr>
          <w:lang w:bidi="ar-SA"/>
        </w:rPr>
        <w:t xml:space="preserve"> Notice that the communication is split into two </w:t>
      </w:r>
      <w:proofErr w:type="gramStart"/>
      <w:r w:rsidR="00AC13E7" w:rsidRPr="00033E99">
        <w:rPr>
          <w:lang w:bidi="ar-SA"/>
        </w:rPr>
        <w:t>part</w:t>
      </w:r>
      <w:proofErr w:type="gramEnd"/>
      <w:r w:rsidR="00AC13E7" w:rsidRPr="00033E99">
        <w:rPr>
          <w:lang w:bidi="ar-SA"/>
        </w:rPr>
        <w:t>, one for sending the index and the other for the row sending.</w:t>
      </w:r>
    </w:p>
    <w:p w14:paraId="1D4C50D2" w14:textId="4946861A" w:rsidR="00AC13E7" w:rsidRPr="00033E99" w:rsidRDefault="00AC13E7" w:rsidP="00AC13E7">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13C54642" w14:textId="01752871" w:rsidR="00AC13E7" w:rsidRPr="00033E99" w:rsidRDefault="00AC13E7" w:rsidP="00AC13E7">
      <w:pPr>
        <w:pStyle w:val="Codice"/>
      </w:pPr>
      <w:r w:rsidRPr="00033E99">
        <w:tab/>
      </w:r>
      <w:proofErr w:type="gramStart"/>
      <w:r w:rsidRPr="00033E99">
        <w:t>if</w:t>
      </w:r>
      <w:proofErr w:type="gramEnd"/>
      <w:r w:rsidRPr="00033E99">
        <w:t xml:space="preserve"> (index &lt; N &amp;&amp; index != -1) {</w:t>
      </w:r>
    </w:p>
    <w:p w14:paraId="12250DC6" w14:textId="74062EC3" w:rsidR="00AC13E7" w:rsidRPr="00033E99" w:rsidRDefault="00AC13E7" w:rsidP="00AC13E7">
      <w:pPr>
        <w:pStyle w:val="Codice"/>
      </w:pPr>
      <w:r w:rsidRPr="00033E99">
        <w:t xml:space="preserve">     </w:t>
      </w:r>
      <w:r w:rsidRPr="00033E99">
        <w:tab/>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328E1675" w14:textId="472FD43F" w:rsidR="00AC13E7" w:rsidRPr="00033E99" w:rsidRDefault="00AC13E7" w:rsidP="00AC13E7">
      <w:pPr>
        <w:pStyle w:val="Codice"/>
      </w:pPr>
      <w:r w:rsidRPr="00033E99">
        <w:t xml:space="preserve">     </w:t>
      </w:r>
      <w:r w:rsidRPr="00033E99">
        <w:tab/>
      </w:r>
      <w:proofErr w:type="spellStart"/>
      <w:r w:rsidRPr="00033E99">
        <w:t>MPI_</w:t>
      </w:r>
      <w:proofErr w:type="gramStart"/>
      <w:r w:rsidRPr="00033E99">
        <w:t>Send</w:t>
      </w:r>
      <w:proofErr w:type="spellEnd"/>
      <w:r w:rsidRPr="00033E99">
        <w:t>(</w:t>
      </w:r>
      <w:proofErr w:type="gram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1117A6" w:rsidRPr="00033E99">
        <w:t>…</w:t>
      </w:r>
      <w:r w:rsidRPr="00033E99">
        <w:t>);</w:t>
      </w:r>
    </w:p>
    <w:p w14:paraId="100062D2" w14:textId="3524B35A" w:rsidR="00AC13E7" w:rsidRPr="00033E99" w:rsidRDefault="00AC13E7" w:rsidP="00AC13E7">
      <w:pPr>
        <w:pStyle w:val="Codice"/>
      </w:pPr>
      <w:r w:rsidRPr="00033E99">
        <w:t xml:space="preserve">     </w:t>
      </w:r>
      <w:r w:rsidRPr="00033E99">
        <w:tab/>
      </w:r>
      <w:proofErr w:type="gramStart"/>
      <w:r w:rsidRPr="00033E99">
        <w:t>index</w:t>
      </w:r>
      <w:proofErr w:type="gramEnd"/>
      <w:r w:rsidRPr="00033E99">
        <w:t xml:space="preserve"> = index + 1;</w:t>
      </w:r>
    </w:p>
    <w:p w14:paraId="7DFCD05B" w14:textId="32F727A4" w:rsidR="00AC13E7" w:rsidRPr="00033E99" w:rsidRDefault="00AC13E7" w:rsidP="00AC13E7">
      <w:pPr>
        <w:pStyle w:val="Codice"/>
      </w:pPr>
      <w:r w:rsidRPr="00033E99">
        <w:t xml:space="preserve">    </w:t>
      </w:r>
      <w:r w:rsidRPr="00033E99">
        <w:tab/>
        <w:t xml:space="preserve">} </w:t>
      </w:r>
      <w:proofErr w:type="gramStart"/>
      <w:r w:rsidRPr="00033E99">
        <w:t>else</w:t>
      </w:r>
      <w:proofErr w:type="gramEnd"/>
      <w:r w:rsidRPr="00033E99">
        <w:t xml:space="preserve"> {</w:t>
      </w:r>
    </w:p>
    <w:p w14:paraId="66D23428" w14:textId="1824106C" w:rsidR="00AC13E7" w:rsidRPr="00033E99" w:rsidRDefault="00AC13E7" w:rsidP="00AC13E7">
      <w:pPr>
        <w:pStyle w:val="Codice"/>
      </w:pPr>
      <w:r w:rsidRPr="00033E99">
        <w:t xml:space="preserve">     </w:t>
      </w:r>
      <w:r w:rsidRPr="00033E99">
        <w:tab/>
      </w:r>
      <w:proofErr w:type="gramStart"/>
      <w:r w:rsidRPr="00033E99">
        <w:t>index</w:t>
      </w:r>
      <w:proofErr w:type="gramEnd"/>
      <w:r w:rsidRPr="00033E99">
        <w:t xml:space="preserve"> = -1;</w:t>
      </w:r>
    </w:p>
    <w:p w14:paraId="2927E189" w14:textId="3A96AB25" w:rsidR="00AC13E7" w:rsidRPr="00033E99" w:rsidRDefault="00AC13E7" w:rsidP="00AC13E7">
      <w:pPr>
        <w:pStyle w:val="Codice"/>
      </w:pPr>
      <w:r w:rsidRPr="00033E99">
        <w:t xml:space="preserve">          </w:t>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MPI_COMM_WORLD);</w:t>
      </w:r>
    </w:p>
    <w:p w14:paraId="7A041A09" w14:textId="3B8E7717" w:rsidR="00AC13E7" w:rsidRPr="00033E99" w:rsidRDefault="00AC13E7" w:rsidP="00AC13E7">
      <w:pPr>
        <w:pStyle w:val="Codice"/>
      </w:pPr>
      <w:r w:rsidRPr="00033E99">
        <w:tab/>
        <w:t>}</w:t>
      </w:r>
    </w:p>
    <w:p w14:paraId="59068FC2" w14:textId="637B89D1" w:rsidR="00AC13E7" w:rsidRPr="00033E99" w:rsidRDefault="00AC13E7" w:rsidP="00AC13E7">
      <w:pPr>
        <w:pStyle w:val="Codice"/>
      </w:pPr>
      <w:r w:rsidRPr="00033E99">
        <w:t>}</w:t>
      </w:r>
    </w:p>
    <w:p w14:paraId="3E592D6A" w14:textId="5AAC8380" w:rsidR="00844FB9" w:rsidRPr="00033E99" w:rsidRDefault="00844FB9" w:rsidP="00844FB9">
      <w:pPr>
        <w:pStyle w:val="Titolo3"/>
        <w:rPr>
          <w:lang w:bidi="ar-SA"/>
        </w:rPr>
      </w:pPr>
      <w:bookmarkStart w:id="33" w:name="_Toc389205672"/>
      <w:r w:rsidRPr="00033E99">
        <w:rPr>
          <w:lang w:bidi="ar-SA"/>
        </w:rPr>
        <w:t>Multiplication</w:t>
      </w:r>
      <w:r w:rsidR="00DE6FD3" w:rsidRPr="00033E99">
        <w:rPr>
          <w:lang w:bidi="ar-SA"/>
        </w:rPr>
        <w:t xml:space="preserve"> and communication </w:t>
      </w:r>
      <w:r w:rsidR="00C9601A" w:rsidRPr="00033E99">
        <w:rPr>
          <w:lang w:bidi="ar-SA"/>
        </w:rPr>
        <w:t>loop</w:t>
      </w:r>
      <w:r w:rsidR="00DD29EE" w:rsidRPr="00033E99">
        <w:rPr>
          <w:lang w:bidi="ar-SA"/>
        </w:rPr>
        <w:t xml:space="preserve"> (slave process</w:t>
      </w:r>
      <w:r w:rsidR="00125BB0" w:rsidRPr="00033E99">
        <w:rPr>
          <w:lang w:bidi="ar-SA"/>
        </w:rPr>
        <w:t>es</w:t>
      </w:r>
      <w:r w:rsidR="00DD29EE" w:rsidRPr="00033E99">
        <w:rPr>
          <w:lang w:bidi="ar-SA"/>
        </w:rPr>
        <w:t>)</w:t>
      </w:r>
      <w:bookmarkEnd w:id="33"/>
    </w:p>
    <w:p w14:paraId="21A0062E" w14:textId="01E8A05A" w:rsidR="00DE6FD3" w:rsidRPr="00033E99" w:rsidRDefault="00844FB9" w:rsidP="00F235AD">
      <w:pPr>
        <w:rPr>
          <w:lang w:bidi="ar-SA"/>
        </w:rPr>
      </w:pPr>
      <w:r w:rsidRPr="00033E99">
        <w:rPr>
          <w:lang w:bidi="ar-SA"/>
        </w:rPr>
        <w:t>Now each slave process that possesses a rows of matrix A, can go on with the computation of the resulting rows.</w:t>
      </w:r>
      <w:r w:rsidR="00DE6FD3" w:rsidRPr="00033E99">
        <w:rPr>
          <w:lang w:bidi="ar-SA"/>
        </w:rPr>
        <w:t xml:space="preserve"> This process consists in a </w:t>
      </w:r>
      <w:r w:rsidR="00C9601A" w:rsidRPr="00033E99">
        <w:rPr>
          <w:lang w:bidi="ar-SA"/>
        </w:rPr>
        <w:t>loop</w:t>
      </w:r>
      <w:r w:rsidR="00DE6FD3" w:rsidRPr="00033E99">
        <w:rPr>
          <w:lang w:bidi="ar-SA"/>
        </w:rPr>
        <w:t xml:space="preserve"> composed of three steps (A rows receiving, multiplication, result sending) and is last until reception of -1 index</w:t>
      </w:r>
      <w:r w:rsidR="00E5679A" w:rsidRPr="00033E99">
        <w:rPr>
          <w:lang w:bidi="ar-SA"/>
        </w:rPr>
        <w:t xml:space="preserve"> (condition for while </w:t>
      </w:r>
      <w:r w:rsidR="00244F6B" w:rsidRPr="00033E99">
        <w:rPr>
          <w:lang w:bidi="ar-SA"/>
        </w:rPr>
        <w:t>loop</w:t>
      </w:r>
      <w:r w:rsidR="00E5679A" w:rsidRPr="00033E99">
        <w:rPr>
          <w:lang w:bidi="ar-SA"/>
        </w:rPr>
        <w:t>)</w:t>
      </w:r>
      <w:r w:rsidR="00DE6FD3" w:rsidRPr="00033E99">
        <w:rPr>
          <w:lang w:bidi="ar-SA"/>
        </w:rPr>
        <w:t>.</w:t>
      </w:r>
    </w:p>
    <w:p w14:paraId="752B458B" w14:textId="4CDBC35F" w:rsidR="00BB494E" w:rsidRPr="00033E99" w:rsidRDefault="00BB494E" w:rsidP="00DE6FD3">
      <w:pPr>
        <w:pStyle w:val="Codice"/>
      </w:pPr>
      <w:proofErr w:type="spellStart"/>
      <w:r w:rsidRPr="00033E99">
        <w:t>MPI_</w:t>
      </w:r>
      <w:proofErr w:type="gramStart"/>
      <w:r w:rsidRPr="00033E99">
        <w:t>Recv</w:t>
      </w:r>
      <w:proofErr w:type="spellEnd"/>
      <w:r w:rsidRPr="00033E99">
        <w:t>(</w:t>
      </w:r>
      <w:proofErr w:type="gramEnd"/>
      <w:r w:rsidRPr="00033E99">
        <w:t xml:space="preserve">&amp;index, 1, MPI_INT, 0, </w:t>
      </w:r>
      <w:proofErr w:type="spellStart"/>
      <w:r w:rsidRPr="00033E99">
        <w:t>myrank</w:t>
      </w:r>
      <w:proofErr w:type="spellEnd"/>
      <w:r w:rsidRPr="00033E99">
        <w:t xml:space="preserve">, MPI_COMM_WORLD, </w:t>
      </w:r>
      <w:r w:rsidR="001117A6" w:rsidRPr="00033E99">
        <w:t>…</w:t>
      </w:r>
      <w:r w:rsidRPr="00033E99">
        <w:t>);</w:t>
      </w:r>
    </w:p>
    <w:p w14:paraId="2DEC32CF" w14:textId="77777777" w:rsidR="00EB0EC4" w:rsidRPr="00033E99" w:rsidRDefault="00EB0EC4" w:rsidP="00DE6FD3">
      <w:pPr>
        <w:pStyle w:val="Codice"/>
      </w:pPr>
    </w:p>
    <w:p w14:paraId="58B82F2B" w14:textId="2B17B205" w:rsidR="00DE6FD3" w:rsidRPr="00033E99" w:rsidRDefault="00DE6FD3" w:rsidP="00DE6FD3">
      <w:pPr>
        <w:pStyle w:val="Codice"/>
      </w:pPr>
      <w:proofErr w:type="gramStart"/>
      <w:r w:rsidRPr="00033E99">
        <w:t>while</w:t>
      </w:r>
      <w:proofErr w:type="gramEnd"/>
      <w:r w:rsidRPr="00033E99">
        <w:t xml:space="preserve"> (index != -1) {</w:t>
      </w:r>
    </w:p>
    <w:p w14:paraId="5965F601" w14:textId="77777777" w:rsidR="00EB0EC4" w:rsidRPr="00033E99" w:rsidRDefault="00EB0EC4" w:rsidP="00DE6FD3">
      <w:pPr>
        <w:pStyle w:val="Codice"/>
      </w:pPr>
    </w:p>
    <w:p w14:paraId="2CF65745" w14:textId="7ADA8AB4" w:rsidR="00DE6FD3" w:rsidRPr="00033E99" w:rsidRDefault="00DE6FD3" w:rsidP="00DE6FD3">
      <w:pPr>
        <w:pStyle w:val="Codice"/>
      </w:pPr>
      <w:r w:rsidRPr="00033E99">
        <w:tab/>
      </w:r>
      <w:proofErr w:type="spellStart"/>
      <w:r w:rsidRPr="00033E99">
        <w:t>MPI_</w:t>
      </w:r>
      <w:proofErr w:type="gramStart"/>
      <w:r w:rsidRPr="00033E99">
        <w:t>Recv</w:t>
      </w:r>
      <w:proofErr w:type="spellEnd"/>
      <w:r w:rsidRPr="00033E99">
        <w:t>(</w:t>
      </w:r>
      <w:proofErr w:type="spellStart"/>
      <w:proofErr w:type="gramEnd"/>
      <w:r w:rsidRPr="00033E99">
        <w:t>rigaA</w:t>
      </w:r>
      <w:proofErr w:type="spellEnd"/>
      <w:r w:rsidRPr="00033E99">
        <w:t xml:space="preserve">, N, MPI_DOUBLE, 0, </w:t>
      </w:r>
      <w:proofErr w:type="spellStart"/>
      <w:r w:rsidRPr="00033E99">
        <w:t>myrank</w:t>
      </w:r>
      <w:proofErr w:type="spellEnd"/>
      <w:r w:rsidRPr="00033E99">
        <w:t xml:space="preserve">, MPI_COMM_WORLD, </w:t>
      </w:r>
      <w:r w:rsidR="001117A6" w:rsidRPr="00033E99">
        <w:t>…</w:t>
      </w:r>
      <w:r w:rsidRPr="00033E99">
        <w:t>);</w:t>
      </w:r>
    </w:p>
    <w:p w14:paraId="7DCE05CD" w14:textId="77777777" w:rsidR="00BB494E" w:rsidRPr="00033E99" w:rsidRDefault="00BB494E" w:rsidP="00DE6FD3">
      <w:pPr>
        <w:pStyle w:val="Codice"/>
      </w:pPr>
    </w:p>
    <w:p w14:paraId="414339F0" w14:textId="77777777" w:rsidR="006C4758" w:rsidRPr="00033E99" w:rsidRDefault="00DE6FD3" w:rsidP="00DE6FD3">
      <w:pPr>
        <w:pStyle w:val="Codice"/>
      </w:pPr>
      <w:r w:rsidRPr="00033E99">
        <w:t xml:space="preserve">     </w:t>
      </w:r>
      <w:proofErr w:type="gramStart"/>
      <w:r w:rsidRPr="00033E99">
        <w:t>for</w:t>
      </w:r>
      <w:proofErr w:type="gramEnd"/>
      <w:r w:rsidRPr="00033E99">
        <w:t xml:space="preserve"> (j = 0; j &lt; N; j++) </w:t>
      </w:r>
    </w:p>
    <w:p w14:paraId="017EB2F5" w14:textId="229DD5D8" w:rsidR="00DE6FD3" w:rsidRPr="00033E99" w:rsidRDefault="006C4758" w:rsidP="00DE6FD3">
      <w:pPr>
        <w:pStyle w:val="Codice"/>
      </w:pPr>
      <w:r w:rsidRPr="00033E99">
        <w:tab/>
      </w:r>
      <w:r w:rsidRPr="00033E99">
        <w:tab/>
      </w:r>
      <w:proofErr w:type="spellStart"/>
      <w:proofErr w:type="gramStart"/>
      <w:r w:rsidR="00DE6FD3" w:rsidRPr="00033E99">
        <w:t>ris</w:t>
      </w:r>
      <w:proofErr w:type="spellEnd"/>
      <w:proofErr w:type="gramEnd"/>
      <w:r w:rsidR="00DE6FD3" w:rsidRPr="00033E99">
        <w:t>[j] = 0.0;</w:t>
      </w:r>
    </w:p>
    <w:p w14:paraId="576D3070" w14:textId="502BF42D" w:rsidR="00DE6FD3" w:rsidRPr="00033E99" w:rsidRDefault="00DE6FD3" w:rsidP="00DE6FD3">
      <w:pPr>
        <w:pStyle w:val="Codice"/>
        <w:ind w:left="0" w:firstLine="566"/>
      </w:pPr>
      <w:r w:rsidRPr="00033E99">
        <w:tab/>
      </w:r>
      <w:proofErr w:type="gramStart"/>
      <w:r w:rsidRPr="00033E99">
        <w:t>for</w:t>
      </w:r>
      <w:proofErr w:type="gramEnd"/>
      <w:r w:rsidRPr="00033E99">
        <w:t xml:space="preserve"> (j = 0; j &lt; N; j++) {</w:t>
      </w:r>
    </w:p>
    <w:p w14:paraId="12E82F27" w14:textId="4C9684D1" w:rsidR="00DE6FD3" w:rsidRPr="00033E99" w:rsidRDefault="006C4758" w:rsidP="00DE6FD3">
      <w:pPr>
        <w:pStyle w:val="Codice"/>
      </w:pPr>
      <w:r w:rsidRPr="00033E99">
        <w:tab/>
      </w:r>
      <w:r w:rsidRPr="00033E99">
        <w:tab/>
      </w:r>
      <w:proofErr w:type="gramStart"/>
      <w:r w:rsidR="00DE6FD3" w:rsidRPr="00033E99">
        <w:t>for</w:t>
      </w:r>
      <w:proofErr w:type="gramEnd"/>
      <w:r w:rsidR="00DE6FD3" w:rsidRPr="00033E99">
        <w:t xml:space="preserve"> (</w:t>
      </w:r>
      <w:proofErr w:type="spellStart"/>
      <w:r w:rsidR="00DE6FD3" w:rsidRPr="00033E99">
        <w:t>i</w:t>
      </w:r>
      <w:proofErr w:type="spellEnd"/>
      <w:r w:rsidR="00DE6FD3" w:rsidRPr="00033E99">
        <w:t xml:space="preserve"> = 0; </w:t>
      </w:r>
      <w:proofErr w:type="spellStart"/>
      <w:r w:rsidR="00DE6FD3" w:rsidRPr="00033E99">
        <w:t>i</w:t>
      </w:r>
      <w:proofErr w:type="spellEnd"/>
      <w:r w:rsidR="00DE6FD3" w:rsidRPr="00033E99">
        <w:t xml:space="preserve"> &lt; N; </w:t>
      </w:r>
      <w:proofErr w:type="spellStart"/>
      <w:r w:rsidR="00DE6FD3" w:rsidRPr="00033E99">
        <w:t>i</w:t>
      </w:r>
      <w:proofErr w:type="spellEnd"/>
      <w:r w:rsidR="00DE6FD3" w:rsidRPr="00033E99">
        <w:t>++) {</w:t>
      </w:r>
    </w:p>
    <w:p w14:paraId="7065A54F" w14:textId="44CC644D" w:rsidR="00DE6FD3" w:rsidRPr="00033E99" w:rsidRDefault="006C4758" w:rsidP="00DE6FD3">
      <w:pPr>
        <w:pStyle w:val="Codice"/>
      </w:pPr>
      <w:r w:rsidRPr="00033E99">
        <w:tab/>
      </w:r>
      <w:r w:rsidRPr="00033E99">
        <w:tab/>
      </w:r>
      <w:r w:rsidR="00DE6FD3" w:rsidRPr="00033E99">
        <w:tab/>
      </w:r>
      <w:proofErr w:type="gramStart"/>
      <w:r w:rsidR="00DE6FD3" w:rsidRPr="00033E99">
        <w:t>if</w:t>
      </w:r>
      <w:proofErr w:type="gramEnd"/>
      <w:r w:rsidR="00DE6FD3" w:rsidRPr="00033E99">
        <w:t xml:space="preserve"> (</w:t>
      </w:r>
      <w:proofErr w:type="spellStart"/>
      <w:r w:rsidR="00DE6FD3" w:rsidRPr="00033E99">
        <w:t>load_bool</w:t>
      </w:r>
      <w:proofErr w:type="spellEnd"/>
      <w:r w:rsidR="00DE6FD3" w:rsidRPr="00033E99">
        <w:t xml:space="preserve"> == 0)</w:t>
      </w:r>
    </w:p>
    <w:p w14:paraId="0683C61B" w14:textId="15E930AE" w:rsidR="00DE6FD3" w:rsidRPr="00033E99" w:rsidRDefault="006C4758" w:rsidP="00DE6FD3">
      <w:pPr>
        <w:pStyle w:val="Codice"/>
      </w:pPr>
      <w:r w:rsidRPr="00033E99">
        <w:lastRenderedPageBreak/>
        <w:tab/>
      </w:r>
      <w:r w:rsidR="00DE6FD3" w:rsidRPr="00033E99">
        <w:tab/>
      </w:r>
      <w:r w:rsidR="00DE6FD3" w:rsidRPr="00033E99">
        <w:tab/>
      </w:r>
      <w:r w:rsidR="00DE6FD3" w:rsidRPr="00033E99">
        <w:tab/>
      </w:r>
      <w:proofErr w:type="spellStart"/>
      <w:proofErr w:type="gramStart"/>
      <w:r w:rsidR="00DE6FD3" w:rsidRPr="00033E99">
        <w:t>ris</w:t>
      </w:r>
      <w:proofErr w:type="spellEnd"/>
      <w:proofErr w:type="gramEnd"/>
      <w:r w:rsidR="00DE6FD3" w:rsidRPr="00033E99">
        <w:t xml:space="preserve">[j] += </w:t>
      </w:r>
      <w:proofErr w:type="spellStart"/>
      <w:r w:rsidR="00DE6FD3" w:rsidRPr="00033E99">
        <w:t>rigaA</w:t>
      </w:r>
      <w:proofErr w:type="spellEnd"/>
      <w:r w:rsidR="00DE6FD3" w:rsidRPr="00033E99">
        <w:t>[</w:t>
      </w:r>
      <w:proofErr w:type="spellStart"/>
      <w:r w:rsidR="00DE6FD3" w:rsidRPr="00033E99">
        <w:t>i</w:t>
      </w:r>
      <w:proofErr w:type="spellEnd"/>
      <w:r w:rsidR="00DE6FD3" w:rsidRPr="00033E99">
        <w:t>] * B[</w:t>
      </w:r>
      <w:proofErr w:type="spellStart"/>
      <w:r w:rsidR="00DE6FD3" w:rsidRPr="00033E99">
        <w:t>i</w:t>
      </w:r>
      <w:proofErr w:type="spellEnd"/>
      <w:r w:rsidR="00DE6FD3" w:rsidRPr="00033E99">
        <w:t>][j];</w:t>
      </w:r>
    </w:p>
    <w:p w14:paraId="0853BDC6" w14:textId="2DFD41ED" w:rsidR="00DE6FD3" w:rsidRPr="00033E99" w:rsidRDefault="00DE6FD3" w:rsidP="00DE6FD3">
      <w:pPr>
        <w:pStyle w:val="Codice"/>
      </w:pPr>
      <w:r w:rsidRPr="00033E99">
        <w:tab/>
      </w:r>
      <w:r w:rsidRPr="00033E99">
        <w:tab/>
      </w:r>
      <w:r w:rsidRPr="00033E99">
        <w:tab/>
      </w:r>
      <w:proofErr w:type="gramStart"/>
      <w:r w:rsidRPr="00033E99">
        <w:t>else</w:t>
      </w:r>
      <w:proofErr w:type="gramEnd"/>
    </w:p>
    <w:p w14:paraId="0FA3FEBE" w14:textId="6EDDDB1E" w:rsidR="00DE6FD3" w:rsidRPr="00033E99" w:rsidRDefault="00DE6FD3" w:rsidP="006C4758">
      <w:pPr>
        <w:pStyle w:val="Codice"/>
        <w:ind w:left="0"/>
      </w:pPr>
      <w:r w:rsidRPr="00033E99">
        <w:tab/>
      </w:r>
      <w:r w:rsidRPr="00033E99">
        <w:tab/>
      </w:r>
      <w:r w:rsidRPr="00033E99">
        <w:tab/>
      </w:r>
      <w:r w:rsidRPr="00033E99">
        <w:tab/>
      </w:r>
      <w:r w:rsidRPr="00033E99">
        <w:tab/>
      </w:r>
      <w:proofErr w:type="spellStart"/>
      <w:proofErr w:type="gramStart"/>
      <w:r w:rsidRPr="00033E99">
        <w:t>ris</w:t>
      </w:r>
      <w:proofErr w:type="spellEnd"/>
      <w:proofErr w:type="gramEnd"/>
      <w:r w:rsidRPr="00033E99">
        <w:t xml:space="preserve">[j] </w:t>
      </w:r>
      <w:r w:rsidR="006C4758" w:rsidRPr="00033E99">
        <w:t>+= heavy(</w:t>
      </w:r>
      <w:proofErr w:type="spellStart"/>
      <w:r w:rsidR="006C4758" w:rsidRPr="00033E99">
        <w:t>rigaA</w:t>
      </w:r>
      <w:proofErr w:type="spellEnd"/>
      <w:r w:rsidR="006C4758" w:rsidRPr="00033E99">
        <w:t>[</w:t>
      </w:r>
      <w:proofErr w:type="spellStart"/>
      <w:r w:rsidR="006C4758" w:rsidRPr="00033E99">
        <w:t>i</w:t>
      </w:r>
      <w:proofErr w:type="spellEnd"/>
      <w:r w:rsidR="006C4758" w:rsidRPr="00033E99">
        <w:t xml:space="preserve">], </w:t>
      </w:r>
      <w:proofErr w:type="spellStart"/>
      <w:r w:rsidR="006C4758" w:rsidRPr="00033E99">
        <w:t>load_bool</w:t>
      </w:r>
      <w:proofErr w:type="spellEnd"/>
      <w:r w:rsidR="006C4758" w:rsidRPr="00033E99">
        <w:t>)*</w:t>
      </w:r>
      <w:r w:rsidRPr="00033E99">
        <w:t>B[</w:t>
      </w:r>
      <w:proofErr w:type="spellStart"/>
      <w:r w:rsidRPr="00033E99">
        <w:t>i</w:t>
      </w:r>
      <w:proofErr w:type="spellEnd"/>
      <w:r w:rsidRPr="00033E99">
        <w:t>][j];</w:t>
      </w:r>
    </w:p>
    <w:p w14:paraId="21708023" w14:textId="2CF8DD08" w:rsidR="00DE6FD3" w:rsidRPr="00033E99" w:rsidRDefault="006C4758" w:rsidP="006C4758">
      <w:pPr>
        <w:pStyle w:val="Codice"/>
        <w:ind w:left="0"/>
      </w:pPr>
      <w:r w:rsidRPr="00033E99">
        <w:tab/>
      </w:r>
      <w:r w:rsidRPr="00033E99">
        <w:tab/>
      </w:r>
      <w:r w:rsidRPr="00033E99">
        <w:tab/>
      </w:r>
      <w:r w:rsidR="00DE6FD3" w:rsidRPr="00033E99">
        <w:t>}</w:t>
      </w:r>
    </w:p>
    <w:p w14:paraId="73F092A2" w14:textId="72C84FFD" w:rsidR="00DE6FD3" w:rsidRPr="00033E99" w:rsidRDefault="006C4758" w:rsidP="006C4758">
      <w:pPr>
        <w:pStyle w:val="Codice"/>
        <w:ind w:left="0"/>
      </w:pPr>
      <w:r w:rsidRPr="00033E99">
        <w:tab/>
      </w:r>
      <w:r w:rsidRPr="00033E99">
        <w:tab/>
      </w:r>
      <w:r w:rsidR="00DE6FD3" w:rsidRPr="00033E99">
        <w:t>}</w:t>
      </w:r>
    </w:p>
    <w:p w14:paraId="63C18D1F" w14:textId="77777777" w:rsidR="00BB494E" w:rsidRPr="00033E99" w:rsidRDefault="00BB494E" w:rsidP="006C4758">
      <w:pPr>
        <w:pStyle w:val="Codice"/>
        <w:ind w:left="0"/>
      </w:pPr>
    </w:p>
    <w:p w14:paraId="2088D03E" w14:textId="79B223A6" w:rsidR="00DE6FD3" w:rsidRPr="00033E99" w:rsidRDefault="006C4758" w:rsidP="006C4758">
      <w:pPr>
        <w:pStyle w:val="Codice"/>
        <w:ind w:left="0"/>
      </w:pPr>
      <w:r w:rsidRPr="00033E99">
        <w:tab/>
      </w:r>
      <w:r w:rsidRPr="00033E99">
        <w:tab/>
      </w:r>
      <w:proofErr w:type="spellStart"/>
      <w:r w:rsidR="00DE6FD3" w:rsidRPr="00033E99">
        <w:t>MPI_</w:t>
      </w:r>
      <w:proofErr w:type="gramStart"/>
      <w:r w:rsidR="00DE6FD3" w:rsidRPr="00033E99">
        <w:t>Send</w:t>
      </w:r>
      <w:proofErr w:type="spellEnd"/>
      <w:r w:rsidR="00DE6FD3" w:rsidRPr="00033E99">
        <w:t>(</w:t>
      </w:r>
      <w:proofErr w:type="gramEnd"/>
      <w:r w:rsidR="00DE6FD3" w:rsidRPr="00033E99">
        <w:t>&amp;index, 1, MPI_INT, 0, TAG, MPI_COMM_WORLD);</w:t>
      </w:r>
    </w:p>
    <w:p w14:paraId="3BA98D1A" w14:textId="41143339" w:rsidR="00DE6FD3" w:rsidRPr="00033E99" w:rsidRDefault="006C4758" w:rsidP="006C4758">
      <w:pPr>
        <w:pStyle w:val="Codice"/>
        <w:ind w:left="0"/>
      </w:pPr>
      <w:r w:rsidRPr="00033E99">
        <w:tab/>
      </w:r>
      <w:r w:rsidRPr="00033E99">
        <w:tab/>
      </w:r>
      <w:proofErr w:type="spellStart"/>
      <w:r w:rsidR="00DE6FD3" w:rsidRPr="00033E99">
        <w:t>MPI_</w:t>
      </w:r>
      <w:proofErr w:type="gramStart"/>
      <w:r w:rsidR="00DE6FD3" w:rsidRPr="00033E99">
        <w:t>Send</w:t>
      </w:r>
      <w:proofErr w:type="spellEnd"/>
      <w:r w:rsidR="00DE6FD3" w:rsidRPr="00033E99">
        <w:t>(</w:t>
      </w:r>
      <w:proofErr w:type="spellStart"/>
      <w:proofErr w:type="gramEnd"/>
      <w:r w:rsidR="00DE6FD3" w:rsidRPr="00033E99">
        <w:t>ris</w:t>
      </w:r>
      <w:proofErr w:type="spellEnd"/>
      <w:r w:rsidR="00DE6FD3" w:rsidRPr="00033E99">
        <w:t>, N, MPI_DOUBLE, 0, TAG, MPI_COMM_WORLD);</w:t>
      </w:r>
    </w:p>
    <w:p w14:paraId="51B4C6A6" w14:textId="77777777" w:rsidR="006C4758" w:rsidRPr="00033E99" w:rsidRDefault="006C4758" w:rsidP="006C4758">
      <w:pPr>
        <w:pStyle w:val="Codice"/>
      </w:pPr>
      <w:r w:rsidRPr="00033E99">
        <w:tab/>
      </w:r>
    </w:p>
    <w:p w14:paraId="509FCB74" w14:textId="3AF8AD10" w:rsidR="006C4758" w:rsidRPr="00033E99" w:rsidRDefault="006C4758" w:rsidP="006C4758">
      <w:pPr>
        <w:pStyle w:val="Codice"/>
      </w:pPr>
      <w:r w:rsidRPr="00033E99">
        <w:tab/>
      </w:r>
      <w:proofErr w:type="spellStart"/>
      <w:r w:rsidR="00DE6FD3" w:rsidRPr="00033E99">
        <w:t>MPI_</w:t>
      </w:r>
      <w:proofErr w:type="gramStart"/>
      <w:r w:rsidR="00DE6FD3" w:rsidRPr="00033E99">
        <w:t>Recv</w:t>
      </w:r>
      <w:proofErr w:type="spellEnd"/>
      <w:r w:rsidR="00DE6FD3" w:rsidRPr="00033E99">
        <w:t>(</w:t>
      </w:r>
      <w:proofErr w:type="gramEnd"/>
      <w:r w:rsidR="00DE6FD3" w:rsidRPr="00033E99">
        <w:t xml:space="preserve">&amp;index, 1, MPI_INT, 0, </w:t>
      </w:r>
      <w:proofErr w:type="spellStart"/>
      <w:r w:rsidR="00DE6FD3" w:rsidRPr="00033E99">
        <w:t>myrank</w:t>
      </w:r>
      <w:proofErr w:type="spellEnd"/>
      <w:r w:rsidR="00DE6FD3" w:rsidRPr="00033E99">
        <w:t>, MPI_COMM_</w:t>
      </w:r>
      <w:r w:rsidRPr="00033E99">
        <w:t xml:space="preserve">WORLD, </w:t>
      </w:r>
      <w:r w:rsidR="001117A6" w:rsidRPr="00033E99">
        <w:t>…</w:t>
      </w:r>
      <w:r w:rsidR="00DE6FD3" w:rsidRPr="00033E99">
        <w:t>);</w:t>
      </w:r>
    </w:p>
    <w:p w14:paraId="2C7C09E9" w14:textId="2D94F69A" w:rsidR="006C4758" w:rsidRPr="00033E99" w:rsidRDefault="00DE6FD3" w:rsidP="006C4758">
      <w:pPr>
        <w:pStyle w:val="Codice"/>
      </w:pPr>
      <w:r w:rsidRPr="00033E99">
        <w:t>}</w:t>
      </w:r>
    </w:p>
    <w:p w14:paraId="46C54C4F" w14:textId="77777777" w:rsidR="006C4758" w:rsidRPr="00033E99" w:rsidRDefault="006C4758" w:rsidP="006C4758">
      <w:pPr>
        <w:pStyle w:val="Codice"/>
      </w:pPr>
    </w:p>
    <w:p w14:paraId="47E79D4F" w14:textId="5F6F82FE" w:rsidR="001A63F1" w:rsidRPr="00033E99" w:rsidRDefault="001A63F1" w:rsidP="001A63F1">
      <w:pPr>
        <w:rPr>
          <w:lang w:bidi="ar-SA"/>
        </w:rPr>
      </w:pPr>
      <w:r w:rsidRPr="00033E99">
        <w:rPr>
          <w:lang w:bidi="ar-SA"/>
        </w:rPr>
        <w:t>It’s easy to see that</w:t>
      </w:r>
      <w:r w:rsidR="00844FB9" w:rsidRPr="00033E99">
        <w:rPr>
          <w:lang w:bidi="ar-SA"/>
        </w:rPr>
        <w:t xml:space="preserve"> </w:t>
      </w:r>
      <w:r w:rsidRPr="00033E99">
        <w:rPr>
          <w:lang w:bidi="ar-SA"/>
        </w:rPr>
        <w:t xml:space="preserve">at </w:t>
      </w:r>
      <w:r w:rsidR="00844FB9" w:rsidRPr="00033E99">
        <w:rPr>
          <w:lang w:bidi="ar-SA"/>
        </w:rPr>
        <w:t xml:space="preserve">the end of </w:t>
      </w:r>
      <w:r w:rsidRPr="00033E99">
        <w:rPr>
          <w:lang w:bidi="ar-SA"/>
        </w:rPr>
        <w:t>a single row computation, the</w:t>
      </w:r>
      <w:r w:rsidR="00844FB9" w:rsidRPr="00033E99">
        <w:rPr>
          <w:lang w:bidi="ar-SA"/>
        </w:rPr>
        <w:t xml:space="preserve"> slave process send</w:t>
      </w:r>
      <w:r w:rsidRPr="00033E99">
        <w:rPr>
          <w:lang w:bidi="ar-SA"/>
        </w:rPr>
        <w:t>s</w:t>
      </w:r>
      <w:r w:rsidR="00844FB9" w:rsidRPr="00033E99">
        <w:rPr>
          <w:lang w:bidi="ar-SA"/>
        </w:rPr>
        <w:t xml:space="preserve"> the results among with the index to the master </w:t>
      </w:r>
      <w:proofErr w:type="gramStart"/>
      <w:r w:rsidR="00844FB9" w:rsidRPr="00033E99">
        <w:rPr>
          <w:lang w:bidi="ar-SA"/>
        </w:rPr>
        <w:t>process, that</w:t>
      </w:r>
      <w:proofErr w:type="gramEnd"/>
      <w:r w:rsidR="00844FB9" w:rsidRPr="00033E99">
        <w:rPr>
          <w:lang w:bidi="ar-SA"/>
        </w:rPr>
        <w:t xml:space="preserve"> will collect the received row in the correct rows of the resulting matrix.</w:t>
      </w:r>
    </w:p>
    <w:p w14:paraId="192EDB0F" w14:textId="77777777" w:rsidR="001A63F1" w:rsidRPr="00033E99" w:rsidRDefault="001A63F1" w:rsidP="001A63F1">
      <w:pPr>
        <w:pStyle w:val="Codice"/>
      </w:pPr>
      <w:proofErr w:type="spellStart"/>
      <w:r w:rsidRPr="00033E99">
        <w:t>MPI_</w:t>
      </w:r>
      <w:proofErr w:type="gramStart"/>
      <w:r w:rsidRPr="00033E99">
        <w:t>Send</w:t>
      </w:r>
      <w:proofErr w:type="spellEnd"/>
      <w:r w:rsidRPr="00033E99">
        <w:t>(</w:t>
      </w:r>
      <w:proofErr w:type="gramEnd"/>
      <w:r w:rsidRPr="00033E99">
        <w:t>&amp;index, 1, MPI_INT, 0, TAG, MPI_COMM_WORLD);</w:t>
      </w:r>
    </w:p>
    <w:p w14:paraId="789D1A3C" w14:textId="6B539AA4" w:rsidR="001A63F1" w:rsidRPr="00033E99" w:rsidRDefault="001A63F1" w:rsidP="001A63F1">
      <w:pPr>
        <w:pStyle w:val="Codice"/>
      </w:pPr>
      <w:proofErr w:type="spellStart"/>
      <w:r w:rsidRPr="00033E99">
        <w:t>MPI_</w:t>
      </w:r>
      <w:proofErr w:type="gramStart"/>
      <w:r w:rsidRPr="00033E99">
        <w:t>Send</w:t>
      </w:r>
      <w:proofErr w:type="spellEnd"/>
      <w:r w:rsidRPr="00033E99">
        <w:t>(</w:t>
      </w:r>
      <w:proofErr w:type="spellStart"/>
      <w:proofErr w:type="gramEnd"/>
      <w:r w:rsidRPr="00033E99">
        <w:t>ris</w:t>
      </w:r>
      <w:proofErr w:type="spellEnd"/>
      <w:r w:rsidRPr="00033E99">
        <w:t>, N, MPI_DOUBLE, 0, TAG, MPI_COMM_WORLD);</w:t>
      </w:r>
    </w:p>
    <w:p w14:paraId="54013678" w14:textId="77777777" w:rsidR="00E451BA" w:rsidRPr="00033E99" w:rsidRDefault="00E451BA" w:rsidP="001A63F1">
      <w:pPr>
        <w:pStyle w:val="Codice"/>
      </w:pPr>
    </w:p>
    <w:p w14:paraId="4D937E86" w14:textId="773404EB" w:rsidR="00E451BA" w:rsidRPr="00033E99" w:rsidRDefault="00E451BA" w:rsidP="00E451BA">
      <w:r w:rsidRPr="00033E99">
        <w:t xml:space="preserve">Data needed for next iteration are collected through the two </w:t>
      </w:r>
      <w:proofErr w:type="spellStart"/>
      <w:r w:rsidRPr="00033E99">
        <w:t>MPI_Recv</w:t>
      </w:r>
      <w:proofErr w:type="spellEnd"/>
      <w:r w:rsidRPr="00033E99">
        <w:t xml:space="preserve"> at the beginning and at the end of the loop. The last of the two receive is used for collecting the index and to catch the -1 index in order to stop the loop.</w:t>
      </w:r>
    </w:p>
    <w:p w14:paraId="44A31EC6" w14:textId="621A97CA" w:rsidR="00A96953" w:rsidRPr="00033E99" w:rsidRDefault="000B254E" w:rsidP="00A96953">
      <w:pPr>
        <w:pStyle w:val="Titolo3"/>
      </w:pPr>
      <w:bookmarkStart w:id="34" w:name="_Toc389205673"/>
      <w:r w:rsidRPr="00033E99">
        <w:t>Communication of consecutive A rows and r</w:t>
      </w:r>
      <w:r w:rsidR="00A96953" w:rsidRPr="00033E99">
        <w:t>esult matrix computation</w:t>
      </w:r>
      <w:bookmarkEnd w:id="34"/>
    </w:p>
    <w:p w14:paraId="37DC9965" w14:textId="22F6081E" w:rsidR="00844FB9" w:rsidRPr="00033E99" w:rsidRDefault="0066705F" w:rsidP="00F235AD">
      <w:pPr>
        <w:rPr>
          <w:lang w:bidi="ar-SA"/>
        </w:rPr>
      </w:pPr>
      <w:r w:rsidRPr="00033E99">
        <w:rPr>
          <w:lang w:bidi="ar-SA"/>
        </w:rPr>
        <w:t xml:space="preserve">Master will receive each computed block from slave process </w:t>
      </w:r>
      <w:r w:rsidR="002D3408" w:rsidRPr="00033E99">
        <w:rPr>
          <w:lang w:bidi="ar-SA"/>
        </w:rPr>
        <w:t xml:space="preserve">and will continue </w:t>
      </w:r>
      <w:r w:rsidR="00773B10" w:rsidRPr="00033E99">
        <w:rPr>
          <w:lang w:bidi="ar-SA"/>
        </w:rPr>
        <w:t xml:space="preserve">to </w:t>
      </w:r>
      <w:r w:rsidR="002D3408" w:rsidRPr="00033E99">
        <w:rPr>
          <w:lang w:bidi="ar-SA"/>
        </w:rPr>
        <w:t>send them new rows to compute with the following loop:</w:t>
      </w:r>
    </w:p>
    <w:p w14:paraId="2B1BDFC9" w14:textId="42B52A3F" w:rsidR="002D3408" w:rsidRPr="00033E99" w:rsidRDefault="002D3408" w:rsidP="002D3408">
      <w:pPr>
        <w:pStyle w:val="Codice"/>
      </w:pPr>
      <w:proofErr w:type="gramStart"/>
      <w:r w:rsidRPr="00033E99">
        <w:t>while</w:t>
      </w:r>
      <w:proofErr w:type="gramEnd"/>
      <w:r w:rsidRPr="00033E99">
        <w:t xml:space="preserve"> (</w:t>
      </w:r>
      <w:proofErr w:type="spellStart"/>
      <w:r w:rsidRPr="00033E99">
        <w:t>recv</w:t>
      </w:r>
      <w:proofErr w:type="spellEnd"/>
      <w:r w:rsidRPr="00033E99">
        <w:t xml:space="preserve"> &lt; N) {</w:t>
      </w:r>
    </w:p>
    <w:p w14:paraId="6764E228" w14:textId="36CB5543" w:rsidR="002D3408" w:rsidRPr="00033E99" w:rsidRDefault="002D3408" w:rsidP="002D3408">
      <w:pPr>
        <w:pStyle w:val="Codice"/>
      </w:pP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numnodes</w:t>
      </w:r>
      <w:proofErr w:type="spellEnd"/>
      <w:r w:rsidRPr="00033E99">
        <w:t xml:space="preserve"> - 1; </w:t>
      </w:r>
      <w:proofErr w:type="spellStart"/>
      <w:r w:rsidRPr="00033E99">
        <w:t>i</w:t>
      </w:r>
      <w:proofErr w:type="spellEnd"/>
      <w:r w:rsidRPr="00033E99">
        <w:t>++) {</w:t>
      </w:r>
    </w:p>
    <w:p w14:paraId="244504F4" w14:textId="649DDEA9" w:rsidR="002D3408" w:rsidRPr="00033E99" w:rsidRDefault="002D3408" w:rsidP="002D3408">
      <w:pPr>
        <w:pStyle w:val="Codice"/>
      </w:pPr>
      <w:r w:rsidRPr="00033E99">
        <w:tab/>
      </w:r>
      <w:r w:rsidRPr="00033E99">
        <w:tab/>
      </w:r>
      <w:proofErr w:type="gramStart"/>
      <w:r w:rsidRPr="00033E99">
        <w:t>if</w:t>
      </w:r>
      <w:proofErr w:type="gramEnd"/>
      <w:r w:rsidRPr="00033E99">
        <w:t xml:space="preserve"> (</w:t>
      </w:r>
      <w:proofErr w:type="spellStart"/>
      <w:r w:rsidRPr="00033E99">
        <w:t>recv</w:t>
      </w:r>
      <w:proofErr w:type="spellEnd"/>
      <w:r w:rsidRPr="00033E99">
        <w:t xml:space="preserve"> &lt; N) {</w:t>
      </w:r>
    </w:p>
    <w:p w14:paraId="06DBD81D" w14:textId="440C8C8E"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Recv</w:t>
      </w:r>
      <w:proofErr w:type="spellEnd"/>
      <w:r w:rsidRPr="00033E99">
        <w:t>(</w:t>
      </w:r>
      <w:proofErr w:type="gramEnd"/>
      <w:r w:rsidRPr="00033E99">
        <w:t>&amp;</w:t>
      </w:r>
      <w:proofErr w:type="spellStart"/>
      <w:r w:rsidRPr="00033E99">
        <w:t>indexR</w:t>
      </w:r>
      <w:proofErr w:type="spellEnd"/>
      <w:r w:rsidRPr="00033E99">
        <w:t xml:space="preserve">, 1, MPI_INT, </w:t>
      </w:r>
      <w:proofErr w:type="spellStart"/>
      <w:r w:rsidRPr="00033E99">
        <w:t>i</w:t>
      </w:r>
      <w:proofErr w:type="spellEnd"/>
      <w:r w:rsidRPr="00033E99">
        <w:t xml:space="preserve"> + 1, TAG, </w:t>
      </w:r>
      <w:r w:rsidR="009E0841" w:rsidRPr="00033E99">
        <w:t>…</w:t>
      </w:r>
      <w:r w:rsidRPr="00033E99">
        <w:t>);</w:t>
      </w:r>
    </w:p>
    <w:p w14:paraId="3AFE9159" w14:textId="6D26E801" w:rsidR="002D3408" w:rsidRPr="00033E99" w:rsidRDefault="002D3408" w:rsidP="002D3408">
      <w:pPr>
        <w:pStyle w:val="Codice"/>
      </w:pPr>
      <w:r w:rsidRPr="00033E99">
        <w:tab/>
      </w:r>
      <w:r w:rsidRPr="00033E99">
        <w:tab/>
      </w:r>
      <w:r w:rsidRPr="00033E99">
        <w:tab/>
      </w:r>
      <w:proofErr w:type="spellStart"/>
      <w:r w:rsidRPr="00033E99">
        <w:t>MPI_Recv</w:t>
      </w:r>
      <w:proofErr w:type="spellEnd"/>
      <w:r w:rsidRPr="00033E99">
        <w:t>(</w:t>
      </w:r>
      <w:proofErr w:type="gramStart"/>
      <w:r w:rsidRPr="00033E99">
        <w:t>C[</w:t>
      </w:r>
      <w:proofErr w:type="spellStart"/>
      <w:proofErr w:type="gramEnd"/>
      <w:r w:rsidRPr="00033E99">
        <w:t>indexR</w:t>
      </w:r>
      <w:proofErr w:type="spellEnd"/>
      <w:r w:rsidRPr="00033E99">
        <w:t xml:space="preserve">], N, MPI_DOUBLE, </w:t>
      </w:r>
      <w:proofErr w:type="spellStart"/>
      <w:r w:rsidRPr="00033E99">
        <w:t>i</w:t>
      </w:r>
      <w:proofErr w:type="spellEnd"/>
      <w:r w:rsidRPr="00033E99">
        <w:t xml:space="preserve"> + 1, TAG, </w:t>
      </w:r>
      <w:r w:rsidR="009E0841" w:rsidRPr="00033E99">
        <w:t>…</w:t>
      </w:r>
      <w:r w:rsidRPr="00033E99">
        <w:t>);</w:t>
      </w:r>
    </w:p>
    <w:p w14:paraId="531AE1BE" w14:textId="63CDF605" w:rsidR="002D3408" w:rsidRPr="00033E99" w:rsidRDefault="002D3408" w:rsidP="002D3408">
      <w:pPr>
        <w:pStyle w:val="Codice"/>
      </w:pPr>
      <w:r w:rsidRPr="00033E99">
        <w:tab/>
      </w:r>
      <w:r w:rsidRPr="00033E99">
        <w:tab/>
      </w:r>
      <w:r w:rsidRPr="00033E99">
        <w:tab/>
      </w:r>
      <w:proofErr w:type="spellStart"/>
      <w:proofErr w:type="gramStart"/>
      <w:r w:rsidRPr="00033E99">
        <w:t>recv</w:t>
      </w:r>
      <w:proofErr w:type="spellEnd"/>
      <w:proofErr w:type="gramEnd"/>
      <w:r w:rsidRPr="00033E99">
        <w:t>++;</w:t>
      </w:r>
    </w:p>
    <w:p w14:paraId="49530AC4" w14:textId="68363FBF" w:rsidR="002D3408" w:rsidRPr="00033E99" w:rsidRDefault="002D3408" w:rsidP="002D3408">
      <w:pPr>
        <w:pStyle w:val="Codice"/>
      </w:pPr>
      <w:r w:rsidRPr="00033E99">
        <w:tab/>
      </w:r>
      <w:r w:rsidRPr="00033E99">
        <w:tab/>
        <w:t>}</w:t>
      </w:r>
    </w:p>
    <w:p w14:paraId="04224D1F" w14:textId="77777777" w:rsidR="002D3408" w:rsidRPr="00033E99" w:rsidRDefault="002D3408" w:rsidP="002D3408">
      <w:pPr>
        <w:pStyle w:val="Codice"/>
      </w:pPr>
      <w:r w:rsidRPr="00033E99">
        <w:tab/>
      </w:r>
      <w:r w:rsidRPr="00033E99">
        <w:tab/>
      </w:r>
    </w:p>
    <w:p w14:paraId="16F109D5" w14:textId="08A3CD75" w:rsidR="002D3408" w:rsidRPr="00033E99" w:rsidRDefault="002D3408" w:rsidP="002D3408">
      <w:pPr>
        <w:pStyle w:val="Codice"/>
      </w:pPr>
      <w:r w:rsidRPr="00033E99">
        <w:tab/>
      </w:r>
      <w:r w:rsidRPr="00033E99">
        <w:tab/>
      </w:r>
      <w:proofErr w:type="gramStart"/>
      <w:r w:rsidRPr="00033E99">
        <w:t>if</w:t>
      </w:r>
      <w:proofErr w:type="gramEnd"/>
      <w:r w:rsidRPr="00033E99">
        <w:t xml:space="preserve"> (index &lt; N &amp;&amp; index != -1) {</w:t>
      </w:r>
    </w:p>
    <w:p w14:paraId="3812E521" w14:textId="0B33B44B"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47ECF808" w14:textId="1751559A"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gramEnd"/>
      <w:r w:rsidRPr="00033E99">
        <w:t xml:space="preserve">A[index], N, MPI_DOUBLE, </w:t>
      </w:r>
      <w:proofErr w:type="spellStart"/>
      <w:r w:rsidRPr="00033E99">
        <w:t>i</w:t>
      </w:r>
      <w:proofErr w:type="spellEnd"/>
      <w:r w:rsidRPr="00033E99">
        <w:t xml:space="preserve"> + 1, </w:t>
      </w:r>
      <w:proofErr w:type="spellStart"/>
      <w:r w:rsidRPr="00033E99">
        <w:t>i</w:t>
      </w:r>
      <w:proofErr w:type="spellEnd"/>
      <w:r w:rsidRPr="00033E99">
        <w:t xml:space="preserve"> + 1, </w:t>
      </w:r>
      <w:r w:rsidR="009E0841" w:rsidRPr="00033E99">
        <w:t>…</w:t>
      </w:r>
      <w:r w:rsidRPr="00033E99">
        <w:t>);</w:t>
      </w:r>
    </w:p>
    <w:p w14:paraId="68F42AF6" w14:textId="52162BF7" w:rsidR="002D3408" w:rsidRPr="00033E99" w:rsidRDefault="002D3408" w:rsidP="002D3408">
      <w:pPr>
        <w:pStyle w:val="Codice"/>
      </w:pPr>
      <w:r w:rsidRPr="00033E99">
        <w:tab/>
      </w:r>
      <w:r w:rsidRPr="00033E99">
        <w:tab/>
      </w:r>
      <w:r w:rsidRPr="00033E99">
        <w:tab/>
      </w:r>
      <w:proofErr w:type="gramStart"/>
      <w:r w:rsidRPr="00033E99">
        <w:t>index</w:t>
      </w:r>
      <w:proofErr w:type="gramEnd"/>
      <w:r w:rsidRPr="00033E99">
        <w:t xml:space="preserve"> = index + 1;</w:t>
      </w:r>
    </w:p>
    <w:p w14:paraId="62FBBEC3" w14:textId="48B082D3" w:rsidR="002D3408" w:rsidRPr="00033E99" w:rsidRDefault="002D3408" w:rsidP="002D3408">
      <w:pPr>
        <w:pStyle w:val="Codice"/>
      </w:pPr>
      <w:r w:rsidRPr="00033E99">
        <w:tab/>
      </w:r>
      <w:r w:rsidRPr="00033E99">
        <w:tab/>
        <w:t xml:space="preserve">} </w:t>
      </w:r>
      <w:proofErr w:type="gramStart"/>
      <w:r w:rsidRPr="00033E99">
        <w:t>else</w:t>
      </w:r>
      <w:proofErr w:type="gramEnd"/>
      <w:r w:rsidRPr="00033E99">
        <w:t xml:space="preserve"> {</w:t>
      </w:r>
    </w:p>
    <w:p w14:paraId="6ED22C28" w14:textId="733A4DDE" w:rsidR="002D3408" w:rsidRPr="00033E99" w:rsidRDefault="002D3408" w:rsidP="002D3408">
      <w:pPr>
        <w:pStyle w:val="Codice"/>
      </w:pPr>
      <w:r w:rsidRPr="00033E99">
        <w:tab/>
      </w:r>
      <w:r w:rsidRPr="00033E99">
        <w:tab/>
      </w:r>
      <w:r w:rsidRPr="00033E99">
        <w:tab/>
      </w:r>
      <w:proofErr w:type="gramStart"/>
      <w:r w:rsidRPr="00033E99">
        <w:t>index</w:t>
      </w:r>
      <w:proofErr w:type="gramEnd"/>
      <w:r w:rsidRPr="00033E99">
        <w:t xml:space="preserve"> = -1;</w:t>
      </w:r>
    </w:p>
    <w:p w14:paraId="0FF4FB43" w14:textId="02469A76" w:rsidR="002D3408" w:rsidRPr="00033E99" w:rsidRDefault="002D3408" w:rsidP="002D3408">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gramEnd"/>
      <w:r w:rsidRPr="00033E99">
        <w:t xml:space="preserve">&amp;index, 1, MPI_INT, </w:t>
      </w:r>
      <w:proofErr w:type="spellStart"/>
      <w:r w:rsidRPr="00033E99">
        <w:t>i</w:t>
      </w:r>
      <w:proofErr w:type="spellEnd"/>
      <w:r w:rsidRPr="00033E99">
        <w:t xml:space="preserve"> + 1, </w:t>
      </w:r>
      <w:proofErr w:type="spellStart"/>
      <w:r w:rsidRPr="00033E99">
        <w:t>i</w:t>
      </w:r>
      <w:proofErr w:type="spellEnd"/>
      <w:r w:rsidRPr="00033E99">
        <w:t xml:space="preserve"> + 1,</w:t>
      </w:r>
      <w:r w:rsidR="009E0841" w:rsidRPr="00033E99">
        <w:t>…</w:t>
      </w:r>
      <w:r w:rsidRPr="00033E99">
        <w:t>);</w:t>
      </w:r>
    </w:p>
    <w:p w14:paraId="4457EF37" w14:textId="10565E52" w:rsidR="002D3408" w:rsidRPr="00033E99" w:rsidRDefault="002D3408" w:rsidP="002D3408">
      <w:pPr>
        <w:pStyle w:val="Codice"/>
      </w:pPr>
      <w:r w:rsidRPr="00033E99">
        <w:tab/>
      </w:r>
      <w:r w:rsidRPr="00033E99">
        <w:tab/>
        <w:t>}</w:t>
      </w:r>
    </w:p>
    <w:p w14:paraId="7C80DB75" w14:textId="61F1993E" w:rsidR="002D3408" w:rsidRPr="00033E99" w:rsidRDefault="002D3408" w:rsidP="002D3408">
      <w:pPr>
        <w:pStyle w:val="Codice"/>
      </w:pPr>
      <w:r w:rsidRPr="00033E99">
        <w:tab/>
        <w:t>}</w:t>
      </w:r>
    </w:p>
    <w:p w14:paraId="2CFE3118" w14:textId="0C90DB29" w:rsidR="002D3408" w:rsidRPr="00033E99" w:rsidRDefault="002D3408" w:rsidP="002D3408">
      <w:pPr>
        <w:pStyle w:val="Codice"/>
      </w:pPr>
      <w:r w:rsidRPr="00033E99">
        <w:t>}</w:t>
      </w:r>
    </w:p>
    <w:p w14:paraId="0CF5FF4F" w14:textId="77777777" w:rsidR="00773B10" w:rsidRPr="00033E99" w:rsidRDefault="00773B10" w:rsidP="002D3408">
      <w:pPr>
        <w:pStyle w:val="Codice"/>
      </w:pPr>
    </w:p>
    <w:p w14:paraId="54502DB3" w14:textId="53A22371" w:rsidR="00773B10" w:rsidRPr="00033E99" w:rsidRDefault="00773B10" w:rsidP="00773B10">
      <w:r w:rsidRPr="00033E99">
        <w:t>At the end of the loop we will obtain the complete result matrix.</w:t>
      </w:r>
    </w:p>
    <w:p w14:paraId="0581EEEA" w14:textId="625FEED5" w:rsidR="00407A8D" w:rsidRPr="00033E99" w:rsidRDefault="00407A8D" w:rsidP="00A0502C">
      <w:pPr>
        <w:pStyle w:val="Titolo2"/>
      </w:pPr>
      <w:bookmarkStart w:id="35" w:name="_Toc389205674"/>
      <w:r w:rsidRPr="00033E99">
        <w:t xml:space="preserve">Matrix </w:t>
      </w:r>
      <w:proofErr w:type="spellStart"/>
      <w:r w:rsidRPr="00033E99">
        <w:t>Matrix</w:t>
      </w:r>
      <w:proofErr w:type="spellEnd"/>
      <w:r w:rsidRPr="00033E99">
        <w:t xml:space="preserve"> multiplication</w:t>
      </w:r>
      <w:bookmarkEnd w:id="35"/>
    </w:p>
    <w:p w14:paraId="58B8F514" w14:textId="04B61BE3" w:rsidR="00407A8D" w:rsidRPr="00033E99" w:rsidRDefault="00407A8D" w:rsidP="00407A8D">
      <w:pPr>
        <w:rPr>
          <w:lang w:bidi="ar-SA"/>
        </w:rPr>
      </w:pPr>
      <w:r w:rsidRPr="00033E99">
        <w:rPr>
          <w:lang w:bidi="ar-SA"/>
        </w:rPr>
        <w:t xml:space="preserve">Our matrix-matrix multiplication version differs from the standard implementation. Indeed, we use the cannon structure as base for the communication, but we changed it in the content of the communication and in the multiplication, in order to implement the matrix </w:t>
      </w:r>
      <w:proofErr w:type="spellStart"/>
      <w:r w:rsidRPr="00033E99">
        <w:rPr>
          <w:lang w:bidi="ar-SA"/>
        </w:rPr>
        <w:t>matrix</w:t>
      </w:r>
      <w:proofErr w:type="spellEnd"/>
      <w:r w:rsidRPr="00033E99">
        <w:rPr>
          <w:lang w:bidi="ar-SA"/>
        </w:rPr>
        <w:t xml:space="preserve"> algorithm.</w:t>
      </w:r>
    </w:p>
    <w:p w14:paraId="4A9EF7B3" w14:textId="35BBB1ED" w:rsidR="00407A8D" w:rsidRPr="00033E99" w:rsidRDefault="00407A8D" w:rsidP="00407A8D">
      <w:pPr>
        <w:pStyle w:val="Titolo3"/>
        <w:rPr>
          <w:lang w:bidi="ar-SA"/>
        </w:rPr>
      </w:pPr>
      <w:bookmarkStart w:id="36" w:name="_Toc389205675"/>
      <w:r w:rsidRPr="00033E99">
        <w:rPr>
          <w:lang w:bidi="ar-SA"/>
        </w:rPr>
        <w:lastRenderedPageBreak/>
        <w:t>Communication (from master)</w:t>
      </w:r>
      <w:bookmarkEnd w:id="36"/>
    </w:p>
    <w:p w14:paraId="4F917C65" w14:textId="77777777" w:rsidR="00407A8D" w:rsidRPr="00033E99" w:rsidRDefault="00407A8D" w:rsidP="00407A8D">
      <w:pPr>
        <w:rPr>
          <w:lang w:bidi="ar-SA"/>
        </w:rPr>
      </w:pPr>
      <w:r w:rsidRPr="00033E99">
        <w:rPr>
          <w:lang w:bidi="ar-SA"/>
        </w:rPr>
        <w:t xml:space="preserve">The two matrices are first divided into blocks through the </w:t>
      </w:r>
      <w:proofErr w:type="spellStart"/>
      <w:r w:rsidRPr="00033E99">
        <w:rPr>
          <w:lang w:bidi="ar-SA"/>
        </w:rPr>
        <w:t>matrix_block</w:t>
      </w:r>
      <w:proofErr w:type="spellEnd"/>
      <w:r w:rsidRPr="00033E99">
        <w:rPr>
          <w:lang w:bidi="ar-SA"/>
        </w:rPr>
        <w:t xml:space="preserve"> function (see the cannon algorithm paragraph for function description), basing on the number of available processes.</w:t>
      </w:r>
    </w:p>
    <w:p w14:paraId="04AD5639" w14:textId="2CAC6576" w:rsidR="00407A8D" w:rsidRPr="00033E99" w:rsidRDefault="00407A8D" w:rsidP="00407A8D">
      <w:pPr>
        <w:rPr>
          <w:lang w:bidi="ar-SA"/>
        </w:rPr>
      </w:pPr>
      <w:r w:rsidRPr="00033E99">
        <w:rPr>
          <w:lang w:bidi="ar-SA"/>
        </w:rPr>
        <w:t>After this first step master can send to slaves processes the matrices blocks.</w:t>
      </w:r>
    </w:p>
    <w:p w14:paraId="08D18A7F" w14:textId="77777777" w:rsidR="00407A8D" w:rsidRPr="00033E99" w:rsidRDefault="00407A8D" w:rsidP="00407A8D">
      <w:pPr>
        <w:pStyle w:val="Codice"/>
      </w:pPr>
      <w:proofErr w:type="spellStart"/>
      <w:r w:rsidRPr="00033E99">
        <w:t>Ablock</w:t>
      </w:r>
      <w:proofErr w:type="spellEnd"/>
      <w:r w:rsidRPr="00033E99">
        <w:t xml:space="preserve"> = </w:t>
      </w:r>
      <w:proofErr w:type="spellStart"/>
      <w:r w:rsidRPr="00033E99">
        <w:t>matrix_</w:t>
      </w:r>
      <w:proofErr w:type="gramStart"/>
      <w:r w:rsidRPr="00033E99">
        <w:t>block</w:t>
      </w:r>
      <w:proofErr w:type="spellEnd"/>
      <w:r w:rsidRPr="00033E99">
        <w:t>(</w:t>
      </w:r>
      <w:proofErr w:type="gramEnd"/>
      <w:r w:rsidRPr="00033E99">
        <w:t xml:space="preserve">A, N, </w:t>
      </w:r>
      <w:proofErr w:type="spellStart"/>
      <w:r w:rsidRPr="00033E99">
        <w:t>nblock</w:t>
      </w:r>
      <w:proofErr w:type="spellEnd"/>
      <w:r w:rsidRPr="00033E99">
        <w:t>);</w:t>
      </w:r>
    </w:p>
    <w:p w14:paraId="69BAF00B" w14:textId="77777777" w:rsidR="00407A8D" w:rsidRPr="00033E99" w:rsidRDefault="00407A8D" w:rsidP="00407A8D">
      <w:pPr>
        <w:pStyle w:val="Codice"/>
      </w:pPr>
      <w:proofErr w:type="spellStart"/>
      <w:r w:rsidRPr="00033E99">
        <w:t>Bblock</w:t>
      </w:r>
      <w:proofErr w:type="spellEnd"/>
      <w:r w:rsidRPr="00033E99">
        <w:t xml:space="preserve"> = </w:t>
      </w:r>
      <w:proofErr w:type="spellStart"/>
      <w:r w:rsidRPr="00033E99">
        <w:t>matrix_</w:t>
      </w:r>
      <w:proofErr w:type="gramStart"/>
      <w:r w:rsidRPr="00033E99">
        <w:t>block</w:t>
      </w:r>
      <w:proofErr w:type="spellEnd"/>
      <w:r w:rsidRPr="00033E99">
        <w:t>(</w:t>
      </w:r>
      <w:proofErr w:type="gramEnd"/>
      <w:r w:rsidRPr="00033E99">
        <w:t xml:space="preserve">B, N, </w:t>
      </w:r>
      <w:proofErr w:type="spellStart"/>
      <w:r w:rsidRPr="00033E99">
        <w:t>nblock</w:t>
      </w:r>
      <w:proofErr w:type="spellEnd"/>
      <w:r w:rsidRPr="00033E99">
        <w:t>);</w:t>
      </w:r>
    </w:p>
    <w:p w14:paraId="4397C1E5" w14:textId="77777777" w:rsidR="00407A8D" w:rsidRPr="00033E99" w:rsidRDefault="00407A8D" w:rsidP="00407A8D">
      <w:pPr>
        <w:pStyle w:val="Codice"/>
      </w:pPr>
    </w:p>
    <w:p w14:paraId="2FF6373F" w14:textId="77777777" w:rsidR="00407A8D" w:rsidRPr="00033E99" w:rsidRDefault="00407A8D" w:rsidP="00407A8D">
      <w:pPr>
        <w:pStyle w:val="Codice"/>
      </w:pPr>
      <w:proofErr w:type="spellStart"/>
      <w:proofErr w:type="gramStart"/>
      <w:r w:rsidRPr="00033E99">
        <w:t>numElements</w:t>
      </w:r>
      <w:proofErr w:type="spellEnd"/>
      <w:proofErr w:type="gramEnd"/>
      <w:r w:rsidRPr="00033E99">
        <w:t xml:space="preserve"> = dim*dim;</w:t>
      </w:r>
    </w:p>
    <w:p w14:paraId="13B2498D" w14:textId="77777777" w:rsidR="00407A8D" w:rsidRPr="00033E99" w:rsidRDefault="00407A8D" w:rsidP="00407A8D">
      <w:pPr>
        <w:pStyle w:val="Codice"/>
      </w:pPr>
    </w:p>
    <w:p w14:paraId="39BC5BA6" w14:textId="77777777" w:rsidR="00407A8D" w:rsidRPr="00033E99" w:rsidRDefault="00407A8D" w:rsidP="00407A8D">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0A14B657" w14:textId="77777777" w:rsidR="00407A8D" w:rsidRPr="00033E99" w:rsidRDefault="00407A8D" w:rsidP="00407A8D">
      <w:pPr>
        <w:pStyle w:val="Codice"/>
      </w:pPr>
      <w:r w:rsidRPr="00033E99">
        <w:t xml:space="preserve">    </w:t>
      </w:r>
      <w:proofErr w:type="spellStart"/>
      <w:r w:rsidRPr="00033E99">
        <w:t>MPI_</w:t>
      </w:r>
      <w:proofErr w:type="gramStart"/>
      <w:r w:rsidRPr="00033E99">
        <w:t>Send</w:t>
      </w:r>
      <w:proofErr w:type="spellEnd"/>
      <w:r w:rsidRPr="00033E99">
        <w:t>(</w:t>
      </w:r>
      <w:proofErr w:type="spellStart"/>
      <w:proofErr w:type="gramEnd"/>
      <w:r w:rsidRPr="00033E99">
        <w:t>Ablock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57A3E293" w14:textId="77777777" w:rsidR="00407A8D" w:rsidRPr="00033E99" w:rsidRDefault="00407A8D" w:rsidP="00407A8D">
      <w:pPr>
        <w:pStyle w:val="Codice"/>
      </w:pPr>
      <w:r w:rsidRPr="00033E99">
        <w:t xml:space="preserve">    </w:t>
      </w:r>
      <w:proofErr w:type="spellStart"/>
      <w:r w:rsidRPr="00033E99">
        <w:t>MPI_</w:t>
      </w:r>
      <w:proofErr w:type="gramStart"/>
      <w:r w:rsidRPr="00033E99">
        <w:t>Send</w:t>
      </w:r>
      <w:proofErr w:type="spellEnd"/>
      <w:r w:rsidRPr="00033E99">
        <w:t>(</w:t>
      </w:r>
      <w:proofErr w:type="spellStart"/>
      <w:proofErr w:type="gramEnd"/>
      <w:r w:rsidRPr="00033E99">
        <w:t>Bblock</w:t>
      </w:r>
      <w:proofErr w:type="spellEnd"/>
      <w:r w:rsidRPr="00033E99">
        <w:t>[</w:t>
      </w:r>
      <w:proofErr w:type="spellStart"/>
      <w:r w:rsidRPr="00033E99">
        <w:t>i</w:t>
      </w:r>
      <w:proofErr w:type="spellEnd"/>
      <w:r w:rsidRPr="00033E99">
        <w:t xml:space="preserve">], </w:t>
      </w:r>
      <w:proofErr w:type="spellStart"/>
      <w:r w:rsidRPr="00033E99">
        <w:t>numElements</w:t>
      </w:r>
      <w:proofErr w:type="spellEnd"/>
      <w:r w:rsidRPr="00033E99">
        <w:t xml:space="preserve">, MPI_DOUBLE, </w:t>
      </w:r>
      <w:proofErr w:type="spellStart"/>
      <w:r w:rsidRPr="00033E99">
        <w:t>i</w:t>
      </w:r>
      <w:proofErr w:type="spellEnd"/>
      <w:r w:rsidRPr="00033E99">
        <w:t>, TAG, MPI_COMM_WORLD);</w:t>
      </w:r>
    </w:p>
    <w:p w14:paraId="0F666E6F" w14:textId="59587ACD" w:rsidR="00407A8D" w:rsidRPr="00033E99" w:rsidRDefault="00407A8D" w:rsidP="00407A8D">
      <w:pPr>
        <w:pStyle w:val="Codice"/>
      </w:pPr>
      <w:r w:rsidRPr="00033E99">
        <w:t>}</w:t>
      </w:r>
    </w:p>
    <w:p w14:paraId="67A73F49" w14:textId="79230743" w:rsidR="00407A8D" w:rsidRPr="00033E99" w:rsidRDefault="00407A8D" w:rsidP="00407A8D">
      <w:pPr>
        <w:pStyle w:val="Titolo3"/>
        <w:rPr>
          <w:lang w:bidi="ar-SA"/>
        </w:rPr>
      </w:pPr>
      <w:bookmarkStart w:id="37" w:name="_Toc389205676"/>
      <w:r w:rsidRPr="00033E99">
        <w:rPr>
          <w:lang w:bidi="ar-SA"/>
        </w:rPr>
        <w:t>Communication (among slave processes)</w:t>
      </w:r>
      <w:bookmarkEnd w:id="37"/>
    </w:p>
    <w:p w14:paraId="5A295617" w14:textId="2F874704" w:rsidR="00407A8D" w:rsidRPr="00033E99" w:rsidRDefault="00407A8D" w:rsidP="00407A8D">
      <w:pPr>
        <w:rPr>
          <w:lang w:bidi="ar-SA"/>
        </w:rPr>
      </w:pPr>
      <w:r w:rsidRPr="00033E99">
        <w:rPr>
          <w:lang w:bidi="ar-SA"/>
        </w:rPr>
        <w:t xml:space="preserve">Similarly to the cannon algorithm, we first receive the two blocks from the master. After that we perform a loop that allow the slave process to collect and send from and to the other processes the remaining parts of desired rows and columns. In order to do this we use the </w:t>
      </w:r>
      <w:proofErr w:type="spellStart"/>
      <w:r w:rsidRPr="00033E99">
        <w:rPr>
          <w:lang w:bidi="ar-SA"/>
        </w:rPr>
        <w:t>MPI_Sendrecv_replace</w:t>
      </w:r>
      <w:proofErr w:type="spellEnd"/>
      <w:r w:rsidRPr="00033E99">
        <w:rPr>
          <w:lang w:bidi="ar-SA"/>
        </w:rPr>
        <w:t xml:space="preserve"> function.</w:t>
      </w:r>
    </w:p>
    <w:p w14:paraId="7ED88CBD" w14:textId="77777777" w:rsidR="00407A8D" w:rsidRPr="00CB18F2" w:rsidRDefault="00407A8D" w:rsidP="00407A8D">
      <w:pPr>
        <w:pStyle w:val="Codice"/>
        <w:rPr>
          <w:lang w:val="it-IT"/>
        </w:rPr>
      </w:pPr>
      <w:proofErr w:type="gramStart"/>
      <w:r w:rsidRPr="00CB18F2">
        <w:rPr>
          <w:lang w:val="it-IT"/>
        </w:rPr>
        <w:t>for</w:t>
      </w:r>
      <w:proofErr w:type="gramEnd"/>
      <w:r w:rsidRPr="00CB18F2">
        <w:rPr>
          <w:lang w:val="it-IT"/>
        </w:rPr>
        <w:t xml:space="preserve"> (i = 1; i &lt; lato; i++) {</w:t>
      </w:r>
    </w:p>
    <w:p w14:paraId="549C2D70" w14:textId="77777777" w:rsidR="00407A8D" w:rsidRPr="00CB18F2" w:rsidRDefault="00407A8D" w:rsidP="00407A8D">
      <w:pPr>
        <w:pStyle w:val="Codice"/>
        <w:rPr>
          <w:lang w:val="it-IT"/>
        </w:rPr>
      </w:pPr>
    </w:p>
    <w:p w14:paraId="0688086B" w14:textId="77777777" w:rsidR="00407A8D" w:rsidRPr="00033E99" w:rsidRDefault="00407A8D" w:rsidP="00407A8D">
      <w:pPr>
        <w:pStyle w:val="Codice"/>
      </w:pPr>
      <w:r w:rsidRPr="00CB18F2">
        <w:rPr>
          <w:lang w:val="it-IT"/>
        </w:rPr>
        <w:tab/>
      </w:r>
      <w:proofErr w:type="spellStart"/>
      <w:proofErr w:type="gramStart"/>
      <w:r w:rsidRPr="00033E99">
        <w:t>row</w:t>
      </w:r>
      <w:proofErr w:type="gramEnd"/>
      <w:r w:rsidRPr="00033E99">
        <w:t>_dest</w:t>
      </w:r>
      <w:proofErr w:type="spellEnd"/>
      <w:r w:rsidRPr="00033E99">
        <w:t xml:space="preserve"> = </w:t>
      </w:r>
      <w:proofErr w:type="spellStart"/>
      <w:r w:rsidRPr="00033E99">
        <w:t>getRankRowDest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BB7A579" w14:textId="77777777" w:rsidR="00407A8D" w:rsidRPr="00033E99" w:rsidRDefault="00407A8D" w:rsidP="00407A8D">
      <w:pPr>
        <w:pStyle w:val="Codice"/>
      </w:pPr>
      <w:r w:rsidRPr="00033E99">
        <w:tab/>
      </w:r>
      <w:proofErr w:type="spellStart"/>
      <w:proofErr w:type="gramStart"/>
      <w:r w:rsidRPr="00033E99">
        <w:t>row</w:t>
      </w:r>
      <w:proofErr w:type="gramEnd"/>
      <w:r w:rsidRPr="00033E99">
        <w:t>_mit</w:t>
      </w:r>
      <w:proofErr w:type="spellEnd"/>
      <w:r w:rsidRPr="00033E99">
        <w:t xml:space="preserve"> = </w:t>
      </w:r>
      <w:proofErr w:type="spellStart"/>
      <w:r w:rsidRPr="00033E99">
        <w:t>getRankRowMit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3F53DA10" w14:textId="77777777" w:rsidR="00407A8D" w:rsidRPr="00033E99" w:rsidRDefault="00407A8D" w:rsidP="00407A8D">
      <w:pPr>
        <w:pStyle w:val="Codice"/>
      </w:pPr>
    </w:p>
    <w:p w14:paraId="0EE1801E" w14:textId="77777777" w:rsidR="00407A8D" w:rsidRPr="00033E99" w:rsidRDefault="00407A8D" w:rsidP="00407A8D">
      <w:pPr>
        <w:pStyle w:val="Codice"/>
      </w:pPr>
      <w:r w:rsidRPr="00033E99">
        <w:tab/>
        <w:t xml:space="preserve">// </w:t>
      </w:r>
      <w:proofErr w:type="gramStart"/>
      <w:r w:rsidRPr="00033E99">
        <w:t>block</w:t>
      </w:r>
      <w:proofErr w:type="gramEnd"/>
      <w:r w:rsidRPr="00033E99">
        <w:t xml:space="preserve"> A</w:t>
      </w:r>
    </w:p>
    <w:p w14:paraId="7BFCAC60" w14:textId="77777777" w:rsidR="00407A8D" w:rsidRPr="00033E99" w:rsidRDefault="00407A8D" w:rsidP="00407A8D">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Aswap</w:t>
      </w:r>
      <w:proofErr w:type="spellEnd"/>
      <w:r w:rsidRPr="00033E99">
        <w:t xml:space="preserve">[0], </w:t>
      </w:r>
      <w:proofErr w:type="spellStart"/>
      <w:r w:rsidRPr="00033E99">
        <w:t>numElements</w:t>
      </w:r>
      <w:proofErr w:type="spellEnd"/>
      <w:r w:rsidRPr="00033E99">
        <w:t xml:space="preserve">, MPI_DOUBLE, </w:t>
      </w:r>
      <w:proofErr w:type="spellStart"/>
      <w:r w:rsidRPr="00033E99">
        <w:t>row_dest</w:t>
      </w:r>
      <w:proofErr w:type="spellEnd"/>
      <w:r w:rsidRPr="00033E99">
        <w:t xml:space="preserve">, 1, </w:t>
      </w:r>
      <w:proofErr w:type="spellStart"/>
      <w:r w:rsidRPr="00033E99">
        <w:t>row_mit</w:t>
      </w:r>
      <w:proofErr w:type="spellEnd"/>
      <w:r w:rsidRPr="00033E99">
        <w:t>, 1, …);</w:t>
      </w:r>
    </w:p>
    <w:p w14:paraId="276DE8E5" w14:textId="77777777" w:rsidR="00407A8D" w:rsidRPr="00033E99" w:rsidRDefault="00407A8D" w:rsidP="00407A8D">
      <w:pPr>
        <w:pStyle w:val="Codice"/>
      </w:pPr>
    </w:p>
    <w:p w14:paraId="3E8C6325" w14:textId="77777777" w:rsidR="00407A8D" w:rsidRPr="00033E99" w:rsidRDefault="00407A8D" w:rsidP="00407A8D">
      <w:pPr>
        <w:pStyle w:val="Codice"/>
      </w:pPr>
      <w:r w:rsidRPr="00033E99">
        <w:tab/>
      </w:r>
      <w:proofErr w:type="spellStart"/>
      <w:proofErr w:type="gramStart"/>
      <w:r w:rsidRPr="00033E99">
        <w:t>col</w:t>
      </w:r>
      <w:proofErr w:type="gramEnd"/>
      <w:r w:rsidRPr="00033E99">
        <w:t>_dest</w:t>
      </w:r>
      <w:proofErr w:type="spellEnd"/>
      <w:r w:rsidRPr="00033E99">
        <w:t xml:space="preserve"> = </w:t>
      </w:r>
      <w:proofErr w:type="spellStart"/>
      <w:r w:rsidRPr="00033E99">
        <w:t>getRankColDest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2AC466FF" w14:textId="77777777" w:rsidR="00407A8D" w:rsidRPr="00033E99" w:rsidRDefault="00407A8D" w:rsidP="00407A8D">
      <w:pPr>
        <w:pStyle w:val="Codice"/>
      </w:pPr>
      <w:r w:rsidRPr="00033E99">
        <w:tab/>
      </w:r>
      <w:proofErr w:type="spellStart"/>
      <w:proofErr w:type="gramStart"/>
      <w:r w:rsidRPr="00033E99">
        <w:t>col</w:t>
      </w:r>
      <w:proofErr w:type="gramEnd"/>
      <w:r w:rsidRPr="00033E99">
        <w:t>_mit</w:t>
      </w:r>
      <w:proofErr w:type="spellEnd"/>
      <w:r w:rsidRPr="00033E99">
        <w:t xml:space="preserve"> = </w:t>
      </w:r>
      <w:proofErr w:type="spellStart"/>
      <w:r w:rsidRPr="00033E99">
        <w:t>getRankColMit</w:t>
      </w:r>
      <w:proofErr w:type="spellEnd"/>
      <w:r w:rsidRPr="00033E99">
        <w:t>(</w:t>
      </w:r>
      <w:proofErr w:type="spellStart"/>
      <w:r w:rsidRPr="00033E99">
        <w:t>myrank</w:t>
      </w:r>
      <w:proofErr w:type="spellEnd"/>
      <w:r w:rsidRPr="00033E99">
        <w:t xml:space="preserve">, </w:t>
      </w:r>
      <w:proofErr w:type="spellStart"/>
      <w:r w:rsidRPr="00033E99">
        <w:t>nblock</w:t>
      </w:r>
      <w:proofErr w:type="spellEnd"/>
      <w:r w:rsidRPr="00033E99">
        <w:t>);</w:t>
      </w:r>
    </w:p>
    <w:p w14:paraId="4BB01556" w14:textId="77777777" w:rsidR="00407A8D" w:rsidRPr="00033E99" w:rsidRDefault="00407A8D" w:rsidP="00407A8D">
      <w:pPr>
        <w:pStyle w:val="Codice"/>
      </w:pPr>
    </w:p>
    <w:p w14:paraId="3D2F4FC5" w14:textId="77777777" w:rsidR="00407A8D" w:rsidRPr="00033E99" w:rsidRDefault="00407A8D" w:rsidP="00407A8D">
      <w:pPr>
        <w:pStyle w:val="Codice"/>
      </w:pPr>
      <w:r w:rsidRPr="00033E99">
        <w:tab/>
        <w:t xml:space="preserve">// </w:t>
      </w:r>
      <w:proofErr w:type="gramStart"/>
      <w:r w:rsidRPr="00033E99">
        <w:t>block</w:t>
      </w:r>
      <w:proofErr w:type="gramEnd"/>
      <w:r w:rsidRPr="00033E99">
        <w:t xml:space="preserve"> B</w:t>
      </w:r>
    </w:p>
    <w:p w14:paraId="5B141600" w14:textId="77777777" w:rsidR="00407A8D" w:rsidRPr="00033E99" w:rsidRDefault="00407A8D" w:rsidP="00407A8D">
      <w:pPr>
        <w:pStyle w:val="Codice"/>
      </w:pPr>
      <w:r w:rsidRPr="00033E99">
        <w:tab/>
      </w:r>
      <w:proofErr w:type="spellStart"/>
      <w:r w:rsidRPr="00033E99">
        <w:t>MPI_Sendrecv_</w:t>
      </w:r>
      <w:proofErr w:type="gramStart"/>
      <w:r w:rsidRPr="00033E99">
        <w:t>replace</w:t>
      </w:r>
      <w:proofErr w:type="spellEnd"/>
      <w:r w:rsidRPr="00033E99">
        <w:t>(</w:t>
      </w:r>
      <w:proofErr w:type="spellStart"/>
      <w:proofErr w:type="gramEnd"/>
      <w:r w:rsidRPr="00033E99">
        <w:t>Bswap</w:t>
      </w:r>
      <w:proofErr w:type="spellEnd"/>
      <w:r w:rsidRPr="00033E99">
        <w:t xml:space="preserve">[0], </w:t>
      </w:r>
      <w:proofErr w:type="spellStart"/>
      <w:r w:rsidRPr="00033E99">
        <w:t>numElements</w:t>
      </w:r>
      <w:proofErr w:type="spellEnd"/>
      <w:r w:rsidRPr="00033E99">
        <w:t xml:space="preserve">, MPI_DOUBLE, </w:t>
      </w:r>
      <w:proofErr w:type="spellStart"/>
      <w:r w:rsidRPr="00033E99">
        <w:t>col_dest</w:t>
      </w:r>
      <w:proofErr w:type="spellEnd"/>
      <w:r w:rsidRPr="00033E99">
        <w:t xml:space="preserve">, 1, </w:t>
      </w:r>
      <w:proofErr w:type="spellStart"/>
      <w:r w:rsidRPr="00033E99">
        <w:t>col_mit</w:t>
      </w:r>
      <w:proofErr w:type="spellEnd"/>
      <w:r w:rsidRPr="00033E99">
        <w:t>, 1, …);</w:t>
      </w:r>
    </w:p>
    <w:p w14:paraId="2C9CEB3F" w14:textId="77777777" w:rsidR="00407A8D" w:rsidRPr="00033E99" w:rsidRDefault="00407A8D" w:rsidP="00407A8D">
      <w:pPr>
        <w:pStyle w:val="Codice"/>
      </w:pPr>
    </w:p>
    <w:p w14:paraId="1AF9A349" w14:textId="77777777" w:rsidR="00407A8D" w:rsidRPr="00033E99" w:rsidRDefault="00407A8D" w:rsidP="00407A8D">
      <w:pPr>
        <w:pStyle w:val="Codice"/>
      </w:pPr>
      <w:r w:rsidRPr="00033E99">
        <w:tab/>
        <w:t>...</w:t>
      </w:r>
    </w:p>
    <w:p w14:paraId="0E478F52" w14:textId="73BC40B0" w:rsidR="00407A8D" w:rsidRPr="00033E99" w:rsidRDefault="00407A8D" w:rsidP="00407A8D">
      <w:pPr>
        <w:pStyle w:val="Codice"/>
      </w:pPr>
      <w:r w:rsidRPr="00033E99">
        <w:t>}</w:t>
      </w:r>
    </w:p>
    <w:p w14:paraId="180A90C8" w14:textId="77777777" w:rsidR="00407A8D" w:rsidRPr="00033E99" w:rsidRDefault="00407A8D" w:rsidP="00407A8D">
      <w:pPr>
        <w:pStyle w:val="Codice"/>
      </w:pPr>
    </w:p>
    <w:p w14:paraId="63AC3BAF" w14:textId="6EE5D14B" w:rsidR="00407A8D" w:rsidRPr="00033E99" w:rsidRDefault="00407A8D" w:rsidP="00407A8D">
      <w:pPr>
        <w:rPr>
          <w:lang w:bidi="ar-SA"/>
        </w:rPr>
      </w:pPr>
      <w:r w:rsidRPr="00033E99">
        <w:rPr>
          <w:lang w:bidi="ar-SA"/>
        </w:rPr>
        <w:t xml:space="preserve">As for the </w:t>
      </w:r>
      <w:proofErr w:type="spellStart"/>
      <w:r w:rsidRPr="00033E99">
        <w:rPr>
          <w:lang w:bidi="ar-SA"/>
        </w:rPr>
        <w:t>getRank</w:t>
      </w:r>
      <w:proofErr w:type="spellEnd"/>
      <w:r w:rsidRPr="00033E99">
        <w:rPr>
          <w:lang w:bidi="ar-SA"/>
        </w:rPr>
        <w:t xml:space="preserve"> functions please refer to the Cannon algorithm paragraph. Notice that this algorithm differs considerably from the Cannon algorithm because multiplication is not done step by step inside the loop, but it's only done one time per slave at the end of the data collection.</w:t>
      </w:r>
    </w:p>
    <w:p w14:paraId="617A9E23" w14:textId="0ECD5113" w:rsidR="00407A8D" w:rsidRPr="00033E99" w:rsidRDefault="00407A8D" w:rsidP="00407A8D">
      <w:pPr>
        <w:pStyle w:val="Titolo3"/>
        <w:rPr>
          <w:lang w:bidi="ar-SA"/>
        </w:rPr>
      </w:pPr>
      <w:bookmarkStart w:id="38" w:name="_Toc389205677"/>
      <w:r w:rsidRPr="00033E99">
        <w:rPr>
          <w:lang w:bidi="ar-SA"/>
        </w:rPr>
        <w:t>Multiplication</w:t>
      </w:r>
      <w:bookmarkEnd w:id="38"/>
    </w:p>
    <w:p w14:paraId="12283FA6" w14:textId="1EEB0140" w:rsidR="00407A8D" w:rsidRPr="00033E99" w:rsidRDefault="00407A8D" w:rsidP="00407A8D">
      <w:pPr>
        <w:rPr>
          <w:lang w:bidi="ar-SA"/>
        </w:rPr>
      </w:pPr>
      <w:r w:rsidRPr="00033E99">
        <w:rPr>
          <w:lang w:bidi="ar-SA"/>
        </w:rPr>
        <w:t>At the end of the previous loop the slave process possesses the entire rows and columns needed for its multiplication part. Anyw</w:t>
      </w:r>
      <w:r w:rsidR="002D5B88" w:rsidRPr="00033E99">
        <w:rPr>
          <w:lang w:bidi="ar-SA"/>
        </w:rPr>
        <w:t>ay, data must first be ordered.</w:t>
      </w:r>
    </w:p>
    <w:p w14:paraId="2D1E82B2" w14:textId="77777777" w:rsidR="00407A8D" w:rsidRPr="00033E99" w:rsidRDefault="00407A8D" w:rsidP="002D5B88">
      <w:pPr>
        <w:pStyle w:val="Codice"/>
      </w:pPr>
      <w:proofErr w:type="gramStart"/>
      <w:r w:rsidRPr="00033E99">
        <w:lastRenderedPageBreak/>
        <w:t>for</w:t>
      </w:r>
      <w:proofErr w:type="gramEnd"/>
      <w:r w:rsidRPr="00033E99">
        <w:t xml:space="preserve"> (j = 0; j &lt; </w:t>
      </w:r>
      <w:proofErr w:type="spellStart"/>
      <w:r w:rsidRPr="00033E99">
        <w:t>lato</w:t>
      </w:r>
      <w:proofErr w:type="spellEnd"/>
      <w:r w:rsidRPr="00033E99">
        <w:t xml:space="preserve"> * dim; j += dim)</w:t>
      </w:r>
    </w:p>
    <w:p w14:paraId="0688B3C5" w14:textId="77777777" w:rsidR="00407A8D" w:rsidRPr="00033E99" w:rsidRDefault="00407A8D" w:rsidP="002D5B88">
      <w:pPr>
        <w:pStyle w:val="Codice"/>
      </w:pPr>
      <w:r w:rsidRPr="00033E99">
        <w:tab/>
      </w:r>
      <w:proofErr w:type="gramStart"/>
      <w:r w:rsidRPr="00033E99">
        <w:t>for</w:t>
      </w:r>
      <w:proofErr w:type="gramEnd"/>
      <w:r w:rsidRPr="00033E99">
        <w:t xml:space="preserve"> (x = 0; x &lt; dim; x++)</w:t>
      </w:r>
    </w:p>
    <w:p w14:paraId="45653C85" w14:textId="77777777" w:rsidR="00407A8D" w:rsidRPr="00033E99" w:rsidRDefault="00407A8D" w:rsidP="002D5B88">
      <w:pPr>
        <w:pStyle w:val="Codice"/>
      </w:pPr>
      <w:r w:rsidRPr="00033E99">
        <w:tab/>
      </w:r>
      <w:proofErr w:type="gramStart"/>
      <w:r w:rsidRPr="00033E99">
        <w:t>for</w:t>
      </w:r>
      <w:proofErr w:type="gramEnd"/>
      <w:r w:rsidRPr="00033E99">
        <w:t xml:space="preserve"> (y = j; y &lt; dim + j; y++) {</w:t>
      </w:r>
    </w:p>
    <w:p w14:paraId="57CF9DBF" w14:textId="77777777" w:rsidR="00407A8D" w:rsidRPr="00033E99" w:rsidRDefault="00407A8D" w:rsidP="002D5B88">
      <w:pPr>
        <w:pStyle w:val="Codice"/>
      </w:pPr>
      <w:r w:rsidRPr="00033E99">
        <w:tab/>
      </w:r>
      <w:r w:rsidRPr="00033E99">
        <w:tab/>
      </w:r>
      <w:proofErr w:type="gramStart"/>
      <w:r w:rsidRPr="00033E99">
        <w:t>A[</w:t>
      </w:r>
      <w:proofErr w:type="gramEnd"/>
      <w:r w:rsidRPr="00033E99">
        <w:t xml:space="preserve">x][y] = </w:t>
      </w:r>
      <w:proofErr w:type="spellStart"/>
      <w:r w:rsidRPr="00033E99">
        <w:t>Ablock</w:t>
      </w:r>
      <w:proofErr w:type="spellEnd"/>
      <w:r w:rsidRPr="00033E99">
        <w:t>[0][el];</w:t>
      </w:r>
    </w:p>
    <w:p w14:paraId="52E383A6" w14:textId="77777777" w:rsidR="00407A8D" w:rsidRPr="00033E99" w:rsidRDefault="00407A8D" w:rsidP="002D5B88">
      <w:pPr>
        <w:pStyle w:val="Codice"/>
      </w:pPr>
      <w:r w:rsidRPr="00033E99">
        <w:tab/>
      </w:r>
      <w:r w:rsidRPr="00033E99">
        <w:tab/>
      </w:r>
      <w:proofErr w:type="gramStart"/>
      <w:r w:rsidRPr="00033E99">
        <w:t>el</w:t>
      </w:r>
      <w:proofErr w:type="gramEnd"/>
      <w:r w:rsidRPr="00033E99">
        <w:t>++;</w:t>
      </w:r>
    </w:p>
    <w:p w14:paraId="7D3E5A48" w14:textId="77777777" w:rsidR="00407A8D" w:rsidRPr="00033E99" w:rsidRDefault="00407A8D" w:rsidP="002D5B88">
      <w:pPr>
        <w:pStyle w:val="Codice"/>
      </w:pPr>
      <w:r w:rsidRPr="00033E99">
        <w:tab/>
        <w:t>}</w:t>
      </w:r>
    </w:p>
    <w:p w14:paraId="5C1A7A56" w14:textId="77777777" w:rsidR="00407A8D" w:rsidRPr="00033E99" w:rsidRDefault="00407A8D" w:rsidP="002D5B88">
      <w:pPr>
        <w:pStyle w:val="Codice"/>
      </w:pPr>
    </w:p>
    <w:p w14:paraId="7ED40A95" w14:textId="77777777" w:rsidR="00407A8D" w:rsidRPr="00033E99" w:rsidRDefault="00407A8D" w:rsidP="002D5B88">
      <w:pPr>
        <w:pStyle w:val="Codice"/>
      </w:pPr>
      <w:proofErr w:type="gramStart"/>
      <w:r w:rsidRPr="00033E99">
        <w:t>for</w:t>
      </w:r>
      <w:proofErr w:type="gramEnd"/>
      <w:r w:rsidRPr="00033E99">
        <w:t xml:space="preserve"> (x = 0; x &lt; dim; x++) {</w:t>
      </w:r>
    </w:p>
    <w:p w14:paraId="27A6F210" w14:textId="77777777" w:rsidR="00407A8D" w:rsidRPr="00033E99" w:rsidRDefault="00407A8D" w:rsidP="002D5B88">
      <w:pPr>
        <w:pStyle w:val="Codice"/>
      </w:pPr>
      <w:r w:rsidRPr="00033E99">
        <w:tab/>
      </w:r>
      <w:proofErr w:type="gramStart"/>
      <w:r w:rsidRPr="00033E99">
        <w:t>el</w:t>
      </w:r>
      <w:proofErr w:type="gramEnd"/>
      <w:r w:rsidRPr="00033E99">
        <w:t xml:space="preserve"> = 0;</w:t>
      </w:r>
    </w:p>
    <w:p w14:paraId="4AA11412" w14:textId="77777777" w:rsidR="00407A8D" w:rsidRPr="00033E99" w:rsidRDefault="00407A8D" w:rsidP="002D5B88">
      <w:pPr>
        <w:pStyle w:val="Codice"/>
      </w:pPr>
      <w:r w:rsidRPr="00033E99">
        <w:tab/>
      </w:r>
      <w:proofErr w:type="gramStart"/>
      <w:r w:rsidRPr="00033E99">
        <w:t>for</w:t>
      </w:r>
      <w:proofErr w:type="gramEnd"/>
      <w:r w:rsidRPr="00033E99">
        <w:t xml:space="preserve"> (j = 0; j &lt; </w:t>
      </w:r>
      <w:proofErr w:type="spellStart"/>
      <w:r w:rsidRPr="00033E99">
        <w:t>lato</w:t>
      </w:r>
      <w:proofErr w:type="spellEnd"/>
      <w:r w:rsidRPr="00033E99">
        <w:t xml:space="preserve"> * dim; j++) {</w:t>
      </w:r>
    </w:p>
    <w:p w14:paraId="208BE297" w14:textId="77777777" w:rsidR="00407A8D" w:rsidRPr="00033E99" w:rsidRDefault="00407A8D" w:rsidP="002D5B88">
      <w:pPr>
        <w:pStyle w:val="Codice"/>
      </w:pPr>
      <w:r w:rsidRPr="00033E99">
        <w:tab/>
      </w:r>
      <w:r w:rsidRPr="00033E99">
        <w:tab/>
      </w:r>
      <w:proofErr w:type="gramStart"/>
      <w:r w:rsidRPr="00033E99">
        <w:t>B[</w:t>
      </w:r>
      <w:proofErr w:type="gramEnd"/>
      <w:r w:rsidRPr="00033E99">
        <w:t xml:space="preserve">x][el] = </w:t>
      </w:r>
      <w:proofErr w:type="spellStart"/>
      <w:r w:rsidRPr="00033E99">
        <w:t>Bblock</w:t>
      </w:r>
      <w:proofErr w:type="spellEnd"/>
      <w:r w:rsidRPr="00033E99">
        <w:t>[0][(j * dim) + x];</w:t>
      </w:r>
    </w:p>
    <w:p w14:paraId="31806B7C" w14:textId="77777777" w:rsidR="00407A8D" w:rsidRPr="00033E99" w:rsidRDefault="00407A8D" w:rsidP="002D5B88">
      <w:pPr>
        <w:pStyle w:val="Codice"/>
      </w:pPr>
      <w:r w:rsidRPr="00033E99">
        <w:tab/>
      </w:r>
      <w:r w:rsidRPr="00033E99">
        <w:tab/>
      </w:r>
      <w:proofErr w:type="gramStart"/>
      <w:r w:rsidRPr="00033E99">
        <w:t>el</w:t>
      </w:r>
      <w:proofErr w:type="gramEnd"/>
      <w:r w:rsidRPr="00033E99">
        <w:t>++;</w:t>
      </w:r>
    </w:p>
    <w:p w14:paraId="26A84978" w14:textId="77777777" w:rsidR="00407A8D" w:rsidRPr="00033E99" w:rsidRDefault="00407A8D" w:rsidP="002D5B88">
      <w:pPr>
        <w:pStyle w:val="Codice"/>
      </w:pPr>
      <w:r w:rsidRPr="00033E99">
        <w:tab/>
        <w:t>}</w:t>
      </w:r>
    </w:p>
    <w:p w14:paraId="129CE38F" w14:textId="389BC493" w:rsidR="00407A8D" w:rsidRPr="00033E99" w:rsidRDefault="00407A8D" w:rsidP="002D5B88">
      <w:pPr>
        <w:pStyle w:val="Codice"/>
      </w:pPr>
      <w:r w:rsidRPr="00033E99">
        <w:t>}</w:t>
      </w:r>
    </w:p>
    <w:p w14:paraId="55E09740" w14:textId="7853704B" w:rsidR="00407A8D" w:rsidRPr="00033E99" w:rsidRDefault="00407A8D" w:rsidP="00407A8D">
      <w:pPr>
        <w:rPr>
          <w:lang w:bidi="ar-SA"/>
        </w:rPr>
      </w:pPr>
      <w:r w:rsidRPr="00033E99">
        <w:rPr>
          <w:lang w:bidi="ar-SA"/>
        </w:rPr>
        <w:t xml:space="preserve">Now we can multiply by calling the </w:t>
      </w:r>
      <w:proofErr w:type="spellStart"/>
      <w:r w:rsidRPr="00033E99">
        <w:rPr>
          <w:lang w:bidi="ar-SA"/>
        </w:rPr>
        <w:t>mat</w:t>
      </w:r>
      <w:r w:rsidR="002D5B88" w:rsidRPr="00033E99">
        <w:rPr>
          <w:lang w:bidi="ar-SA"/>
        </w:rPr>
        <w:t>rix_mult</w:t>
      </w:r>
      <w:proofErr w:type="spellEnd"/>
      <w:r w:rsidR="002D5B88" w:rsidRPr="00033E99">
        <w:rPr>
          <w:lang w:bidi="ar-SA"/>
        </w:rPr>
        <w:t xml:space="preserve"> function.</w:t>
      </w:r>
    </w:p>
    <w:p w14:paraId="241758AE" w14:textId="77777777" w:rsidR="00407A8D" w:rsidRPr="00033E99" w:rsidRDefault="00407A8D" w:rsidP="002D5B88">
      <w:pPr>
        <w:pStyle w:val="Codice"/>
      </w:pPr>
      <w:proofErr w:type="gramStart"/>
      <w:r w:rsidRPr="00033E99">
        <w:t>void</w:t>
      </w:r>
      <w:proofErr w:type="gramEnd"/>
      <w:r w:rsidRPr="00033E99">
        <w:t xml:space="preserve"> </w:t>
      </w:r>
      <w:proofErr w:type="spellStart"/>
      <w:r w:rsidRPr="00033E99">
        <w:t>matrix_mult</w:t>
      </w:r>
      <w:proofErr w:type="spellEnd"/>
      <w:r w:rsidRPr="00033E99">
        <w:t xml:space="preserve">(double** A, double** B, double** C, </w:t>
      </w:r>
      <w:proofErr w:type="spellStart"/>
      <w:r w:rsidRPr="00033E99">
        <w:t>int</w:t>
      </w:r>
      <w:proofErr w:type="spellEnd"/>
      <w:r w:rsidRPr="00033E99">
        <w:t xml:space="preserve"> r, </w:t>
      </w:r>
      <w:proofErr w:type="spellStart"/>
      <w:r w:rsidRPr="00033E99">
        <w:t>int</w:t>
      </w:r>
      <w:proofErr w:type="spellEnd"/>
      <w:r w:rsidRPr="00033E99">
        <w:t xml:space="preserve"> c, </w:t>
      </w:r>
      <w:proofErr w:type="spellStart"/>
      <w:r w:rsidRPr="00033E99">
        <w:t>int</w:t>
      </w:r>
      <w:proofErr w:type="spellEnd"/>
      <w:r w:rsidRPr="00033E99">
        <w:t xml:space="preserve"> load) {</w:t>
      </w:r>
    </w:p>
    <w:p w14:paraId="2EB1CA4D" w14:textId="77777777" w:rsidR="00407A8D" w:rsidRPr="00033E99" w:rsidRDefault="00407A8D" w:rsidP="002D5B88">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 l;</w:t>
      </w:r>
    </w:p>
    <w:p w14:paraId="75AAC390" w14:textId="77777777" w:rsidR="00407A8D" w:rsidRPr="00033E99" w:rsidRDefault="00407A8D" w:rsidP="002D5B88">
      <w:pPr>
        <w:pStyle w:val="Codice"/>
      </w:pPr>
    </w:p>
    <w:p w14:paraId="331D521D" w14:textId="77777777" w:rsidR="00407A8D" w:rsidRPr="00033E99" w:rsidRDefault="00407A8D" w:rsidP="002D5B88">
      <w:pPr>
        <w:pStyle w:val="Codice"/>
      </w:pP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r; </w:t>
      </w:r>
      <w:proofErr w:type="spellStart"/>
      <w:r w:rsidRPr="00033E99">
        <w:t>i</w:t>
      </w:r>
      <w:proofErr w:type="spellEnd"/>
      <w:r w:rsidRPr="00033E99">
        <w:t>++) {</w:t>
      </w:r>
    </w:p>
    <w:p w14:paraId="06E40478" w14:textId="77777777" w:rsidR="00407A8D" w:rsidRPr="00033E99" w:rsidRDefault="00407A8D" w:rsidP="002D5B88">
      <w:pPr>
        <w:pStyle w:val="Codice"/>
      </w:pPr>
      <w:r w:rsidRPr="00033E99">
        <w:tab/>
      </w:r>
      <w:r w:rsidRPr="00033E99">
        <w:tab/>
      </w:r>
      <w:proofErr w:type="gramStart"/>
      <w:r w:rsidRPr="00033E99">
        <w:t>l</w:t>
      </w:r>
      <w:proofErr w:type="gramEnd"/>
      <w:r w:rsidRPr="00033E99">
        <w:t xml:space="preserve"> = 0;</w:t>
      </w:r>
    </w:p>
    <w:p w14:paraId="748C3294" w14:textId="77777777" w:rsidR="00407A8D" w:rsidRPr="00033E99" w:rsidRDefault="00407A8D" w:rsidP="002D5B88">
      <w:pPr>
        <w:pStyle w:val="Codice"/>
      </w:pPr>
      <w:r w:rsidRPr="00033E99">
        <w:tab/>
      </w:r>
      <w:r w:rsidRPr="00033E99">
        <w:tab/>
      </w:r>
      <w:proofErr w:type="gramStart"/>
      <w:r w:rsidRPr="00033E99">
        <w:t>for</w:t>
      </w:r>
      <w:proofErr w:type="gramEnd"/>
      <w:r w:rsidRPr="00033E99">
        <w:t xml:space="preserve"> (j = 0; j &lt; r; j++) {</w:t>
      </w:r>
    </w:p>
    <w:p w14:paraId="417D4071" w14:textId="77777777" w:rsidR="00407A8D" w:rsidRPr="00033E99" w:rsidRDefault="00407A8D" w:rsidP="002D5B88">
      <w:pPr>
        <w:pStyle w:val="Codice"/>
      </w:pPr>
      <w:r w:rsidRPr="00033E99">
        <w:tab/>
      </w:r>
      <w:r w:rsidRPr="00033E99">
        <w:tab/>
      </w:r>
      <w:r w:rsidRPr="00033E99">
        <w:tab/>
      </w:r>
      <w:proofErr w:type="gramStart"/>
      <w:r w:rsidRPr="00033E99">
        <w:t>for</w:t>
      </w:r>
      <w:proofErr w:type="gramEnd"/>
      <w:r w:rsidRPr="00033E99">
        <w:t xml:space="preserve"> (k = 0; k &lt; c; k++) {</w:t>
      </w:r>
    </w:p>
    <w:p w14:paraId="7D1DFF72" w14:textId="77777777" w:rsidR="00407A8D" w:rsidRPr="00033E99" w:rsidRDefault="00407A8D" w:rsidP="002D5B88">
      <w:pPr>
        <w:pStyle w:val="Codice"/>
      </w:pPr>
      <w:r w:rsidRPr="00033E99">
        <w:tab/>
      </w:r>
      <w:r w:rsidRPr="00033E99">
        <w:tab/>
      </w:r>
      <w:r w:rsidRPr="00033E99">
        <w:tab/>
      </w:r>
      <w:r w:rsidRPr="00033E99">
        <w:tab/>
      </w:r>
      <w:proofErr w:type="gramStart"/>
      <w:r w:rsidRPr="00033E99">
        <w:t>if</w:t>
      </w:r>
      <w:proofErr w:type="gramEnd"/>
      <w:r w:rsidRPr="00033E99">
        <w:t xml:space="preserve"> (load == 0)</w:t>
      </w:r>
    </w:p>
    <w:p w14:paraId="02DDB4CD" w14:textId="77777777" w:rsidR="00407A8D" w:rsidRPr="00033E99" w:rsidRDefault="00407A8D" w:rsidP="002D5B88">
      <w:pPr>
        <w:pStyle w:val="Codice"/>
      </w:pPr>
      <w:r w:rsidRPr="00033E99">
        <w:tab/>
      </w:r>
      <w:r w:rsidRPr="00033E99">
        <w:tab/>
      </w:r>
      <w:r w:rsidRPr="00033E99">
        <w:tab/>
      </w:r>
      <w:r w:rsidRPr="00033E99">
        <w:tab/>
      </w:r>
      <w:r w:rsidRPr="00033E99">
        <w:tab/>
      </w:r>
      <w:proofErr w:type="gramStart"/>
      <w:r w:rsidRPr="00033E99">
        <w:t>C[</w:t>
      </w:r>
      <w:proofErr w:type="spellStart"/>
      <w:proofErr w:type="gramEnd"/>
      <w:r w:rsidRPr="00033E99">
        <w:t>i</w:t>
      </w:r>
      <w:proofErr w:type="spellEnd"/>
      <w:r w:rsidRPr="00033E99">
        <w:t>][j] += A[</w:t>
      </w:r>
      <w:proofErr w:type="spellStart"/>
      <w:r w:rsidRPr="00033E99">
        <w:t>i</w:t>
      </w:r>
      <w:proofErr w:type="spellEnd"/>
      <w:r w:rsidRPr="00033E99">
        <w:t>][k] * B[l][k];</w:t>
      </w:r>
    </w:p>
    <w:p w14:paraId="0E6DBDAB" w14:textId="77777777" w:rsidR="00407A8D" w:rsidRPr="00033E99" w:rsidRDefault="00407A8D" w:rsidP="002D5B88">
      <w:pPr>
        <w:pStyle w:val="Codice"/>
      </w:pPr>
      <w:r w:rsidRPr="00033E99">
        <w:tab/>
      </w:r>
      <w:r w:rsidRPr="00033E99">
        <w:tab/>
      </w:r>
      <w:r w:rsidRPr="00033E99">
        <w:tab/>
      </w:r>
      <w:r w:rsidRPr="00033E99">
        <w:tab/>
      </w:r>
      <w:proofErr w:type="gramStart"/>
      <w:r w:rsidRPr="00033E99">
        <w:t>else</w:t>
      </w:r>
      <w:proofErr w:type="gramEnd"/>
    </w:p>
    <w:p w14:paraId="23120E82" w14:textId="77777777" w:rsidR="00407A8D" w:rsidRPr="00033E99" w:rsidRDefault="00407A8D" w:rsidP="002D5B88">
      <w:pPr>
        <w:pStyle w:val="Codice"/>
      </w:pPr>
      <w:r w:rsidRPr="00033E99">
        <w:tab/>
      </w:r>
      <w:r w:rsidRPr="00033E99">
        <w:tab/>
      </w:r>
      <w:r w:rsidRPr="00033E99">
        <w:tab/>
      </w:r>
      <w:r w:rsidRPr="00033E99">
        <w:tab/>
      </w:r>
      <w:r w:rsidRPr="00033E99">
        <w:tab/>
      </w:r>
      <w:proofErr w:type="gramStart"/>
      <w:r w:rsidRPr="00033E99">
        <w:t>C[</w:t>
      </w:r>
      <w:proofErr w:type="spellStart"/>
      <w:proofErr w:type="gramEnd"/>
      <w:r w:rsidRPr="00033E99">
        <w:t>i</w:t>
      </w:r>
      <w:proofErr w:type="spellEnd"/>
      <w:r w:rsidRPr="00033E99">
        <w:t>][j] += heavy(A[</w:t>
      </w:r>
      <w:proofErr w:type="spellStart"/>
      <w:r w:rsidRPr="00033E99">
        <w:t>i</w:t>
      </w:r>
      <w:proofErr w:type="spellEnd"/>
      <w:r w:rsidRPr="00033E99">
        <w:t>][k], load) * B[l][k];</w:t>
      </w:r>
    </w:p>
    <w:p w14:paraId="06C3635A" w14:textId="77777777" w:rsidR="00407A8D" w:rsidRPr="00033E99" w:rsidRDefault="00407A8D" w:rsidP="002D5B88">
      <w:pPr>
        <w:pStyle w:val="Codice"/>
      </w:pPr>
      <w:r w:rsidRPr="00033E99">
        <w:tab/>
      </w:r>
      <w:r w:rsidRPr="00033E99">
        <w:tab/>
      </w:r>
      <w:r w:rsidRPr="00033E99">
        <w:tab/>
        <w:t>}</w:t>
      </w:r>
    </w:p>
    <w:p w14:paraId="10C72A2C" w14:textId="77777777" w:rsidR="00407A8D" w:rsidRPr="00033E99" w:rsidRDefault="00407A8D" w:rsidP="002D5B88">
      <w:pPr>
        <w:pStyle w:val="Codice"/>
      </w:pPr>
      <w:r w:rsidRPr="00033E99">
        <w:tab/>
      </w:r>
      <w:r w:rsidRPr="00033E99">
        <w:tab/>
      </w:r>
      <w:r w:rsidRPr="00033E99">
        <w:tab/>
      </w:r>
      <w:proofErr w:type="gramStart"/>
      <w:r w:rsidRPr="00033E99">
        <w:t>l</w:t>
      </w:r>
      <w:proofErr w:type="gramEnd"/>
      <w:r w:rsidRPr="00033E99">
        <w:t>++;</w:t>
      </w:r>
    </w:p>
    <w:p w14:paraId="43A98F7C" w14:textId="77777777" w:rsidR="00407A8D" w:rsidRPr="00033E99" w:rsidRDefault="00407A8D" w:rsidP="002D5B88">
      <w:pPr>
        <w:pStyle w:val="Codice"/>
      </w:pPr>
      <w:r w:rsidRPr="00033E99">
        <w:tab/>
      </w:r>
      <w:r w:rsidRPr="00033E99">
        <w:tab/>
        <w:t>}</w:t>
      </w:r>
    </w:p>
    <w:p w14:paraId="5AF2560C" w14:textId="77777777" w:rsidR="00407A8D" w:rsidRPr="00033E99" w:rsidRDefault="00407A8D" w:rsidP="002D5B88">
      <w:pPr>
        <w:pStyle w:val="Codice"/>
      </w:pPr>
      <w:r w:rsidRPr="00033E99">
        <w:tab/>
        <w:t>}</w:t>
      </w:r>
    </w:p>
    <w:p w14:paraId="1DDBE793" w14:textId="77777777" w:rsidR="00407A8D" w:rsidRPr="00033E99" w:rsidRDefault="00407A8D" w:rsidP="002D5B88">
      <w:pPr>
        <w:pStyle w:val="Codice"/>
      </w:pPr>
      <w:r w:rsidRPr="00033E99">
        <w:t>}</w:t>
      </w:r>
    </w:p>
    <w:p w14:paraId="4261FCFF" w14:textId="30D9732E" w:rsidR="00407A8D" w:rsidRPr="00033E99" w:rsidRDefault="002D5B88" w:rsidP="002D5B88">
      <w:pPr>
        <w:pStyle w:val="Titolo3"/>
        <w:rPr>
          <w:lang w:bidi="ar-SA"/>
        </w:rPr>
      </w:pPr>
      <w:bookmarkStart w:id="39" w:name="_Toc389205678"/>
      <w:r w:rsidRPr="00033E99">
        <w:rPr>
          <w:lang w:bidi="ar-SA"/>
        </w:rPr>
        <w:t>Communication (from slave)</w:t>
      </w:r>
      <w:bookmarkEnd w:id="39"/>
    </w:p>
    <w:p w14:paraId="0BCFFCF1" w14:textId="110A6510" w:rsidR="00407A8D" w:rsidRPr="00033E99" w:rsidRDefault="00407A8D" w:rsidP="00407A8D">
      <w:pPr>
        <w:rPr>
          <w:lang w:bidi="ar-SA"/>
        </w:rPr>
      </w:pPr>
      <w:r w:rsidRPr="00033E99">
        <w:rPr>
          <w:lang w:bidi="ar-SA"/>
        </w:rPr>
        <w:t>Block is now complete, so slave pro</w:t>
      </w:r>
      <w:r w:rsidR="002D5B88" w:rsidRPr="00033E99">
        <w:rPr>
          <w:lang w:bidi="ar-SA"/>
        </w:rPr>
        <w:t>cess can send it to the master.</w:t>
      </w:r>
    </w:p>
    <w:p w14:paraId="45276F02" w14:textId="77777777" w:rsidR="00407A8D" w:rsidRPr="00033E99" w:rsidRDefault="00407A8D" w:rsidP="002D5B88">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(dim, dim, C);</w:t>
      </w:r>
    </w:p>
    <w:p w14:paraId="1EA70822" w14:textId="56D3C890" w:rsidR="00407A8D" w:rsidRPr="00033E99" w:rsidRDefault="00407A8D" w:rsidP="002D5B88">
      <w:pPr>
        <w:pStyle w:val="Codice"/>
      </w:pPr>
      <w:proofErr w:type="spellStart"/>
      <w:r w:rsidRPr="00033E99">
        <w:t>MPI_Send</w:t>
      </w:r>
      <w:proofErr w:type="spellEnd"/>
      <w:r w:rsidRPr="00033E99">
        <w:t>(</w:t>
      </w:r>
      <w:proofErr w:type="spellStart"/>
      <w:r w:rsidRPr="00033E99">
        <w:t>C_vett</w:t>
      </w:r>
      <w:proofErr w:type="spellEnd"/>
      <w:r w:rsidRPr="00033E99">
        <w:t xml:space="preserve">, </w:t>
      </w:r>
      <w:proofErr w:type="spellStart"/>
      <w:r w:rsidRPr="00033E99">
        <w:t>numElements</w:t>
      </w:r>
      <w:proofErr w:type="spellEnd"/>
      <w:r w:rsidRPr="00033E99">
        <w:t>, MPI_DOUBLE, master, TAG, MPI_COMM_WORLD);</w:t>
      </w:r>
    </w:p>
    <w:p w14:paraId="15C22D88" w14:textId="77777777" w:rsidR="002D5B88" w:rsidRPr="00033E99" w:rsidRDefault="002D5B88" w:rsidP="002D5B88">
      <w:pPr>
        <w:pStyle w:val="Codice"/>
      </w:pPr>
    </w:p>
    <w:p w14:paraId="08EFB568" w14:textId="657CCA61" w:rsidR="00407A8D" w:rsidRPr="00033E99" w:rsidRDefault="002D5B88" w:rsidP="002D5B88">
      <w:pPr>
        <w:pStyle w:val="Titolo3"/>
        <w:rPr>
          <w:lang w:bidi="ar-SA"/>
        </w:rPr>
      </w:pPr>
      <w:bookmarkStart w:id="40" w:name="_Toc389205679"/>
      <w:r w:rsidRPr="00033E99">
        <w:rPr>
          <w:lang w:bidi="ar-SA"/>
        </w:rPr>
        <w:t>Result matrix computation</w:t>
      </w:r>
      <w:bookmarkEnd w:id="40"/>
    </w:p>
    <w:p w14:paraId="2CBEF208" w14:textId="0F1890AB" w:rsidR="00407A8D" w:rsidRPr="00033E99" w:rsidRDefault="00407A8D" w:rsidP="00407A8D">
      <w:pPr>
        <w:rPr>
          <w:lang w:bidi="ar-SA"/>
        </w:rPr>
      </w:pPr>
      <w:r w:rsidRPr="00033E99">
        <w:rPr>
          <w:lang w:bidi="ar-SA"/>
        </w:rPr>
        <w:t>Similarly to the cannon algorithm, the master can compute the resulting matrix by collecting all</w:t>
      </w:r>
      <w:r w:rsidR="002D5B88" w:rsidRPr="00033E99">
        <w:rPr>
          <w:lang w:bidi="ar-SA"/>
        </w:rPr>
        <w:t xml:space="preserve"> the pieces from every process.</w:t>
      </w:r>
    </w:p>
    <w:p w14:paraId="3457F326" w14:textId="77777777" w:rsidR="00407A8D" w:rsidRPr="00033E99" w:rsidRDefault="00407A8D" w:rsidP="002D5B88">
      <w:pPr>
        <w:pStyle w:val="Codice"/>
      </w:pP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w:t>
      </w:r>
      <w:proofErr w:type="spellStart"/>
      <w:r w:rsidRPr="00033E99">
        <w:t>nblock</w:t>
      </w:r>
      <w:proofErr w:type="spellEnd"/>
      <w:r w:rsidRPr="00033E99">
        <w:t xml:space="preserve">; </w:t>
      </w:r>
      <w:proofErr w:type="spellStart"/>
      <w:r w:rsidRPr="00033E99">
        <w:t>i</w:t>
      </w:r>
      <w:proofErr w:type="spellEnd"/>
      <w:r w:rsidRPr="00033E99">
        <w:t>++) {</w:t>
      </w:r>
    </w:p>
    <w:p w14:paraId="2D17D545" w14:textId="77777777" w:rsidR="00407A8D" w:rsidRPr="00033E99" w:rsidRDefault="00407A8D" w:rsidP="002D5B88">
      <w:pPr>
        <w:pStyle w:val="Codice"/>
      </w:pPr>
      <w:r w:rsidRPr="00033E99">
        <w:tab/>
      </w:r>
      <w:proofErr w:type="spellStart"/>
      <w:r w:rsidRPr="00033E99">
        <w:t>MPI_</w:t>
      </w:r>
      <w:proofErr w:type="gramStart"/>
      <w:r w:rsidRPr="00033E99">
        <w:t>Recv</w:t>
      </w:r>
      <w:proofErr w:type="spellEnd"/>
      <w:r w:rsidRPr="00033E99">
        <w:t>(</w:t>
      </w:r>
      <w:proofErr w:type="spellStart"/>
      <w:proofErr w:type="gramEnd"/>
      <w:r w:rsidRPr="00033E99">
        <w:t>tempC</w:t>
      </w:r>
      <w:proofErr w:type="spellEnd"/>
      <w:r w:rsidRPr="00033E99">
        <w:t xml:space="preserve">[offset], </w:t>
      </w:r>
      <w:proofErr w:type="spellStart"/>
      <w:r w:rsidRPr="00033E99">
        <w:t>numElements</w:t>
      </w:r>
      <w:proofErr w:type="spellEnd"/>
      <w:r w:rsidRPr="00033E99">
        <w:t xml:space="preserve">, MPI_DOUBLE, </w:t>
      </w:r>
      <w:proofErr w:type="spellStart"/>
      <w:r w:rsidRPr="00033E99">
        <w:t>i</w:t>
      </w:r>
      <w:proofErr w:type="spellEnd"/>
      <w:r w:rsidRPr="00033E99">
        <w:t>, TAG, MPI_COMM_WORLD, …);</w:t>
      </w:r>
    </w:p>
    <w:p w14:paraId="065D7117" w14:textId="77777777" w:rsidR="00407A8D" w:rsidRPr="00033E99" w:rsidRDefault="00407A8D" w:rsidP="002D5B88">
      <w:pPr>
        <w:pStyle w:val="Codice"/>
      </w:pPr>
      <w:r w:rsidRPr="00033E99">
        <w:tab/>
      </w:r>
      <w:proofErr w:type="gramStart"/>
      <w:r w:rsidRPr="00033E99">
        <w:t>offset</w:t>
      </w:r>
      <w:proofErr w:type="gramEnd"/>
      <w:r w:rsidRPr="00033E99">
        <w:t>++;</w:t>
      </w:r>
    </w:p>
    <w:p w14:paraId="49C83B99" w14:textId="77777777" w:rsidR="00407A8D" w:rsidRPr="00033E99" w:rsidRDefault="00407A8D" w:rsidP="002D5B88">
      <w:pPr>
        <w:pStyle w:val="Codice"/>
      </w:pPr>
      <w:r w:rsidRPr="00033E99">
        <w:t>}</w:t>
      </w:r>
    </w:p>
    <w:p w14:paraId="21A337EC" w14:textId="77777777" w:rsidR="00407A8D" w:rsidRPr="00033E99" w:rsidRDefault="00407A8D" w:rsidP="002D5B88">
      <w:pPr>
        <w:pStyle w:val="Codice"/>
      </w:pPr>
    </w:p>
    <w:p w14:paraId="0DA51C53" w14:textId="77777777" w:rsidR="00407A8D" w:rsidRPr="00033E99" w:rsidRDefault="00407A8D" w:rsidP="002D5B88">
      <w:pPr>
        <w:pStyle w:val="Codice"/>
      </w:pPr>
      <w:proofErr w:type="gramStart"/>
      <w:r w:rsidRPr="00033E99">
        <w:t>double</w:t>
      </w:r>
      <w:proofErr w:type="gramEnd"/>
      <w:r w:rsidRPr="00033E99">
        <w:t xml:space="preserve"> *</w:t>
      </w:r>
      <w:proofErr w:type="spellStart"/>
      <w:r w:rsidRPr="00033E99">
        <w:t>C_vett</w:t>
      </w:r>
      <w:proofErr w:type="spellEnd"/>
      <w:r w:rsidRPr="00033E99">
        <w:t xml:space="preserve"> = </w:t>
      </w:r>
      <w:proofErr w:type="spellStart"/>
      <w:r w:rsidRPr="00033E99">
        <w:t>matrix_vectorizer</w:t>
      </w:r>
      <w:proofErr w:type="spellEnd"/>
      <w:r w:rsidRPr="00033E99">
        <w:t>(</w:t>
      </w:r>
      <w:proofErr w:type="spellStart"/>
      <w:r w:rsidRPr="00033E99">
        <w:t>nblock</w:t>
      </w:r>
      <w:proofErr w:type="spellEnd"/>
      <w:r w:rsidRPr="00033E99">
        <w:t xml:space="preserve">, </w:t>
      </w:r>
      <w:proofErr w:type="spellStart"/>
      <w:r w:rsidRPr="00033E99">
        <w:t>numElements</w:t>
      </w:r>
      <w:proofErr w:type="spellEnd"/>
      <w:r w:rsidRPr="00033E99">
        <w:t xml:space="preserve">, </w:t>
      </w:r>
      <w:proofErr w:type="spellStart"/>
      <w:r w:rsidRPr="00033E99">
        <w:t>tempC</w:t>
      </w:r>
      <w:proofErr w:type="spellEnd"/>
      <w:r w:rsidRPr="00033E99">
        <w:t>);</w:t>
      </w:r>
    </w:p>
    <w:p w14:paraId="123C497D" w14:textId="77777777" w:rsidR="00407A8D" w:rsidRPr="00033E99" w:rsidRDefault="00407A8D" w:rsidP="002D5B88">
      <w:pPr>
        <w:pStyle w:val="Codice"/>
      </w:pPr>
    </w:p>
    <w:p w14:paraId="698A043F" w14:textId="3C72A5FF" w:rsidR="00407A8D" w:rsidRPr="00033E99" w:rsidRDefault="00407A8D" w:rsidP="002D5B88">
      <w:pPr>
        <w:pStyle w:val="Codice"/>
      </w:pPr>
      <w:proofErr w:type="spellStart"/>
      <w:proofErr w:type="gramStart"/>
      <w:r w:rsidRPr="00033E99">
        <w:t>block</w:t>
      </w:r>
      <w:proofErr w:type="gramEnd"/>
      <w:r w:rsidRPr="00033E99">
        <w:t>_matrix</w:t>
      </w:r>
      <w:proofErr w:type="spellEnd"/>
      <w:r w:rsidRPr="00033E99">
        <w:t xml:space="preserve">(C, </w:t>
      </w:r>
      <w:proofErr w:type="spellStart"/>
      <w:r w:rsidRPr="00033E99">
        <w:t>C_vett</w:t>
      </w:r>
      <w:proofErr w:type="spellEnd"/>
      <w:r w:rsidRPr="00033E99">
        <w:t xml:space="preserve">, </w:t>
      </w:r>
      <w:proofErr w:type="spellStart"/>
      <w:r w:rsidRPr="00033E99">
        <w:t>nblock</w:t>
      </w:r>
      <w:proofErr w:type="spellEnd"/>
      <w:r w:rsidRPr="00033E99">
        <w:t>, N);</w:t>
      </w:r>
    </w:p>
    <w:p w14:paraId="1556F21E" w14:textId="77777777" w:rsidR="002D5B88" w:rsidRPr="00033E99" w:rsidRDefault="002D5B88" w:rsidP="002D5B88">
      <w:pPr>
        <w:pStyle w:val="Codice"/>
      </w:pPr>
    </w:p>
    <w:p w14:paraId="64B72DAB" w14:textId="6ED1E11E" w:rsidR="00407A8D" w:rsidRPr="00033E99" w:rsidRDefault="00407A8D" w:rsidP="00407A8D">
      <w:r w:rsidRPr="00033E99">
        <w:rPr>
          <w:lang w:bidi="ar-SA"/>
        </w:rPr>
        <w:lastRenderedPageBreak/>
        <w:t xml:space="preserve">Notice that function </w:t>
      </w:r>
      <w:proofErr w:type="spellStart"/>
      <w:r w:rsidRPr="00033E99">
        <w:rPr>
          <w:lang w:bidi="ar-SA"/>
        </w:rPr>
        <w:t>block_matrix</w:t>
      </w:r>
      <w:proofErr w:type="spellEnd"/>
      <w:r w:rsidRPr="00033E99">
        <w:rPr>
          <w:lang w:bidi="ar-SA"/>
        </w:rPr>
        <w:t xml:space="preserve"> is needed to transform the final matrix, stored in a 1D array, into a “real” 2D matrix.</w:t>
      </w:r>
    </w:p>
    <w:p w14:paraId="6B2F25D4" w14:textId="56E07295" w:rsidR="005A7676" w:rsidRPr="00033E99" w:rsidRDefault="00231558" w:rsidP="00033E99">
      <w:pPr>
        <w:pStyle w:val="Titolo2"/>
      </w:pPr>
      <w:bookmarkStart w:id="41" w:name="_Toc389205680"/>
      <w:r w:rsidRPr="00033E99">
        <w:t xml:space="preserve">Matrix </w:t>
      </w:r>
      <w:proofErr w:type="spellStart"/>
      <w:r w:rsidRPr="00033E99">
        <w:t>Matrix</w:t>
      </w:r>
      <w:proofErr w:type="spellEnd"/>
      <w:r w:rsidRPr="00033E99">
        <w:t xml:space="preserve"> Fast multiplication</w:t>
      </w:r>
      <w:bookmarkEnd w:id="41"/>
    </w:p>
    <w:p w14:paraId="3FD0A9E0" w14:textId="77777777" w:rsidR="00033E99" w:rsidRPr="00033E99" w:rsidRDefault="00033E99" w:rsidP="00033E99">
      <w:pPr>
        <w:rPr>
          <w:lang w:bidi="ar-SA"/>
        </w:rPr>
      </w:pPr>
      <w:r w:rsidRPr="00033E99">
        <w:rPr>
          <w:lang w:bidi="ar-SA"/>
        </w:rPr>
        <w:t xml:space="preserve">This is a simplified version of the classical matrix </w:t>
      </w:r>
      <w:proofErr w:type="spellStart"/>
      <w:r w:rsidRPr="00033E99">
        <w:rPr>
          <w:lang w:bidi="ar-SA"/>
        </w:rPr>
        <w:t>matrix</w:t>
      </w:r>
      <w:proofErr w:type="spellEnd"/>
      <w:r w:rsidRPr="00033E99">
        <w:rPr>
          <w:lang w:bidi="ar-SA"/>
        </w:rPr>
        <w:t xml:space="preserve"> multiplication algorithm. We decided to introduce it in order to have a reference version similar to the classical multiplication among matrices. It's erroneously named "fast" because in the first version it performed better than the original Matrix-Matrix multiplication algorithm.</w:t>
      </w:r>
    </w:p>
    <w:p w14:paraId="1C202EA8" w14:textId="77777777" w:rsidR="00033E99" w:rsidRPr="00033E99" w:rsidRDefault="00033E99" w:rsidP="00033E99">
      <w:pPr>
        <w:pStyle w:val="Titolo3"/>
        <w:rPr>
          <w:lang w:bidi="ar-SA"/>
        </w:rPr>
      </w:pPr>
      <w:bookmarkStart w:id="42" w:name="_Toc389205681"/>
      <w:r w:rsidRPr="00033E99">
        <w:rPr>
          <w:lang w:bidi="ar-SA"/>
        </w:rPr>
        <w:t>Communication (from master)</w:t>
      </w:r>
      <w:bookmarkEnd w:id="42"/>
    </w:p>
    <w:p w14:paraId="42F1ED27" w14:textId="193EF496" w:rsidR="00033E99" w:rsidRPr="00033E99" w:rsidRDefault="00033E99" w:rsidP="00033E99">
      <w:pPr>
        <w:rPr>
          <w:lang w:bidi="ar-SA"/>
        </w:rPr>
      </w:pPr>
      <w:r w:rsidRPr="00033E99">
        <w:rPr>
          <w:lang w:bidi="ar-SA"/>
        </w:rPr>
        <w:t xml:space="preserve">Data are sent from the master with the function </w:t>
      </w:r>
      <w:proofErr w:type="spellStart"/>
      <w:r w:rsidRPr="00033E99">
        <w:rPr>
          <w:lang w:bidi="ar-SA"/>
        </w:rPr>
        <w:t>matrix_sender</w:t>
      </w:r>
      <w:proofErr w:type="spellEnd"/>
      <w:r w:rsidRPr="00033E99">
        <w:rPr>
          <w:lang w:bidi="ar-SA"/>
        </w:rPr>
        <w:t xml:space="preserve">. This function behaviour is the real difference with the Matrix </w:t>
      </w:r>
      <w:proofErr w:type="spellStart"/>
      <w:r w:rsidRPr="00033E99">
        <w:rPr>
          <w:lang w:bidi="ar-SA"/>
        </w:rPr>
        <w:t>Matrix</w:t>
      </w:r>
      <w:proofErr w:type="spellEnd"/>
      <w:r w:rsidRPr="00033E99">
        <w:rPr>
          <w:lang w:bidi="ar-SA"/>
        </w:rPr>
        <w:t xml:space="preserve"> multiplication algorithm: instead of demanding communications of blocks to slaves processes, it's the task of the master to send directly to slaves the complete rows and columns they need. </w:t>
      </w:r>
      <w:proofErr w:type="spellStart"/>
      <w:r w:rsidRPr="00033E99">
        <w:rPr>
          <w:lang w:bidi="ar-SA"/>
        </w:rPr>
        <w:t>Matrix_sender</w:t>
      </w:r>
      <w:proofErr w:type="spellEnd"/>
      <w:r w:rsidRPr="00033E99">
        <w:rPr>
          <w:lang w:bidi="ar-SA"/>
        </w:rPr>
        <w:t xml:space="preserve"> f</w:t>
      </w:r>
      <w:r>
        <w:rPr>
          <w:lang w:bidi="ar-SA"/>
        </w:rPr>
        <w:t xml:space="preserve">unction is thus the following: </w:t>
      </w:r>
    </w:p>
    <w:p w14:paraId="5623D5CC" w14:textId="77777777" w:rsidR="00033E99" w:rsidRPr="00033E99" w:rsidRDefault="00033E99" w:rsidP="00033E99">
      <w:pPr>
        <w:pStyle w:val="Codice"/>
      </w:pPr>
      <w:proofErr w:type="gramStart"/>
      <w:r w:rsidRPr="00033E99">
        <w:t>void</w:t>
      </w:r>
      <w:proofErr w:type="gramEnd"/>
      <w:r w:rsidRPr="00033E99">
        <w:t xml:space="preserve"> </w:t>
      </w:r>
      <w:proofErr w:type="spellStart"/>
      <w:r w:rsidRPr="00033E99">
        <w:t>master_sender</w:t>
      </w:r>
      <w:proofErr w:type="spellEnd"/>
      <w:r w:rsidRPr="00033E99">
        <w:t xml:space="preserve">(double** A, double** B, </w:t>
      </w:r>
      <w:proofErr w:type="spellStart"/>
      <w:r w:rsidRPr="00033E99">
        <w:t>int</w:t>
      </w:r>
      <w:proofErr w:type="spellEnd"/>
      <w:r w:rsidRPr="00033E99">
        <w:t xml:space="preserve"> offset, </w:t>
      </w:r>
      <w:proofErr w:type="spellStart"/>
      <w:r w:rsidRPr="00033E99">
        <w:t>int</w:t>
      </w:r>
      <w:proofErr w:type="spellEnd"/>
      <w:r w:rsidRPr="00033E99">
        <w:t xml:space="preserve"> n) {</w:t>
      </w:r>
    </w:p>
    <w:p w14:paraId="37CDCAC7" w14:textId="77777777" w:rsidR="00033E99" w:rsidRPr="00033E99" w:rsidRDefault="00033E99" w:rsidP="00033E99">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worker = 0;</w:t>
      </w:r>
    </w:p>
    <w:p w14:paraId="6CE8FBB2" w14:textId="77777777" w:rsidR="00033E99" w:rsidRPr="00033E99" w:rsidRDefault="00033E99" w:rsidP="00033E99">
      <w:pPr>
        <w:pStyle w:val="Codice"/>
      </w:pPr>
      <w:r w:rsidRPr="00033E99">
        <w:tab/>
      </w:r>
      <w:proofErr w:type="gramStart"/>
      <w:r w:rsidRPr="00033E99">
        <w:t>double</w:t>
      </w:r>
      <w:proofErr w:type="gramEnd"/>
      <w:r w:rsidRPr="00033E99">
        <w:t xml:space="preserve"> * </w:t>
      </w:r>
      <w:proofErr w:type="spellStart"/>
      <w:r w:rsidRPr="00033E99">
        <w:t>tempA</w:t>
      </w:r>
      <w:proofErr w:type="spellEnd"/>
      <w:r w:rsidRPr="00033E99">
        <w:t xml:space="preserve">, * </w:t>
      </w:r>
      <w:proofErr w:type="spellStart"/>
      <w:r w:rsidRPr="00033E99">
        <w:t>tempB</w:t>
      </w:r>
      <w:proofErr w:type="spellEnd"/>
      <w:r w:rsidRPr="00033E99">
        <w:t>;</w:t>
      </w:r>
    </w:p>
    <w:p w14:paraId="410CDFD6" w14:textId="77777777" w:rsidR="00033E99" w:rsidRPr="00033E99" w:rsidRDefault="00033E99" w:rsidP="00033E99">
      <w:pPr>
        <w:pStyle w:val="Codice"/>
      </w:pPr>
    </w:p>
    <w:p w14:paraId="25F3FE78" w14:textId="77777777" w:rsidR="00033E99" w:rsidRPr="00033E99" w:rsidRDefault="00033E99" w:rsidP="00033E99">
      <w:pPr>
        <w:pStyle w:val="Codice"/>
      </w:pPr>
      <w:r w:rsidRPr="00033E99">
        <w:tab/>
      </w:r>
      <w:proofErr w:type="gramStart"/>
      <w:r w:rsidRPr="00033E99">
        <w:t>for</w:t>
      </w:r>
      <w:proofErr w:type="gramEnd"/>
      <w:r w:rsidRPr="00033E99">
        <w:t xml:space="preserve"> (j = 0; j &lt; n; j += offset)</w:t>
      </w:r>
    </w:p>
    <w:p w14:paraId="1C760063"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5F991AE" w14:textId="77777777" w:rsidR="00033E99" w:rsidRPr="00033E99" w:rsidRDefault="00033E99" w:rsidP="00033E99">
      <w:pPr>
        <w:pStyle w:val="Codice"/>
      </w:pPr>
      <w:r w:rsidRPr="00033E99">
        <w:tab/>
      </w:r>
      <w:r w:rsidRPr="00033E99">
        <w:tab/>
      </w:r>
      <w:r w:rsidRPr="00033E99">
        <w:tab/>
      </w:r>
      <w:proofErr w:type="gramStart"/>
      <w:r w:rsidRPr="00033E99">
        <w:t>worker</w:t>
      </w:r>
      <w:proofErr w:type="gramEnd"/>
      <w:r w:rsidRPr="00033E99">
        <w:t>++; /*increment worker number*/</w:t>
      </w:r>
    </w:p>
    <w:p w14:paraId="53CA6392" w14:textId="25062131" w:rsidR="00033E99" w:rsidRPr="00033E99" w:rsidRDefault="00033E99" w:rsidP="00033E99">
      <w:pPr>
        <w:pStyle w:val="Codice"/>
        <w:ind w:left="0"/>
      </w:pPr>
    </w:p>
    <w:p w14:paraId="165AA91E" w14:textId="77777777" w:rsidR="00033E99" w:rsidRPr="00033E99" w:rsidRDefault="00033E99" w:rsidP="00033E99">
      <w:pPr>
        <w:pStyle w:val="Codice"/>
      </w:pPr>
      <w:r w:rsidRPr="00033E99">
        <w:tab/>
      </w:r>
      <w:r w:rsidRPr="00033E99">
        <w:tab/>
      </w:r>
      <w:r w:rsidRPr="00033E99">
        <w:tab/>
      </w:r>
      <w:proofErr w:type="spellStart"/>
      <w:proofErr w:type="gramStart"/>
      <w:r w:rsidRPr="00033E99">
        <w:t>tempA</w:t>
      </w:r>
      <w:proofErr w:type="spellEnd"/>
      <w:proofErr w:type="gramEnd"/>
      <w:r w:rsidRPr="00033E99">
        <w:t xml:space="preserve"> = </w:t>
      </w:r>
      <w:proofErr w:type="spellStart"/>
      <w:r w:rsidRPr="00033E99">
        <w:t>matrix_vectorizer</w:t>
      </w:r>
      <w:proofErr w:type="spellEnd"/>
      <w:r w:rsidRPr="00033E99">
        <w:t>(offset, n, &amp;A[j]);</w:t>
      </w:r>
    </w:p>
    <w:p w14:paraId="2F169C8C" w14:textId="77777777" w:rsidR="00033E99" w:rsidRPr="00033E99" w:rsidRDefault="00033E99" w:rsidP="00033E99">
      <w:pPr>
        <w:pStyle w:val="Codice"/>
      </w:pPr>
      <w:r w:rsidRPr="00033E99">
        <w:tab/>
      </w:r>
      <w:r w:rsidRPr="00033E99">
        <w:tab/>
      </w:r>
      <w:r w:rsidRPr="00033E99">
        <w:tab/>
      </w:r>
      <w:proofErr w:type="spellStart"/>
      <w:proofErr w:type="gramStart"/>
      <w:r w:rsidRPr="00033E99">
        <w:t>tempB</w:t>
      </w:r>
      <w:proofErr w:type="spellEnd"/>
      <w:proofErr w:type="gramEnd"/>
      <w:r w:rsidRPr="00033E99">
        <w:t xml:space="preserve"> = </w:t>
      </w:r>
      <w:proofErr w:type="spellStart"/>
      <w:r w:rsidRPr="00033E99">
        <w:t>matrix_vectorizer</w:t>
      </w:r>
      <w:proofErr w:type="spellEnd"/>
      <w:r w:rsidRPr="00033E99">
        <w:t>(offset, n, &amp;B[</w:t>
      </w:r>
      <w:proofErr w:type="spellStart"/>
      <w:r w:rsidRPr="00033E99">
        <w:t>i</w:t>
      </w:r>
      <w:proofErr w:type="spellEnd"/>
      <w:r w:rsidRPr="00033E99">
        <w:t>]);</w:t>
      </w:r>
    </w:p>
    <w:p w14:paraId="118066A0" w14:textId="77777777" w:rsidR="00033E99" w:rsidRPr="00033E99" w:rsidRDefault="00033E99" w:rsidP="00033E99">
      <w:pPr>
        <w:pStyle w:val="Codice"/>
      </w:pPr>
    </w:p>
    <w:p w14:paraId="05EDD1B5" w14:textId="24B03FC7" w:rsidR="00033E99" w:rsidRPr="00033E99" w:rsidRDefault="00033E99" w:rsidP="00033E99">
      <w:pPr>
        <w:pStyle w:val="Codice"/>
      </w:pPr>
      <w:r w:rsidRPr="00033E99">
        <w:tab/>
      </w:r>
      <w:r w:rsidRPr="00033E99">
        <w:tab/>
      </w:r>
      <w:r w:rsidRPr="00033E99">
        <w:tab/>
        <w:t xml:space="preserve">/*MPI send of rows and cols. </w:t>
      </w:r>
      <w:r>
        <w:t>T</w:t>
      </w:r>
      <w:r w:rsidRPr="00033E99">
        <w:t>ag 0 rows, tag 1 cols*/</w:t>
      </w:r>
    </w:p>
    <w:p w14:paraId="0F92CE78" w14:textId="68229710" w:rsidR="00033E99" w:rsidRPr="00033E99" w:rsidRDefault="00033E99" w:rsidP="00033E99">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spellStart"/>
      <w:proofErr w:type="gramEnd"/>
      <w:r w:rsidRPr="00033E99">
        <w:t>tempA</w:t>
      </w:r>
      <w:proofErr w:type="spellEnd"/>
      <w:r w:rsidRPr="00033E99">
        <w:t xml:space="preserve">, offset * n, MPI_DOUBLE, worker, 0, </w:t>
      </w:r>
      <w:r>
        <w:t>…</w:t>
      </w:r>
      <w:r w:rsidRPr="00033E99">
        <w:t>);</w:t>
      </w:r>
    </w:p>
    <w:p w14:paraId="0E079089" w14:textId="10DE5A75" w:rsidR="00033E99" w:rsidRPr="00033E99" w:rsidRDefault="00033E99" w:rsidP="00033E99">
      <w:pPr>
        <w:pStyle w:val="Codice"/>
      </w:pPr>
      <w:r w:rsidRPr="00033E99">
        <w:tab/>
      </w:r>
      <w:r w:rsidRPr="00033E99">
        <w:tab/>
      </w:r>
      <w:r w:rsidRPr="00033E99">
        <w:tab/>
      </w:r>
      <w:proofErr w:type="spellStart"/>
      <w:r w:rsidRPr="00033E99">
        <w:t>MPI_</w:t>
      </w:r>
      <w:proofErr w:type="gramStart"/>
      <w:r w:rsidRPr="00033E99">
        <w:t>Send</w:t>
      </w:r>
      <w:proofErr w:type="spellEnd"/>
      <w:r w:rsidRPr="00033E99">
        <w:t>(</w:t>
      </w:r>
      <w:proofErr w:type="spellStart"/>
      <w:proofErr w:type="gramEnd"/>
      <w:r w:rsidRPr="00033E99">
        <w:t>tempB</w:t>
      </w:r>
      <w:proofErr w:type="spellEnd"/>
      <w:r w:rsidRPr="00033E99">
        <w:t xml:space="preserve">, offset * n, MPI_DOUBLE, worker, 1, </w:t>
      </w:r>
      <w:r>
        <w:t>…</w:t>
      </w:r>
      <w:r w:rsidRPr="00033E99">
        <w:t>);</w:t>
      </w:r>
    </w:p>
    <w:p w14:paraId="5340A16C" w14:textId="77777777" w:rsidR="00033E99" w:rsidRPr="00033E99" w:rsidRDefault="00033E99" w:rsidP="00033E99">
      <w:pPr>
        <w:pStyle w:val="Codice"/>
      </w:pPr>
    </w:p>
    <w:p w14:paraId="717D9B47"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w:t>
      </w:r>
      <w:proofErr w:type="spellStart"/>
      <w:r w:rsidRPr="00033E99">
        <w:t>tempA</w:t>
      </w:r>
      <w:proofErr w:type="spellEnd"/>
      <w:r w:rsidRPr="00033E99">
        <w:t>);</w:t>
      </w:r>
    </w:p>
    <w:p w14:paraId="7ABAD3F9"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w:t>
      </w:r>
      <w:proofErr w:type="spellStart"/>
      <w:r w:rsidRPr="00033E99">
        <w:t>tempB</w:t>
      </w:r>
      <w:proofErr w:type="spellEnd"/>
      <w:r w:rsidRPr="00033E99">
        <w:t>);</w:t>
      </w:r>
    </w:p>
    <w:p w14:paraId="6C62E7EC" w14:textId="77777777" w:rsidR="00033E99" w:rsidRPr="00033E99" w:rsidRDefault="00033E99" w:rsidP="00033E99">
      <w:pPr>
        <w:pStyle w:val="Codice"/>
      </w:pPr>
      <w:r w:rsidRPr="00033E99">
        <w:tab/>
      </w:r>
      <w:r w:rsidRPr="00033E99">
        <w:tab/>
        <w:t>}</w:t>
      </w:r>
    </w:p>
    <w:p w14:paraId="1EB7C879" w14:textId="7734177C" w:rsidR="00033E99" w:rsidRDefault="00033E99" w:rsidP="00033E99">
      <w:pPr>
        <w:pStyle w:val="Codice"/>
      </w:pPr>
      <w:r w:rsidRPr="00033E99">
        <w:t>}</w:t>
      </w:r>
    </w:p>
    <w:p w14:paraId="2475E337" w14:textId="77777777" w:rsidR="00033E99" w:rsidRPr="00033E99" w:rsidRDefault="00033E99" w:rsidP="00033E99">
      <w:pPr>
        <w:pStyle w:val="Codice"/>
      </w:pPr>
    </w:p>
    <w:p w14:paraId="12078D47" w14:textId="14B45606" w:rsidR="00033E99" w:rsidRPr="00033E99" w:rsidRDefault="00033E99" w:rsidP="00033E99">
      <w:pPr>
        <w:rPr>
          <w:lang w:bidi="ar-SA"/>
        </w:rPr>
      </w:pPr>
      <w:r w:rsidRPr="00033E99">
        <w:rPr>
          <w:lang w:bidi="ar-SA"/>
        </w:rPr>
        <w:t>The two for loops allows to cover all the processes and to send them the needed rows and co</w:t>
      </w:r>
      <w:r>
        <w:rPr>
          <w:lang w:bidi="ar-SA"/>
        </w:rPr>
        <w:t>lumns in the form of 1D arrays.</w:t>
      </w:r>
    </w:p>
    <w:p w14:paraId="46C39DAE" w14:textId="77777777" w:rsidR="00033E99" w:rsidRPr="00033E99" w:rsidRDefault="00033E99" w:rsidP="00033E99">
      <w:pPr>
        <w:pStyle w:val="Titolo3"/>
        <w:rPr>
          <w:lang w:bidi="ar-SA"/>
        </w:rPr>
      </w:pPr>
      <w:bookmarkStart w:id="43" w:name="_Toc389205682"/>
      <w:r w:rsidRPr="00033E99">
        <w:rPr>
          <w:lang w:bidi="ar-SA"/>
        </w:rPr>
        <w:t>Multiplication</w:t>
      </w:r>
      <w:bookmarkEnd w:id="43"/>
    </w:p>
    <w:p w14:paraId="5E9ACE7A" w14:textId="6554D375" w:rsidR="00033E99" w:rsidRPr="00033E99" w:rsidRDefault="00033E99" w:rsidP="00033E99">
      <w:pPr>
        <w:rPr>
          <w:lang w:bidi="ar-SA"/>
        </w:rPr>
      </w:pPr>
      <w:r w:rsidRPr="00033E99">
        <w:rPr>
          <w:lang w:bidi="ar-SA"/>
        </w:rPr>
        <w:t>After having received all the data needed and having transformed again vectors into matrices, a slave can compute the multiplication.</w:t>
      </w:r>
    </w:p>
    <w:p w14:paraId="73F0093D" w14:textId="77777777" w:rsidR="00033E99" w:rsidRPr="00033E99" w:rsidRDefault="00033E99" w:rsidP="00033E99">
      <w:pPr>
        <w:pStyle w:val="Codice"/>
      </w:pPr>
      <w:proofErr w:type="gramStart"/>
      <w:r w:rsidRPr="00033E99">
        <w:t>double</w:t>
      </w:r>
      <w:proofErr w:type="gramEnd"/>
      <w:r w:rsidRPr="00033E99">
        <w:t xml:space="preserve">** </w:t>
      </w:r>
      <w:proofErr w:type="spellStart"/>
      <w:r w:rsidRPr="00033E99">
        <w:t>mult</w:t>
      </w:r>
      <w:proofErr w:type="spellEnd"/>
      <w:r w:rsidRPr="00033E99">
        <w:t xml:space="preserve">(double** rows, double** cols, </w:t>
      </w:r>
      <w:proofErr w:type="spellStart"/>
      <w:r w:rsidRPr="00033E99">
        <w:t>int</w:t>
      </w:r>
      <w:proofErr w:type="spellEnd"/>
      <w:r w:rsidRPr="00033E99">
        <w:t xml:space="preserve"> n, </w:t>
      </w:r>
      <w:proofErr w:type="spellStart"/>
      <w:r w:rsidRPr="00033E99">
        <w:t>int</w:t>
      </w:r>
      <w:proofErr w:type="spellEnd"/>
      <w:r w:rsidRPr="00033E99">
        <w:t xml:space="preserve"> offset, </w:t>
      </w:r>
      <w:proofErr w:type="spellStart"/>
      <w:r w:rsidRPr="00033E99">
        <w:t>int</w:t>
      </w:r>
      <w:proofErr w:type="spellEnd"/>
      <w:r w:rsidRPr="00033E99">
        <w:t xml:space="preserve"> load) {</w:t>
      </w:r>
    </w:p>
    <w:p w14:paraId="5A9F7114" w14:textId="77777777" w:rsidR="00033E99" w:rsidRPr="00033E99" w:rsidRDefault="00033E99" w:rsidP="00033E99">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k;</w:t>
      </w:r>
    </w:p>
    <w:p w14:paraId="31C1F94A" w14:textId="77777777" w:rsidR="00033E99" w:rsidRPr="00033E99" w:rsidRDefault="00033E99" w:rsidP="00033E99">
      <w:pPr>
        <w:pStyle w:val="Codice"/>
      </w:pPr>
      <w:r w:rsidRPr="00033E99">
        <w:tab/>
      </w:r>
      <w:proofErr w:type="gramStart"/>
      <w:r w:rsidRPr="00033E99">
        <w:t>double</w:t>
      </w:r>
      <w:proofErr w:type="gramEnd"/>
      <w:r w:rsidRPr="00033E99">
        <w:t>** res; /*data structure for resulting matrix*/</w:t>
      </w:r>
    </w:p>
    <w:p w14:paraId="79854A5F" w14:textId="77777777" w:rsidR="00033E99" w:rsidRPr="00033E99" w:rsidRDefault="00033E99" w:rsidP="00033E99">
      <w:pPr>
        <w:pStyle w:val="Codice"/>
      </w:pPr>
    </w:p>
    <w:p w14:paraId="09830B16" w14:textId="77777777" w:rsidR="00033E99" w:rsidRPr="00033E99" w:rsidRDefault="00033E99" w:rsidP="00033E99">
      <w:pPr>
        <w:pStyle w:val="Codice"/>
      </w:pPr>
      <w:r w:rsidRPr="00033E99">
        <w:tab/>
      </w:r>
      <w:proofErr w:type="gramStart"/>
      <w:r w:rsidRPr="00033E99">
        <w:t>res</w:t>
      </w:r>
      <w:proofErr w:type="gramEnd"/>
      <w:r w:rsidRPr="00033E99">
        <w:t xml:space="preserve"> = </w:t>
      </w:r>
      <w:proofErr w:type="spellStart"/>
      <w:r w:rsidRPr="00033E99">
        <w:t>matrix_creator</w:t>
      </w:r>
      <w:proofErr w:type="spellEnd"/>
      <w:r w:rsidRPr="00033E99">
        <w:t>(offset, offset);</w:t>
      </w:r>
    </w:p>
    <w:p w14:paraId="034D061D" w14:textId="77777777" w:rsidR="00033E99" w:rsidRPr="00033E99" w:rsidRDefault="00033E99" w:rsidP="00033E99">
      <w:pPr>
        <w:pStyle w:val="Codice"/>
      </w:pP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offset; </w:t>
      </w:r>
      <w:proofErr w:type="spellStart"/>
      <w:r w:rsidRPr="00033E99">
        <w:t>i</w:t>
      </w:r>
      <w:proofErr w:type="spellEnd"/>
      <w:r w:rsidRPr="00033E99">
        <w:t>++) {</w:t>
      </w:r>
    </w:p>
    <w:p w14:paraId="3CF04613"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(j = 0; j &lt; offset; j++) {</w:t>
      </w:r>
    </w:p>
    <w:p w14:paraId="68BD21F1" w14:textId="77777777" w:rsidR="00033E99" w:rsidRPr="00033E99" w:rsidRDefault="00033E99" w:rsidP="00033E99">
      <w:pPr>
        <w:pStyle w:val="Codice"/>
      </w:pPr>
      <w:r w:rsidRPr="00033E99">
        <w:lastRenderedPageBreak/>
        <w:tab/>
      </w:r>
      <w:r w:rsidRPr="00033E99">
        <w:tab/>
      </w:r>
      <w:r w:rsidRPr="00033E99">
        <w:tab/>
      </w:r>
      <w:proofErr w:type="gramStart"/>
      <w:r w:rsidRPr="00033E99">
        <w:t>res</w:t>
      </w:r>
      <w:proofErr w:type="gramEnd"/>
      <w:r w:rsidRPr="00033E99">
        <w:t>[</w:t>
      </w:r>
      <w:proofErr w:type="spellStart"/>
      <w:r w:rsidRPr="00033E99">
        <w:t>i</w:t>
      </w:r>
      <w:proofErr w:type="spellEnd"/>
      <w:r w:rsidRPr="00033E99">
        <w:t>][j] = 0;</w:t>
      </w:r>
    </w:p>
    <w:p w14:paraId="3F1A9E9A" w14:textId="2FF4514A" w:rsidR="00033E99" w:rsidRPr="00033E99" w:rsidRDefault="00033E99" w:rsidP="00033E99">
      <w:pPr>
        <w:pStyle w:val="Codice"/>
      </w:pPr>
      <w:r w:rsidRPr="00033E99">
        <w:tab/>
      </w:r>
      <w:r w:rsidRPr="00033E99">
        <w:tab/>
      </w:r>
      <w:r w:rsidRPr="00033E99">
        <w:tab/>
      </w:r>
      <w:proofErr w:type="gramStart"/>
      <w:r w:rsidRPr="00033E99">
        <w:t>for</w:t>
      </w:r>
      <w:proofErr w:type="gramEnd"/>
      <w:r w:rsidRPr="00033E99">
        <w:t xml:space="preserve"> (k = 0; k &lt; n; k++) {</w:t>
      </w:r>
    </w:p>
    <w:p w14:paraId="7B434EFC" w14:textId="77777777" w:rsidR="00033E99" w:rsidRPr="00033E99" w:rsidRDefault="00033E99" w:rsidP="00033E99">
      <w:pPr>
        <w:pStyle w:val="Codice"/>
      </w:pP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rows[</w:t>
      </w:r>
      <w:proofErr w:type="spellStart"/>
      <w:r w:rsidRPr="00033E99">
        <w:t>i</w:t>
      </w:r>
      <w:proofErr w:type="spellEnd"/>
      <w:r w:rsidRPr="00033E99">
        <w:t>][k] * cols[j][k];</w:t>
      </w:r>
    </w:p>
    <w:p w14:paraId="603A1FF7" w14:textId="77777777" w:rsidR="00033E99" w:rsidRPr="00033E99" w:rsidRDefault="00033E99" w:rsidP="00033E99">
      <w:pPr>
        <w:pStyle w:val="Codice"/>
      </w:pPr>
      <w:r w:rsidRPr="00033E99">
        <w:tab/>
      </w:r>
      <w:r w:rsidRPr="00033E99">
        <w:tab/>
      </w:r>
      <w:r w:rsidRPr="00033E99">
        <w:tab/>
      </w:r>
      <w:r w:rsidRPr="00033E99">
        <w:tab/>
      </w:r>
      <w:proofErr w:type="gramStart"/>
      <w:r w:rsidRPr="00033E99">
        <w:t>if</w:t>
      </w:r>
      <w:proofErr w:type="gramEnd"/>
      <w:r w:rsidRPr="00033E99">
        <w:t xml:space="preserve"> (load == 0)</w:t>
      </w:r>
    </w:p>
    <w:p w14:paraId="30E941D7"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rows[</w:t>
      </w:r>
      <w:proofErr w:type="spellStart"/>
      <w:r w:rsidRPr="00033E99">
        <w:t>i</w:t>
      </w:r>
      <w:proofErr w:type="spellEnd"/>
      <w:r w:rsidRPr="00033E99">
        <w:t>][k] * cols[j][k];</w:t>
      </w:r>
    </w:p>
    <w:p w14:paraId="7F8F9949" w14:textId="77777777" w:rsidR="00033E99" w:rsidRPr="00033E99" w:rsidRDefault="00033E99" w:rsidP="00033E99">
      <w:pPr>
        <w:pStyle w:val="Codice"/>
      </w:pPr>
      <w:r w:rsidRPr="00033E99">
        <w:tab/>
      </w:r>
      <w:r w:rsidRPr="00033E99">
        <w:tab/>
      </w:r>
      <w:r w:rsidRPr="00033E99">
        <w:tab/>
      </w:r>
      <w:r w:rsidRPr="00033E99">
        <w:tab/>
      </w:r>
      <w:proofErr w:type="gramStart"/>
      <w:r w:rsidRPr="00033E99">
        <w:t>else</w:t>
      </w:r>
      <w:proofErr w:type="gramEnd"/>
    </w:p>
    <w:p w14:paraId="42F890F6"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][j] += heavy(rows[</w:t>
      </w:r>
      <w:proofErr w:type="spellStart"/>
      <w:r w:rsidRPr="00033E99">
        <w:t>i</w:t>
      </w:r>
      <w:proofErr w:type="spellEnd"/>
      <w:r w:rsidRPr="00033E99">
        <w:t>][k], load) * cols[j][k];</w:t>
      </w:r>
    </w:p>
    <w:p w14:paraId="54DE088E" w14:textId="77777777" w:rsidR="00033E99" w:rsidRPr="00033E99" w:rsidRDefault="00033E99" w:rsidP="00033E99">
      <w:pPr>
        <w:pStyle w:val="Codice"/>
      </w:pPr>
      <w:r w:rsidRPr="00033E99">
        <w:tab/>
      </w:r>
      <w:r w:rsidRPr="00033E99">
        <w:tab/>
      </w:r>
      <w:r w:rsidRPr="00033E99">
        <w:tab/>
        <w:t>}</w:t>
      </w:r>
    </w:p>
    <w:p w14:paraId="64FB0B99" w14:textId="77777777" w:rsidR="00033E99" w:rsidRPr="00033E99" w:rsidRDefault="00033E99" w:rsidP="00033E99">
      <w:pPr>
        <w:pStyle w:val="Codice"/>
      </w:pPr>
      <w:r w:rsidRPr="00033E99">
        <w:tab/>
      </w:r>
      <w:r w:rsidRPr="00033E99">
        <w:tab/>
        <w:t>}</w:t>
      </w:r>
    </w:p>
    <w:p w14:paraId="0DF8C886" w14:textId="77777777" w:rsidR="00033E99" w:rsidRPr="00033E99" w:rsidRDefault="00033E99" w:rsidP="00033E99">
      <w:pPr>
        <w:pStyle w:val="Codice"/>
      </w:pPr>
      <w:r w:rsidRPr="00033E99">
        <w:tab/>
        <w:t>}</w:t>
      </w:r>
    </w:p>
    <w:p w14:paraId="1C316B4A" w14:textId="77777777" w:rsidR="00033E99" w:rsidRPr="00033E99" w:rsidRDefault="00033E99" w:rsidP="00033E99">
      <w:pPr>
        <w:pStyle w:val="Codice"/>
      </w:pPr>
      <w:r w:rsidRPr="00033E99">
        <w:tab/>
      </w:r>
      <w:proofErr w:type="gramStart"/>
      <w:r w:rsidRPr="00033E99">
        <w:t>return</w:t>
      </w:r>
      <w:proofErr w:type="gramEnd"/>
      <w:r w:rsidRPr="00033E99">
        <w:t xml:space="preserve"> res;</w:t>
      </w:r>
    </w:p>
    <w:p w14:paraId="6E6A4162" w14:textId="024120F3" w:rsidR="00033E99" w:rsidRDefault="00033E99" w:rsidP="00033E99">
      <w:pPr>
        <w:pStyle w:val="Codice"/>
      </w:pPr>
      <w:r w:rsidRPr="00033E99">
        <w:t>}</w:t>
      </w:r>
    </w:p>
    <w:p w14:paraId="1799BDE8" w14:textId="77777777" w:rsidR="00033E99" w:rsidRPr="00033E99" w:rsidRDefault="00033E99" w:rsidP="00033E99">
      <w:pPr>
        <w:pStyle w:val="Codice"/>
      </w:pPr>
    </w:p>
    <w:p w14:paraId="7D5B4F33" w14:textId="77777777" w:rsidR="00033E99" w:rsidRPr="00033E99" w:rsidRDefault="00033E99" w:rsidP="00033E99">
      <w:pPr>
        <w:pStyle w:val="Titolo3"/>
        <w:rPr>
          <w:lang w:bidi="ar-SA"/>
        </w:rPr>
      </w:pPr>
      <w:bookmarkStart w:id="44" w:name="_Toc389205683"/>
      <w:r w:rsidRPr="00033E99">
        <w:rPr>
          <w:lang w:bidi="ar-SA"/>
        </w:rPr>
        <w:t>Communication (from slaves)</w:t>
      </w:r>
      <w:bookmarkEnd w:id="44"/>
    </w:p>
    <w:p w14:paraId="46BA0D10" w14:textId="76B96CC3" w:rsidR="00033E99" w:rsidRPr="00033E99" w:rsidRDefault="00033E99" w:rsidP="00033E99">
      <w:pPr>
        <w:rPr>
          <w:lang w:bidi="ar-SA"/>
        </w:rPr>
      </w:pPr>
      <w:r w:rsidRPr="00033E99">
        <w:rPr>
          <w:lang w:bidi="ar-SA"/>
        </w:rPr>
        <w:t>At the end of the multiplication process slave send to the master the</w:t>
      </w:r>
      <w:r>
        <w:rPr>
          <w:lang w:bidi="ar-SA"/>
        </w:rPr>
        <w:t>ir block packed in a 1D vector.</w:t>
      </w:r>
    </w:p>
    <w:p w14:paraId="4A328AC7" w14:textId="428E781D" w:rsidR="00033E99" w:rsidRPr="00033E99" w:rsidRDefault="00033E99" w:rsidP="00033E99">
      <w:pPr>
        <w:pStyle w:val="Codice"/>
      </w:pPr>
      <w:proofErr w:type="spellStart"/>
      <w:proofErr w:type="gramStart"/>
      <w:r w:rsidRPr="00033E99">
        <w:t>res</w:t>
      </w:r>
      <w:proofErr w:type="gramEnd"/>
      <w:r w:rsidRPr="00033E99">
        <w:t>_vect</w:t>
      </w:r>
      <w:proofErr w:type="spellEnd"/>
      <w:r w:rsidRPr="00033E99">
        <w:t xml:space="preserve"> = </w:t>
      </w:r>
      <w:proofErr w:type="spellStart"/>
      <w:r w:rsidRPr="00033E99">
        <w:t>matrix_vectorizer</w:t>
      </w:r>
      <w:proofErr w:type="spellEnd"/>
      <w:r w:rsidRPr="00033E99">
        <w:t>(offset, offset, res);</w:t>
      </w:r>
    </w:p>
    <w:p w14:paraId="1002DC4C" w14:textId="77777777" w:rsidR="00033E99" w:rsidRPr="00033E99" w:rsidRDefault="00033E99" w:rsidP="00033E99">
      <w:pPr>
        <w:pStyle w:val="Codice"/>
      </w:pPr>
      <w:proofErr w:type="spellStart"/>
      <w:r w:rsidRPr="00033E99">
        <w:t>MPI_</w:t>
      </w:r>
      <w:proofErr w:type="gramStart"/>
      <w:r w:rsidRPr="00033E99">
        <w:t>Send</w:t>
      </w:r>
      <w:proofErr w:type="spellEnd"/>
      <w:r w:rsidRPr="00033E99">
        <w:t>(</w:t>
      </w:r>
      <w:proofErr w:type="spellStart"/>
      <w:proofErr w:type="gramEnd"/>
      <w:r w:rsidRPr="00033E99">
        <w:t>res_vect</w:t>
      </w:r>
      <w:proofErr w:type="spellEnd"/>
      <w:r w:rsidRPr="00033E99">
        <w:t>, offset * offset, MPI_DOUBLE, 0, 2, MPI_COMM_WORLD);</w:t>
      </w:r>
    </w:p>
    <w:p w14:paraId="58CA0794" w14:textId="77777777" w:rsidR="00033E99" w:rsidRPr="00033E99" w:rsidRDefault="00033E99" w:rsidP="00033E99">
      <w:pPr>
        <w:pStyle w:val="Codice"/>
      </w:pPr>
    </w:p>
    <w:p w14:paraId="5991ACE7" w14:textId="77777777" w:rsidR="00033E99" w:rsidRPr="00033E99" w:rsidRDefault="00033E99" w:rsidP="00033E99">
      <w:pPr>
        <w:pStyle w:val="Titolo3"/>
        <w:rPr>
          <w:lang w:bidi="ar-SA"/>
        </w:rPr>
      </w:pPr>
      <w:bookmarkStart w:id="45" w:name="_Toc389205684"/>
      <w:r w:rsidRPr="00033E99">
        <w:rPr>
          <w:lang w:bidi="ar-SA"/>
        </w:rPr>
        <w:t>Result matrix collection</w:t>
      </w:r>
      <w:bookmarkEnd w:id="45"/>
    </w:p>
    <w:p w14:paraId="3D8D4732" w14:textId="71AFF547" w:rsidR="00033E99" w:rsidRPr="00033E99" w:rsidRDefault="00033E99" w:rsidP="00033E99">
      <w:pPr>
        <w:rPr>
          <w:lang w:bidi="ar-SA"/>
        </w:rPr>
      </w:pPr>
      <w:r w:rsidRPr="00033E99">
        <w:rPr>
          <w:lang w:bidi="ar-SA"/>
        </w:rPr>
        <w:t>The master collect blocks incoming from slaves by</w:t>
      </w:r>
      <w:r>
        <w:rPr>
          <w:lang w:bidi="ar-SA"/>
        </w:rPr>
        <w:t xml:space="preserve"> using function </w:t>
      </w:r>
      <w:proofErr w:type="spellStart"/>
      <w:r>
        <w:rPr>
          <w:lang w:bidi="ar-SA"/>
        </w:rPr>
        <w:t>master_receiver</w:t>
      </w:r>
      <w:proofErr w:type="spellEnd"/>
      <w:r>
        <w:rPr>
          <w:lang w:bidi="ar-SA"/>
        </w:rPr>
        <w:t>.</w:t>
      </w:r>
    </w:p>
    <w:p w14:paraId="6FF127CC" w14:textId="77777777" w:rsidR="00033E99" w:rsidRPr="00033E99" w:rsidRDefault="00033E99" w:rsidP="00033E99">
      <w:pPr>
        <w:pStyle w:val="Codice"/>
      </w:pPr>
      <w:proofErr w:type="gramStart"/>
      <w:r w:rsidRPr="00033E99">
        <w:t>double</w:t>
      </w:r>
      <w:proofErr w:type="gramEnd"/>
      <w:r w:rsidRPr="00033E99">
        <w:t xml:space="preserve">** </w:t>
      </w:r>
      <w:proofErr w:type="spellStart"/>
      <w:r w:rsidRPr="00033E99">
        <w:t>master_receiver</w:t>
      </w:r>
      <w:proofErr w:type="spellEnd"/>
      <w:r w:rsidRPr="00033E99">
        <w:t>(</w:t>
      </w:r>
      <w:proofErr w:type="spellStart"/>
      <w:r w:rsidRPr="00033E99">
        <w:t>int</w:t>
      </w:r>
      <w:proofErr w:type="spellEnd"/>
      <w:r w:rsidRPr="00033E99">
        <w:t xml:space="preserve"> n, </w:t>
      </w:r>
      <w:proofErr w:type="spellStart"/>
      <w:r w:rsidRPr="00033E99">
        <w:t>int</w:t>
      </w:r>
      <w:proofErr w:type="spellEnd"/>
      <w:r w:rsidRPr="00033E99">
        <w:t xml:space="preserve"> offset) {</w:t>
      </w:r>
    </w:p>
    <w:p w14:paraId="1190A6C3" w14:textId="77777777" w:rsidR="00033E99" w:rsidRPr="00033E99" w:rsidRDefault="00033E99" w:rsidP="00033E99">
      <w:pPr>
        <w:pStyle w:val="Codice"/>
      </w:pPr>
      <w:r w:rsidRPr="00033E99">
        <w:tab/>
      </w:r>
      <w:proofErr w:type="spellStart"/>
      <w:proofErr w:type="gramStart"/>
      <w:r w:rsidRPr="00033E99">
        <w:t>int</w:t>
      </w:r>
      <w:proofErr w:type="spellEnd"/>
      <w:proofErr w:type="gramEnd"/>
      <w:r w:rsidRPr="00033E99">
        <w:t xml:space="preserve"> </w:t>
      </w:r>
      <w:proofErr w:type="spellStart"/>
      <w:r w:rsidRPr="00033E99">
        <w:t>i</w:t>
      </w:r>
      <w:proofErr w:type="spellEnd"/>
      <w:r w:rsidRPr="00033E99">
        <w:t>, j, x, y, worker = 0;</w:t>
      </w:r>
    </w:p>
    <w:p w14:paraId="755A3ECF" w14:textId="77777777" w:rsidR="00033E99" w:rsidRPr="00033E99" w:rsidRDefault="00033E99" w:rsidP="00033E99">
      <w:pPr>
        <w:pStyle w:val="Codice"/>
      </w:pPr>
      <w:r w:rsidRPr="00033E99">
        <w:tab/>
      </w:r>
      <w:proofErr w:type="gramStart"/>
      <w:r w:rsidRPr="00033E99">
        <w:t>double</w:t>
      </w:r>
      <w:proofErr w:type="gramEnd"/>
      <w:r w:rsidRPr="00033E99">
        <w:t xml:space="preserve">** res, ** </w:t>
      </w:r>
      <w:proofErr w:type="spellStart"/>
      <w:r w:rsidRPr="00033E99">
        <w:t>res_temp</w:t>
      </w:r>
      <w:proofErr w:type="spellEnd"/>
      <w:r w:rsidRPr="00033E99">
        <w:t>;</w:t>
      </w:r>
    </w:p>
    <w:p w14:paraId="22287F57" w14:textId="77777777" w:rsidR="00033E99" w:rsidRPr="00033E99" w:rsidRDefault="00033E99" w:rsidP="00033E99">
      <w:pPr>
        <w:pStyle w:val="Codice"/>
      </w:pPr>
    </w:p>
    <w:p w14:paraId="06A9F511" w14:textId="77777777" w:rsidR="00033E99" w:rsidRPr="00033E99" w:rsidRDefault="00033E99" w:rsidP="00033E99">
      <w:pPr>
        <w:pStyle w:val="Codice"/>
      </w:pPr>
      <w:r w:rsidRPr="00033E99">
        <w:tab/>
      </w:r>
      <w:proofErr w:type="gramStart"/>
      <w:r w:rsidRPr="00033E99">
        <w:t>res</w:t>
      </w:r>
      <w:proofErr w:type="gramEnd"/>
      <w:r w:rsidRPr="00033E99">
        <w:t xml:space="preserve"> = </w:t>
      </w:r>
      <w:proofErr w:type="spellStart"/>
      <w:r w:rsidRPr="00033E99">
        <w:t>matrix_creator</w:t>
      </w:r>
      <w:proofErr w:type="spellEnd"/>
      <w:r w:rsidRPr="00033E99">
        <w:t>(n, n);</w:t>
      </w:r>
    </w:p>
    <w:p w14:paraId="412B3317" w14:textId="77777777" w:rsidR="00033E99" w:rsidRPr="00033E99" w:rsidRDefault="00033E99" w:rsidP="00033E99">
      <w:pPr>
        <w:pStyle w:val="Codice"/>
      </w:pPr>
      <w:r w:rsidRPr="00033E99">
        <w:tab/>
      </w:r>
      <w:proofErr w:type="gramStart"/>
      <w:r w:rsidRPr="00033E99">
        <w:t>for</w:t>
      </w:r>
      <w:proofErr w:type="gramEnd"/>
      <w:r w:rsidRPr="00033E99">
        <w:t xml:space="preserve"> (j = 0; j &lt; n; j += offset)</w:t>
      </w:r>
    </w:p>
    <w:p w14:paraId="3153CFC0" w14:textId="77777777" w:rsidR="00033E99" w:rsidRPr="00033E99" w:rsidRDefault="00033E99" w:rsidP="00033E99">
      <w:pPr>
        <w:pStyle w:val="Codice"/>
      </w:pPr>
      <w:r w:rsidRPr="00033E99">
        <w:tab/>
      </w:r>
      <w:r w:rsidRPr="00033E99">
        <w:tab/>
      </w:r>
      <w:proofErr w:type="gramStart"/>
      <w:r w:rsidRPr="00033E99">
        <w:t>for</w:t>
      </w:r>
      <w:proofErr w:type="gramEnd"/>
      <w:r w:rsidRPr="00033E99">
        <w:t xml:space="preserve"> (</w:t>
      </w:r>
      <w:proofErr w:type="spellStart"/>
      <w:r w:rsidRPr="00033E99">
        <w:t>i</w:t>
      </w:r>
      <w:proofErr w:type="spellEnd"/>
      <w:r w:rsidRPr="00033E99">
        <w:t xml:space="preserve"> = 0; </w:t>
      </w:r>
      <w:proofErr w:type="spellStart"/>
      <w:r w:rsidRPr="00033E99">
        <w:t>i</w:t>
      </w:r>
      <w:proofErr w:type="spellEnd"/>
      <w:r w:rsidRPr="00033E99">
        <w:t xml:space="preserve"> &lt; n; </w:t>
      </w:r>
      <w:proofErr w:type="spellStart"/>
      <w:r w:rsidRPr="00033E99">
        <w:t>i</w:t>
      </w:r>
      <w:proofErr w:type="spellEnd"/>
      <w:r w:rsidRPr="00033E99">
        <w:t xml:space="preserve"> += offset) {</w:t>
      </w:r>
    </w:p>
    <w:p w14:paraId="7755BCC8" w14:textId="77777777" w:rsidR="00033E99" w:rsidRPr="00033E99" w:rsidRDefault="00033E99" w:rsidP="00033E99">
      <w:pPr>
        <w:pStyle w:val="Codice"/>
      </w:pPr>
      <w:r w:rsidRPr="00033E99">
        <w:tab/>
      </w:r>
      <w:r w:rsidRPr="00033E99">
        <w:tab/>
      </w:r>
      <w:r w:rsidRPr="00033E99">
        <w:tab/>
      </w:r>
      <w:proofErr w:type="gramStart"/>
      <w:r w:rsidRPr="00033E99">
        <w:t>worker</w:t>
      </w:r>
      <w:proofErr w:type="gramEnd"/>
      <w:r w:rsidRPr="00033E99">
        <w:t>++;</w:t>
      </w:r>
    </w:p>
    <w:p w14:paraId="2F38422A" w14:textId="77777777" w:rsidR="00033E99" w:rsidRPr="00033E99" w:rsidRDefault="00033E99" w:rsidP="00033E99">
      <w:pPr>
        <w:pStyle w:val="Codice"/>
      </w:pPr>
      <w:r w:rsidRPr="00033E99">
        <w:tab/>
      </w:r>
      <w:r w:rsidRPr="00033E99">
        <w:tab/>
      </w:r>
      <w:r w:rsidRPr="00033E99">
        <w:tab/>
      </w:r>
      <w:proofErr w:type="gramStart"/>
      <w:r w:rsidRPr="00033E99">
        <w:t>double</w:t>
      </w:r>
      <w:proofErr w:type="gramEnd"/>
      <w:r w:rsidRPr="00033E99">
        <w:t xml:space="preserve"> * </w:t>
      </w:r>
      <w:proofErr w:type="spellStart"/>
      <w:r w:rsidRPr="00033E99">
        <w:t>res_vect</w:t>
      </w:r>
      <w:proofErr w:type="spellEnd"/>
      <w:r w:rsidRPr="00033E99">
        <w:t xml:space="preserve"> = (double *) </w:t>
      </w:r>
      <w:proofErr w:type="spellStart"/>
      <w:r w:rsidRPr="00033E99">
        <w:t>malloc</w:t>
      </w:r>
      <w:proofErr w:type="spellEnd"/>
      <w:r w:rsidRPr="00033E99">
        <w:t xml:space="preserve">(offset * offset * </w:t>
      </w:r>
      <w:proofErr w:type="spellStart"/>
      <w:r w:rsidRPr="00033E99">
        <w:t>sizeof</w:t>
      </w:r>
      <w:proofErr w:type="spellEnd"/>
      <w:r w:rsidRPr="00033E99">
        <w:t xml:space="preserve"> (double));</w:t>
      </w:r>
    </w:p>
    <w:p w14:paraId="1E19056B" w14:textId="669CCF14" w:rsidR="00033E99" w:rsidRPr="00033E99" w:rsidRDefault="00033E99" w:rsidP="00033E99">
      <w:pPr>
        <w:pStyle w:val="Codice"/>
        <w:ind w:left="0"/>
      </w:pPr>
    </w:p>
    <w:p w14:paraId="40F1967D" w14:textId="09495D20" w:rsidR="00033E99" w:rsidRPr="00033E99" w:rsidRDefault="00033E99" w:rsidP="00033E99">
      <w:pPr>
        <w:pStyle w:val="Codice"/>
      </w:pPr>
      <w:r w:rsidRPr="00033E99">
        <w:tab/>
      </w:r>
      <w:r w:rsidRPr="00033E99">
        <w:tab/>
      </w:r>
      <w:r w:rsidRPr="00033E99">
        <w:tab/>
      </w:r>
      <w:proofErr w:type="spellStart"/>
      <w:r w:rsidRPr="00033E99">
        <w:t>MPI_</w:t>
      </w:r>
      <w:proofErr w:type="gramStart"/>
      <w:r w:rsidRPr="00033E99">
        <w:t>Recv</w:t>
      </w:r>
      <w:proofErr w:type="spellEnd"/>
      <w:r w:rsidRPr="00033E99">
        <w:t>(</w:t>
      </w:r>
      <w:proofErr w:type="spellStart"/>
      <w:proofErr w:type="gramEnd"/>
      <w:r w:rsidRPr="00033E99">
        <w:t>res_vect</w:t>
      </w:r>
      <w:proofErr w:type="spellEnd"/>
      <w:r w:rsidRPr="00033E99">
        <w:t xml:space="preserve">, offset * offset, </w:t>
      </w:r>
      <w:r>
        <w:t>…</w:t>
      </w:r>
      <w:r w:rsidRPr="00033E99">
        <w:t>, worker, 2, …);</w:t>
      </w:r>
    </w:p>
    <w:p w14:paraId="0F27113B" w14:textId="77777777" w:rsidR="00033E99" w:rsidRPr="00033E99" w:rsidRDefault="00033E99" w:rsidP="00033E99">
      <w:pPr>
        <w:pStyle w:val="Codice"/>
      </w:pPr>
    </w:p>
    <w:p w14:paraId="68CCB369" w14:textId="77777777" w:rsidR="00033E99" w:rsidRPr="00033E99" w:rsidRDefault="00033E99" w:rsidP="00033E99">
      <w:pPr>
        <w:pStyle w:val="Codice"/>
      </w:pPr>
      <w:r w:rsidRPr="00033E99">
        <w:tab/>
      </w:r>
      <w:r w:rsidRPr="00033E99">
        <w:tab/>
      </w:r>
      <w:r w:rsidRPr="00033E99">
        <w:tab/>
        <w:t>/*</w:t>
      </w:r>
      <w:proofErr w:type="gramStart"/>
      <w:r w:rsidRPr="00033E99">
        <w:t>transform</w:t>
      </w:r>
      <w:proofErr w:type="gramEnd"/>
      <w:r w:rsidRPr="00033E99">
        <w:t xml:space="preserve"> the received vector in a matrix*/</w:t>
      </w:r>
    </w:p>
    <w:p w14:paraId="100BBF14" w14:textId="77777777" w:rsidR="00033E99" w:rsidRPr="00033E99" w:rsidRDefault="00033E99" w:rsidP="00033E99">
      <w:pPr>
        <w:pStyle w:val="Codice"/>
      </w:pPr>
      <w:r w:rsidRPr="00033E99">
        <w:tab/>
      </w:r>
      <w:r w:rsidRPr="00033E99">
        <w:tab/>
      </w:r>
      <w:r w:rsidRPr="00033E99">
        <w:tab/>
      </w:r>
      <w:proofErr w:type="spellStart"/>
      <w:proofErr w:type="gramStart"/>
      <w:r w:rsidRPr="00033E99">
        <w:t>res</w:t>
      </w:r>
      <w:proofErr w:type="gramEnd"/>
      <w:r w:rsidRPr="00033E99">
        <w:t>_temp</w:t>
      </w:r>
      <w:proofErr w:type="spellEnd"/>
      <w:r w:rsidRPr="00033E99">
        <w:t xml:space="preserve"> = </w:t>
      </w:r>
      <w:proofErr w:type="spellStart"/>
      <w:r w:rsidRPr="00033E99">
        <w:t>devectorizer</w:t>
      </w:r>
      <w:proofErr w:type="spellEnd"/>
      <w:r w:rsidRPr="00033E99">
        <w:t xml:space="preserve">(offset, offset, </w:t>
      </w:r>
      <w:proofErr w:type="spellStart"/>
      <w:r w:rsidRPr="00033E99">
        <w:t>res_vect</w:t>
      </w:r>
      <w:proofErr w:type="spellEnd"/>
      <w:r w:rsidRPr="00033E99">
        <w:t>);</w:t>
      </w:r>
    </w:p>
    <w:p w14:paraId="2DAE2660" w14:textId="77777777" w:rsidR="00033E99" w:rsidRPr="00033E99" w:rsidRDefault="00033E99" w:rsidP="00033E99">
      <w:pPr>
        <w:pStyle w:val="Codice"/>
      </w:pPr>
      <w:r w:rsidRPr="00033E99">
        <w:tab/>
      </w:r>
      <w:r w:rsidRPr="00033E99">
        <w:tab/>
      </w:r>
      <w:r w:rsidRPr="00033E99">
        <w:tab/>
      </w:r>
      <w:proofErr w:type="gramStart"/>
      <w:r w:rsidRPr="00033E99">
        <w:t>free</w:t>
      </w:r>
      <w:proofErr w:type="gramEnd"/>
      <w:r w:rsidRPr="00033E99">
        <w:t>(</w:t>
      </w:r>
      <w:proofErr w:type="spellStart"/>
      <w:r w:rsidRPr="00033E99">
        <w:t>res_vect</w:t>
      </w:r>
      <w:proofErr w:type="spellEnd"/>
      <w:r w:rsidRPr="00033E99">
        <w:t>);</w:t>
      </w:r>
    </w:p>
    <w:p w14:paraId="0D030EFD" w14:textId="77777777" w:rsidR="00033E99" w:rsidRPr="00033E99" w:rsidRDefault="00033E99" w:rsidP="00033E99">
      <w:pPr>
        <w:pStyle w:val="Codice"/>
      </w:pPr>
    </w:p>
    <w:p w14:paraId="4962B8C8" w14:textId="77777777" w:rsidR="00033E99" w:rsidRPr="00033E99" w:rsidRDefault="00033E99" w:rsidP="00033E99">
      <w:pPr>
        <w:pStyle w:val="Codice"/>
      </w:pPr>
      <w:r w:rsidRPr="00033E99">
        <w:tab/>
      </w:r>
      <w:r w:rsidRPr="00033E99">
        <w:tab/>
      </w:r>
      <w:r w:rsidRPr="00033E99">
        <w:tab/>
        <w:t>/*</w:t>
      </w:r>
      <w:proofErr w:type="gramStart"/>
      <w:r w:rsidRPr="00033E99">
        <w:t>computes</w:t>
      </w:r>
      <w:proofErr w:type="gramEnd"/>
      <w:r w:rsidRPr="00033E99">
        <w:t xml:space="preserve"> the corresponding piece of the final matrix*/</w:t>
      </w:r>
    </w:p>
    <w:p w14:paraId="6B57A553" w14:textId="77777777" w:rsidR="00033E99" w:rsidRPr="00033E99" w:rsidRDefault="00033E99" w:rsidP="00033E99">
      <w:pPr>
        <w:pStyle w:val="Codice"/>
      </w:pPr>
      <w:r w:rsidRPr="00033E99">
        <w:tab/>
      </w:r>
      <w:r w:rsidRPr="00033E99">
        <w:tab/>
      </w:r>
      <w:r w:rsidRPr="00033E99">
        <w:tab/>
      </w:r>
      <w:proofErr w:type="gramStart"/>
      <w:r w:rsidRPr="00033E99">
        <w:t>for</w:t>
      </w:r>
      <w:proofErr w:type="gramEnd"/>
      <w:r w:rsidRPr="00033E99">
        <w:t xml:space="preserve"> (x = 0; x &lt; offset; x++)</w:t>
      </w:r>
    </w:p>
    <w:p w14:paraId="1C6E44BC" w14:textId="77777777" w:rsidR="00033E99" w:rsidRPr="00033E99" w:rsidRDefault="00033E99" w:rsidP="00033E99">
      <w:pPr>
        <w:pStyle w:val="Codice"/>
      </w:pPr>
      <w:r w:rsidRPr="00033E99">
        <w:tab/>
      </w:r>
      <w:r w:rsidRPr="00033E99">
        <w:tab/>
      </w:r>
      <w:r w:rsidRPr="00033E99">
        <w:tab/>
      </w:r>
      <w:r w:rsidRPr="00033E99">
        <w:tab/>
      </w:r>
      <w:proofErr w:type="gramStart"/>
      <w:r w:rsidRPr="00033E99">
        <w:t>for</w:t>
      </w:r>
      <w:proofErr w:type="gramEnd"/>
      <w:r w:rsidRPr="00033E99">
        <w:t xml:space="preserve"> (y = 0; y &lt; offset; y++)</w:t>
      </w:r>
    </w:p>
    <w:p w14:paraId="4D4FA335" w14:textId="77777777" w:rsidR="00033E99" w:rsidRPr="00033E99" w:rsidRDefault="00033E99" w:rsidP="00033E99">
      <w:pPr>
        <w:pStyle w:val="Codice"/>
      </w:pPr>
      <w:r w:rsidRPr="00033E99">
        <w:tab/>
      </w:r>
      <w:r w:rsidRPr="00033E99">
        <w:tab/>
      </w:r>
      <w:r w:rsidRPr="00033E99">
        <w:tab/>
      </w:r>
      <w:r w:rsidRPr="00033E99">
        <w:tab/>
      </w:r>
      <w:r w:rsidRPr="00033E99">
        <w:tab/>
      </w:r>
      <w:proofErr w:type="gramStart"/>
      <w:r w:rsidRPr="00033E99">
        <w:t>res</w:t>
      </w:r>
      <w:proofErr w:type="gramEnd"/>
      <w:r w:rsidRPr="00033E99">
        <w:t>[</w:t>
      </w:r>
      <w:proofErr w:type="spellStart"/>
      <w:r w:rsidRPr="00033E99">
        <w:t>i</w:t>
      </w:r>
      <w:proofErr w:type="spellEnd"/>
      <w:r w:rsidRPr="00033E99">
        <w:t xml:space="preserve"> + x][y + j] = </w:t>
      </w:r>
      <w:proofErr w:type="spellStart"/>
      <w:r w:rsidRPr="00033E99">
        <w:t>res_temp</w:t>
      </w:r>
      <w:proofErr w:type="spellEnd"/>
      <w:r w:rsidRPr="00033E99">
        <w:t>[x][y];</w:t>
      </w:r>
    </w:p>
    <w:p w14:paraId="033509F7" w14:textId="77777777" w:rsidR="00033E99" w:rsidRPr="00033E99" w:rsidRDefault="00033E99" w:rsidP="00033E99">
      <w:pPr>
        <w:pStyle w:val="Codice"/>
      </w:pPr>
      <w:r w:rsidRPr="00033E99">
        <w:tab/>
      </w:r>
      <w:r w:rsidRPr="00033E99">
        <w:tab/>
      </w:r>
      <w:r w:rsidRPr="00033E99">
        <w:tab/>
      </w:r>
      <w:proofErr w:type="spellStart"/>
      <w:proofErr w:type="gramStart"/>
      <w:r w:rsidRPr="00033E99">
        <w:t>freematrix</w:t>
      </w:r>
      <w:proofErr w:type="spellEnd"/>
      <w:proofErr w:type="gramEnd"/>
      <w:r w:rsidRPr="00033E99">
        <w:t xml:space="preserve">(offset, </w:t>
      </w:r>
      <w:proofErr w:type="spellStart"/>
      <w:r w:rsidRPr="00033E99">
        <w:t>res_temp</w:t>
      </w:r>
      <w:proofErr w:type="spellEnd"/>
      <w:r w:rsidRPr="00033E99">
        <w:t>);</w:t>
      </w:r>
    </w:p>
    <w:p w14:paraId="24CBF6D0" w14:textId="77777777" w:rsidR="00033E99" w:rsidRPr="00033E99" w:rsidRDefault="00033E99" w:rsidP="00033E99">
      <w:pPr>
        <w:pStyle w:val="Codice"/>
      </w:pPr>
      <w:r w:rsidRPr="00033E99">
        <w:tab/>
      </w:r>
      <w:r w:rsidRPr="00033E99">
        <w:tab/>
        <w:t>}</w:t>
      </w:r>
    </w:p>
    <w:p w14:paraId="3FC8583D" w14:textId="77777777" w:rsidR="00033E99" w:rsidRPr="00033E99" w:rsidRDefault="00033E99" w:rsidP="00033E99">
      <w:pPr>
        <w:pStyle w:val="Codice"/>
      </w:pPr>
      <w:r w:rsidRPr="00033E99">
        <w:tab/>
      </w:r>
      <w:proofErr w:type="gramStart"/>
      <w:r w:rsidRPr="00033E99">
        <w:t>return</w:t>
      </w:r>
      <w:proofErr w:type="gramEnd"/>
      <w:r w:rsidRPr="00033E99">
        <w:t xml:space="preserve"> res;</w:t>
      </w:r>
    </w:p>
    <w:p w14:paraId="03EE025E" w14:textId="77777777" w:rsidR="00033E99" w:rsidRPr="00033E99" w:rsidRDefault="00033E99" w:rsidP="00033E99">
      <w:pPr>
        <w:pStyle w:val="Codice"/>
      </w:pPr>
      <w:r w:rsidRPr="00033E99">
        <w:t>}</w:t>
      </w:r>
    </w:p>
    <w:p w14:paraId="7B988FF3" w14:textId="77777777" w:rsidR="00033E99" w:rsidRPr="00033E99" w:rsidRDefault="00033E99" w:rsidP="00033E99"/>
    <w:p w14:paraId="584BE990" w14:textId="39075628" w:rsidR="002827A1" w:rsidRDefault="00372BCE" w:rsidP="002827A1">
      <w:pPr>
        <w:pStyle w:val="Titolo2"/>
      </w:pPr>
      <w:bookmarkStart w:id="46" w:name="_Toc389205685"/>
      <w:r>
        <w:t xml:space="preserve">Support applications: </w:t>
      </w:r>
      <w:r w:rsidR="002827A1">
        <w:t>Linear multiplication</w:t>
      </w:r>
      <w:bookmarkEnd w:id="46"/>
    </w:p>
    <w:p w14:paraId="15A01CA2" w14:textId="6F88CB69" w:rsidR="002827A1" w:rsidRDefault="00CF45F6" w:rsidP="002827A1">
      <w:r>
        <w:lastRenderedPageBreak/>
        <w:t xml:space="preserve">This is the classic linear multiplication between matrices. It has been created in order to compare </w:t>
      </w:r>
      <w:r w:rsidR="002B7AF4">
        <w:t>results from parallel version with a standard reference. As expected, this version is executed only in a single machine.</w:t>
      </w:r>
    </w:p>
    <w:p w14:paraId="786584C5" w14:textId="3E3B9B0F" w:rsidR="00444A19" w:rsidRDefault="00444A19" w:rsidP="002827A1">
      <w:r>
        <w:t>The core code of this application is the basic multiplication:</w:t>
      </w:r>
    </w:p>
    <w:p w14:paraId="21536DFC" w14:textId="77777777" w:rsidR="00444A19" w:rsidRDefault="00444A19" w:rsidP="00444A19">
      <w:pPr>
        <w:pStyle w:val="Codice"/>
      </w:pPr>
      <w:proofErr w:type="gramStart"/>
      <w:r>
        <w:t>void</w:t>
      </w:r>
      <w:proofErr w:type="gramEnd"/>
      <w:r>
        <w:t xml:space="preserve"> </w:t>
      </w:r>
      <w:proofErr w:type="spellStart"/>
      <w:r>
        <w:t>matrix_mult</w:t>
      </w:r>
      <w:proofErr w:type="spellEnd"/>
      <w:r>
        <w:t xml:space="preserve">(double** A, double** B, double** C, </w:t>
      </w:r>
      <w:proofErr w:type="spellStart"/>
      <w:r>
        <w:t>int</w:t>
      </w:r>
      <w:proofErr w:type="spellEnd"/>
      <w:r>
        <w:t xml:space="preserve"> r, </w:t>
      </w:r>
      <w:proofErr w:type="spellStart"/>
      <w:r>
        <w:t>int</w:t>
      </w:r>
      <w:proofErr w:type="spellEnd"/>
      <w:r>
        <w:t xml:space="preserve"> c, </w:t>
      </w:r>
      <w:proofErr w:type="spellStart"/>
      <w:r>
        <w:t>int</w:t>
      </w:r>
      <w:proofErr w:type="spellEnd"/>
      <w:r>
        <w:t xml:space="preserve"> load) {</w:t>
      </w:r>
    </w:p>
    <w:p w14:paraId="133F573A" w14:textId="720B7396" w:rsidR="00444A19" w:rsidRDefault="00444A19" w:rsidP="00444A19">
      <w:pPr>
        <w:pStyle w:val="Codice"/>
      </w:pPr>
      <w:r>
        <w:tab/>
      </w:r>
      <w:proofErr w:type="spellStart"/>
      <w:proofErr w:type="gramStart"/>
      <w:r>
        <w:t>int</w:t>
      </w:r>
      <w:proofErr w:type="spellEnd"/>
      <w:proofErr w:type="gramEnd"/>
      <w:r>
        <w:t xml:space="preserve"> </w:t>
      </w:r>
      <w:proofErr w:type="spellStart"/>
      <w:r>
        <w:t>i</w:t>
      </w:r>
      <w:proofErr w:type="spellEnd"/>
      <w:r>
        <w:t>, j, k, l;</w:t>
      </w:r>
    </w:p>
    <w:p w14:paraId="0002167A" w14:textId="032B681B" w:rsidR="00444A19" w:rsidRDefault="00444A19" w:rsidP="00444A19">
      <w:pPr>
        <w:pStyle w:val="Codice"/>
      </w:pPr>
      <w:r>
        <w:tab/>
      </w:r>
      <w:proofErr w:type="gramStart"/>
      <w:r>
        <w:t>for</w:t>
      </w:r>
      <w:proofErr w:type="gramEnd"/>
      <w:r>
        <w:t xml:space="preserve"> (</w:t>
      </w:r>
      <w:proofErr w:type="spellStart"/>
      <w:r>
        <w:t>i</w:t>
      </w:r>
      <w:proofErr w:type="spellEnd"/>
      <w:r>
        <w:t xml:space="preserve"> = 0; </w:t>
      </w:r>
      <w:proofErr w:type="spellStart"/>
      <w:r>
        <w:t>i</w:t>
      </w:r>
      <w:proofErr w:type="spellEnd"/>
      <w:r>
        <w:t xml:space="preserve"> &lt; r; </w:t>
      </w:r>
      <w:proofErr w:type="spellStart"/>
      <w:r>
        <w:t>i</w:t>
      </w:r>
      <w:proofErr w:type="spellEnd"/>
      <w:r>
        <w:t>++) {</w:t>
      </w:r>
    </w:p>
    <w:p w14:paraId="6B2507F5" w14:textId="0FC251E9" w:rsidR="00444A19" w:rsidRDefault="00444A19" w:rsidP="00444A19">
      <w:pPr>
        <w:pStyle w:val="Codice"/>
      </w:pPr>
      <w:r>
        <w:tab/>
      </w:r>
      <w:r>
        <w:tab/>
      </w:r>
      <w:proofErr w:type="gramStart"/>
      <w:r>
        <w:t>l</w:t>
      </w:r>
      <w:proofErr w:type="gramEnd"/>
      <w:r>
        <w:t xml:space="preserve"> = 0;</w:t>
      </w:r>
    </w:p>
    <w:p w14:paraId="06AF2058" w14:textId="50BD7B1B" w:rsidR="00444A19" w:rsidRDefault="00444A19" w:rsidP="00444A19">
      <w:pPr>
        <w:pStyle w:val="Codice"/>
      </w:pPr>
      <w:r>
        <w:tab/>
      </w:r>
      <w:r>
        <w:tab/>
      </w:r>
      <w:proofErr w:type="gramStart"/>
      <w:r>
        <w:t>for</w:t>
      </w:r>
      <w:proofErr w:type="gramEnd"/>
      <w:r>
        <w:t xml:space="preserve"> (j = 0; j &lt; r; j++) {</w:t>
      </w:r>
    </w:p>
    <w:p w14:paraId="0778853F" w14:textId="017F2319" w:rsidR="00444A19" w:rsidRDefault="00444A19" w:rsidP="00444A19">
      <w:pPr>
        <w:pStyle w:val="Codice"/>
      </w:pPr>
      <w:r>
        <w:tab/>
      </w:r>
      <w:r>
        <w:tab/>
      </w:r>
      <w:r>
        <w:tab/>
      </w:r>
      <w:proofErr w:type="gramStart"/>
      <w:r>
        <w:t>for</w:t>
      </w:r>
      <w:proofErr w:type="gramEnd"/>
      <w:r>
        <w:t xml:space="preserve"> (k = 0; k &lt; c; k++) {</w:t>
      </w:r>
    </w:p>
    <w:p w14:paraId="359C7AFC" w14:textId="09719073" w:rsidR="00444A19" w:rsidRDefault="00444A19" w:rsidP="00444A19">
      <w:pPr>
        <w:pStyle w:val="Codice"/>
      </w:pPr>
      <w:r>
        <w:tab/>
      </w:r>
      <w:r>
        <w:tab/>
      </w:r>
      <w:r>
        <w:tab/>
      </w:r>
      <w:r>
        <w:tab/>
      </w:r>
      <w:proofErr w:type="gramStart"/>
      <w:r>
        <w:t>if</w:t>
      </w:r>
      <w:proofErr w:type="gramEnd"/>
      <w:r>
        <w:t xml:space="preserve"> (load == 0)</w:t>
      </w:r>
    </w:p>
    <w:p w14:paraId="4F26D8C2" w14:textId="2041274E" w:rsidR="00444A19" w:rsidRDefault="00444A19" w:rsidP="00444A19">
      <w:pPr>
        <w:pStyle w:val="Codice"/>
      </w:pPr>
      <w:r>
        <w:tab/>
      </w:r>
      <w:r>
        <w:tab/>
      </w:r>
      <w:r>
        <w:tab/>
      </w:r>
      <w:r>
        <w:tab/>
      </w:r>
      <w:r>
        <w:tab/>
      </w:r>
      <w:proofErr w:type="gramStart"/>
      <w:r>
        <w:t>C[</w:t>
      </w:r>
      <w:proofErr w:type="spellStart"/>
      <w:proofErr w:type="gramEnd"/>
      <w:r>
        <w:t>i</w:t>
      </w:r>
      <w:proofErr w:type="spellEnd"/>
      <w:r>
        <w:t>][j] += A[</w:t>
      </w:r>
      <w:proofErr w:type="spellStart"/>
      <w:r>
        <w:t>i</w:t>
      </w:r>
      <w:proofErr w:type="spellEnd"/>
      <w:r>
        <w:t>][k] * B[k][l];</w:t>
      </w:r>
    </w:p>
    <w:p w14:paraId="205661B2" w14:textId="18A6A7FC" w:rsidR="00444A19" w:rsidRDefault="00444A19" w:rsidP="00444A19">
      <w:pPr>
        <w:pStyle w:val="Codice"/>
      </w:pPr>
      <w:r>
        <w:tab/>
      </w:r>
      <w:r>
        <w:tab/>
      </w:r>
      <w:r>
        <w:tab/>
      </w:r>
      <w:r>
        <w:tab/>
      </w:r>
      <w:proofErr w:type="gramStart"/>
      <w:r>
        <w:t>else</w:t>
      </w:r>
      <w:proofErr w:type="gramEnd"/>
    </w:p>
    <w:p w14:paraId="5B87A34C" w14:textId="666D8265" w:rsidR="00444A19" w:rsidRDefault="00444A19" w:rsidP="00444A19">
      <w:pPr>
        <w:pStyle w:val="Codice"/>
      </w:pPr>
      <w:r>
        <w:tab/>
      </w:r>
      <w:r>
        <w:tab/>
      </w:r>
      <w:r>
        <w:tab/>
      </w:r>
      <w:r>
        <w:tab/>
      </w:r>
      <w:r>
        <w:tab/>
      </w:r>
      <w:proofErr w:type="gramStart"/>
      <w:r>
        <w:t>C[</w:t>
      </w:r>
      <w:proofErr w:type="spellStart"/>
      <w:proofErr w:type="gramEnd"/>
      <w:r>
        <w:t>i</w:t>
      </w:r>
      <w:proofErr w:type="spellEnd"/>
      <w:r>
        <w:t>][j] += heavy(A[</w:t>
      </w:r>
      <w:proofErr w:type="spellStart"/>
      <w:r>
        <w:t>i</w:t>
      </w:r>
      <w:proofErr w:type="spellEnd"/>
      <w:r>
        <w:t>][k], load) * B[k][l];</w:t>
      </w:r>
      <w:r>
        <w:tab/>
      </w:r>
      <w:r>
        <w:tab/>
      </w:r>
      <w:r>
        <w:tab/>
      </w:r>
      <w:r>
        <w:tab/>
        <w:t>}</w:t>
      </w:r>
    </w:p>
    <w:p w14:paraId="7D908215" w14:textId="586FFF3C" w:rsidR="00444A19" w:rsidRDefault="00444A19" w:rsidP="00444A19">
      <w:pPr>
        <w:pStyle w:val="Codice"/>
      </w:pPr>
      <w:r>
        <w:tab/>
      </w:r>
      <w:r>
        <w:tab/>
      </w:r>
      <w:r>
        <w:tab/>
      </w:r>
      <w:proofErr w:type="gramStart"/>
      <w:r>
        <w:t>l</w:t>
      </w:r>
      <w:proofErr w:type="gramEnd"/>
      <w:r>
        <w:t>++;</w:t>
      </w:r>
    </w:p>
    <w:p w14:paraId="2BDB59EA" w14:textId="612134A0" w:rsidR="00444A19" w:rsidRDefault="00444A19" w:rsidP="00444A19">
      <w:pPr>
        <w:pStyle w:val="Codice"/>
      </w:pPr>
      <w:r>
        <w:tab/>
      </w:r>
      <w:r>
        <w:tab/>
        <w:t>}</w:t>
      </w:r>
    </w:p>
    <w:p w14:paraId="19152A45" w14:textId="036578DE" w:rsidR="00444A19" w:rsidRDefault="00444A19" w:rsidP="00444A19">
      <w:pPr>
        <w:pStyle w:val="Codice"/>
      </w:pPr>
      <w:r>
        <w:tab/>
        <w:t>}</w:t>
      </w:r>
    </w:p>
    <w:p w14:paraId="69A3713A" w14:textId="5C035EC0" w:rsidR="00444A19" w:rsidRPr="002827A1" w:rsidRDefault="00444A19" w:rsidP="00444A19">
      <w:pPr>
        <w:pStyle w:val="Codice"/>
      </w:pPr>
      <w:r>
        <w:t>}</w:t>
      </w:r>
    </w:p>
    <w:p w14:paraId="48623285" w14:textId="77E7E098" w:rsidR="002827A1" w:rsidRDefault="002827A1" w:rsidP="002827A1">
      <w:pPr>
        <w:pStyle w:val="Titolo2"/>
      </w:pPr>
      <w:bookmarkStart w:id="47" w:name="_Toc389205686"/>
      <w:r>
        <w:t>Support applications: Matrix Creator</w:t>
      </w:r>
      <w:bookmarkEnd w:id="47"/>
    </w:p>
    <w:p w14:paraId="3FBD0291" w14:textId="511852C9" w:rsidR="00C9166B" w:rsidRDefault="002827A1" w:rsidP="002827A1">
      <w:r>
        <w:t xml:space="preserve">This application has been developed to create input matrix in order to use the various versions with the </w:t>
      </w:r>
      <w:proofErr w:type="gramStart"/>
      <w:r>
        <w:t>i/o</w:t>
      </w:r>
      <w:proofErr w:type="gramEnd"/>
      <w:r>
        <w:t xml:space="preserve"> feature activated. It’s a very simple application that make</w:t>
      </w:r>
      <w:r w:rsidR="00EA39D2">
        <w:t>s</w:t>
      </w:r>
      <w:r>
        <w:t xml:space="preserve"> use of the </w:t>
      </w:r>
      <w:proofErr w:type="spellStart"/>
      <w:r>
        <w:t>header.h</w:t>
      </w:r>
      <w:proofErr w:type="spellEnd"/>
      <w:r>
        <w:t xml:space="preserve"> to implement matrix creation and initialization functions.</w:t>
      </w:r>
      <w:r w:rsidR="00EA39D2">
        <w:t xml:space="preserve"> </w:t>
      </w:r>
    </w:p>
    <w:p w14:paraId="584BE973" w14:textId="5A5ADBA5" w:rsidR="00C9166B" w:rsidRPr="00C9166B" w:rsidRDefault="00C9166B" w:rsidP="00C9166B">
      <w:r>
        <w:t>The application works as stand alone terminal application</w:t>
      </w:r>
      <w:r w:rsidR="00675CE4">
        <w:t xml:space="preserve">, </w:t>
      </w:r>
      <w:proofErr w:type="gramStart"/>
      <w:r w:rsidR="00675CE4">
        <w:t>an</w:t>
      </w:r>
      <w:proofErr w:type="gramEnd"/>
      <w:r w:rsidR="00675CE4">
        <w:t xml:space="preserve"> can be called by typing </w:t>
      </w:r>
      <w:r w:rsidR="00192F54">
        <w:t>“</w:t>
      </w:r>
      <w:proofErr w:type="spellStart"/>
      <w:r w:rsidR="00675CE4">
        <w:t>hpc_matrix_creator</w:t>
      </w:r>
      <w:proofErr w:type="spellEnd"/>
      <w:r w:rsidR="00192F54">
        <w:t>”</w:t>
      </w:r>
      <w:r w:rsidR="00675CE4">
        <w:t xml:space="preserve"> </w:t>
      </w:r>
      <w:r w:rsidR="00192F54">
        <w:t>with the desired matrix dimension in the correct directory. The created</w:t>
      </w:r>
      <w:r w:rsidR="00832820">
        <w:t xml:space="preserve"> matrix will be placed in the directory </w:t>
      </w:r>
      <w:r w:rsidR="00A572A4" w:rsidRPr="00A572A4">
        <w:t>/</w:t>
      </w:r>
      <w:proofErr w:type="spellStart"/>
      <w:r w:rsidR="00A572A4" w:rsidRPr="00A572A4">
        <w:t>hpc_temp</w:t>
      </w:r>
      <w:proofErr w:type="spellEnd"/>
      <w:r w:rsidR="00A572A4" w:rsidRPr="00A572A4">
        <w:t>/</w:t>
      </w:r>
      <w:proofErr w:type="spellStart"/>
      <w:r w:rsidR="00A572A4" w:rsidRPr="00A572A4">
        <w:t>hpc_input</w:t>
      </w:r>
      <w:proofErr w:type="spellEnd"/>
      <w:r w:rsidR="00A572A4" w:rsidRPr="00A572A4">
        <w:t>/</w:t>
      </w:r>
      <w:r w:rsidR="00444A19">
        <w:t xml:space="preserve"> placed in the user root</w:t>
      </w:r>
      <w:r w:rsidR="00A572A4">
        <w:t xml:space="preserve"> and the matrix will be named “mat%%</w:t>
      </w:r>
      <w:proofErr w:type="gramStart"/>
      <w:r w:rsidR="00A572A4">
        <w:t>.csv</w:t>
      </w:r>
      <w:proofErr w:type="gramEnd"/>
      <w:r w:rsidR="00A572A4">
        <w:t>”, where %% has to be substituted with the chosen matrix dimension.</w:t>
      </w:r>
      <w:r w:rsidR="00A5332A">
        <w:t xml:space="preserve"> Notice that the destination directory has to be created manually</w:t>
      </w:r>
      <w:r w:rsidR="00A509CA">
        <w:t>, please refer to chapter “Testing Environment Configuration”.</w:t>
      </w:r>
    </w:p>
    <w:p w14:paraId="39DF8E7B" w14:textId="7922B952" w:rsidR="00C9166B" w:rsidRDefault="00C9166B">
      <w:pPr>
        <w:jc w:val="left"/>
        <w:rPr>
          <w:rFonts w:ascii="Century Gothic" w:hAnsi="Century Gothic"/>
          <w:color w:val="C00000"/>
          <w:spacing w:val="20"/>
          <w:sz w:val="32"/>
          <w:szCs w:val="32"/>
        </w:rPr>
      </w:pPr>
      <w:r>
        <w:br w:type="page"/>
      </w:r>
    </w:p>
    <w:p w14:paraId="19A3D584" w14:textId="272E64D9" w:rsidR="00D8742B" w:rsidRPr="00033E99" w:rsidRDefault="00DB34D4" w:rsidP="007B2D51">
      <w:pPr>
        <w:pStyle w:val="Titolo1"/>
        <w:rPr>
          <w:lang w:val="en-GB"/>
        </w:rPr>
      </w:pPr>
      <w:bookmarkStart w:id="48" w:name="_Toc389205687"/>
      <w:r w:rsidRPr="00033E99">
        <w:rPr>
          <w:lang w:val="en-GB"/>
        </w:rPr>
        <w:lastRenderedPageBreak/>
        <w:t>Testing Phase</w:t>
      </w:r>
      <w:bookmarkEnd w:id="48"/>
    </w:p>
    <w:p w14:paraId="3D42F5AE" w14:textId="1171DBD0" w:rsidR="00D8742B" w:rsidRDefault="00832820" w:rsidP="00AD40F4">
      <w:pPr>
        <w:pStyle w:val="Titolo2"/>
      </w:pPr>
      <w:bookmarkStart w:id="49" w:name="_Toc389205688"/>
      <w:r>
        <w:t xml:space="preserve">Testing </w:t>
      </w:r>
      <w:r w:rsidR="00AD40F4" w:rsidRPr="00033E99">
        <w:t xml:space="preserve">Environment </w:t>
      </w:r>
      <w:r w:rsidR="00092B07">
        <w:t>Description</w:t>
      </w:r>
      <w:bookmarkEnd w:id="49"/>
    </w:p>
    <w:p w14:paraId="55602709" w14:textId="1B96423A" w:rsidR="00092B07" w:rsidRDefault="00092B07" w:rsidP="00092B07">
      <w:pPr>
        <w:pStyle w:val="Titolo2"/>
      </w:pPr>
      <w:bookmarkStart w:id="50" w:name="_Toc389205689"/>
      <w:r>
        <w:t>Testing Environment Configuration</w:t>
      </w:r>
      <w:bookmarkEnd w:id="50"/>
    </w:p>
    <w:p w14:paraId="600763A4" w14:textId="5FF76A6C" w:rsidR="0032343D" w:rsidRDefault="00CD1047" w:rsidP="0032343D">
      <w:pPr>
        <w:pStyle w:val="Titolo3"/>
      </w:pPr>
      <w:bookmarkStart w:id="51" w:name="_Toc389205690"/>
      <w:r>
        <w:t>Testing implementation: python launcher</w:t>
      </w:r>
      <w:bookmarkEnd w:id="51"/>
    </w:p>
    <w:p w14:paraId="16866CE3" w14:textId="77777777" w:rsidR="0032343D" w:rsidRDefault="0032343D" w:rsidP="0032343D">
      <w:pPr>
        <w:pStyle w:val="Codice"/>
      </w:pPr>
      <w:proofErr w:type="gramStart"/>
      <w:r>
        <w:t>import</w:t>
      </w:r>
      <w:proofErr w:type="gramEnd"/>
      <w:r>
        <w:t xml:space="preserve"> sys</w:t>
      </w:r>
    </w:p>
    <w:p w14:paraId="3E0BFFEE" w14:textId="77777777" w:rsidR="0032343D" w:rsidRDefault="0032343D" w:rsidP="0032343D">
      <w:pPr>
        <w:pStyle w:val="Codice"/>
      </w:pPr>
      <w:proofErr w:type="gramStart"/>
      <w:r>
        <w:t>import</w:t>
      </w:r>
      <w:proofErr w:type="gramEnd"/>
      <w:r>
        <w:t xml:space="preserve"> </w:t>
      </w:r>
      <w:proofErr w:type="spellStart"/>
      <w:r>
        <w:t>os</w:t>
      </w:r>
      <w:proofErr w:type="spellEnd"/>
    </w:p>
    <w:p w14:paraId="6D662187" w14:textId="77777777" w:rsidR="0032343D" w:rsidRDefault="0032343D" w:rsidP="0032343D">
      <w:pPr>
        <w:pStyle w:val="Codice"/>
      </w:pPr>
      <w:proofErr w:type="gramStart"/>
      <w:r>
        <w:t>import</w:t>
      </w:r>
      <w:proofErr w:type="gramEnd"/>
      <w:r>
        <w:t xml:space="preserve"> </w:t>
      </w:r>
      <w:proofErr w:type="spellStart"/>
      <w:r>
        <w:t>subprocess</w:t>
      </w:r>
      <w:proofErr w:type="spellEnd"/>
    </w:p>
    <w:p w14:paraId="0221309B" w14:textId="77777777" w:rsidR="0032343D" w:rsidRDefault="0032343D" w:rsidP="0032343D">
      <w:pPr>
        <w:pStyle w:val="Codice"/>
      </w:pPr>
    </w:p>
    <w:p w14:paraId="4E5267D3" w14:textId="77777777" w:rsidR="0032343D" w:rsidRDefault="0032343D" w:rsidP="0032343D">
      <w:pPr>
        <w:pStyle w:val="Codice"/>
      </w:pPr>
      <w:proofErr w:type="spellStart"/>
      <w:proofErr w:type="gramStart"/>
      <w:r>
        <w:t>def</w:t>
      </w:r>
      <w:proofErr w:type="spellEnd"/>
      <w:proofErr w:type="gramEnd"/>
      <w:r>
        <w:t xml:space="preserve"> main():</w:t>
      </w:r>
    </w:p>
    <w:p w14:paraId="4A65E85D" w14:textId="77777777" w:rsidR="0032343D" w:rsidRDefault="0032343D" w:rsidP="0032343D">
      <w:pPr>
        <w:pStyle w:val="Codice"/>
      </w:pPr>
      <w:r>
        <w:tab/>
      </w:r>
      <w:proofErr w:type="spellStart"/>
      <w:proofErr w:type="gramStart"/>
      <w:r>
        <w:t>makeall</w:t>
      </w:r>
      <w:proofErr w:type="spellEnd"/>
      <w:proofErr w:type="gramEnd"/>
      <w:r>
        <w:t>()</w:t>
      </w:r>
      <w:r>
        <w:tab/>
      </w:r>
    </w:p>
    <w:p w14:paraId="4290190B" w14:textId="77777777" w:rsidR="0032343D" w:rsidRDefault="0032343D" w:rsidP="0032343D">
      <w:pPr>
        <w:pStyle w:val="Codice"/>
      </w:pPr>
      <w:r>
        <w:tab/>
      </w:r>
      <w:proofErr w:type="gramStart"/>
      <w:r>
        <w:t>loops</w:t>
      </w:r>
      <w:proofErr w:type="gramEnd"/>
      <w:r>
        <w:t>()</w:t>
      </w:r>
    </w:p>
    <w:p w14:paraId="2D1D8BFF" w14:textId="77777777" w:rsidR="0032343D" w:rsidRDefault="0032343D" w:rsidP="0032343D">
      <w:pPr>
        <w:pStyle w:val="Codice"/>
      </w:pPr>
      <w:r>
        <w:tab/>
      </w:r>
    </w:p>
    <w:p w14:paraId="619076AC" w14:textId="77777777" w:rsidR="0032343D" w:rsidRDefault="0032343D" w:rsidP="0032343D">
      <w:pPr>
        <w:pStyle w:val="Codice"/>
      </w:pPr>
      <w:r>
        <w:t>#</w:t>
      </w:r>
      <w:proofErr w:type="gramStart"/>
      <w:r>
        <w:t>make</w:t>
      </w:r>
      <w:proofErr w:type="gramEnd"/>
      <w:r>
        <w:t xml:space="preserve"> all versions</w:t>
      </w:r>
    </w:p>
    <w:p w14:paraId="7E2597CC" w14:textId="77777777" w:rsidR="0032343D" w:rsidRDefault="0032343D" w:rsidP="0032343D">
      <w:pPr>
        <w:pStyle w:val="Codice"/>
      </w:pPr>
      <w:proofErr w:type="spellStart"/>
      <w:proofErr w:type="gramStart"/>
      <w:r>
        <w:t>def</w:t>
      </w:r>
      <w:proofErr w:type="spellEnd"/>
      <w:proofErr w:type="gramEnd"/>
      <w:r>
        <w:t xml:space="preserve"> </w:t>
      </w:r>
      <w:proofErr w:type="spellStart"/>
      <w:r>
        <w:t>makeall</w:t>
      </w:r>
      <w:proofErr w:type="spellEnd"/>
      <w:r>
        <w:t xml:space="preserve">(): </w:t>
      </w:r>
    </w:p>
    <w:p w14:paraId="033D5BDC" w14:textId="77777777" w:rsidR="0032343D" w:rsidRDefault="0032343D" w:rsidP="0032343D">
      <w:pPr>
        <w:pStyle w:val="Codice"/>
      </w:pPr>
      <w:r>
        <w:tab/>
      </w:r>
      <w:proofErr w:type="gramStart"/>
      <w:r>
        <w:t>print</w:t>
      </w:r>
      <w:proofErr w:type="gramEnd"/>
      <w:r>
        <w:t xml:space="preserve"> '*** Make process starting for all versions ***'</w:t>
      </w:r>
    </w:p>
    <w:p w14:paraId="63F9A604" w14:textId="77777777" w:rsidR="0032343D" w:rsidRDefault="0032343D" w:rsidP="0032343D">
      <w:pPr>
        <w:pStyle w:val="Codice"/>
      </w:pPr>
      <w:r>
        <w:tab/>
      </w:r>
      <w:proofErr w:type="spellStart"/>
      <w:proofErr w:type="gramStart"/>
      <w:r>
        <w:t>dirs</w:t>
      </w:r>
      <w:proofErr w:type="spellEnd"/>
      <w:proofErr w:type="gramEnd"/>
      <w:r>
        <w:t xml:space="preserve"> = ['hpc_mpi_mm','hpc_mpi_mm-fast','hpc_mpi_cannon','</w:t>
      </w:r>
      <w:proofErr w:type="spellStart"/>
      <w:r>
        <w:t>hpc_mpi_farm</w:t>
      </w:r>
      <w:proofErr w:type="spellEnd"/>
      <w:r>
        <w:t>']</w:t>
      </w:r>
    </w:p>
    <w:p w14:paraId="7B62CFE7" w14:textId="77777777" w:rsidR="0032343D" w:rsidRDefault="0032343D" w:rsidP="0032343D">
      <w:pPr>
        <w:pStyle w:val="Codice"/>
      </w:pPr>
      <w:r>
        <w:tab/>
      </w:r>
      <w:proofErr w:type="gramStart"/>
      <w:r>
        <w:t>options</w:t>
      </w:r>
      <w:proofErr w:type="gramEnd"/>
      <w:r>
        <w:t xml:space="preserve"> = ['','</w:t>
      </w:r>
      <w:proofErr w:type="spellStart"/>
      <w:r>
        <w:t>opti</w:t>
      </w:r>
      <w:proofErr w:type="spellEnd"/>
      <w:r>
        <w:t>']</w:t>
      </w:r>
    </w:p>
    <w:p w14:paraId="18CEC9B5" w14:textId="77777777" w:rsidR="0032343D" w:rsidRDefault="0032343D" w:rsidP="0032343D">
      <w:pPr>
        <w:pStyle w:val="Codice"/>
      </w:pPr>
      <w:r>
        <w:tab/>
      </w:r>
      <w:proofErr w:type="gramStart"/>
      <w:r>
        <w:t>for</w:t>
      </w:r>
      <w:proofErr w:type="gramEnd"/>
      <w:r>
        <w:t xml:space="preserve"> path in </w:t>
      </w:r>
      <w:proofErr w:type="spellStart"/>
      <w:r>
        <w:t>dirs</w:t>
      </w:r>
      <w:proofErr w:type="spellEnd"/>
      <w:r>
        <w:t>:</w:t>
      </w:r>
    </w:p>
    <w:p w14:paraId="501CD0BC" w14:textId="77777777" w:rsidR="0032343D" w:rsidRDefault="0032343D" w:rsidP="0032343D">
      <w:pPr>
        <w:pStyle w:val="Codice"/>
      </w:pPr>
      <w:r>
        <w:tab/>
      </w:r>
      <w:r>
        <w:tab/>
      </w:r>
      <w:proofErr w:type="spellStart"/>
      <w:proofErr w:type="gramStart"/>
      <w:r>
        <w:t>os.chdir</w:t>
      </w:r>
      <w:proofErr w:type="spellEnd"/>
      <w:proofErr w:type="gramEnd"/>
      <w:r>
        <w:t>(path) #move into the desired path</w:t>
      </w:r>
    </w:p>
    <w:p w14:paraId="7C80AE09" w14:textId="77777777" w:rsidR="0032343D" w:rsidRDefault="0032343D" w:rsidP="0032343D">
      <w:pPr>
        <w:pStyle w:val="Codice"/>
      </w:pPr>
      <w:r>
        <w:tab/>
      </w:r>
      <w:r>
        <w:tab/>
      </w:r>
      <w:proofErr w:type="gramStart"/>
      <w:r>
        <w:t>for</w:t>
      </w:r>
      <w:proofErr w:type="gramEnd"/>
      <w:r>
        <w:t xml:space="preserve"> opt in options:</w:t>
      </w:r>
    </w:p>
    <w:p w14:paraId="6FA18521" w14:textId="77777777" w:rsidR="0032343D" w:rsidRDefault="0032343D" w:rsidP="0032343D">
      <w:pPr>
        <w:pStyle w:val="Codice"/>
      </w:pPr>
      <w:r>
        <w:tab/>
      </w:r>
      <w:r>
        <w:tab/>
      </w:r>
      <w:r>
        <w:tab/>
      </w:r>
      <w:proofErr w:type="spellStart"/>
      <w:proofErr w:type="gramStart"/>
      <w:r>
        <w:t>shellcom</w:t>
      </w:r>
      <w:proofErr w:type="spellEnd"/>
      <w:proofErr w:type="gramEnd"/>
      <w:r>
        <w:t xml:space="preserve"> = "make " + opt</w:t>
      </w:r>
    </w:p>
    <w:p w14:paraId="227D388E" w14:textId="77777777" w:rsidR="0032343D" w:rsidRDefault="0032343D" w:rsidP="0032343D">
      <w:pPr>
        <w:pStyle w:val="Codice"/>
      </w:pPr>
      <w:r>
        <w:tab/>
      </w:r>
      <w:r>
        <w:tab/>
      </w:r>
      <w:r>
        <w:tab/>
      </w:r>
      <w:proofErr w:type="spellStart"/>
      <w:proofErr w:type="gramStart"/>
      <w:r>
        <w:t>shellcom</w:t>
      </w:r>
      <w:proofErr w:type="spellEnd"/>
      <w:proofErr w:type="gramEnd"/>
      <w:r>
        <w:t xml:space="preserve"> = </w:t>
      </w:r>
      <w:proofErr w:type="spellStart"/>
      <w:r>
        <w:t>shellcom.split</w:t>
      </w:r>
      <w:proofErr w:type="spellEnd"/>
      <w:r>
        <w:t>()</w:t>
      </w:r>
    </w:p>
    <w:p w14:paraId="38EF52EA" w14:textId="77777777" w:rsidR="0032343D" w:rsidRDefault="0032343D" w:rsidP="0032343D">
      <w:pPr>
        <w:pStyle w:val="Codice"/>
      </w:pPr>
      <w:r>
        <w:tab/>
      </w:r>
      <w:r>
        <w:tab/>
      </w:r>
      <w:r>
        <w:tab/>
      </w:r>
      <w:proofErr w:type="gramStart"/>
      <w:r>
        <w:t>common</w:t>
      </w:r>
      <w:proofErr w:type="gramEnd"/>
      <w:r>
        <w:t>(</w:t>
      </w:r>
      <w:proofErr w:type="spellStart"/>
      <w:r>
        <w:t>shellcom</w:t>
      </w:r>
      <w:proofErr w:type="spellEnd"/>
      <w:r>
        <w:t>)</w:t>
      </w:r>
    </w:p>
    <w:p w14:paraId="504C9EBE" w14:textId="77777777" w:rsidR="0032343D" w:rsidRDefault="0032343D" w:rsidP="0032343D">
      <w:pPr>
        <w:pStyle w:val="Codice"/>
      </w:pPr>
      <w:r>
        <w:tab/>
      </w:r>
      <w:r>
        <w:tab/>
      </w:r>
      <w:proofErr w:type="spellStart"/>
      <w:proofErr w:type="gramStart"/>
      <w:r>
        <w:t>os.chdir</w:t>
      </w:r>
      <w:proofErr w:type="spellEnd"/>
      <w:proofErr w:type="gramEnd"/>
      <w:r>
        <w:t>("..") #move back to the previous path</w:t>
      </w:r>
    </w:p>
    <w:p w14:paraId="2672C0A8" w14:textId="77777777" w:rsidR="0032343D" w:rsidRDefault="0032343D" w:rsidP="0032343D">
      <w:pPr>
        <w:pStyle w:val="Codice"/>
      </w:pPr>
      <w:r>
        <w:tab/>
      </w:r>
      <w:proofErr w:type="gramStart"/>
      <w:r>
        <w:t>print</w:t>
      </w:r>
      <w:proofErr w:type="gramEnd"/>
      <w:r>
        <w:t xml:space="preserve"> '*** Make process finished ***'</w:t>
      </w:r>
    </w:p>
    <w:p w14:paraId="1B55BA82" w14:textId="77777777" w:rsidR="0032343D" w:rsidRDefault="0032343D" w:rsidP="0032343D">
      <w:pPr>
        <w:pStyle w:val="Codice"/>
      </w:pPr>
      <w:r>
        <w:tab/>
      </w:r>
    </w:p>
    <w:p w14:paraId="42E0E006" w14:textId="77777777" w:rsidR="0032343D" w:rsidRDefault="0032343D" w:rsidP="0032343D">
      <w:pPr>
        <w:pStyle w:val="Codice"/>
      </w:pPr>
      <w:proofErr w:type="spellStart"/>
      <w:proofErr w:type="gramStart"/>
      <w:r>
        <w:t>def</w:t>
      </w:r>
      <w:proofErr w:type="spellEnd"/>
      <w:proofErr w:type="gramEnd"/>
      <w:r>
        <w:t xml:space="preserve"> common(</w:t>
      </w:r>
      <w:proofErr w:type="spellStart"/>
      <w:r>
        <w:t>args</w:t>
      </w:r>
      <w:proofErr w:type="spellEnd"/>
      <w:r>
        <w:t>):</w:t>
      </w:r>
    </w:p>
    <w:p w14:paraId="47FF1501" w14:textId="77777777" w:rsidR="0032343D" w:rsidRDefault="0032343D" w:rsidP="0032343D">
      <w:pPr>
        <w:pStyle w:val="Codice"/>
      </w:pPr>
      <w:r>
        <w:tab/>
      </w:r>
      <w:proofErr w:type="spellStart"/>
      <w:proofErr w:type="gramStart"/>
      <w:r>
        <w:t>popen</w:t>
      </w:r>
      <w:proofErr w:type="spellEnd"/>
      <w:proofErr w:type="gramEnd"/>
      <w:r>
        <w:t xml:space="preserve"> = </w:t>
      </w:r>
      <w:proofErr w:type="spellStart"/>
      <w:r>
        <w:t>subprocess.Popen</w:t>
      </w:r>
      <w:proofErr w:type="spellEnd"/>
      <w:r>
        <w:t>(</w:t>
      </w:r>
      <w:proofErr w:type="spellStart"/>
      <w:r>
        <w:t>args</w:t>
      </w:r>
      <w:proofErr w:type="spellEnd"/>
      <w:r>
        <w:t xml:space="preserve">, </w:t>
      </w:r>
      <w:proofErr w:type="spellStart"/>
      <w:r>
        <w:t>stdout</w:t>
      </w:r>
      <w:proofErr w:type="spellEnd"/>
      <w:r>
        <w:t>=</w:t>
      </w:r>
      <w:proofErr w:type="spellStart"/>
      <w:r>
        <w:t>subprocess.PIPE</w:t>
      </w:r>
      <w:proofErr w:type="spellEnd"/>
      <w:r>
        <w:t>)</w:t>
      </w:r>
    </w:p>
    <w:p w14:paraId="1FD5A480" w14:textId="77777777" w:rsidR="0032343D" w:rsidRDefault="0032343D" w:rsidP="0032343D">
      <w:pPr>
        <w:pStyle w:val="Codice"/>
      </w:pPr>
      <w:r>
        <w:tab/>
      </w:r>
      <w:proofErr w:type="spellStart"/>
      <w:proofErr w:type="gramStart"/>
      <w:r>
        <w:t>popen.wait</w:t>
      </w:r>
      <w:proofErr w:type="spellEnd"/>
      <w:proofErr w:type="gramEnd"/>
      <w:r>
        <w:t>()</w:t>
      </w:r>
    </w:p>
    <w:p w14:paraId="621493DF" w14:textId="77777777" w:rsidR="0032343D" w:rsidRDefault="0032343D" w:rsidP="0032343D">
      <w:pPr>
        <w:pStyle w:val="Codice"/>
      </w:pPr>
      <w:r>
        <w:tab/>
      </w:r>
      <w:proofErr w:type="gramStart"/>
      <w:r>
        <w:t>output</w:t>
      </w:r>
      <w:proofErr w:type="gramEnd"/>
      <w:r>
        <w:t xml:space="preserve"> = </w:t>
      </w:r>
      <w:proofErr w:type="spellStart"/>
      <w:r>
        <w:t>popen.stdout.read</w:t>
      </w:r>
      <w:proofErr w:type="spellEnd"/>
      <w:r>
        <w:t>()</w:t>
      </w:r>
    </w:p>
    <w:p w14:paraId="4A79B5E4" w14:textId="77777777" w:rsidR="0032343D" w:rsidRDefault="0032343D" w:rsidP="0032343D">
      <w:pPr>
        <w:pStyle w:val="Codice"/>
      </w:pPr>
      <w:r>
        <w:tab/>
      </w:r>
      <w:proofErr w:type="gramStart"/>
      <w:r>
        <w:t>print</w:t>
      </w:r>
      <w:proofErr w:type="gramEnd"/>
      <w:r>
        <w:t xml:space="preserve"> output</w:t>
      </w:r>
    </w:p>
    <w:p w14:paraId="3A43CA8A" w14:textId="77777777" w:rsidR="0032343D" w:rsidRDefault="0032343D" w:rsidP="0032343D">
      <w:pPr>
        <w:pStyle w:val="Codice"/>
      </w:pPr>
      <w:r>
        <w:tab/>
      </w:r>
    </w:p>
    <w:p w14:paraId="55BDDA63" w14:textId="77777777" w:rsidR="0032343D" w:rsidRDefault="0032343D" w:rsidP="0032343D">
      <w:pPr>
        <w:pStyle w:val="Codice"/>
      </w:pPr>
      <w:proofErr w:type="spellStart"/>
      <w:proofErr w:type="gramStart"/>
      <w:r>
        <w:t>def</w:t>
      </w:r>
      <w:proofErr w:type="spellEnd"/>
      <w:proofErr w:type="gramEnd"/>
      <w:r>
        <w:t xml:space="preserve"> loops():</w:t>
      </w:r>
    </w:p>
    <w:p w14:paraId="323F0D1F" w14:textId="1C03ED47" w:rsidR="0032343D" w:rsidRDefault="0032343D" w:rsidP="0032343D">
      <w:pPr>
        <w:pStyle w:val="Codice"/>
      </w:pPr>
      <w:r>
        <w:tab/>
      </w:r>
      <w:proofErr w:type="gramStart"/>
      <w:r>
        <w:t>print</w:t>
      </w:r>
      <w:proofErr w:type="gramEnd"/>
      <w:r>
        <w:t xml:space="preserve"> '*** Starting loops ***'</w:t>
      </w:r>
    </w:p>
    <w:p w14:paraId="37E72B5D" w14:textId="77777777" w:rsidR="0032343D" w:rsidRDefault="0032343D" w:rsidP="0032343D">
      <w:pPr>
        <w:pStyle w:val="Codice"/>
      </w:pPr>
      <w:r>
        <w:tab/>
      </w:r>
      <w:proofErr w:type="spellStart"/>
      <w:proofErr w:type="gramStart"/>
      <w:r>
        <w:t>nprocs</w:t>
      </w:r>
      <w:proofErr w:type="spellEnd"/>
      <w:proofErr w:type="gramEnd"/>
      <w:r>
        <w:t xml:space="preserve"> = ['5','10','17']</w:t>
      </w:r>
    </w:p>
    <w:p w14:paraId="3A77651A" w14:textId="77777777" w:rsidR="0032343D" w:rsidRDefault="0032343D" w:rsidP="0032343D">
      <w:pPr>
        <w:pStyle w:val="Codice"/>
      </w:pPr>
      <w:r>
        <w:tab/>
      </w:r>
      <w:proofErr w:type="gramStart"/>
      <w:r>
        <w:t>execs</w:t>
      </w:r>
      <w:proofErr w:type="gramEnd"/>
      <w:r>
        <w:t xml:space="preserve"> = ['</w:t>
      </w:r>
      <w:proofErr w:type="spellStart"/>
      <w:r>
        <w:t>hpc_mpi_mm</w:t>
      </w:r>
      <w:proofErr w:type="spellEnd"/>
      <w:r>
        <w:t>/bin/</w:t>
      </w:r>
      <w:proofErr w:type="spellStart"/>
      <w:r>
        <w:t>hpc_mpi_mm</w:t>
      </w:r>
      <w:proofErr w:type="spellEnd"/>
      <w:r>
        <w:t>', '</w:t>
      </w:r>
      <w:proofErr w:type="spellStart"/>
      <w:r>
        <w:t>hpc_mpi_mm</w:t>
      </w:r>
      <w:proofErr w:type="spellEnd"/>
      <w:r>
        <w:t>-fast/bin/</w:t>
      </w:r>
      <w:proofErr w:type="spellStart"/>
      <w:r>
        <w:t>hpc_mpi_mm</w:t>
      </w:r>
      <w:proofErr w:type="spellEnd"/>
      <w:r>
        <w:t>-fast', '</w:t>
      </w:r>
      <w:proofErr w:type="spellStart"/>
      <w:r>
        <w:t>hpc_mpi_cannon</w:t>
      </w:r>
      <w:proofErr w:type="spellEnd"/>
      <w:r>
        <w:t>/bin/</w:t>
      </w:r>
      <w:proofErr w:type="spellStart"/>
      <w:r>
        <w:t>hpc_mpi_cannon</w:t>
      </w:r>
      <w:proofErr w:type="spellEnd"/>
      <w:r>
        <w:t>', '</w:t>
      </w:r>
      <w:proofErr w:type="spellStart"/>
      <w:r>
        <w:t>hpc_mpi_farm</w:t>
      </w:r>
      <w:proofErr w:type="spellEnd"/>
      <w:r>
        <w:t>/bin/</w:t>
      </w:r>
      <w:proofErr w:type="spellStart"/>
      <w:r>
        <w:t>hpc_mpi_farm</w:t>
      </w:r>
      <w:proofErr w:type="spellEnd"/>
      <w:r>
        <w:t>']</w:t>
      </w:r>
    </w:p>
    <w:p w14:paraId="116E79E1" w14:textId="77777777" w:rsidR="0032343D" w:rsidRDefault="0032343D" w:rsidP="0032343D">
      <w:pPr>
        <w:pStyle w:val="Codice"/>
      </w:pPr>
      <w:r>
        <w:tab/>
      </w:r>
      <w:proofErr w:type="gramStart"/>
      <w:r>
        <w:t>optimization</w:t>
      </w:r>
      <w:proofErr w:type="gramEnd"/>
      <w:r>
        <w:t xml:space="preserve"> = [' ','-op ']</w:t>
      </w:r>
    </w:p>
    <w:p w14:paraId="651C8D31" w14:textId="77777777" w:rsidR="0032343D" w:rsidRDefault="0032343D" w:rsidP="0032343D">
      <w:pPr>
        <w:pStyle w:val="Codice"/>
      </w:pPr>
      <w:r>
        <w:tab/>
      </w:r>
      <w:proofErr w:type="gramStart"/>
      <w:r>
        <w:t>dims</w:t>
      </w:r>
      <w:proofErr w:type="gramEnd"/>
      <w:r>
        <w:t xml:space="preserve"> = ['192','768','960']</w:t>
      </w:r>
    </w:p>
    <w:p w14:paraId="13618EFC" w14:textId="77777777" w:rsidR="0032343D" w:rsidRDefault="0032343D" w:rsidP="0032343D">
      <w:pPr>
        <w:pStyle w:val="Codice"/>
      </w:pPr>
      <w:r>
        <w:tab/>
      </w:r>
      <w:proofErr w:type="spellStart"/>
      <w:proofErr w:type="gramStart"/>
      <w:r>
        <w:t>configs</w:t>
      </w:r>
      <w:proofErr w:type="spellEnd"/>
      <w:proofErr w:type="gramEnd"/>
      <w:r>
        <w:t xml:space="preserve"> = [' 0 0', ' 0 1', ' 0 2', ' 1 0', ' 1 1', ' 1 2',] #first </w:t>
      </w:r>
      <w:proofErr w:type="spellStart"/>
      <w:r>
        <w:t>digist</w:t>
      </w:r>
      <w:proofErr w:type="spellEnd"/>
      <w:r>
        <w:t xml:space="preserve"> is for i/o on/off, second digit is for </w:t>
      </w:r>
      <w:proofErr w:type="spellStart"/>
      <w:r>
        <w:t>load_func</w:t>
      </w:r>
      <w:proofErr w:type="spellEnd"/>
      <w:r>
        <w:t xml:space="preserve"> low/medium/high</w:t>
      </w:r>
    </w:p>
    <w:p w14:paraId="20B70887" w14:textId="77777777" w:rsidR="0032343D" w:rsidRDefault="0032343D" w:rsidP="0032343D">
      <w:pPr>
        <w:pStyle w:val="Codice"/>
      </w:pPr>
      <w:r>
        <w:tab/>
      </w:r>
    </w:p>
    <w:p w14:paraId="28CEF89D" w14:textId="77777777" w:rsidR="0032343D" w:rsidRDefault="0032343D" w:rsidP="0032343D">
      <w:pPr>
        <w:pStyle w:val="Codice"/>
      </w:pPr>
      <w:r>
        <w:tab/>
      </w:r>
      <w:proofErr w:type="gramStart"/>
      <w:r>
        <w:t>for</w:t>
      </w:r>
      <w:proofErr w:type="gramEnd"/>
      <w:r>
        <w:t xml:space="preserve"> </w:t>
      </w:r>
      <w:proofErr w:type="spellStart"/>
      <w:r>
        <w:t>nproc</w:t>
      </w:r>
      <w:proofErr w:type="spellEnd"/>
      <w:r>
        <w:t xml:space="preserve"> in </w:t>
      </w:r>
      <w:proofErr w:type="spellStart"/>
      <w:r>
        <w:t>nprocs</w:t>
      </w:r>
      <w:proofErr w:type="spellEnd"/>
      <w:r>
        <w:t>:</w:t>
      </w:r>
    </w:p>
    <w:p w14:paraId="27246326" w14:textId="77777777" w:rsidR="0032343D" w:rsidRDefault="0032343D" w:rsidP="0032343D">
      <w:pPr>
        <w:pStyle w:val="Codice"/>
      </w:pPr>
      <w:r>
        <w:tab/>
      </w:r>
      <w:r>
        <w:tab/>
      </w:r>
      <w:proofErr w:type="gramStart"/>
      <w:r>
        <w:t>for</w:t>
      </w:r>
      <w:proofErr w:type="gramEnd"/>
      <w:r>
        <w:t xml:space="preserve"> exe in execs:</w:t>
      </w:r>
    </w:p>
    <w:p w14:paraId="39FC608D" w14:textId="77777777" w:rsidR="0032343D" w:rsidRDefault="0032343D" w:rsidP="0032343D">
      <w:pPr>
        <w:pStyle w:val="Codice"/>
      </w:pPr>
      <w:r>
        <w:tab/>
      </w:r>
      <w:r>
        <w:tab/>
      </w:r>
      <w:r>
        <w:tab/>
      </w:r>
      <w:proofErr w:type="gramStart"/>
      <w:r>
        <w:t>for</w:t>
      </w:r>
      <w:proofErr w:type="gramEnd"/>
      <w:r>
        <w:t xml:space="preserve"> op in optimization:</w:t>
      </w:r>
    </w:p>
    <w:p w14:paraId="2210E075" w14:textId="77777777" w:rsidR="0032343D" w:rsidRDefault="0032343D" w:rsidP="0032343D">
      <w:pPr>
        <w:pStyle w:val="Codice"/>
      </w:pPr>
      <w:r>
        <w:tab/>
      </w:r>
      <w:r>
        <w:tab/>
      </w:r>
      <w:r>
        <w:tab/>
      </w:r>
      <w:r>
        <w:tab/>
      </w:r>
      <w:proofErr w:type="gramStart"/>
      <w:r>
        <w:t>for</w:t>
      </w:r>
      <w:proofErr w:type="gramEnd"/>
      <w:r>
        <w:t xml:space="preserve"> dim in dims:</w:t>
      </w:r>
    </w:p>
    <w:p w14:paraId="7C7FBD2B" w14:textId="77777777" w:rsidR="0032343D" w:rsidRDefault="0032343D" w:rsidP="0032343D">
      <w:pPr>
        <w:pStyle w:val="Codice"/>
      </w:pPr>
      <w:r>
        <w:tab/>
      </w:r>
      <w:r>
        <w:tab/>
      </w:r>
      <w:r>
        <w:tab/>
      </w:r>
      <w:r>
        <w:tab/>
      </w:r>
      <w:r>
        <w:tab/>
      </w:r>
      <w:proofErr w:type="gramStart"/>
      <w:r>
        <w:t>for</w:t>
      </w:r>
      <w:proofErr w:type="gramEnd"/>
      <w:r>
        <w:t xml:space="preserve"> </w:t>
      </w:r>
      <w:proofErr w:type="spellStart"/>
      <w:r>
        <w:t>config</w:t>
      </w:r>
      <w:proofErr w:type="spellEnd"/>
      <w:r>
        <w:t xml:space="preserve"> in </w:t>
      </w:r>
      <w:proofErr w:type="spellStart"/>
      <w:r>
        <w:t>configs</w:t>
      </w:r>
      <w:proofErr w:type="spellEnd"/>
      <w:r>
        <w:t>:</w:t>
      </w:r>
    </w:p>
    <w:p w14:paraId="4B892490" w14:textId="77777777" w:rsidR="0032343D" w:rsidRDefault="0032343D" w:rsidP="0032343D">
      <w:pPr>
        <w:pStyle w:val="Codice"/>
      </w:pPr>
      <w:r>
        <w:tab/>
      </w:r>
      <w:r>
        <w:tab/>
      </w:r>
      <w:r>
        <w:tab/>
      </w:r>
      <w:r>
        <w:tab/>
      </w:r>
      <w:r>
        <w:tab/>
      </w:r>
      <w:r>
        <w:tab/>
      </w:r>
      <w:proofErr w:type="spellStart"/>
      <w:proofErr w:type="gramStart"/>
      <w:r>
        <w:t>temp</w:t>
      </w:r>
      <w:proofErr w:type="gramEnd"/>
      <w:r>
        <w:t>_args</w:t>
      </w:r>
      <w:proofErr w:type="spellEnd"/>
      <w:r>
        <w:t xml:space="preserve"> = "</w:t>
      </w:r>
      <w:proofErr w:type="spellStart"/>
      <w:r>
        <w:t>mpiexec</w:t>
      </w:r>
      <w:proofErr w:type="spellEnd"/>
      <w:r>
        <w:t xml:space="preserve"> -n " + </w:t>
      </w:r>
      <w:proofErr w:type="spellStart"/>
      <w:r>
        <w:t>nproc</w:t>
      </w:r>
      <w:proofErr w:type="spellEnd"/>
      <w:r>
        <w:t xml:space="preserve"> + " ./" + exe + op + dim + </w:t>
      </w:r>
      <w:proofErr w:type="spellStart"/>
      <w:r>
        <w:t>config</w:t>
      </w:r>
      <w:proofErr w:type="spellEnd"/>
    </w:p>
    <w:p w14:paraId="674C9196" w14:textId="77777777" w:rsidR="0032343D" w:rsidRDefault="0032343D" w:rsidP="0032343D">
      <w:pPr>
        <w:pStyle w:val="Codice"/>
      </w:pPr>
      <w:r>
        <w:lastRenderedPageBreak/>
        <w:tab/>
      </w:r>
      <w:r>
        <w:tab/>
      </w:r>
      <w:r>
        <w:tab/>
      </w:r>
      <w:r>
        <w:tab/>
      </w:r>
      <w:r>
        <w:tab/>
      </w:r>
      <w:r>
        <w:tab/>
      </w:r>
      <w:proofErr w:type="spellStart"/>
      <w:proofErr w:type="gramStart"/>
      <w:r>
        <w:t>args</w:t>
      </w:r>
      <w:proofErr w:type="spellEnd"/>
      <w:proofErr w:type="gramEnd"/>
      <w:r>
        <w:t xml:space="preserve"> = </w:t>
      </w:r>
      <w:proofErr w:type="spellStart"/>
      <w:r>
        <w:t>temp_args.split</w:t>
      </w:r>
      <w:proofErr w:type="spellEnd"/>
      <w:r>
        <w:t>()</w:t>
      </w:r>
    </w:p>
    <w:p w14:paraId="7F7A0932" w14:textId="77777777" w:rsidR="0032343D" w:rsidRDefault="0032343D" w:rsidP="0032343D">
      <w:pPr>
        <w:pStyle w:val="Codice"/>
      </w:pPr>
      <w:r>
        <w:tab/>
      </w:r>
      <w:r>
        <w:tab/>
      </w:r>
      <w:r>
        <w:tab/>
      </w:r>
      <w:r>
        <w:tab/>
      </w:r>
      <w:r>
        <w:tab/>
      </w:r>
      <w:r>
        <w:tab/>
      </w:r>
      <w:proofErr w:type="gramStart"/>
      <w:r>
        <w:t>common</w:t>
      </w:r>
      <w:proofErr w:type="gramEnd"/>
      <w:r>
        <w:t>(</w:t>
      </w:r>
      <w:proofErr w:type="spellStart"/>
      <w:r>
        <w:t>args</w:t>
      </w:r>
      <w:proofErr w:type="spellEnd"/>
      <w:r>
        <w:t>)</w:t>
      </w:r>
    </w:p>
    <w:p w14:paraId="07BFBDFA" w14:textId="77777777" w:rsidR="0032343D" w:rsidRDefault="0032343D" w:rsidP="0032343D">
      <w:pPr>
        <w:pStyle w:val="Codice"/>
      </w:pPr>
      <w:r>
        <w:tab/>
      </w:r>
      <w:proofErr w:type="gramStart"/>
      <w:r>
        <w:t>print</w:t>
      </w:r>
      <w:proofErr w:type="gramEnd"/>
      <w:r>
        <w:t xml:space="preserve"> '*** Ending loops ***'</w:t>
      </w:r>
    </w:p>
    <w:p w14:paraId="61E7C834" w14:textId="77777777" w:rsidR="0032343D" w:rsidRDefault="0032343D" w:rsidP="0032343D">
      <w:pPr>
        <w:pStyle w:val="Codice"/>
      </w:pPr>
      <w:r>
        <w:tab/>
      </w:r>
    </w:p>
    <w:p w14:paraId="13F86F6D" w14:textId="77777777" w:rsidR="0032343D" w:rsidRDefault="0032343D" w:rsidP="0032343D">
      <w:pPr>
        <w:pStyle w:val="Codice"/>
      </w:pPr>
      <w:proofErr w:type="gramStart"/>
      <w:r>
        <w:t>if</w:t>
      </w:r>
      <w:proofErr w:type="gramEnd"/>
      <w:r>
        <w:t xml:space="preserve"> __name__ == '__main__':</w:t>
      </w:r>
    </w:p>
    <w:p w14:paraId="3CD757BA" w14:textId="77777777" w:rsidR="0032343D" w:rsidRDefault="0032343D" w:rsidP="0032343D">
      <w:pPr>
        <w:pStyle w:val="Codice"/>
      </w:pPr>
      <w:r>
        <w:tab/>
      </w:r>
      <w:proofErr w:type="gramStart"/>
      <w:r>
        <w:t>main</w:t>
      </w:r>
      <w:proofErr w:type="gramEnd"/>
      <w:r>
        <w:t>()</w:t>
      </w:r>
    </w:p>
    <w:p w14:paraId="2C4D5E14" w14:textId="77777777" w:rsidR="0032343D" w:rsidRDefault="0032343D" w:rsidP="0032343D">
      <w:pPr>
        <w:pStyle w:val="Codice"/>
      </w:pPr>
    </w:p>
    <w:p w14:paraId="3612DA49" w14:textId="77777777" w:rsidR="0032343D" w:rsidRPr="0032343D" w:rsidRDefault="0032343D" w:rsidP="0032343D">
      <w:pPr>
        <w:pStyle w:val="Codice"/>
      </w:pPr>
    </w:p>
    <w:p w14:paraId="4CD7EE0D" w14:textId="77777777" w:rsidR="00AD40F4" w:rsidRPr="00033E99" w:rsidRDefault="00AD40F4" w:rsidP="00AD40F4">
      <w:pPr>
        <w:pStyle w:val="Titolo2"/>
      </w:pPr>
      <w:bookmarkStart w:id="52" w:name="_Toc389205691"/>
      <w:r w:rsidRPr="00033E99">
        <w:t>Algorithms times</w:t>
      </w:r>
      <w:bookmarkEnd w:id="52"/>
    </w:p>
    <w:p w14:paraId="15FF9534" w14:textId="57537395" w:rsidR="004C7D5B" w:rsidRPr="00033E99" w:rsidRDefault="004C7D5B" w:rsidP="004C7D5B">
      <w:pPr>
        <w:pStyle w:val="Titolo3"/>
      </w:pPr>
      <w:bookmarkStart w:id="53" w:name="_Toc389205692"/>
      <w:r w:rsidRPr="00033E99">
        <w:t>Heavy function</w:t>
      </w:r>
      <w:bookmarkEnd w:id="53"/>
    </w:p>
    <w:p w14:paraId="25FA6165" w14:textId="77777777" w:rsidR="00D25FD6" w:rsidRPr="00033E99" w:rsidRDefault="00D25FD6" w:rsidP="00D25FD6">
      <w:r w:rsidRPr="00033E99">
        <w:rPr>
          <w:rStyle w:val="hps"/>
        </w:rPr>
        <w:t>Note that</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number of processes</w:t>
      </w:r>
      <w:r w:rsidRPr="00033E99">
        <w:t xml:space="preserve"> </w:t>
      </w:r>
      <w:r w:rsidRPr="00033E99">
        <w:rPr>
          <w:rStyle w:val="hps"/>
        </w:rPr>
        <w:t>equal to 9</w:t>
      </w:r>
      <w:r w:rsidRPr="00033E99">
        <w:t xml:space="preserve">, </w:t>
      </w:r>
      <w:r w:rsidRPr="00033E99">
        <w:rPr>
          <w:rStyle w:val="hps"/>
        </w:rPr>
        <w:t>and</w:t>
      </w:r>
      <w:r w:rsidRPr="00033E99">
        <w:t xml:space="preserve"> </w:t>
      </w:r>
      <w:r w:rsidRPr="00033E99">
        <w:rPr>
          <w:rStyle w:val="hps"/>
        </w:rPr>
        <w:t>a matrix</w:t>
      </w:r>
      <w:r w:rsidRPr="00033E99">
        <w:t xml:space="preserve"> </w:t>
      </w:r>
      <w:r w:rsidRPr="00033E99">
        <w:rPr>
          <w:rStyle w:val="hps"/>
        </w:rPr>
        <w:t>size</w:t>
      </w:r>
      <w:r w:rsidRPr="00033E99">
        <w:t xml:space="preserve"> </w:t>
      </w:r>
      <w:r w:rsidRPr="00033E99">
        <w:rPr>
          <w:rStyle w:val="hps"/>
        </w:rPr>
        <w:t>of</w:t>
      </w:r>
      <w:r w:rsidRPr="00033E99">
        <w:t xml:space="preserve"> </w:t>
      </w:r>
      <w:r w:rsidRPr="00033E99">
        <w:rPr>
          <w:rStyle w:val="hps"/>
        </w:rPr>
        <w:t>768x768</w:t>
      </w:r>
      <w:r w:rsidRPr="00033E99">
        <w:t xml:space="preserve">, </w:t>
      </w:r>
      <w:r w:rsidRPr="00033E99">
        <w:rPr>
          <w:rStyle w:val="hps"/>
        </w:rPr>
        <w:t>increasing the load</w:t>
      </w:r>
      <w:r w:rsidRPr="00033E99">
        <w:t xml:space="preserve"> </w:t>
      </w:r>
      <w:r w:rsidRPr="00033E99">
        <w:rPr>
          <w:rStyle w:val="hps"/>
        </w:rPr>
        <w:t>given by the function</w:t>
      </w:r>
      <w:r w:rsidRPr="00033E99">
        <w:t xml:space="preserve">, it grows </w:t>
      </w:r>
      <w:r w:rsidRPr="00033E99">
        <w:rPr>
          <w:rStyle w:val="hps"/>
        </w:rPr>
        <w:t>in a linear way</w:t>
      </w:r>
      <w:r w:rsidRPr="00033E99">
        <w:t xml:space="preserve"> </w:t>
      </w:r>
      <w:r w:rsidRPr="00033E99">
        <w:rPr>
          <w:rStyle w:val="hps"/>
        </w:rPr>
        <w:t>the time taken by</w:t>
      </w:r>
      <w:r w:rsidRPr="00033E99">
        <w:t xml:space="preserve"> </w:t>
      </w:r>
      <w:r w:rsidRPr="00033E99">
        <w:rPr>
          <w:rStyle w:val="hps"/>
        </w:rPr>
        <w:t>various algorithms.</w:t>
      </w:r>
      <w:r w:rsidRPr="00033E99">
        <w:t xml:space="preserve"> </w:t>
      </w:r>
    </w:p>
    <w:p w14:paraId="52C20339" w14:textId="1177265A" w:rsidR="00D25FD6" w:rsidRPr="00033E99" w:rsidRDefault="00D25FD6" w:rsidP="00D25FD6">
      <w:proofErr w:type="gramStart"/>
      <w:r w:rsidRPr="00033E99">
        <w:rPr>
          <w:rStyle w:val="hps"/>
        </w:rPr>
        <w:t>The results</w:t>
      </w:r>
      <w:r w:rsidRPr="00033E99">
        <w:t xml:space="preserve"> </w:t>
      </w:r>
      <w:r w:rsidRPr="00033E99">
        <w:rPr>
          <w:rStyle w:val="hps"/>
        </w:rPr>
        <w:t>of the graph</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the communication time</w:t>
      </w:r>
      <w:r w:rsidRPr="00033E99">
        <w:t xml:space="preserve"> </w:t>
      </w:r>
      <w:r w:rsidRPr="00033E99">
        <w:rPr>
          <w:rStyle w:val="hps"/>
        </w:rPr>
        <w:t>unchanged</w:t>
      </w:r>
      <w:r w:rsidRPr="00033E99">
        <w:t xml:space="preserve">, </w:t>
      </w:r>
      <w:r w:rsidRPr="00033E99">
        <w:rPr>
          <w:rStyle w:val="hps"/>
        </w:rPr>
        <w:t>and increasing</w:t>
      </w:r>
      <w:r w:rsidRPr="00033E99">
        <w:t xml:space="preserve"> </w:t>
      </w:r>
      <w:r w:rsidRPr="00033E99">
        <w:rPr>
          <w:rStyle w:val="hps"/>
        </w:rPr>
        <w:t>in a linear manner</w:t>
      </w:r>
      <w:r w:rsidRPr="00033E99">
        <w:t xml:space="preserve"> </w:t>
      </w:r>
      <w:r w:rsidRPr="00033E99">
        <w:rPr>
          <w:rStyle w:val="hps"/>
        </w:rPr>
        <w:t>the</w:t>
      </w:r>
      <w:r w:rsidRPr="00033E99">
        <w:t xml:space="preserve"> </w:t>
      </w:r>
      <w:r w:rsidRPr="00033E99">
        <w:rPr>
          <w:rStyle w:val="hps"/>
        </w:rPr>
        <w:t>computation time</w:t>
      </w:r>
      <w:r w:rsidRPr="00033E99">
        <w:t xml:space="preserve"> </w:t>
      </w:r>
      <w:r w:rsidRPr="00033E99">
        <w:rPr>
          <w:rStyle w:val="hps"/>
        </w:rPr>
        <w:t>in each process</w:t>
      </w:r>
      <w:r w:rsidRPr="00033E99">
        <w:t xml:space="preserve"> </w:t>
      </w:r>
      <w:r w:rsidRPr="00033E99">
        <w:rPr>
          <w:rStyle w:val="hps"/>
        </w:rPr>
        <w:t>through the</w:t>
      </w:r>
      <w:r w:rsidRPr="00033E99">
        <w:t xml:space="preserve"> </w:t>
      </w:r>
      <w:r w:rsidRPr="00033E99">
        <w:rPr>
          <w:rStyle w:val="hps"/>
        </w:rPr>
        <w:t>load function</w:t>
      </w:r>
      <w:proofErr w:type="gramEnd"/>
      <w:r w:rsidRPr="00033E99">
        <w:t>.</w:t>
      </w:r>
    </w:p>
    <w:p w14:paraId="22B47A07" w14:textId="146A1EC1" w:rsidR="004C7D5B" w:rsidRPr="00033E99" w:rsidRDefault="004C7D5B" w:rsidP="004C7D5B">
      <w:pPr>
        <w:jc w:val="center"/>
      </w:pPr>
      <w:r w:rsidRPr="00033E99">
        <w:rPr>
          <w:noProof/>
          <w:lang w:val="it-IT" w:eastAsia="it-IT" w:bidi="ar-SA"/>
        </w:rPr>
        <w:drawing>
          <wp:inline distT="0" distB="0" distL="0" distR="0" wp14:anchorId="462A9E04" wp14:editId="7110089B">
            <wp:extent cx="5537820" cy="3674310"/>
            <wp:effectExtent l="0" t="0" r="25400" b="21590"/>
            <wp:docPr id="5" name="Gra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709A032" w14:textId="4B37473B" w:rsidR="004C7D5B" w:rsidRPr="00033E99" w:rsidRDefault="004C7D5B" w:rsidP="004C7D5B">
      <w:pPr>
        <w:pStyle w:val="Titolo3"/>
      </w:pPr>
      <w:bookmarkStart w:id="54" w:name="_Toc389205693"/>
      <w:r w:rsidRPr="00033E99">
        <w:t xml:space="preserve">No-Input/Output Vs </w:t>
      </w:r>
      <w:proofErr w:type="spellStart"/>
      <w:r w:rsidRPr="00033E99">
        <w:t>Input/Output</w:t>
      </w:r>
      <w:bookmarkEnd w:id="54"/>
      <w:proofErr w:type="spellEnd"/>
    </w:p>
    <w:p w14:paraId="3F8CF2BA" w14:textId="4B5EAC3C" w:rsidR="00D94B0C" w:rsidRPr="00033E99" w:rsidRDefault="00D94B0C" w:rsidP="00D94B0C">
      <w:pPr>
        <w:rPr>
          <w:rStyle w:val="hps"/>
        </w:rPr>
      </w:pPr>
      <w:r w:rsidRPr="00033E99">
        <w:rPr>
          <w:rStyle w:val="hps"/>
        </w:rPr>
        <w:t>The results of the</w:t>
      </w:r>
      <w:r w:rsidRPr="00033E99">
        <w:t xml:space="preserve"> </w:t>
      </w:r>
      <w:r w:rsidRPr="00033E99">
        <w:rPr>
          <w:rStyle w:val="hps"/>
        </w:rPr>
        <w:t>following graphs</w:t>
      </w:r>
      <w:r w:rsidRPr="00033E99">
        <w:t xml:space="preserve"> </w:t>
      </w:r>
      <w:r w:rsidRPr="00033E99">
        <w:rPr>
          <w:rStyle w:val="hps"/>
        </w:rPr>
        <w:t>are obtained by</w:t>
      </w:r>
      <w:r w:rsidRPr="00033E99">
        <w:t xml:space="preserve"> </w:t>
      </w:r>
      <w:r w:rsidRPr="00033E99">
        <w:rPr>
          <w:rStyle w:val="hps"/>
        </w:rPr>
        <w:t>keeping</w:t>
      </w:r>
      <w:r w:rsidRPr="00033E99">
        <w:t xml:space="preserve"> </w:t>
      </w:r>
      <w:r w:rsidRPr="00033E99">
        <w:rPr>
          <w:rStyle w:val="hps"/>
        </w:rPr>
        <w:t>unchanged</w:t>
      </w:r>
      <w:r w:rsidRPr="00033E99">
        <w:t xml:space="preserve"> </w:t>
      </w:r>
      <w:r w:rsidRPr="00033E99">
        <w:rPr>
          <w:rStyle w:val="hps"/>
        </w:rPr>
        <w:t>the</w:t>
      </w:r>
      <w:r w:rsidRPr="00033E99">
        <w:t xml:space="preserve"> </w:t>
      </w:r>
      <w:r w:rsidRPr="00033E99">
        <w:rPr>
          <w:rStyle w:val="hps"/>
        </w:rPr>
        <w:t>normal size</w:t>
      </w:r>
      <w:r w:rsidRPr="00033E99">
        <w:t xml:space="preserve"> </w:t>
      </w:r>
      <w:r w:rsidRPr="00033E99">
        <w:rPr>
          <w:rStyle w:val="hps"/>
        </w:rPr>
        <w:t>of the matrix</w:t>
      </w:r>
      <w:r w:rsidRPr="00033E99">
        <w:t xml:space="preserve"> </w:t>
      </w:r>
      <w:r w:rsidRPr="00033E99">
        <w:rPr>
          <w:rStyle w:val="hps"/>
        </w:rPr>
        <w:t>to</w:t>
      </w:r>
      <w:r w:rsidRPr="00033E99">
        <w:t xml:space="preserve"> </w:t>
      </w:r>
      <w:r w:rsidRPr="00033E99">
        <w:rPr>
          <w:rStyle w:val="hps"/>
        </w:rPr>
        <w:t>768x768</w:t>
      </w:r>
      <w:r w:rsidRPr="00033E99">
        <w:t xml:space="preserve">. </w:t>
      </w:r>
      <w:r w:rsidRPr="00033E99">
        <w:rPr>
          <w:rStyle w:val="hps"/>
        </w:rPr>
        <w:t>With</w:t>
      </w:r>
      <w:r w:rsidRPr="00033E99">
        <w:t xml:space="preserve"> </w:t>
      </w:r>
      <w:r w:rsidRPr="00033E99">
        <w:rPr>
          <w:rStyle w:val="hps"/>
        </w:rPr>
        <w:t>these graphs</w:t>
      </w:r>
      <w:r w:rsidRPr="00033E99">
        <w:t xml:space="preserve"> </w:t>
      </w:r>
      <w:r w:rsidRPr="00033E99">
        <w:rPr>
          <w:rStyle w:val="hps"/>
        </w:rPr>
        <w:t>we want to</w:t>
      </w:r>
      <w:r w:rsidRPr="00033E99">
        <w:t xml:space="preserve"> </w:t>
      </w:r>
      <w:r w:rsidRPr="00033E99">
        <w:rPr>
          <w:rStyle w:val="hps"/>
        </w:rPr>
        <w:t>see</w:t>
      </w:r>
      <w:r w:rsidRPr="00033E99">
        <w:t xml:space="preserve"> </w:t>
      </w:r>
      <w:r w:rsidRPr="00033E99">
        <w:rPr>
          <w:rStyle w:val="hps"/>
        </w:rPr>
        <w:t>how they change</w:t>
      </w:r>
      <w:r w:rsidRPr="00033E99">
        <w:t xml:space="preserve"> </w:t>
      </w:r>
      <w:r w:rsidRPr="00033E99">
        <w:rPr>
          <w:rStyle w:val="hps"/>
        </w:rPr>
        <w:t>the running times</w:t>
      </w:r>
      <w:r w:rsidRPr="00033E99">
        <w:t xml:space="preserve"> </w:t>
      </w:r>
      <w:r w:rsidRPr="00033E99">
        <w:rPr>
          <w:rStyle w:val="hps"/>
        </w:rPr>
        <w:t>of the various</w:t>
      </w:r>
      <w:r w:rsidRPr="00033E99">
        <w:t xml:space="preserve"> </w:t>
      </w:r>
      <w:r w:rsidRPr="00033E99">
        <w:rPr>
          <w:rStyle w:val="hps"/>
        </w:rPr>
        <w:t>algorithms</w:t>
      </w:r>
      <w:r w:rsidRPr="00033E99">
        <w:t xml:space="preserve"> </w:t>
      </w:r>
      <w:r w:rsidRPr="00033E99">
        <w:rPr>
          <w:rStyle w:val="hps"/>
        </w:rPr>
        <w:t>in a situation</w:t>
      </w:r>
      <w:r w:rsidRPr="00033E99">
        <w:t xml:space="preserve"> </w:t>
      </w:r>
      <w:r w:rsidRPr="00033E99">
        <w:rPr>
          <w:rStyle w:val="hps"/>
        </w:rPr>
        <w:t>equal for all,</w:t>
      </w:r>
      <w:r w:rsidRPr="00033E99">
        <w:t xml:space="preserve"> </w:t>
      </w:r>
      <w:r w:rsidRPr="00033E99">
        <w:rPr>
          <w:rStyle w:val="hps"/>
        </w:rPr>
        <w:t>using the</w:t>
      </w:r>
      <w:r w:rsidRPr="00033E99">
        <w:t xml:space="preserve"> </w:t>
      </w:r>
      <w:r w:rsidRPr="00033E99">
        <w:rPr>
          <w:rStyle w:val="hps"/>
        </w:rPr>
        <w:t>input output</w:t>
      </w:r>
      <w:r w:rsidRPr="00033E99">
        <w:t xml:space="preserve"> </w:t>
      </w:r>
      <w:r w:rsidRPr="00033E99">
        <w:rPr>
          <w:rStyle w:val="hps"/>
        </w:rPr>
        <w:t>from</w:t>
      </w:r>
      <w:r w:rsidRPr="00033E99">
        <w:t xml:space="preserve"> </w:t>
      </w:r>
      <w:r w:rsidRPr="00033E99">
        <w:rPr>
          <w:rStyle w:val="hps"/>
        </w:rPr>
        <w:t>the disk, or</w:t>
      </w:r>
      <w:r w:rsidRPr="00033E99">
        <w:t xml:space="preserve"> </w:t>
      </w:r>
      <w:r w:rsidRPr="00033E99">
        <w:rPr>
          <w:rStyle w:val="hps"/>
        </w:rPr>
        <w:t>by generating</w:t>
      </w:r>
      <w:r w:rsidRPr="00033E99">
        <w:t xml:space="preserve"> </w:t>
      </w:r>
      <w:r w:rsidRPr="00033E99">
        <w:rPr>
          <w:rStyle w:val="hps"/>
        </w:rPr>
        <w:t>the matrices</w:t>
      </w:r>
      <w:r w:rsidRPr="00033E99">
        <w:t xml:space="preserve"> </w:t>
      </w:r>
      <w:r w:rsidRPr="00033E99">
        <w:rPr>
          <w:rStyle w:val="hps"/>
        </w:rPr>
        <w:t>on the fly.</w:t>
      </w:r>
    </w:p>
    <w:p w14:paraId="0A0267B8" w14:textId="64D95E2B" w:rsidR="00D94B0C" w:rsidRPr="00033E99" w:rsidRDefault="00D94B0C" w:rsidP="00D94B0C">
      <w:r w:rsidRPr="00033E99">
        <w:rPr>
          <w:rStyle w:val="hps"/>
        </w:rPr>
        <w:lastRenderedPageBreak/>
        <w:t>As you can see</w:t>
      </w:r>
      <w:r w:rsidRPr="00033E99">
        <w:t xml:space="preserve"> </w:t>
      </w:r>
      <w:r w:rsidRPr="00033E99">
        <w:rPr>
          <w:rStyle w:val="hps"/>
        </w:rPr>
        <w:t>below,</w:t>
      </w:r>
      <w:r w:rsidRPr="00033E99">
        <w:t xml:space="preserve"> </w:t>
      </w:r>
      <w:r w:rsidRPr="00033E99">
        <w:rPr>
          <w:rStyle w:val="hps"/>
        </w:rPr>
        <w:t>the execution time</w:t>
      </w:r>
      <w:r w:rsidRPr="00033E99">
        <w:t xml:space="preserve"> </w:t>
      </w:r>
      <w:r w:rsidRPr="00033E99">
        <w:rPr>
          <w:rStyle w:val="hps"/>
        </w:rPr>
        <w:t>using</w:t>
      </w:r>
      <w:r w:rsidRPr="00033E99">
        <w:t xml:space="preserve"> </w:t>
      </w:r>
      <w:r w:rsidRPr="00033E99">
        <w:rPr>
          <w:rStyle w:val="hps"/>
        </w:rPr>
        <w:t>the disk load</w:t>
      </w:r>
      <w:r w:rsidRPr="00033E99">
        <w:t xml:space="preserve"> </w:t>
      </w:r>
      <w:r w:rsidRPr="00033E99">
        <w:rPr>
          <w:rStyle w:val="hps"/>
        </w:rPr>
        <w:t>increases,</w:t>
      </w:r>
      <w:r w:rsidRPr="00033E99">
        <w:t xml:space="preserve"> </w:t>
      </w:r>
      <w:r w:rsidRPr="00033E99">
        <w:rPr>
          <w:rStyle w:val="hps"/>
        </w:rPr>
        <w:t>except in the case</w:t>
      </w:r>
      <w:r w:rsidRPr="00033E99">
        <w:t xml:space="preserve"> </w:t>
      </w:r>
      <w:r w:rsidRPr="00033E99">
        <w:rPr>
          <w:rStyle w:val="hps"/>
        </w:rPr>
        <w:t>of the algorithm</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where it remains</w:t>
      </w:r>
      <w:r w:rsidRPr="00033E99">
        <w:t xml:space="preserve"> </w:t>
      </w:r>
      <w:r w:rsidRPr="00033E99">
        <w:rPr>
          <w:rStyle w:val="hps"/>
        </w:rPr>
        <w:t>almost unchanged</w:t>
      </w:r>
      <w:r w:rsidRPr="00033E99">
        <w:t>.</w:t>
      </w:r>
    </w:p>
    <w:p w14:paraId="0CF8D7D4" w14:textId="418115BB" w:rsidR="00A56915" w:rsidRPr="00033E99" w:rsidRDefault="00F428F1" w:rsidP="003D3AE0">
      <w:pPr>
        <w:jc w:val="center"/>
      </w:pPr>
      <w:r w:rsidRPr="00033E99">
        <w:rPr>
          <w:noProof/>
          <w:lang w:val="it-IT" w:eastAsia="it-IT" w:bidi="ar-SA"/>
        </w:rPr>
        <w:drawing>
          <wp:inline distT="0" distB="0" distL="0" distR="0" wp14:anchorId="7EF7F4D1" wp14:editId="6312EE3E">
            <wp:extent cx="2801722" cy="1719072"/>
            <wp:effectExtent l="0" t="0" r="17780" b="14605"/>
            <wp:docPr id="8" name="Gra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003B2C27" w:rsidRPr="00033E99">
        <w:rPr>
          <w:noProof/>
          <w:lang w:val="it-IT" w:eastAsia="it-IT" w:bidi="ar-SA"/>
        </w:rPr>
        <w:drawing>
          <wp:inline distT="0" distB="0" distL="0" distR="0" wp14:anchorId="402F838B" wp14:editId="79D639F1">
            <wp:extent cx="2801722" cy="1711757"/>
            <wp:effectExtent l="0" t="0" r="17780" b="22225"/>
            <wp:docPr id="9" name="Gra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00A56915" w:rsidRPr="00033E99">
        <w:rPr>
          <w:noProof/>
          <w:lang w:val="it-IT" w:eastAsia="it-IT" w:bidi="ar-SA"/>
        </w:rPr>
        <w:drawing>
          <wp:inline distT="0" distB="0" distL="0" distR="0" wp14:anchorId="78A0A364" wp14:editId="73F599B1">
            <wp:extent cx="2801722" cy="1711757"/>
            <wp:effectExtent l="0" t="0" r="17780" b="22225"/>
            <wp:docPr id="18" name="Grafico 1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003D3AE0" w:rsidRPr="00033E99">
        <w:rPr>
          <w:noProof/>
          <w:lang w:val="it-IT" w:eastAsia="it-IT" w:bidi="ar-SA"/>
        </w:rPr>
        <w:drawing>
          <wp:inline distT="0" distB="0" distL="0" distR="0" wp14:anchorId="1C91A7B4" wp14:editId="39043B1E">
            <wp:extent cx="2801722" cy="1711756"/>
            <wp:effectExtent l="0" t="0" r="17780" b="22225"/>
            <wp:docPr id="20" name="Grafico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3C2919C" w14:textId="0AB0FBB3" w:rsidR="00C445A7" w:rsidRPr="00033E99" w:rsidRDefault="00C445A7" w:rsidP="00C445A7">
      <w:pPr>
        <w:pStyle w:val="Titolo3"/>
      </w:pPr>
      <w:bookmarkStart w:id="55" w:name="_Toc389205694"/>
      <w:r w:rsidRPr="00033E99">
        <w:t>No-Optimization Vs Optimization</w:t>
      </w:r>
      <w:bookmarkEnd w:id="55"/>
    </w:p>
    <w:p w14:paraId="7B6C7427" w14:textId="5D798446" w:rsidR="00C445A7" w:rsidRPr="00033E99" w:rsidRDefault="00E726F8" w:rsidP="00E726F8">
      <w:pPr>
        <w:jc w:val="center"/>
      </w:pPr>
      <w:r w:rsidRPr="00033E99">
        <w:rPr>
          <w:noProof/>
          <w:lang w:val="it-IT" w:eastAsia="it-IT" w:bidi="ar-SA"/>
        </w:rPr>
        <w:drawing>
          <wp:inline distT="0" distB="0" distL="0" distR="0" wp14:anchorId="0874A133" wp14:editId="1E16A441">
            <wp:extent cx="2801722" cy="1689811"/>
            <wp:effectExtent l="0" t="0" r="17780" b="24765"/>
            <wp:docPr id="27" name="Grafico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033E99">
        <w:rPr>
          <w:noProof/>
          <w:lang w:val="it-IT" w:eastAsia="it-IT" w:bidi="ar-SA"/>
        </w:rPr>
        <w:drawing>
          <wp:inline distT="0" distB="0" distL="0" distR="0" wp14:anchorId="78030AF0" wp14:editId="44641A6A">
            <wp:extent cx="2801722" cy="1689811"/>
            <wp:effectExtent l="0" t="0" r="17780" b="24765"/>
            <wp:docPr id="24" name="Grafico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sidRPr="00033E99">
        <w:rPr>
          <w:noProof/>
          <w:lang w:val="it-IT" w:eastAsia="it-IT" w:bidi="ar-SA"/>
        </w:rPr>
        <w:drawing>
          <wp:inline distT="0" distB="0" distL="0" distR="0" wp14:anchorId="4B9E068F" wp14:editId="13577B0F">
            <wp:extent cx="2801722" cy="1682496"/>
            <wp:effectExtent l="0" t="0" r="17780" b="13335"/>
            <wp:docPr id="25" name="Grafico 2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033E99">
        <w:rPr>
          <w:noProof/>
          <w:lang w:val="it-IT" w:eastAsia="it-IT" w:bidi="ar-SA"/>
        </w:rPr>
        <w:drawing>
          <wp:inline distT="0" distB="0" distL="0" distR="0" wp14:anchorId="4FB4CD89" wp14:editId="2ECB9749">
            <wp:extent cx="2801722" cy="1667865"/>
            <wp:effectExtent l="0" t="0" r="17780" b="27940"/>
            <wp:docPr id="26" name="Grafico 26"/>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D3908BE" w14:textId="45AF5858" w:rsidR="00A844DB" w:rsidRPr="00033E99" w:rsidRDefault="00A844DB" w:rsidP="00A844DB">
      <w:pPr>
        <w:pStyle w:val="Titolo3"/>
      </w:pPr>
      <w:bookmarkStart w:id="56" w:name="_Toc389205695"/>
      <w:r w:rsidRPr="00033E99">
        <w:t>Number of process Vs Time</w:t>
      </w:r>
      <w:bookmarkEnd w:id="56"/>
    </w:p>
    <w:p w14:paraId="1CE2DCE2" w14:textId="5B4CD6B8" w:rsidR="00E10969" w:rsidRPr="00033E99" w:rsidRDefault="00E10969" w:rsidP="00E10969">
      <w:pPr>
        <w:pStyle w:val="Nessunaspaziatura"/>
        <w:spacing w:after="240"/>
        <w:rPr>
          <w:color w:val="C00000"/>
        </w:rPr>
      </w:pPr>
      <w:r w:rsidRPr="00033E99">
        <w:rPr>
          <w:color w:val="C00000"/>
        </w:rPr>
        <w:t>Matrix 192x192</w:t>
      </w:r>
    </w:p>
    <w:p w14:paraId="028E01AC" w14:textId="63B10AA6" w:rsidR="00E10969" w:rsidRPr="00033E99" w:rsidRDefault="009E32F8" w:rsidP="00E10969">
      <w:pPr>
        <w:rPr>
          <w:rStyle w:val="hps"/>
        </w:rPr>
      </w:pPr>
      <w:r w:rsidRPr="00033E99">
        <w:rPr>
          <w:rStyle w:val="hps"/>
        </w:rPr>
        <w:lastRenderedPageBreak/>
        <w:t>As can be seen</w:t>
      </w:r>
      <w:r w:rsidRPr="00033E99">
        <w:t xml:space="preserve"> </w:t>
      </w:r>
      <w:r w:rsidRPr="00033E99">
        <w:rPr>
          <w:rStyle w:val="hps"/>
        </w:rPr>
        <w:t>from the first graph</w:t>
      </w:r>
      <w:r w:rsidRPr="00033E99">
        <w:t xml:space="preserve">, </w:t>
      </w:r>
      <w:r w:rsidRPr="00033E99">
        <w:rPr>
          <w:rStyle w:val="hps"/>
        </w:rPr>
        <w:t>with matrices of</w:t>
      </w:r>
      <w:r w:rsidRPr="00033E99">
        <w:t xml:space="preserve"> </w:t>
      </w:r>
      <w:r w:rsidRPr="00033E99">
        <w:rPr>
          <w:rStyle w:val="hps"/>
        </w:rPr>
        <w:t>small size and</w:t>
      </w:r>
      <w:r w:rsidRPr="00033E99">
        <w:t xml:space="preserve"> </w:t>
      </w:r>
      <w:r w:rsidRPr="00033E99">
        <w:rPr>
          <w:rStyle w:val="hps"/>
        </w:rPr>
        <w:t>therefore with</w:t>
      </w:r>
      <w:r w:rsidRPr="00033E99">
        <w:t xml:space="preserve"> </w:t>
      </w:r>
      <w:r w:rsidRPr="00033E99">
        <w:rPr>
          <w:rStyle w:val="hps"/>
        </w:rPr>
        <w:t>very limited</w:t>
      </w:r>
      <w:r w:rsidRPr="00033E99">
        <w:t xml:space="preserve"> </w:t>
      </w:r>
      <w:r w:rsidRPr="00033E99">
        <w:rPr>
          <w:rStyle w:val="hps"/>
        </w:rPr>
        <w:t>computational load</w:t>
      </w:r>
      <w:r w:rsidRPr="00033E99">
        <w:t xml:space="preserve">, </w:t>
      </w:r>
      <w:r w:rsidRPr="00033E99">
        <w:rPr>
          <w:rStyle w:val="hps"/>
        </w:rPr>
        <w:t>it is possible</w:t>
      </w:r>
      <w:r w:rsidRPr="00033E99">
        <w:t xml:space="preserve"> </w:t>
      </w:r>
      <w:r w:rsidRPr="00033E99">
        <w:rPr>
          <w:rStyle w:val="hps"/>
        </w:rPr>
        <w:t>to note that</w:t>
      </w:r>
      <w:r w:rsidRPr="00033E99">
        <w:t xml:space="preserve"> </w:t>
      </w:r>
      <w:r w:rsidRPr="00033E99">
        <w:rPr>
          <w:rStyle w:val="hps"/>
        </w:rPr>
        <w:t>passing</w:t>
      </w:r>
      <w:r w:rsidRPr="00033E99">
        <w:t xml:space="preserve"> </w:t>
      </w:r>
      <w:r w:rsidRPr="00033E99">
        <w:rPr>
          <w:rStyle w:val="hps"/>
        </w:rPr>
        <w:t>from 4 to</w:t>
      </w:r>
      <w:r w:rsidRPr="00033E99">
        <w:t xml:space="preserve"> </w:t>
      </w:r>
      <w:r w:rsidRPr="00033E99">
        <w:rPr>
          <w:rStyle w:val="hps"/>
        </w:rPr>
        <w:t>9 to 16</w:t>
      </w:r>
      <w:r w:rsidRPr="00033E99">
        <w:t xml:space="preserve"> </w:t>
      </w:r>
      <w:r w:rsidRPr="00033E99">
        <w:rPr>
          <w:rStyle w:val="hps"/>
        </w:rPr>
        <w:t>processes</w:t>
      </w:r>
      <w:r w:rsidRPr="00033E99">
        <w:t xml:space="preserve"> </w:t>
      </w:r>
      <w:r w:rsidRPr="00033E99">
        <w:rPr>
          <w:rStyle w:val="hps"/>
        </w:rPr>
        <w:t>the execution time</w:t>
      </w:r>
      <w:r w:rsidRPr="00033E99">
        <w:t xml:space="preserve"> </w:t>
      </w:r>
      <w:r w:rsidRPr="00033E99">
        <w:rPr>
          <w:rStyle w:val="hps"/>
        </w:rPr>
        <w:t>tends to increase</w:t>
      </w:r>
      <w:r w:rsidRPr="00033E99">
        <w:t xml:space="preserve">, especially </w:t>
      </w:r>
      <w:r w:rsidRPr="00033E99">
        <w:rPr>
          <w:rStyle w:val="hps"/>
        </w:rPr>
        <w:t>in the algorithm</w:t>
      </w:r>
      <w:r w:rsidRPr="00033E99">
        <w:t xml:space="preserve"> </w:t>
      </w:r>
      <w:r w:rsidRPr="00033E99">
        <w:rPr>
          <w:rStyle w:val="hps"/>
        </w:rPr>
        <w:t>Processor</w:t>
      </w:r>
      <w:r w:rsidRPr="00033E99">
        <w:t xml:space="preserve"> </w:t>
      </w:r>
      <w:r w:rsidRPr="00033E99">
        <w:rPr>
          <w:rStyle w:val="hps"/>
        </w:rPr>
        <w:t>Farm.</w:t>
      </w:r>
    </w:p>
    <w:p w14:paraId="19F2728D" w14:textId="70101F72" w:rsidR="009E32F8" w:rsidRPr="00033E99" w:rsidRDefault="009E32F8" w:rsidP="00E10969">
      <w:r w:rsidRPr="00033E99">
        <w:rPr>
          <w:rStyle w:val="hps"/>
        </w:rPr>
        <w:t>This</w:t>
      </w:r>
      <w:r w:rsidRPr="00033E99">
        <w:t xml:space="preserve"> </w:t>
      </w:r>
      <w:r w:rsidRPr="00033E99">
        <w:rPr>
          <w:rStyle w:val="hps"/>
        </w:rPr>
        <w:t xml:space="preserve">anomalous </w:t>
      </w:r>
      <w:proofErr w:type="spellStart"/>
      <w:r w:rsidRPr="00033E99">
        <w:rPr>
          <w:rStyle w:val="hps"/>
        </w:rPr>
        <w:t>behavior</w:t>
      </w:r>
      <w:proofErr w:type="spellEnd"/>
      <w:r w:rsidRPr="00033E99">
        <w:t xml:space="preserve"> </w:t>
      </w:r>
      <w:r w:rsidRPr="00033E99">
        <w:rPr>
          <w:rStyle w:val="hps"/>
        </w:rPr>
        <w:t>is due to the</w:t>
      </w:r>
      <w:r w:rsidRPr="00033E99">
        <w:t xml:space="preserve"> </w:t>
      </w:r>
      <w:r w:rsidRPr="00033E99">
        <w:rPr>
          <w:rStyle w:val="hps"/>
        </w:rPr>
        <w:t>greater number of</w:t>
      </w:r>
      <w:r w:rsidRPr="00033E99">
        <w:t xml:space="preserve"> </w:t>
      </w:r>
      <w:r w:rsidRPr="00033E99">
        <w:rPr>
          <w:rStyle w:val="hps"/>
        </w:rPr>
        <w:t>messages</w:t>
      </w:r>
      <w:r w:rsidRPr="00033E99">
        <w:t xml:space="preserve"> </w:t>
      </w:r>
      <w:r w:rsidRPr="00033E99">
        <w:rPr>
          <w:rStyle w:val="hps"/>
        </w:rPr>
        <w:t>that the algorithms</w:t>
      </w:r>
      <w:r w:rsidRPr="00033E99">
        <w:t xml:space="preserve"> </w:t>
      </w:r>
      <w:r w:rsidRPr="00033E99">
        <w:rPr>
          <w:rStyle w:val="hps"/>
        </w:rPr>
        <w:t>must</w:t>
      </w:r>
      <w:r w:rsidRPr="00033E99">
        <w:t xml:space="preserve"> </w:t>
      </w:r>
      <w:r w:rsidRPr="00033E99">
        <w:rPr>
          <w:rStyle w:val="hps"/>
        </w:rPr>
        <w:t>perform</w:t>
      </w:r>
      <w:r w:rsidRPr="00033E99">
        <w:t xml:space="preserve"> </w:t>
      </w:r>
      <w:r w:rsidRPr="00033E99">
        <w:rPr>
          <w:rStyle w:val="hps"/>
        </w:rPr>
        <w:t>as the number of</w:t>
      </w:r>
      <w:r w:rsidRPr="00033E99">
        <w:t xml:space="preserve"> </w:t>
      </w:r>
      <w:r w:rsidRPr="00033E99">
        <w:rPr>
          <w:rStyle w:val="hps"/>
        </w:rPr>
        <w:t>processes</w:t>
      </w:r>
      <w:r w:rsidRPr="00033E99">
        <w:t xml:space="preserve">; </w:t>
      </w:r>
      <w:proofErr w:type="gramStart"/>
      <w:r w:rsidRPr="00033E99">
        <w:rPr>
          <w:rStyle w:val="hps"/>
        </w:rPr>
        <w:t>This</w:t>
      </w:r>
      <w:proofErr w:type="gramEnd"/>
      <w:r w:rsidRPr="00033E99">
        <w:t xml:space="preserve"> </w:t>
      </w:r>
      <w:r w:rsidRPr="00033E99">
        <w:rPr>
          <w:rStyle w:val="hps"/>
        </w:rPr>
        <w:t>is most noticeable</w:t>
      </w:r>
      <w:r w:rsidRPr="00033E99">
        <w:t xml:space="preserve"> </w:t>
      </w:r>
      <w:r w:rsidRPr="00033E99">
        <w:rPr>
          <w:rStyle w:val="hps"/>
        </w:rPr>
        <w:t>in the Processor</w:t>
      </w:r>
      <w:r w:rsidRPr="00033E99">
        <w:t xml:space="preserve"> </w:t>
      </w:r>
      <w:r w:rsidRPr="00033E99">
        <w:rPr>
          <w:rStyle w:val="hps"/>
        </w:rPr>
        <w:t>Farm</w:t>
      </w:r>
      <w:r w:rsidRPr="00033E99">
        <w:t xml:space="preserve"> </w:t>
      </w:r>
      <w:r w:rsidRPr="00033E99">
        <w:rPr>
          <w:rStyle w:val="hps"/>
        </w:rPr>
        <w:t>because</w:t>
      </w:r>
      <w:r w:rsidRPr="00033E99">
        <w:t xml:space="preserve"> </w:t>
      </w:r>
      <w:r w:rsidRPr="00033E99">
        <w:rPr>
          <w:rStyle w:val="hps"/>
        </w:rPr>
        <w:t>of the deployment</w:t>
      </w:r>
      <w:r w:rsidRPr="00033E99">
        <w:t xml:space="preserve"> </w:t>
      </w:r>
      <w:r w:rsidRPr="00033E99">
        <w:rPr>
          <w:rStyle w:val="hps"/>
        </w:rPr>
        <w:t>of the entire</w:t>
      </w:r>
      <w:r w:rsidRPr="00033E99">
        <w:t xml:space="preserve"> </w:t>
      </w:r>
      <w:r w:rsidRPr="00033E99">
        <w:rPr>
          <w:rStyle w:val="hps"/>
        </w:rPr>
        <w:t>matrix</w:t>
      </w:r>
      <w:r w:rsidRPr="00033E99">
        <w:t xml:space="preserve"> </w:t>
      </w:r>
      <w:r w:rsidRPr="00033E99">
        <w:rPr>
          <w:rStyle w:val="hps"/>
        </w:rPr>
        <w:t>B to each</w:t>
      </w:r>
      <w:r w:rsidRPr="00033E99">
        <w:t xml:space="preserve"> </w:t>
      </w:r>
      <w:r w:rsidRPr="00033E99">
        <w:rPr>
          <w:rStyle w:val="hps"/>
        </w:rPr>
        <w:t>slave process</w:t>
      </w:r>
      <w:r w:rsidRPr="00033E99">
        <w:t xml:space="preserve">, thus creating </w:t>
      </w:r>
      <w:r w:rsidRPr="00033E99">
        <w:rPr>
          <w:rStyle w:val="hps"/>
        </w:rPr>
        <w:t>a process whereby the</w:t>
      </w:r>
      <w:r w:rsidRPr="00033E99">
        <w:t xml:space="preserve"> </w:t>
      </w:r>
      <w:r w:rsidRPr="00033E99">
        <w:rPr>
          <w:rStyle w:val="hps"/>
        </w:rPr>
        <w:t>master</w:t>
      </w:r>
      <w:r w:rsidRPr="00033E99">
        <w:t xml:space="preserve"> </w:t>
      </w:r>
      <w:r w:rsidRPr="00033E99">
        <w:rPr>
          <w:rStyle w:val="hps"/>
        </w:rPr>
        <w:t>resulting in</w:t>
      </w:r>
      <w:r w:rsidRPr="00033E99">
        <w:t xml:space="preserve"> </w:t>
      </w:r>
      <w:r w:rsidRPr="00033E99">
        <w:rPr>
          <w:rStyle w:val="hps"/>
        </w:rPr>
        <w:t>performance degradation</w:t>
      </w:r>
      <w:r w:rsidRPr="00033E99">
        <w:t>.</w:t>
      </w:r>
    </w:p>
    <w:p w14:paraId="00AE9C50" w14:textId="7FAA3BDA" w:rsidR="00A844DB" w:rsidRPr="00033E99" w:rsidRDefault="00D36630" w:rsidP="00A844DB">
      <w:pPr>
        <w:jc w:val="center"/>
      </w:pPr>
      <w:r w:rsidRPr="00033E99">
        <w:rPr>
          <w:noProof/>
          <w:lang w:val="it-IT" w:eastAsia="it-IT" w:bidi="ar-SA"/>
        </w:rPr>
        <w:drawing>
          <wp:inline distT="0" distB="0" distL="0" distR="0" wp14:anchorId="40C7160D" wp14:editId="5E51D773">
            <wp:extent cx="5581498" cy="3672230"/>
            <wp:effectExtent l="0" t="0" r="19685" b="23495"/>
            <wp:docPr id="1" name="Gra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263DD39D" w14:textId="64ECF175" w:rsidR="00FF2CD8" w:rsidRPr="00033E99" w:rsidRDefault="00FF2CD8" w:rsidP="00FF2CD8">
      <w:r w:rsidRPr="00033E99">
        <w:rPr>
          <w:rStyle w:val="hps"/>
        </w:rPr>
        <w:t>The situation</w:t>
      </w:r>
      <w:r w:rsidRPr="00033E99">
        <w:t xml:space="preserve"> </w:t>
      </w:r>
      <w:r w:rsidRPr="00033E99">
        <w:rPr>
          <w:rStyle w:val="hps"/>
        </w:rPr>
        <w:t>improves with</w:t>
      </w:r>
      <w:r w:rsidRPr="00033E99">
        <w:t xml:space="preserve"> </w:t>
      </w:r>
      <w:r w:rsidRPr="00033E99">
        <w:rPr>
          <w:rStyle w:val="hps"/>
        </w:rPr>
        <w:t>the activation of the</w:t>
      </w:r>
      <w:r w:rsidRPr="00033E99">
        <w:t xml:space="preserve"> </w:t>
      </w:r>
      <w:r w:rsidRPr="00033E99">
        <w:rPr>
          <w:rStyle w:val="hps"/>
        </w:rPr>
        <w:t>load</w:t>
      </w:r>
      <w:r w:rsidRPr="00033E99">
        <w:t xml:space="preserve">, in fact, </w:t>
      </w:r>
      <w:r w:rsidRPr="00033E99">
        <w:rPr>
          <w:rStyle w:val="hps"/>
        </w:rPr>
        <w:t>the computational cost</w:t>
      </w:r>
      <w:r w:rsidRPr="00033E99">
        <w:t xml:space="preserve"> </w:t>
      </w:r>
      <w:r w:rsidRPr="00033E99">
        <w:rPr>
          <w:rStyle w:val="hps"/>
        </w:rPr>
        <w:t>increases with respect</w:t>
      </w:r>
      <w:r w:rsidRPr="00033E99">
        <w:t xml:space="preserve"> </w:t>
      </w:r>
      <w:r w:rsidRPr="00033E99">
        <w:rPr>
          <w:rStyle w:val="hps"/>
        </w:rPr>
        <w:t>to</w:t>
      </w:r>
      <w:r w:rsidRPr="00033E99">
        <w:t xml:space="preserve"> </w:t>
      </w:r>
      <w:r w:rsidRPr="00033E99">
        <w:rPr>
          <w:rStyle w:val="hps"/>
        </w:rPr>
        <w:t>communication costs,</w:t>
      </w:r>
      <w:r w:rsidRPr="00033E99">
        <w:t xml:space="preserve"> </w:t>
      </w:r>
      <w:r w:rsidRPr="00033E99">
        <w:rPr>
          <w:rStyle w:val="hps"/>
        </w:rPr>
        <w:t>and</w:t>
      </w:r>
      <w:r w:rsidRPr="00033E99">
        <w:t xml:space="preserve"> </w:t>
      </w:r>
      <w:r w:rsidRPr="00033E99">
        <w:rPr>
          <w:rStyle w:val="hps"/>
        </w:rPr>
        <w:t>then</w:t>
      </w:r>
      <w:r w:rsidRPr="00033E99">
        <w:t xml:space="preserve"> </w:t>
      </w:r>
      <w:r w:rsidRPr="00033E99">
        <w:rPr>
          <w:rStyle w:val="hps"/>
        </w:rPr>
        <w:t>we take advantage of</w:t>
      </w:r>
      <w:r w:rsidRPr="00033E99">
        <w:t xml:space="preserve"> </w:t>
      </w:r>
      <w:r w:rsidRPr="00033E99">
        <w:rPr>
          <w:rStyle w:val="hps"/>
        </w:rPr>
        <w:t>running</w:t>
      </w:r>
      <w:r w:rsidRPr="00033E99">
        <w:t xml:space="preserve"> </w:t>
      </w:r>
      <w:r w:rsidRPr="00033E99">
        <w:rPr>
          <w:rStyle w:val="hps"/>
        </w:rPr>
        <w:t>with</w:t>
      </w:r>
      <w:r w:rsidRPr="00033E99">
        <w:t xml:space="preserve"> </w:t>
      </w:r>
      <w:r w:rsidRPr="00033E99">
        <w:rPr>
          <w:rStyle w:val="hps"/>
        </w:rPr>
        <w:t>a</w:t>
      </w:r>
      <w:r w:rsidRPr="00033E99">
        <w:t xml:space="preserve"> </w:t>
      </w:r>
      <w:r w:rsidRPr="00033E99">
        <w:rPr>
          <w:rStyle w:val="hps"/>
        </w:rPr>
        <w:t>greater</w:t>
      </w:r>
      <w:r w:rsidRPr="00033E99">
        <w:t xml:space="preserve"> </w:t>
      </w:r>
      <w:r w:rsidRPr="00033E99">
        <w:rPr>
          <w:rStyle w:val="hps"/>
        </w:rPr>
        <w:t>number of processes</w:t>
      </w:r>
      <w:r w:rsidRPr="00033E99">
        <w:t>.</w:t>
      </w:r>
    </w:p>
    <w:p w14:paraId="452592DE" w14:textId="58AD4F39" w:rsidR="00D36630" w:rsidRPr="00033E99" w:rsidRDefault="00586476" w:rsidP="00A844DB">
      <w:pPr>
        <w:jc w:val="center"/>
      </w:pPr>
      <w:r w:rsidRPr="00033E99">
        <w:rPr>
          <w:noProof/>
          <w:lang w:val="it-IT" w:eastAsia="it-IT" w:bidi="ar-SA"/>
        </w:rPr>
        <w:lastRenderedPageBreak/>
        <w:drawing>
          <wp:inline distT="0" distB="0" distL="0" distR="0" wp14:anchorId="0BC524BD" wp14:editId="0F27291C">
            <wp:extent cx="5537820" cy="3674310"/>
            <wp:effectExtent l="0" t="0" r="25400" b="21590"/>
            <wp:docPr id="6" name="Gra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621EF1B" w14:textId="7327D883" w:rsidR="00FB268B" w:rsidRPr="00033E99" w:rsidRDefault="00FB268B" w:rsidP="00FB268B">
      <w:pPr>
        <w:pStyle w:val="Nessunaspaziatura"/>
        <w:spacing w:after="240"/>
        <w:rPr>
          <w:color w:val="C00000"/>
        </w:rPr>
      </w:pPr>
      <w:r w:rsidRPr="00033E99">
        <w:rPr>
          <w:color w:val="C00000"/>
        </w:rPr>
        <w:t>Matrix 960x960</w:t>
      </w:r>
    </w:p>
    <w:p w14:paraId="4C671DCA" w14:textId="7414DF74" w:rsidR="00FB268B" w:rsidRPr="00033E99" w:rsidRDefault="00FB268B" w:rsidP="00FB268B">
      <w:pPr>
        <w:rPr>
          <w:rStyle w:val="hps"/>
        </w:rPr>
      </w:pPr>
      <w:r w:rsidRPr="00033E99">
        <w:rPr>
          <w:rStyle w:val="hps"/>
        </w:rPr>
        <w:t>In this situation</w:t>
      </w:r>
      <w:r w:rsidRPr="00033E99">
        <w:t xml:space="preserve"> </w:t>
      </w:r>
      <w:r w:rsidRPr="00033E99">
        <w:rPr>
          <w:rStyle w:val="hps"/>
        </w:rPr>
        <w:t>we can</w:t>
      </w:r>
      <w:r w:rsidRPr="00033E99">
        <w:t xml:space="preserve"> </w:t>
      </w:r>
      <w:r w:rsidRPr="00033E99">
        <w:rPr>
          <w:rStyle w:val="hps"/>
        </w:rPr>
        <w:t>note that even if</w:t>
      </w:r>
      <w:r w:rsidRPr="00033E99">
        <w:t xml:space="preserve"> </w:t>
      </w:r>
      <w:r w:rsidRPr="00033E99">
        <w:rPr>
          <w:rStyle w:val="hps"/>
        </w:rPr>
        <w:t>the</w:t>
      </w:r>
      <w:r w:rsidRPr="00033E99">
        <w:t xml:space="preserve"> </w:t>
      </w:r>
      <w:r w:rsidRPr="00033E99">
        <w:rPr>
          <w:rStyle w:val="hps"/>
        </w:rPr>
        <w:t>load function</w:t>
      </w:r>
      <w:r w:rsidRPr="00033E99">
        <w:t xml:space="preserve"> </w:t>
      </w:r>
      <w:r w:rsidRPr="00033E99">
        <w:rPr>
          <w:rStyle w:val="hps"/>
        </w:rPr>
        <w:t>is not activated,</w:t>
      </w:r>
      <w:r w:rsidRPr="00033E99">
        <w:t xml:space="preserve"> </w:t>
      </w:r>
      <w:r w:rsidRPr="00033E99">
        <w:rPr>
          <w:rStyle w:val="hps"/>
        </w:rPr>
        <w:t>thanks to the increased</w:t>
      </w:r>
      <w:r w:rsidRPr="00033E99">
        <w:t xml:space="preserve"> </w:t>
      </w:r>
      <w:r w:rsidRPr="00033E99">
        <w:rPr>
          <w:rStyle w:val="hps"/>
        </w:rPr>
        <w:t>computational cost</w:t>
      </w:r>
      <w:r w:rsidRPr="00033E99">
        <w:t xml:space="preserve"> </w:t>
      </w:r>
      <w:r w:rsidRPr="00033E99">
        <w:rPr>
          <w:rStyle w:val="hps"/>
        </w:rPr>
        <w:t>due to the increase</w:t>
      </w:r>
      <w:r w:rsidRPr="00033E99">
        <w:t xml:space="preserve"> </w:t>
      </w:r>
      <w:r w:rsidRPr="00033E99">
        <w:rPr>
          <w:rStyle w:val="hps"/>
        </w:rPr>
        <w:t>of the</w:t>
      </w:r>
      <w:r w:rsidRPr="00033E99">
        <w:t xml:space="preserve"> </w:t>
      </w:r>
      <w:r w:rsidRPr="00033E99">
        <w:rPr>
          <w:rStyle w:val="hps"/>
        </w:rPr>
        <w:t>size of the matrix</w:t>
      </w:r>
      <w:r w:rsidRPr="00033E99">
        <w:t xml:space="preserve">, </w:t>
      </w:r>
      <w:r w:rsidRPr="00033E99">
        <w:rPr>
          <w:rStyle w:val="hps"/>
        </w:rPr>
        <w:t>the execution time</w:t>
      </w:r>
      <w:r w:rsidRPr="00033E99">
        <w:t xml:space="preserve"> </w:t>
      </w:r>
      <w:r w:rsidRPr="00033E99">
        <w:rPr>
          <w:rStyle w:val="hps"/>
        </w:rPr>
        <w:t>decreases as</w:t>
      </w:r>
      <w:r w:rsidRPr="00033E99">
        <w:t xml:space="preserve"> </w:t>
      </w:r>
      <w:r w:rsidRPr="00033E99">
        <w:rPr>
          <w:rStyle w:val="hps"/>
        </w:rPr>
        <w:t>the number</w:t>
      </w:r>
      <w:r w:rsidRPr="00033E99">
        <w:t xml:space="preserve"> </w:t>
      </w:r>
      <w:r w:rsidRPr="00033E99">
        <w:rPr>
          <w:rStyle w:val="hps"/>
        </w:rPr>
        <w:t>of processes.</w:t>
      </w:r>
    </w:p>
    <w:p w14:paraId="6154D338" w14:textId="77777777" w:rsidR="00FB268B" w:rsidRPr="00033E99" w:rsidRDefault="00FB268B" w:rsidP="00FB268B">
      <w:pPr>
        <w:rPr>
          <w:rStyle w:val="hps"/>
        </w:rPr>
      </w:pPr>
      <w:proofErr w:type="gramStart"/>
      <w:r w:rsidRPr="00033E99">
        <w:rPr>
          <w:rStyle w:val="hps"/>
        </w:rPr>
        <w:t>The performance improvement</w:t>
      </w:r>
      <w:r w:rsidRPr="00033E99">
        <w:t xml:space="preserve"> </w:t>
      </w:r>
      <w:r w:rsidRPr="00033E99">
        <w:rPr>
          <w:rStyle w:val="hps"/>
        </w:rPr>
        <w:t>is due to the</w:t>
      </w:r>
      <w:r w:rsidRPr="00033E99">
        <w:t xml:space="preserve"> </w:t>
      </w:r>
      <w:r w:rsidRPr="00033E99">
        <w:rPr>
          <w:rStyle w:val="hps"/>
        </w:rPr>
        <w:t>smaller amount of</w:t>
      </w:r>
      <w:r w:rsidRPr="00033E99">
        <w:t xml:space="preserve"> </w:t>
      </w:r>
      <w:r w:rsidRPr="00033E99">
        <w:rPr>
          <w:rStyle w:val="hps"/>
        </w:rPr>
        <w:t>data processed by</w:t>
      </w:r>
      <w:r w:rsidRPr="00033E99">
        <w:t xml:space="preserve"> </w:t>
      </w:r>
      <w:r w:rsidRPr="00033E99">
        <w:rPr>
          <w:rStyle w:val="hps"/>
        </w:rPr>
        <w:t>each process</w:t>
      </w:r>
      <w:proofErr w:type="gramEnd"/>
      <w:r w:rsidRPr="00033E99">
        <w:t xml:space="preserve"> </w:t>
      </w:r>
      <w:r w:rsidRPr="00033E99">
        <w:rPr>
          <w:rStyle w:val="hps"/>
        </w:rPr>
        <w:t>as they are</w:t>
      </w:r>
      <w:r w:rsidRPr="00033E99">
        <w:t xml:space="preserve"> </w:t>
      </w:r>
      <w:r w:rsidRPr="00033E99">
        <w:rPr>
          <w:rStyle w:val="hps"/>
        </w:rPr>
        <w:t>available to</w:t>
      </w:r>
      <w:r w:rsidRPr="00033E99">
        <w:t xml:space="preserve"> </w:t>
      </w:r>
      <w:r w:rsidRPr="00033E99">
        <w:rPr>
          <w:rStyle w:val="hps"/>
        </w:rPr>
        <w:t>multiple processes.</w:t>
      </w:r>
    </w:p>
    <w:p w14:paraId="4EB98B8C" w14:textId="5D00CA32" w:rsidR="00FB268B" w:rsidRPr="00033E99" w:rsidRDefault="00FB268B" w:rsidP="00FB268B">
      <w:r w:rsidRPr="00033E99">
        <w:rPr>
          <w:rStyle w:val="hps"/>
        </w:rPr>
        <w:t>The</w:t>
      </w:r>
      <w:r w:rsidRPr="00033E99">
        <w:t xml:space="preserve"> </w:t>
      </w:r>
      <w:r w:rsidRPr="00033E99">
        <w:rPr>
          <w:rStyle w:val="hps"/>
        </w:rPr>
        <w:t xml:space="preserve">greater </w:t>
      </w:r>
      <w:proofErr w:type="gramStart"/>
      <w:r w:rsidRPr="00033E99">
        <w:rPr>
          <w:rStyle w:val="hps"/>
        </w:rPr>
        <w:t>improvement</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can be justified</w:t>
      </w:r>
      <w:r w:rsidRPr="00033E99">
        <w:t xml:space="preserve"> </w:t>
      </w:r>
      <w:r w:rsidRPr="00033E99">
        <w:rPr>
          <w:rStyle w:val="hps"/>
        </w:rPr>
        <w:t>by the greater number</w:t>
      </w:r>
      <w:r w:rsidRPr="00033E99">
        <w:t xml:space="preserve"> </w:t>
      </w:r>
      <w:r w:rsidRPr="00033E99">
        <w:rPr>
          <w:rStyle w:val="hps"/>
        </w:rPr>
        <w:t>of rows that</w:t>
      </w:r>
      <w:r w:rsidRPr="00033E99">
        <w:t xml:space="preserve"> </w:t>
      </w:r>
      <w:r w:rsidRPr="00033E99">
        <w:rPr>
          <w:rStyle w:val="hps"/>
        </w:rPr>
        <w:t>are processed</w:t>
      </w:r>
      <w:r w:rsidRPr="00033E99">
        <w:t xml:space="preserve"> </w:t>
      </w:r>
      <w:r w:rsidRPr="00033E99">
        <w:rPr>
          <w:rStyle w:val="hps"/>
        </w:rPr>
        <w:t>in parallel</w:t>
      </w:r>
      <w:proofErr w:type="gramEnd"/>
      <w:r w:rsidRPr="00033E99">
        <w:t>.</w:t>
      </w:r>
    </w:p>
    <w:p w14:paraId="20FE4821" w14:textId="07EC0A55" w:rsidR="00FB268B" w:rsidRPr="00033E99" w:rsidRDefault="00FB268B" w:rsidP="00FB268B">
      <w:r w:rsidRPr="00033E99">
        <w:rPr>
          <w:rStyle w:val="hps"/>
        </w:rPr>
        <w:t>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still cannot</w:t>
      </w:r>
      <w:r w:rsidRPr="00033E99">
        <w:t xml:space="preserve"> </w:t>
      </w:r>
      <w:r w:rsidRPr="00033E99">
        <w:rPr>
          <w:rStyle w:val="hps"/>
        </w:rPr>
        <w:t>reach</w:t>
      </w:r>
      <w:r w:rsidRPr="00033E99">
        <w:t xml:space="preserve"> </w:t>
      </w:r>
      <w:r w:rsidRPr="00033E99">
        <w:rPr>
          <w:rStyle w:val="hps"/>
        </w:rPr>
        <w:t>the performance of other</w:t>
      </w:r>
      <w:r w:rsidRPr="00033E99">
        <w:t xml:space="preserve"> </w:t>
      </w:r>
      <w:r w:rsidRPr="00033E99">
        <w:rPr>
          <w:rStyle w:val="hps"/>
        </w:rPr>
        <w:t>algorithms</w:t>
      </w:r>
      <w:r w:rsidRPr="00033E99">
        <w:t xml:space="preserve"> </w:t>
      </w:r>
      <w:r w:rsidRPr="00033E99">
        <w:rPr>
          <w:rStyle w:val="hps"/>
        </w:rPr>
        <w:t>because communications</w:t>
      </w:r>
      <w:r w:rsidRPr="00033E99">
        <w:t xml:space="preserve"> </w:t>
      </w:r>
      <w:r w:rsidRPr="00033E99">
        <w:rPr>
          <w:rStyle w:val="hps"/>
        </w:rPr>
        <w:t>are still</w:t>
      </w:r>
      <w:r w:rsidRPr="00033E99">
        <w:t xml:space="preserve"> </w:t>
      </w:r>
      <w:r w:rsidRPr="00033E99">
        <w:rPr>
          <w:rStyle w:val="hps"/>
        </w:rPr>
        <w:t>more expensive than</w:t>
      </w:r>
      <w:r w:rsidRPr="00033E99">
        <w:t xml:space="preserve"> </w:t>
      </w:r>
      <w:r w:rsidRPr="00033E99">
        <w:rPr>
          <w:rStyle w:val="hps"/>
        </w:rPr>
        <w:t>the</w:t>
      </w:r>
      <w:r w:rsidRPr="00033E99">
        <w:t xml:space="preserve"> </w:t>
      </w:r>
      <w:r w:rsidRPr="00033E99">
        <w:rPr>
          <w:rStyle w:val="hps"/>
        </w:rPr>
        <w:t>computational costs</w:t>
      </w:r>
      <w:r w:rsidRPr="00033E99">
        <w:t>.</w:t>
      </w:r>
    </w:p>
    <w:p w14:paraId="0297173B" w14:textId="076DD50D" w:rsidR="0020756C" w:rsidRPr="00033E99" w:rsidRDefault="0020756C" w:rsidP="00A844DB">
      <w:pPr>
        <w:jc w:val="center"/>
      </w:pPr>
      <w:r w:rsidRPr="00033E99">
        <w:rPr>
          <w:noProof/>
          <w:lang w:val="it-IT" w:eastAsia="it-IT" w:bidi="ar-SA"/>
        </w:rPr>
        <w:lastRenderedPageBreak/>
        <w:drawing>
          <wp:inline distT="0" distB="0" distL="0" distR="0" wp14:anchorId="1B92F7D7" wp14:editId="00FCB622">
            <wp:extent cx="5537820" cy="3674310"/>
            <wp:effectExtent l="0" t="0" r="25400" b="21590"/>
            <wp:docPr id="3" name="Gra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2C1AD71" w14:textId="42727EC1" w:rsidR="00194A94" w:rsidRPr="00033E99" w:rsidRDefault="00194A94" w:rsidP="00194A94">
      <w:r w:rsidRPr="00033E99">
        <w:rPr>
          <w:rStyle w:val="hps"/>
        </w:rPr>
        <w:t>We note</w:t>
      </w:r>
      <w:r w:rsidRPr="00033E99">
        <w:t xml:space="preserve"> </w:t>
      </w:r>
      <w:r w:rsidRPr="00033E99">
        <w:rPr>
          <w:rStyle w:val="hps"/>
        </w:rPr>
        <w:t>in fact</w:t>
      </w:r>
      <w:r w:rsidRPr="00033E99">
        <w:t xml:space="preserve"> </w:t>
      </w:r>
      <w:r w:rsidRPr="00033E99">
        <w:rPr>
          <w:rStyle w:val="hps"/>
        </w:rPr>
        <w:t>that</w:t>
      </w:r>
      <w:r w:rsidRPr="00033E99">
        <w:t xml:space="preserve"> </w:t>
      </w:r>
      <w:r w:rsidRPr="00033E99">
        <w:rPr>
          <w:rStyle w:val="hps"/>
        </w:rPr>
        <w:t>by enabling the</w:t>
      </w:r>
      <w:r w:rsidRPr="00033E99">
        <w:t xml:space="preserve"> </w:t>
      </w:r>
      <w:r w:rsidRPr="00033E99">
        <w:rPr>
          <w:rStyle w:val="hps"/>
        </w:rPr>
        <w:t>load</w:t>
      </w:r>
      <w:r w:rsidRPr="00033E99">
        <w:t xml:space="preserve"> </w:t>
      </w:r>
      <w:r w:rsidRPr="00033E99">
        <w:rPr>
          <w:rStyle w:val="hps"/>
        </w:rPr>
        <w:t>to the maximum,</w:t>
      </w:r>
      <w:r w:rsidRPr="00033E99">
        <w:t xml:space="preserve"> </w:t>
      </w:r>
      <w:r w:rsidRPr="00033E99">
        <w:rPr>
          <w:rStyle w:val="hps"/>
        </w:rPr>
        <w:t>we have a situation</w:t>
      </w:r>
      <w:r w:rsidRPr="00033E99">
        <w:t xml:space="preserve"> </w:t>
      </w:r>
      <w:r w:rsidRPr="00033E99">
        <w:rPr>
          <w:rStyle w:val="hps"/>
        </w:rPr>
        <w:t>in which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aligns with the</w:t>
      </w:r>
      <w:r w:rsidRPr="00033E99">
        <w:t xml:space="preserve"> </w:t>
      </w:r>
      <w:r w:rsidRPr="00033E99">
        <w:rPr>
          <w:rStyle w:val="hps"/>
        </w:rPr>
        <w:t>performance of other</w:t>
      </w:r>
      <w:r w:rsidRPr="00033E99">
        <w:t xml:space="preserve"> </w:t>
      </w:r>
      <w:r w:rsidRPr="00033E99">
        <w:rPr>
          <w:rStyle w:val="hps"/>
        </w:rPr>
        <w:t>algorithms</w:t>
      </w:r>
      <w:r w:rsidRPr="00033E99">
        <w:t>.</w:t>
      </w:r>
    </w:p>
    <w:p w14:paraId="0584EF5A" w14:textId="61CE6E4D" w:rsidR="0020756C" w:rsidRPr="00033E99" w:rsidRDefault="00586476" w:rsidP="00A844DB">
      <w:pPr>
        <w:jc w:val="center"/>
      </w:pPr>
      <w:r w:rsidRPr="00033E99">
        <w:rPr>
          <w:noProof/>
          <w:lang w:val="it-IT" w:eastAsia="it-IT" w:bidi="ar-SA"/>
        </w:rPr>
        <w:drawing>
          <wp:inline distT="0" distB="0" distL="0" distR="0" wp14:anchorId="476A6919" wp14:editId="6C60C1F4">
            <wp:extent cx="5537820" cy="3674310"/>
            <wp:effectExtent l="0" t="0" r="25400" b="21590"/>
            <wp:docPr id="7" name="Gra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06770BCB" w14:textId="77777777" w:rsidR="00D36630" w:rsidRPr="00033E99" w:rsidRDefault="00D36630" w:rsidP="00A844DB">
      <w:pPr>
        <w:jc w:val="center"/>
      </w:pPr>
    </w:p>
    <w:p w14:paraId="1C7408F4" w14:textId="77777777" w:rsidR="00A844DB" w:rsidRPr="00033E99" w:rsidRDefault="00A844DB" w:rsidP="00A844DB">
      <w:pPr>
        <w:jc w:val="center"/>
      </w:pPr>
    </w:p>
    <w:p w14:paraId="0326DC45" w14:textId="4D1E76E0" w:rsidR="00AA4296" w:rsidRPr="00033E99" w:rsidRDefault="00AA4296" w:rsidP="00AA4296">
      <w:pPr>
        <w:pStyle w:val="Titolo3"/>
      </w:pPr>
      <w:bookmarkStart w:id="57" w:name="_Toc389205696"/>
      <w:r w:rsidRPr="00033E99">
        <w:lastRenderedPageBreak/>
        <w:t>Matrix dimension Vs Time</w:t>
      </w:r>
      <w:bookmarkEnd w:id="57"/>
    </w:p>
    <w:p w14:paraId="24C34026" w14:textId="13E5FAF8" w:rsidR="00AA4296" w:rsidRPr="00033E99" w:rsidRDefault="007F73F6" w:rsidP="007F73F6">
      <w:pPr>
        <w:jc w:val="center"/>
      </w:pPr>
      <w:r w:rsidRPr="00033E99">
        <w:rPr>
          <w:noProof/>
          <w:lang w:val="it-IT" w:eastAsia="it-IT" w:bidi="ar-SA"/>
        </w:rPr>
        <w:drawing>
          <wp:inline distT="0" distB="0" distL="0" distR="0" wp14:anchorId="78D9C931" wp14:editId="4889A8C1">
            <wp:extent cx="5537820" cy="3674310"/>
            <wp:effectExtent l="0" t="0" r="25400" b="21590"/>
            <wp:docPr id="2" name="Gra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14:paraId="69217683" w14:textId="77777777" w:rsidR="00FD7782" w:rsidRPr="00033E99" w:rsidRDefault="00FD7782" w:rsidP="00FD7782">
      <w:pPr>
        <w:rPr>
          <w:rStyle w:val="hps"/>
        </w:rPr>
      </w:pPr>
      <w:r w:rsidRPr="00033E99">
        <w:rPr>
          <w:rStyle w:val="hps"/>
        </w:rPr>
        <w:t>With 4 processes and with a function of load off, as the size of the array the execution time of the four algorithms increases.</w:t>
      </w:r>
    </w:p>
    <w:p w14:paraId="6A6BA301" w14:textId="4F541C96" w:rsidR="00FD7782" w:rsidRPr="00033E99" w:rsidRDefault="00FD7782" w:rsidP="00FD7782">
      <w:pPr>
        <w:rPr>
          <w:rStyle w:val="hps"/>
        </w:rPr>
      </w:pPr>
      <w:r w:rsidRPr="00033E99">
        <w:rPr>
          <w:rStyle w:val="hps"/>
        </w:rPr>
        <w:t xml:space="preserve">This increase is due to the size of the sub-blocks sent, in the algorithms Matrix </w:t>
      </w:r>
      <w:proofErr w:type="spellStart"/>
      <w:r w:rsidRPr="00033E99">
        <w:rPr>
          <w:rStyle w:val="hps"/>
        </w:rPr>
        <w:t>Matrix</w:t>
      </w:r>
      <w:proofErr w:type="spellEnd"/>
      <w:r w:rsidRPr="00033E99">
        <w:rPr>
          <w:rStyle w:val="hps"/>
        </w:rPr>
        <w:t>, MM-fast and Cannon in the Processor Farm is increased while the size of data sent (since the size of the rows is greater), and the number of communications nece</w:t>
      </w:r>
      <w:r w:rsidR="00192B80" w:rsidRPr="00033E99">
        <w:rPr>
          <w:rStyle w:val="hps"/>
        </w:rPr>
        <w:t>ssary (increase number of rows)</w:t>
      </w:r>
      <w:r w:rsidRPr="00033E99">
        <w:rPr>
          <w:rStyle w:val="hps"/>
        </w:rPr>
        <w:t>.</w:t>
      </w:r>
    </w:p>
    <w:p w14:paraId="7BDAC5B0" w14:textId="77777777" w:rsidR="00192B80" w:rsidRPr="00033E99" w:rsidRDefault="00FD7782" w:rsidP="00FD7782">
      <w:pPr>
        <w:rPr>
          <w:rStyle w:val="hps"/>
        </w:rPr>
      </w:pPr>
      <w:r w:rsidRPr="00033E99">
        <w:rPr>
          <w:rStyle w:val="hps"/>
        </w:rPr>
        <w:t xml:space="preserve">In Farm Processor performance is worse due to the high number of communications executed. </w:t>
      </w:r>
    </w:p>
    <w:p w14:paraId="6FA5F255" w14:textId="25F9ABAE" w:rsidR="00FD7782" w:rsidRPr="00033E99" w:rsidRDefault="00FD7782" w:rsidP="00FD7782">
      <w:pPr>
        <w:rPr>
          <w:rStyle w:val="hps"/>
        </w:rPr>
      </w:pPr>
      <w:r w:rsidRPr="00033E99">
        <w:rPr>
          <w:rStyle w:val="hps"/>
        </w:rPr>
        <w:t xml:space="preserve">Matrix </w:t>
      </w:r>
      <w:proofErr w:type="spellStart"/>
      <w:r w:rsidRPr="00033E99">
        <w:rPr>
          <w:rStyle w:val="hps"/>
        </w:rPr>
        <w:t>Matrix</w:t>
      </w:r>
      <w:proofErr w:type="spellEnd"/>
      <w:r w:rsidRPr="00033E99">
        <w:rPr>
          <w:rStyle w:val="hps"/>
        </w:rPr>
        <w:t xml:space="preserve"> algorithms and Cannon have performance, in this case, very similar because the number of communications carried out, and the size of the data sent are equivalent.</w:t>
      </w:r>
    </w:p>
    <w:p w14:paraId="51C274D4" w14:textId="2A133104" w:rsidR="00FD7782" w:rsidRPr="00033E99" w:rsidRDefault="00FD7782" w:rsidP="00FD7782">
      <w:pPr>
        <w:rPr>
          <w:rStyle w:val="hps"/>
        </w:rPr>
      </w:pPr>
      <w:r w:rsidRPr="00033E99">
        <w:rPr>
          <w:rStyle w:val="hps"/>
        </w:rPr>
        <w:t xml:space="preserve">The performance difference between the algorithm Processor Farm and the other two increases with the growth of the size of the </w:t>
      </w:r>
      <w:r w:rsidR="001C0260" w:rsidRPr="00033E99">
        <w:rPr>
          <w:rStyle w:val="hps"/>
        </w:rPr>
        <w:t>matrix</w:t>
      </w:r>
      <w:r w:rsidRPr="00033E99">
        <w:rPr>
          <w:rStyle w:val="hps"/>
        </w:rPr>
        <w:t>; this happens because the cost of computation is low and therefore the communication time te</w:t>
      </w:r>
      <w:r w:rsidR="001C0260" w:rsidRPr="00033E99">
        <w:rPr>
          <w:rStyle w:val="hps"/>
        </w:rPr>
        <w:t>nds to "drown out</w:t>
      </w:r>
      <w:r w:rsidRPr="00033E99">
        <w:rPr>
          <w:rStyle w:val="hps"/>
        </w:rPr>
        <w:t>" the latter.</w:t>
      </w:r>
    </w:p>
    <w:p w14:paraId="1704EB55" w14:textId="77777777" w:rsidR="00FD7782" w:rsidRPr="00033E99" w:rsidRDefault="00FD7782" w:rsidP="00FD7782">
      <w:pPr>
        <w:rPr>
          <w:rStyle w:val="hps"/>
        </w:rPr>
      </w:pPr>
    </w:p>
    <w:p w14:paraId="5EF25E1A" w14:textId="14B9039A" w:rsidR="007F73F6" w:rsidRPr="00033E99" w:rsidRDefault="00192B80" w:rsidP="007F73F6">
      <w:pPr>
        <w:jc w:val="center"/>
      </w:pPr>
      <w:r w:rsidRPr="00033E99">
        <w:rPr>
          <w:noProof/>
          <w:lang w:val="it-IT" w:eastAsia="it-IT" w:bidi="ar-SA"/>
        </w:rPr>
        <w:lastRenderedPageBreak/>
        <w:drawing>
          <wp:inline distT="0" distB="0" distL="0" distR="0" wp14:anchorId="18CBEBC3" wp14:editId="1994996C">
            <wp:extent cx="5537820" cy="3674310"/>
            <wp:effectExtent l="0" t="0" r="25400" b="21590"/>
            <wp:docPr id="22" name="Gra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73CFFA34" w14:textId="0CBE8CB0" w:rsidR="005F3647" w:rsidRPr="00033E99" w:rsidRDefault="001C0260" w:rsidP="001C0260">
      <w:r w:rsidRPr="00033E99">
        <w:rPr>
          <w:rStyle w:val="hps"/>
        </w:rPr>
        <w:t>Note that</w:t>
      </w:r>
      <w:r w:rsidRPr="00033E99">
        <w:t xml:space="preserve"> </w:t>
      </w:r>
      <w:r w:rsidRPr="00033E99">
        <w:rPr>
          <w:rStyle w:val="hps"/>
        </w:rPr>
        <w:t>with</w:t>
      </w:r>
      <w:r w:rsidRPr="00033E99">
        <w:t xml:space="preserve"> </w:t>
      </w:r>
      <w:r w:rsidRPr="00033E99">
        <w:rPr>
          <w:rStyle w:val="hps"/>
        </w:rPr>
        <w:t>the processes</w:t>
      </w:r>
      <w:r w:rsidRPr="00033E99">
        <w:t xml:space="preserve"> </w:t>
      </w:r>
      <w:r w:rsidRPr="00033E99">
        <w:rPr>
          <w:rStyle w:val="hps"/>
        </w:rPr>
        <w:t>16</w:t>
      </w:r>
      <w:r w:rsidRPr="00033E99">
        <w:t xml:space="preserve">, </w:t>
      </w:r>
      <w:r w:rsidRPr="00033E99">
        <w:rPr>
          <w:rStyle w:val="hps"/>
        </w:rPr>
        <w:t>the gap between</w:t>
      </w:r>
      <w:r w:rsidRPr="00033E99">
        <w:t xml:space="preserve"> </w:t>
      </w:r>
      <w:r w:rsidRPr="00033E99">
        <w:rPr>
          <w:rStyle w:val="hps"/>
        </w:rPr>
        <w:t>the execution time</w:t>
      </w:r>
      <w:r w:rsidRPr="00033E99">
        <w:t xml:space="preserve"> </w:t>
      </w:r>
      <w:r w:rsidRPr="00033E99">
        <w:rPr>
          <w:rStyle w:val="hps"/>
        </w:rPr>
        <w:t>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and</w:t>
      </w:r>
      <w:r w:rsidRPr="00033E99">
        <w:t xml:space="preserve"> </w:t>
      </w:r>
      <w:r w:rsidRPr="00033E99">
        <w:rPr>
          <w:rStyle w:val="hps"/>
        </w:rPr>
        <w:t>decreases</w:t>
      </w:r>
      <w:r w:rsidRPr="00033E99">
        <w:t xml:space="preserve"> </w:t>
      </w:r>
      <w:r w:rsidRPr="00033E99">
        <w:rPr>
          <w:rStyle w:val="hps"/>
        </w:rPr>
        <w:t>that of the other</w:t>
      </w:r>
      <w:r w:rsidRPr="00033E99">
        <w:t xml:space="preserve"> </w:t>
      </w:r>
      <w:r w:rsidRPr="00033E99">
        <w:rPr>
          <w:rStyle w:val="hps"/>
        </w:rPr>
        <w:t>algorithms</w:t>
      </w:r>
      <w:r w:rsidRPr="00033E99">
        <w:t xml:space="preserve"> </w:t>
      </w:r>
      <w:r w:rsidRPr="00033E99">
        <w:rPr>
          <w:rStyle w:val="hps"/>
        </w:rPr>
        <w:t>given</w:t>
      </w:r>
      <w:r w:rsidRPr="00033E99">
        <w:t xml:space="preserve"> </w:t>
      </w:r>
      <w:r w:rsidRPr="00033E99">
        <w:rPr>
          <w:rStyle w:val="hps"/>
        </w:rPr>
        <w:t>that the algorithms</w:t>
      </w:r>
      <w:r w:rsidRPr="00033E99">
        <w:t xml:space="preserve"> </w:t>
      </w:r>
      <w:r w:rsidRPr="00033E99">
        <w:rPr>
          <w:rStyle w:val="hps"/>
        </w:rPr>
        <w:t>are executed</w:t>
      </w:r>
      <w:r w:rsidRPr="00033E99">
        <w:t xml:space="preserve"> </w:t>
      </w:r>
      <w:r w:rsidRPr="00033E99">
        <w:rPr>
          <w:rStyle w:val="hps"/>
        </w:rPr>
        <w:t>on</w:t>
      </w:r>
      <w:r w:rsidRPr="00033E99">
        <w:t xml:space="preserve"> </w:t>
      </w:r>
      <w:r w:rsidRPr="00033E99">
        <w:rPr>
          <w:rStyle w:val="hps"/>
        </w:rPr>
        <w:t>a larger number of</w:t>
      </w:r>
      <w:r w:rsidRPr="00033E99">
        <w:t xml:space="preserve"> </w:t>
      </w:r>
      <w:r w:rsidRPr="00033E99">
        <w:rPr>
          <w:rStyle w:val="hps"/>
        </w:rPr>
        <w:t>processes</w:t>
      </w:r>
      <w:r w:rsidRPr="00033E99">
        <w:t xml:space="preserve"> </w:t>
      </w:r>
      <w:r w:rsidRPr="00033E99">
        <w:rPr>
          <w:rStyle w:val="hps"/>
        </w:rPr>
        <w:t>and thus</w:t>
      </w:r>
      <w:r w:rsidRPr="00033E99">
        <w:t xml:space="preserve"> </w:t>
      </w:r>
      <w:r w:rsidRPr="00033E99">
        <w:rPr>
          <w:rStyle w:val="hps"/>
        </w:rPr>
        <w:t>increase the number</w:t>
      </w:r>
      <w:r w:rsidRPr="00033E99">
        <w:t xml:space="preserve"> </w:t>
      </w:r>
      <w:r w:rsidRPr="00033E99">
        <w:rPr>
          <w:rStyle w:val="hps"/>
        </w:rPr>
        <w:t>of communications</w:t>
      </w:r>
      <w:r w:rsidRPr="00033E99">
        <w:t xml:space="preserve"> </w:t>
      </w:r>
      <w:r w:rsidRPr="00033E99">
        <w:rPr>
          <w:rStyle w:val="hps"/>
        </w:rPr>
        <w:t>to be performed</w:t>
      </w:r>
      <w:r w:rsidRPr="00033E99">
        <w:t xml:space="preserve"> </w:t>
      </w:r>
      <w:r w:rsidRPr="00033E99">
        <w:rPr>
          <w:rStyle w:val="hps"/>
        </w:rPr>
        <w:t>in the algorithms</w:t>
      </w:r>
      <w:r w:rsidRPr="00033E99">
        <w:t xml:space="preserve"> </w:t>
      </w:r>
      <w:r w:rsidRPr="00033E99">
        <w:rPr>
          <w:rStyle w:val="hps"/>
        </w:rPr>
        <w:t>Matrix</w:t>
      </w:r>
      <w:r w:rsidRPr="00033E99">
        <w:t xml:space="preserve"> </w:t>
      </w:r>
      <w:proofErr w:type="spellStart"/>
      <w:r w:rsidRPr="00033E99">
        <w:rPr>
          <w:rStyle w:val="hps"/>
        </w:rPr>
        <w:t>Matrix</w:t>
      </w:r>
      <w:proofErr w:type="spellEnd"/>
      <w:r w:rsidRPr="00033E99">
        <w:rPr>
          <w:rStyle w:val="hps"/>
        </w:rPr>
        <w:t xml:space="preserve"> and</w:t>
      </w:r>
      <w:r w:rsidRPr="00033E99">
        <w:t xml:space="preserve"> </w:t>
      </w:r>
      <w:r w:rsidRPr="00033E99">
        <w:rPr>
          <w:rStyle w:val="hps"/>
        </w:rPr>
        <w:t>Cannon</w:t>
      </w:r>
      <w:r w:rsidRPr="00033E99">
        <w:t>.</w:t>
      </w:r>
    </w:p>
    <w:p w14:paraId="05FE5C83" w14:textId="6ECBBF46" w:rsidR="007F73F6" w:rsidRPr="00033E99" w:rsidRDefault="007F73F6" w:rsidP="007F73F6">
      <w:pPr>
        <w:jc w:val="center"/>
      </w:pPr>
      <w:r w:rsidRPr="00033E99">
        <w:rPr>
          <w:noProof/>
          <w:lang w:val="it-IT" w:eastAsia="it-IT" w:bidi="ar-SA"/>
        </w:rPr>
        <w:drawing>
          <wp:inline distT="0" distB="0" distL="0" distR="0" wp14:anchorId="1975D685" wp14:editId="04C30DF6">
            <wp:extent cx="5537820" cy="3674310"/>
            <wp:effectExtent l="0" t="0" r="25400" b="21590"/>
            <wp:docPr id="21" name="Grafico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07CBA731" w14:textId="77777777" w:rsidR="001C0260" w:rsidRPr="00033E99" w:rsidRDefault="001C0260" w:rsidP="001C0260">
      <w:pPr>
        <w:rPr>
          <w:rStyle w:val="hps"/>
        </w:rPr>
      </w:pPr>
      <w:r w:rsidRPr="00033E99">
        <w:rPr>
          <w:rStyle w:val="hps"/>
        </w:rPr>
        <w:lastRenderedPageBreak/>
        <w:t>With</w:t>
      </w:r>
      <w:r w:rsidRPr="00033E99">
        <w:t xml:space="preserve"> </w:t>
      </w:r>
      <w:r w:rsidRPr="00033E99">
        <w:rPr>
          <w:rStyle w:val="hps"/>
        </w:rPr>
        <w:t>load function</w:t>
      </w:r>
      <w:r w:rsidRPr="00033E99">
        <w:t xml:space="preserve"> </w:t>
      </w:r>
      <w:r w:rsidRPr="00033E99">
        <w:rPr>
          <w:rStyle w:val="hps"/>
        </w:rPr>
        <w:t>activated</w:t>
      </w:r>
      <w:r w:rsidRPr="00033E99">
        <w:t xml:space="preserve"> (</w:t>
      </w:r>
      <w:r w:rsidRPr="00033E99">
        <w:rPr>
          <w:rStyle w:val="hps"/>
        </w:rPr>
        <w:t>funct2), is</w:t>
      </w:r>
      <w:r w:rsidRPr="00033E99">
        <w:t xml:space="preserve"> </w:t>
      </w:r>
      <w:r w:rsidRPr="00033E99">
        <w:rPr>
          <w:rStyle w:val="hps"/>
        </w:rPr>
        <w:t>increased</w:t>
      </w:r>
      <w:r w:rsidRPr="00033E99">
        <w:t xml:space="preserve"> </w:t>
      </w:r>
      <w:r w:rsidRPr="00033E99">
        <w:rPr>
          <w:rStyle w:val="hps"/>
        </w:rPr>
        <w:t>the time required for</w:t>
      </w:r>
      <w:r w:rsidRPr="00033E99">
        <w:t xml:space="preserve"> </w:t>
      </w:r>
      <w:r w:rsidRPr="00033E99">
        <w:rPr>
          <w:rStyle w:val="hps"/>
        </w:rPr>
        <w:t>computation, and</w:t>
      </w:r>
      <w:r w:rsidRPr="00033E99">
        <w:t xml:space="preserve"> </w:t>
      </w:r>
      <w:r w:rsidRPr="00033E99">
        <w:rPr>
          <w:rStyle w:val="hps"/>
        </w:rPr>
        <w:t>this means that</w:t>
      </w:r>
      <w:r w:rsidRPr="00033E99">
        <w:t xml:space="preserve"> </w:t>
      </w:r>
      <w:r w:rsidRPr="00033E99">
        <w:rPr>
          <w:rStyle w:val="hps"/>
        </w:rPr>
        <w:t>the performance of the</w:t>
      </w:r>
      <w:r w:rsidRPr="00033E99">
        <w:t xml:space="preserve"> </w:t>
      </w:r>
      <w:r w:rsidRPr="00033E99">
        <w:rPr>
          <w:rStyle w:val="hps"/>
        </w:rPr>
        <w:t>Processor</w:t>
      </w:r>
      <w:r w:rsidRPr="00033E99">
        <w:t xml:space="preserve"> </w:t>
      </w:r>
      <w:r w:rsidRPr="00033E99">
        <w:rPr>
          <w:rStyle w:val="hps"/>
        </w:rPr>
        <w:t>Farm</w:t>
      </w:r>
      <w:r w:rsidRPr="00033E99">
        <w:t xml:space="preserve"> </w:t>
      </w:r>
      <w:r w:rsidRPr="00033E99">
        <w:rPr>
          <w:rStyle w:val="hps"/>
        </w:rPr>
        <w:t>is aligned</w:t>
      </w:r>
      <w:r w:rsidRPr="00033E99">
        <w:t xml:space="preserve"> </w:t>
      </w:r>
      <w:r w:rsidRPr="00033E99">
        <w:rPr>
          <w:rStyle w:val="hps"/>
        </w:rPr>
        <w:t>to those of other</w:t>
      </w:r>
      <w:r w:rsidRPr="00033E99">
        <w:t xml:space="preserve"> </w:t>
      </w:r>
      <w:r w:rsidRPr="00033E99">
        <w:rPr>
          <w:rStyle w:val="hps"/>
        </w:rPr>
        <w:t>algorithms.</w:t>
      </w:r>
    </w:p>
    <w:p w14:paraId="3D4C30EF" w14:textId="265CE698" w:rsidR="001C0260" w:rsidRPr="00033E99" w:rsidRDefault="001C0260" w:rsidP="001C0260">
      <w:r w:rsidRPr="00033E99">
        <w:rPr>
          <w:rStyle w:val="hps"/>
        </w:rPr>
        <w:t>By the transition from</w:t>
      </w:r>
      <w:r w:rsidRPr="00033E99">
        <w:t xml:space="preserve"> </w:t>
      </w:r>
      <w:r w:rsidRPr="00033E99">
        <w:rPr>
          <w:rStyle w:val="hps"/>
        </w:rPr>
        <w:t>a situation without</w:t>
      </w:r>
      <w:r w:rsidRPr="00033E99">
        <w:t xml:space="preserve"> load</w:t>
      </w:r>
      <w:r w:rsidRPr="00033E99">
        <w:rPr>
          <w:rStyle w:val="hps"/>
        </w:rPr>
        <w:t xml:space="preserve"> function</w:t>
      </w:r>
      <w:r w:rsidRPr="00033E99">
        <w:t xml:space="preserve"> </w:t>
      </w:r>
      <w:r w:rsidRPr="00033E99">
        <w:rPr>
          <w:rStyle w:val="hps"/>
        </w:rPr>
        <w:t>to</w:t>
      </w:r>
      <w:r w:rsidRPr="00033E99">
        <w:t xml:space="preserve"> </w:t>
      </w:r>
      <w:r w:rsidRPr="00033E99">
        <w:rPr>
          <w:rStyle w:val="hps"/>
        </w:rPr>
        <w:t>a</w:t>
      </w:r>
      <w:r w:rsidRPr="00033E99">
        <w:t xml:space="preserve"> situation with load </w:t>
      </w:r>
      <w:r w:rsidRPr="00033E99">
        <w:rPr>
          <w:rStyle w:val="hps"/>
        </w:rPr>
        <w:t>function</w:t>
      </w:r>
      <w:r w:rsidRPr="00033E99">
        <w:t xml:space="preserve"> </w:t>
      </w:r>
      <w:r w:rsidRPr="00033E99">
        <w:rPr>
          <w:rStyle w:val="hps"/>
        </w:rPr>
        <w:t>active</w:t>
      </w:r>
      <w:r w:rsidRPr="00033E99">
        <w:t xml:space="preserve">, </w:t>
      </w:r>
      <w:r w:rsidRPr="00033E99">
        <w:rPr>
          <w:rStyle w:val="hps"/>
        </w:rPr>
        <w:t>the cost of communications</w:t>
      </w:r>
      <w:r w:rsidRPr="00033E99">
        <w:t xml:space="preserve"> </w:t>
      </w:r>
      <w:r w:rsidRPr="00033E99">
        <w:rPr>
          <w:rStyle w:val="hps"/>
        </w:rPr>
        <w:t>is unchanged,</w:t>
      </w:r>
      <w:r w:rsidRPr="00033E99">
        <w:t xml:space="preserve"> </w:t>
      </w:r>
      <w:r w:rsidRPr="00033E99">
        <w:rPr>
          <w:rStyle w:val="hps"/>
        </w:rPr>
        <w:t>but the</w:t>
      </w:r>
      <w:r w:rsidRPr="00033E99">
        <w:t xml:space="preserve"> </w:t>
      </w:r>
      <w:r w:rsidRPr="00033E99">
        <w:rPr>
          <w:rStyle w:val="hps"/>
        </w:rPr>
        <w:t>calculation time increases</w:t>
      </w:r>
      <w:r w:rsidRPr="00033E99">
        <w:t xml:space="preserve"> </w:t>
      </w:r>
      <w:r w:rsidRPr="00033E99">
        <w:rPr>
          <w:rStyle w:val="hps"/>
        </w:rPr>
        <w:t>considerably.</w:t>
      </w:r>
      <w:r w:rsidRPr="00033E99">
        <w:t xml:space="preserve"> </w:t>
      </w:r>
      <w:r w:rsidRPr="00033E99">
        <w:rPr>
          <w:rStyle w:val="hps"/>
        </w:rPr>
        <w:t>In this situation</w:t>
      </w:r>
      <w:r w:rsidRPr="00033E99">
        <w:t xml:space="preserve">, the algorithm </w:t>
      </w:r>
      <w:r w:rsidRPr="00033E99">
        <w:rPr>
          <w:rStyle w:val="hps"/>
        </w:rPr>
        <w:t>Processor</w:t>
      </w:r>
      <w:r w:rsidRPr="00033E99">
        <w:t xml:space="preserve"> </w:t>
      </w:r>
      <w:r w:rsidRPr="00033E99">
        <w:rPr>
          <w:rStyle w:val="hps"/>
        </w:rPr>
        <w:t>Farm</w:t>
      </w:r>
      <w:r w:rsidRPr="00033E99">
        <w:t xml:space="preserve"> </w:t>
      </w:r>
      <w:r w:rsidRPr="00033E99">
        <w:rPr>
          <w:rStyle w:val="hps"/>
        </w:rPr>
        <w:t>takes advantage</w:t>
      </w:r>
      <w:r w:rsidRPr="00033E99">
        <w:t xml:space="preserve">, because the product </w:t>
      </w:r>
      <w:r w:rsidRPr="00033E99">
        <w:rPr>
          <w:rStyle w:val="hps"/>
        </w:rPr>
        <w:t>vector to</w:t>
      </w:r>
      <w:r w:rsidRPr="00033E99">
        <w:t xml:space="preserve"> </w:t>
      </w:r>
      <w:r w:rsidRPr="00033E99">
        <w:rPr>
          <w:rStyle w:val="hps"/>
        </w:rPr>
        <w:t>matrix</w:t>
      </w:r>
      <w:r w:rsidRPr="00033E99">
        <w:t xml:space="preserve"> </w:t>
      </w:r>
      <w:r w:rsidRPr="00033E99">
        <w:rPr>
          <w:rStyle w:val="hps"/>
        </w:rPr>
        <w:t>has</w:t>
      </w:r>
      <w:r w:rsidRPr="00033E99">
        <w:t xml:space="preserve"> </w:t>
      </w:r>
      <w:r w:rsidRPr="00033E99">
        <w:rPr>
          <w:rStyle w:val="hps"/>
        </w:rPr>
        <w:t>lower</w:t>
      </w:r>
      <w:r w:rsidRPr="00033E99">
        <w:t xml:space="preserve"> </w:t>
      </w:r>
      <w:r w:rsidRPr="00033E99">
        <w:rPr>
          <w:rStyle w:val="hps"/>
        </w:rPr>
        <w:t>complexity</w:t>
      </w:r>
      <w:r w:rsidRPr="00033E99">
        <w:t xml:space="preserve"> </w:t>
      </w:r>
      <w:r w:rsidRPr="00033E99">
        <w:rPr>
          <w:rStyle w:val="hps"/>
        </w:rPr>
        <w:t>compared to the product</w:t>
      </w:r>
      <w:r w:rsidRPr="00033E99">
        <w:t xml:space="preserve"> </w:t>
      </w:r>
      <w:r w:rsidRPr="00033E99">
        <w:rPr>
          <w:rStyle w:val="hps"/>
        </w:rPr>
        <w:t>matrix to</w:t>
      </w:r>
      <w:r w:rsidRPr="00033E99">
        <w:t xml:space="preserve"> </w:t>
      </w:r>
      <w:r w:rsidRPr="00033E99">
        <w:rPr>
          <w:rStyle w:val="hps"/>
        </w:rPr>
        <w:t>matrix</w:t>
      </w:r>
      <w:r w:rsidRPr="00033E99">
        <w:t>.</w:t>
      </w:r>
    </w:p>
    <w:p w14:paraId="56F02BF7" w14:textId="77777777" w:rsidR="001D46D2" w:rsidRDefault="001D46D2" w:rsidP="001D46D2">
      <w:pPr>
        <w:pStyle w:val="Titolo3"/>
      </w:pPr>
      <w:bookmarkStart w:id="58" w:name="_Toc388263320"/>
      <w:bookmarkStart w:id="59" w:name="_Toc389205697"/>
      <w:proofErr w:type="spellStart"/>
      <w:r>
        <w:t>SpeedUp</w:t>
      </w:r>
      <w:bookmarkEnd w:id="58"/>
      <w:bookmarkEnd w:id="59"/>
      <w:proofErr w:type="spellEnd"/>
    </w:p>
    <w:p w14:paraId="56D37719" w14:textId="77777777" w:rsidR="001D46D2" w:rsidRDefault="001D46D2" w:rsidP="001D46D2">
      <w:pPr>
        <w:rPr>
          <w:lang w:val="en"/>
        </w:rPr>
      </w:pPr>
      <w:r>
        <w:rPr>
          <w:rStyle w:val="hps"/>
          <w:lang w:val="en"/>
        </w:rPr>
        <w:t>In this section we</w:t>
      </w:r>
      <w:r>
        <w:rPr>
          <w:lang w:val="en"/>
        </w:rPr>
        <w:t xml:space="preserve"> </w:t>
      </w:r>
      <w:r>
        <w:rPr>
          <w:rStyle w:val="hps"/>
          <w:lang w:val="en"/>
        </w:rPr>
        <w:t>will analyze the</w:t>
      </w:r>
      <w:r>
        <w:rPr>
          <w:lang w:val="en"/>
        </w:rPr>
        <w:t xml:space="preserve"> </w:t>
      </w:r>
      <w:r>
        <w:rPr>
          <w:rStyle w:val="hps"/>
          <w:lang w:val="en"/>
        </w:rPr>
        <w:t>results concerning</w:t>
      </w:r>
      <w:r>
        <w:rPr>
          <w:lang w:val="en"/>
        </w:rPr>
        <w:t xml:space="preserve"> </w:t>
      </w:r>
      <w:r>
        <w:rPr>
          <w:rStyle w:val="hps"/>
          <w:lang w:val="en"/>
        </w:rPr>
        <w:t>the speedup</w:t>
      </w:r>
      <w:r>
        <w:rPr>
          <w:lang w:val="en"/>
        </w:rPr>
        <w:t xml:space="preserve">; </w:t>
      </w:r>
      <w:r>
        <w:rPr>
          <w:rStyle w:val="hps"/>
          <w:lang w:val="en"/>
        </w:rPr>
        <w:t>This value is</w:t>
      </w:r>
      <w:r>
        <w:rPr>
          <w:lang w:val="en"/>
        </w:rPr>
        <w:t xml:space="preserve"> </w:t>
      </w:r>
      <w:r>
        <w:rPr>
          <w:rStyle w:val="hps"/>
          <w:lang w:val="en"/>
        </w:rPr>
        <w:t>useful to have a</w:t>
      </w:r>
      <w:r>
        <w:rPr>
          <w:lang w:val="en"/>
        </w:rPr>
        <w:t xml:space="preserve"> </w:t>
      </w:r>
      <w:r>
        <w:rPr>
          <w:rStyle w:val="hps"/>
          <w:lang w:val="en"/>
        </w:rPr>
        <w:t>measure for the</w:t>
      </w:r>
      <w:r>
        <w:rPr>
          <w:lang w:val="en"/>
        </w:rPr>
        <w:t xml:space="preserve"> </w:t>
      </w:r>
      <w:r>
        <w:rPr>
          <w:rStyle w:val="hps"/>
          <w:lang w:val="en"/>
        </w:rPr>
        <w:t>improvement in performance</w:t>
      </w:r>
      <w:r>
        <w:rPr>
          <w:lang w:val="en"/>
        </w:rPr>
        <w:t xml:space="preserve"> </w:t>
      </w:r>
      <w:r>
        <w:rPr>
          <w:rStyle w:val="hps"/>
          <w:lang w:val="en"/>
        </w:rPr>
        <w:t>that</w:t>
      </w:r>
      <w:r>
        <w:rPr>
          <w:lang w:val="en"/>
        </w:rPr>
        <w:t xml:space="preserve"> </w:t>
      </w:r>
      <w:r>
        <w:rPr>
          <w:rStyle w:val="hps"/>
          <w:lang w:val="en"/>
        </w:rPr>
        <w:t>is achieved using</w:t>
      </w:r>
      <w:r>
        <w:rPr>
          <w:lang w:val="en"/>
        </w:rPr>
        <w:t xml:space="preserve"> </w:t>
      </w:r>
      <w:r>
        <w:rPr>
          <w:rStyle w:val="hps"/>
          <w:lang w:val="en"/>
        </w:rPr>
        <w:t>the</w:t>
      </w:r>
      <w:r>
        <w:rPr>
          <w:lang w:val="en"/>
        </w:rPr>
        <w:t xml:space="preserve"> </w:t>
      </w:r>
      <w:r>
        <w:rPr>
          <w:rStyle w:val="hps"/>
          <w:lang w:val="en"/>
        </w:rPr>
        <w:t>parallel algorithm</w:t>
      </w:r>
      <w:r>
        <w:rPr>
          <w:lang w:val="en"/>
        </w:rPr>
        <w:t xml:space="preserve"> </w:t>
      </w:r>
      <w:r>
        <w:rPr>
          <w:rStyle w:val="hps"/>
          <w:lang w:val="en"/>
        </w:rPr>
        <w:t>with</w:t>
      </w:r>
      <w:r>
        <w:rPr>
          <w:lang w:val="en"/>
        </w:rPr>
        <w:t xml:space="preserve"> </w:t>
      </w:r>
      <w:r>
        <w:rPr>
          <w:rStyle w:val="hps"/>
          <w:lang w:val="en"/>
        </w:rPr>
        <w:t>multiple processes,</w:t>
      </w:r>
      <w:r>
        <w:rPr>
          <w:lang w:val="en"/>
        </w:rPr>
        <w:t xml:space="preserve"> </w:t>
      </w:r>
      <w:r>
        <w:rPr>
          <w:rStyle w:val="hps"/>
          <w:lang w:val="en"/>
        </w:rPr>
        <w:t>compared</w:t>
      </w:r>
      <w:r>
        <w:rPr>
          <w:lang w:val="en"/>
        </w:rPr>
        <w:t xml:space="preserve"> </w:t>
      </w:r>
      <w:r>
        <w:rPr>
          <w:rStyle w:val="hps"/>
          <w:lang w:val="en"/>
        </w:rPr>
        <w:t>to the algorithm</w:t>
      </w:r>
      <w:r>
        <w:rPr>
          <w:lang w:val="en"/>
        </w:rPr>
        <w:t xml:space="preserve"> </w:t>
      </w:r>
      <w:r>
        <w:rPr>
          <w:rStyle w:val="hps"/>
          <w:lang w:val="en"/>
        </w:rPr>
        <w:t>running on a</w:t>
      </w:r>
      <w:r>
        <w:rPr>
          <w:lang w:val="en"/>
        </w:rPr>
        <w:t xml:space="preserve"> </w:t>
      </w:r>
      <w:r>
        <w:rPr>
          <w:rStyle w:val="hps"/>
          <w:lang w:val="en"/>
        </w:rPr>
        <w:t>single process</w:t>
      </w:r>
      <w:r>
        <w:rPr>
          <w:lang w:val="en"/>
        </w:rPr>
        <w:t xml:space="preserve">. </w:t>
      </w:r>
      <w:r>
        <w:rPr>
          <w:lang w:val="en"/>
        </w:rPr>
        <w:br/>
      </w:r>
      <w:r>
        <w:rPr>
          <w:rStyle w:val="hps"/>
          <w:lang w:val="en"/>
        </w:rPr>
        <w:t>The following graphs</w:t>
      </w:r>
      <w:r>
        <w:rPr>
          <w:lang w:val="en"/>
        </w:rPr>
        <w:t xml:space="preserve"> </w:t>
      </w:r>
      <w:r>
        <w:rPr>
          <w:rStyle w:val="hps"/>
          <w:lang w:val="en"/>
        </w:rPr>
        <w:t>will be compared</w:t>
      </w:r>
      <w:r>
        <w:rPr>
          <w:lang w:val="en"/>
        </w:rPr>
        <w:t xml:space="preserve"> </w:t>
      </w:r>
      <w:r>
        <w:rPr>
          <w:rStyle w:val="hps"/>
          <w:lang w:val="en"/>
        </w:rPr>
        <w:t>curves</w:t>
      </w:r>
      <w:r>
        <w:rPr>
          <w:lang w:val="en"/>
        </w:rPr>
        <w:t xml:space="preserve"> </w:t>
      </w:r>
      <w:r>
        <w:rPr>
          <w:rStyle w:val="hps"/>
          <w:lang w:val="en"/>
        </w:rPr>
        <w:t>speedup</w:t>
      </w:r>
      <w:r>
        <w:rPr>
          <w:lang w:val="en"/>
        </w:rPr>
        <w:t xml:space="preserve"> </w:t>
      </w:r>
      <w:r>
        <w:rPr>
          <w:rStyle w:val="hps"/>
          <w:lang w:val="en"/>
        </w:rPr>
        <w:t>of the four</w:t>
      </w:r>
      <w:r>
        <w:rPr>
          <w:lang w:val="en"/>
        </w:rPr>
        <w:t xml:space="preserve"> </w:t>
      </w:r>
      <w:r>
        <w:rPr>
          <w:rStyle w:val="hps"/>
          <w:lang w:val="en"/>
        </w:rPr>
        <w:t>algorithms</w:t>
      </w:r>
      <w:r>
        <w:rPr>
          <w:lang w:val="en"/>
        </w:rPr>
        <w:t xml:space="preserve">, </w:t>
      </w:r>
      <w:r>
        <w:rPr>
          <w:rStyle w:val="hps"/>
          <w:lang w:val="en"/>
        </w:rPr>
        <w:t>while keeping constant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the load function</w:t>
      </w:r>
      <w:r>
        <w:rPr>
          <w:lang w:val="en"/>
        </w:rPr>
        <w:t>.</w:t>
      </w:r>
    </w:p>
    <w:p w14:paraId="2F670F82" w14:textId="48727C88" w:rsidR="00CB18F2" w:rsidRDefault="00745CC7" w:rsidP="00CB18F2">
      <w:pPr>
        <w:jc w:val="center"/>
      </w:pPr>
      <w:r>
        <w:rPr>
          <w:noProof/>
          <w:lang w:val="it-IT" w:eastAsia="it-IT" w:bidi="ar-SA"/>
        </w:rPr>
        <w:drawing>
          <wp:inline distT="0" distB="0" distL="0" distR="0" wp14:anchorId="6B2044C6" wp14:editId="4F4E715A">
            <wp:extent cx="5537820" cy="3674310"/>
            <wp:effectExtent l="0" t="0" r="25400" b="21590"/>
            <wp:docPr id="29" name="Grafico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7984D5D6" w14:textId="77777777" w:rsidR="00F3716D" w:rsidRDefault="00F3716D" w:rsidP="00F3716D">
      <w:pPr>
        <w:rPr>
          <w:lang w:val="en"/>
        </w:rPr>
      </w:pPr>
      <w:r>
        <w:rPr>
          <w:rStyle w:val="hps"/>
          <w:lang w:val="en"/>
        </w:rPr>
        <w:t>In the case of</w:t>
      </w:r>
      <w:r>
        <w:rPr>
          <w:lang w:val="en"/>
        </w:rPr>
        <w:t xml:space="preserve"> </w:t>
      </w:r>
      <w:r>
        <w:rPr>
          <w:rStyle w:val="hps"/>
          <w:lang w:val="en"/>
        </w:rPr>
        <w:t>relatively simple problems</w:t>
      </w:r>
      <w:r>
        <w:rPr>
          <w:lang w:val="en"/>
        </w:rPr>
        <w:t xml:space="preserve">, as we see </w:t>
      </w:r>
      <w:r>
        <w:rPr>
          <w:rStyle w:val="hps"/>
          <w:lang w:val="en"/>
        </w:rPr>
        <w:t>in the graph</w:t>
      </w:r>
      <w:r>
        <w:rPr>
          <w:lang w:val="en"/>
        </w:rPr>
        <w:t xml:space="preserve"> </w:t>
      </w:r>
      <w:r>
        <w:rPr>
          <w:rStyle w:val="hps"/>
          <w:lang w:val="en"/>
        </w:rPr>
        <w:t>(</w:t>
      </w:r>
      <w:r>
        <w:rPr>
          <w:lang w:val="en"/>
        </w:rPr>
        <w:t xml:space="preserve">192x192 </w:t>
      </w:r>
      <w:r>
        <w:rPr>
          <w:rStyle w:val="hps"/>
          <w:lang w:val="en"/>
        </w:rPr>
        <w:t>matrix</w:t>
      </w:r>
      <w:r>
        <w:rPr>
          <w:lang w:val="en"/>
        </w:rPr>
        <w:t xml:space="preserve">), </w:t>
      </w:r>
      <w:r>
        <w:rPr>
          <w:rStyle w:val="hps"/>
          <w:lang w:val="en"/>
        </w:rPr>
        <w:t>all algorithms</w:t>
      </w:r>
      <w:r>
        <w:rPr>
          <w:lang w:val="en"/>
        </w:rPr>
        <w:t xml:space="preserve"> </w:t>
      </w:r>
      <w:r>
        <w:rPr>
          <w:rStyle w:val="hps"/>
          <w:lang w:val="en"/>
        </w:rPr>
        <w:t>have</w:t>
      </w:r>
      <w:r>
        <w:rPr>
          <w:lang w:val="en"/>
        </w:rPr>
        <w:t xml:space="preserve"> </w:t>
      </w:r>
      <w:r>
        <w:rPr>
          <w:rStyle w:val="hps"/>
          <w:lang w:val="en"/>
        </w:rPr>
        <w:t>a</w:t>
      </w:r>
      <w:r>
        <w:rPr>
          <w:lang w:val="en"/>
        </w:rPr>
        <w:t xml:space="preserve"> </w:t>
      </w:r>
      <w:r>
        <w:rPr>
          <w:rStyle w:val="hps"/>
          <w:lang w:val="en"/>
        </w:rPr>
        <w:t>negative trend in the</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speedup</w:t>
      </w:r>
      <w:r>
        <w:rPr>
          <w:lang w:val="en"/>
        </w:rPr>
        <w:t xml:space="preserve">. </w:t>
      </w:r>
    </w:p>
    <w:p w14:paraId="56E360A1" w14:textId="11A25414" w:rsidR="00F3716D" w:rsidRDefault="00F3716D" w:rsidP="00F3716D">
      <w:pPr>
        <w:rPr>
          <w:lang w:val="en"/>
        </w:rPr>
      </w:pPr>
      <w:r>
        <w:rPr>
          <w:rStyle w:val="hps"/>
          <w:lang w:val="en"/>
        </w:rPr>
        <w:t>It appears evident that</w:t>
      </w:r>
      <w:r>
        <w:rPr>
          <w:lang w:val="en"/>
        </w:rPr>
        <w:t xml:space="preserve"> </w:t>
      </w:r>
      <w:r>
        <w:rPr>
          <w:rStyle w:val="hps"/>
          <w:lang w:val="en"/>
        </w:rPr>
        <w:t>the communication time</w:t>
      </w:r>
      <w:r>
        <w:rPr>
          <w:lang w:val="en"/>
        </w:rPr>
        <w:t xml:space="preserve"> </w:t>
      </w:r>
      <w:r>
        <w:rPr>
          <w:rStyle w:val="hps"/>
          <w:lang w:val="en"/>
        </w:rPr>
        <w:t>affects</w:t>
      </w:r>
      <w:r>
        <w:rPr>
          <w:lang w:val="en"/>
        </w:rPr>
        <w:t xml:space="preserve"> </w:t>
      </w:r>
      <w:r>
        <w:rPr>
          <w:rStyle w:val="hps"/>
          <w:lang w:val="en"/>
        </w:rPr>
        <w:t>significantly</w:t>
      </w:r>
      <w:r>
        <w:rPr>
          <w:lang w:val="en"/>
        </w:rPr>
        <w:t xml:space="preserve"> </w:t>
      </w:r>
      <w:r>
        <w:rPr>
          <w:rStyle w:val="hps"/>
          <w:lang w:val="en"/>
        </w:rPr>
        <w:t>compared to the</w:t>
      </w:r>
      <w:r>
        <w:rPr>
          <w:lang w:val="en"/>
        </w:rPr>
        <w:t xml:space="preserve"> </w:t>
      </w:r>
      <w:r>
        <w:rPr>
          <w:rStyle w:val="hps"/>
          <w:lang w:val="en"/>
        </w:rPr>
        <w:t>computation time</w:t>
      </w:r>
      <w:r>
        <w:rPr>
          <w:lang w:val="en"/>
        </w:rPr>
        <w:t xml:space="preserve">. </w:t>
      </w:r>
      <w:r>
        <w:rPr>
          <w:rStyle w:val="hps"/>
          <w:lang w:val="en"/>
        </w:rPr>
        <w:t>In fact,</w:t>
      </w:r>
      <w:r>
        <w:rPr>
          <w:lang w:val="en"/>
        </w:rPr>
        <w:t xml:space="preserve"> </w:t>
      </w:r>
      <w:r>
        <w:rPr>
          <w:rStyle w:val="hps"/>
          <w:lang w:val="en"/>
        </w:rPr>
        <w:t>as the number of</w:t>
      </w:r>
      <w:r>
        <w:rPr>
          <w:lang w:val="en"/>
        </w:rPr>
        <w:t xml:space="preserve"> </w:t>
      </w:r>
      <w:r>
        <w:rPr>
          <w:rStyle w:val="hps"/>
          <w:lang w:val="en"/>
        </w:rPr>
        <w:t>processes</w:t>
      </w:r>
      <w:r>
        <w:rPr>
          <w:lang w:val="en"/>
        </w:rPr>
        <w:t xml:space="preserve">, </w:t>
      </w:r>
      <w:r>
        <w:rPr>
          <w:rStyle w:val="hps"/>
          <w:lang w:val="en"/>
        </w:rPr>
        <w:t>and then</w:t>
      </w:r>
      <w:r>
        <w:rPr>
          <w:lang w:val="en"/>
        </w:rPr>
        <w:t xml:space="preserve"> </w:t>
      </w:r>
      <w:r>
        <w:rPr>
          <w:rStyle w:val="hps"/>
          <w:lang w:val="en"/>
        </w:rPr>
        <w:t>the</w:t>
      </w:r>
      <w:r>
        <w:rPr>
          <w:lang w:val="en"/>
        </w:rPr>
        <w:t xml:space="preserve"> </w:t>
      </w:r>
      <w:r>
        <w:rPr>
          <w:rStyle w:val="hps"/>
          <w:lang w:val="en"/>
        </w:rPr>
        <w:t>communication times</w:t>
      </w:r>
      <w:r>
        <w:rPr>
          <w:lang w:val="en"/>
        </w:rPr>
        <w:t xml:space="preserve">, </w:t>
      </w:r>
      <w:r>
        <w:rPr>
          <w:rStyle w:val="hps"/>
          <w:lang w:val="en"/>
        </w:rPr>
        <w:t>the speedup</w:t>
      </w:r>
      <w:r>
        <w:rPr>
          <w:lang w:val="en"/>
        </w:rPr>
        <w:t xml:space="preserve"> </w:t>
      </w:r>
      <w:r>
        <w:rPr>
          <w:rStyle w:val="hps"/>
          <w:lang w:val="en"/>
        </w:rPr>
        <w:t>decreases</w:t>
      </w:r>
      <w:r>
        <w:rPr>
          <w:lang w:val="en"/>
        </w:rPr>
        <w:t>.</w:t>
      </w:r>
    </w:p>
    <w:p w14:paraId="2E901631" w14:textId="2BD084D6" w:rsidR="00F3716D" w:rsidRDefault="00F3716D" w:rsidP="00F3716D">
      <w:r>
        <w:rPr>
          <w:rStyle w:val="hps"/>
          <w:lang w:val="en"/>
        </w:rPr>
        <w:t>This test</w:t>
      </w:r>
      <w:r>
        <w:rPr>
          <w:lang w:val="en"/>
        </w:rPr>
        <w:t xml:space="preserve">, however, </w:t>
      </w:r>
      <w:r>
        <w:rPr>
          <w:rStyle w:val="hps"/>
          <w:lang w:val="en"/>
        </w:rPr>
        <w:t>is not indicative of</w:t>
      </w:r>
      <w:r>
        <w:rPr>
          <w:lang w:val="en"/>
        </w:rPr>
        <w:t xml:space="preserve"> </w:t>
      </w:r>
      <w:r>
        <w:rPr>
          <w:rStyle w:val="hps"/>
          <w:lang w:val="en"/>
        </w:rPr>
        <w:t>the general trend</w:t>
      </w:r>
      <w:r>
        <w:rPr>
          <w:lang w:val="en"/>
        </w:rPr>
        <w:t xml:space="preserve"> </w:t>
      </w:r>
      <w:r>
        <w:rPr>
          <w:rStyle w:val="hps"/>
          <w:lang w:val="en"/>
        </w:rPr>
        <w:t>of the value</w:t>
      </w:r>
      <w:r>
        <w:rPr>
          <w:lang w:val="en"/>
        </w:rPr>
        <w:t xml:space="preserve"> </w:t>
      </w:r>
      <w:r>
        <w:rPr>
          <w:rStyle w:val="hps"/>
          <w:lang w:val="en"/>
        </w:rPr>
        <w:t>of</w:t>
      </w:r>
      <w:r>
        <w:rPr>
          <w:lang w:val="en"/>
        </w:rPr>
        <w:t xml:space="preserve"> </w:t>
      </w:r>
      <w:r>
        <w:rPr>
          <w:rStyle w:val="hps"/>
          <w:lang w:val="en"/>
        </w:rPr>
        <w:t>speedup</w:t>
      </w:r>
      <w:r>
        <w:rPr>
          <w:lang w:val="en"/>
        </w:rPr>
        <w:t xml:space="preserve">, </w:t>
      </w:r>
      <w:r>
        <w:rPr>
          <w:rStyle w:val="hps"/>
          <w:lang w:val="en"/>
        </w:rPr>
        <w:t>because the</w:t>
      </w:r>
      <w:r>
        <w:rPr>
          <w:lang w:val="en"/>
        </w:rPr>
        <w:t xml:space="preserve"> </w:t>
      </w:r>
      <w:r>
        <w:rPr>
          <w:rStyle w:val="hps"/>
          <w:lang w:val="en"/>
        </w:rPr>
        <w:t>problem is very simple</w:t>
      </w:r>
      <w:r>
        <w:rPr>
          <w:lang w:val="en"/>
        </w:rPr>
        <w:t xml:space="preserve">, so as to </w:t>
      </w:r>
      <w:r>
        <w:rPr>
          <w:rStyle w:val="hps"/>
          <w:lang w:val="en"/>
        </w:rPr>
        <w:t>render unnecessary the</w:t>
      </w:r>
      <w:r>
        <w:rPr>
          <w:lang w:val="en"/>
        </w:rPr>
        <w:t xml:space="preserve"> </w:t>
      </w:r>
      <w:r>
        <w:rPr>
          <w:rStyle w:val="hps"/>
          <w:lang w:val="en"/>
        </w:rPr>
        <w:t>parallelization</w:t>
      </w:r>
      <w:r>
        <w:rPr>
          <w:lang w:val="en"/>
        </w:rPr>
        <w:t>.</w:t>
      </w:r>
    </w:p>
    <w:p w14:paraId="65EFAC6E" w14:textId="094DB5B2" w:rsidR="00CB18F2" w:rsidRDefault="00745CC7" w:rsidP="00CB18F2">
      <w:pPr>
        <w:jc w:val="center"/>
      </w:pPr>
      <w:r>
        <w:rPr>
          <w:noProof/>
          <w:lang w:val="it-IT" w:eastAsia="it-IT" w:bidi="ar-SA"/>
        </w:rPr>
        <w:lastRenderedPageBreak/>
        <w:drawing>
          <wp:inline distT="0" distB="0" distL="0" distR="0" wp14:anchorId="05401A53" wp14:editId="4BADD39F">
            <wp:extent cx="5537820" cy="3674310"/>
            <wp:effectExtent l="0" t="0" r="25400" b="21590"/>
            <wp:docPr id="31" name="Grafico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7E1AB680" w14:textId="7573BA7C" w:rsidR="00745CC7" w:rsidRDefault="00745CC7" w:rsidP="00CB18F2">
      <w:pPr>
        <w:jc w:val="center"/>
      </w:pPr>
      <w:r>
        <w:rPr>
          <w:noProof/>
          <w:lang w:val="it-IT" w:eastAsia="it-IT" w:bidi="ar-SA"/>
        </w:rPr>
        <w:drawing>
          <wp:inline distT="0" distB="0" distL="0" distR="0" wp14:anchorId="73C61B42" wp14:editId="2E3722CA">
            <wp:extent cx="5537820" cy="3674310"/>
            <wp:effectExtent l="0" t="0" r="25400" b="21590"/>
            <wp:docPr id="34" name="Grafico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511D083C" w14:textId="6192DD7D" w:rsidR="006D52CD" w:rsidRDefault="00ED76CF" w:rsidP="00ED76CF">
      <w:pPr>
        <w:rPr>
          <w:rStyle w:val="hps"/>
          <w:lang w:val="en"/>
        </w:rPr>
      </w:pPr>
      <w:r w:rsidRPr="00ED76CF">
        <w:rPr>
          <w:rStyle w:val="hps"/>
          <w:lang w:val="en"/>
        </w:rPr>
        <w:t xml:space="preserve">With this large </w:t>
      </w:r>
      <w:r w:rsidR="003C6991">
        <w:rPr>
          <w:rStyle w:val="hps"/>
          <w:lang w:val="en"/>
        </w:rPr>
        <w:t>matrix</w:t>
      </w:r>
      <w:r w:rsidRPr="00ED76CF">
        <w:rPr>
          <w:rStyle w:val="hps"/>
          <w:lang w:val="en"/>
        </w:rPr>
        <w:t xml:space="preserve"> and load function </w:t>
      </w:r>
      <w:r w:rsidR="003C6991">
        <w:rPr>
          <w:rStyle w:val="hps"/>
          <w:lang w:val="en"/>
        </w:rPr>
        <w:t>(</w:t>
      </w:r>
      <w:r w:rsidRPr="00ED76CF">
        <w:rPr>
          <w:rStyle w:val="hps"/>
          <w:lang w:val="en"/>
        </w:rPr>
        <w:t>funct2</w:t>
      </w:r>
      <w:r w:rsidR="003C6991">
        <w:rPr>
          <w:rStyle w:val="hps"/>
          <w:lang w:val="en"/>
        </w:rPr>
        <w:t>)</w:t>
      </w:r>
      <w:r w:rsidRPr="00ED76CF">
        <w:rPr>
          <w:rStyle w:val="hps"/>
          <w:lang w:val="en"/>
        </w:rPr>
        <w:t xml:space="preserve"> activated we can have a </w:t>
      </w:r>
      <w:r w:rsidR="00447A15" w:rsidRPr="00ED76CF">
        <w:rPr>
          <w:rStyle w:val="hps"/>
          <w:lang w:val="en"/>
        </w:rPr>
        <w:t xml:space="preserve">high </w:t>
      </w:r>
      <w:r w:rsidRPr="00ED76CF">
        <w:rPr>
          <w:rStyle w:val="hps"/>
          <w:lang w:val="en"/>
        </w:rPr>
        <w:t xml:space="preserve">computational, therefore benefiting all parallel algorithms. In fact, as we can see in the figure in the case where the processes vary from 4 to 9, we can have a linear increase of speedup, while in step 9 to 16 processes the speedup tends to decrease and to remain almost unchanged, except in the case of the algorithm processor Farm which still retains some growth. </w:t>
      </w:r>
    </w:p>
    <w:p w14:paraId="4A189AB3" w14:textId="77777777" w:rsidR="006D52CD" w:rsidRDefault="00ED76CF" w:rsidP="00ED76CF">
      <w:pPr>
        <w:rPr>
          <w:rStyle w:val="hps"/>
          <w:lang w:val="en"/>
        </w:rPr>
      </w:pPr>
      <w:r w:rsidRPr="00ED76CF">
        <w:rPr>
          <w:rStyle w:val="hps"/>
          <w:lang w:val="en"/>
        </w:rPr>
        <w:lastRenderedPageBreak/>
        <w:t xml:space="preserve">This decrease was caused by the fact that always increases the number of processes increases the cost of communication and reduces the cost of the calculation and therefore the overhead of communication become the largest fraction of the total time. </w:t>
      </w:r>
    </w:p>
    <w:p w14:paraId="651F7075" w14:textId="20F16763" w:rsidR="00ED76CF" w:rsidRPr="00ED76CF" w:rsidRDefault="00ED76CF" w:rsidP="00ED76CF">
      <w:pPr>
        <w:rPr>
          <w:rStyle w:val="hps"/>
          <w:lang w:val="en"/>
        </w:rPr>
      </w:pPr>
      <w:r w:rsidRPr="00ED76CF">
        <w:rPr>
          <w:rStyle w:val="hps"/>
          <w:lang w:val="en"/>
        </w:rPr>
        <w:t xml:space="preserve">The algorithm maintains a Processor Farm growth speedup because the number of communications </w:t>
      </w:r>
      <w:r w:rsidR="00447A15">
        <w:rPr>
          <w:rStyle w:val="hps"/>
          <w:lang w:val="en"/>
        </w:rPr>
        <w:t>with increasing</w:t>
      </w:r>
      <w:r w:rsidRPr="00ED76CF">
        <w:rPr>
          <w:rStyle w:val="hps"/>
          <w:lang w:val="en"/>
        </w:rPr>
        <w:t xml:space="preserve"> number of processes</w:t>
      </w:r>
      <w:r w:rsidR="00627CB6">
        <w:rPr>
          <w:rStyle w:val="hps"/>
          <w:lang w:val="en"/>
        </w:rPr>
        <w:t>,</w:t>
      </w:r>
      <w:r w:rsidRPr="00ED76CF">
        <w:rPr>
          <w:rStyle w:val="hps"/>
          <w:lang w:val="en"/>
        </w:rPr>
        <w:t xml:space="preserve"> remains unchanged, but the single process performs an overall number of computations lower.</w:t>
      </w:r>
    </w:p>
    <w:p w14:paraId="098CE828" w14:textId="77777777" w:rsidR="001D46D2" w:rsidRDefault="001D46D2" w:rsidP="001D46D2">
      <w:pPr>
        <w:pStyle w:val="Titolo3"/>
      </w:pPr>
      <w:bookmarkStart w:id="60" w:name="_Toc388263321"/>
      <w:bookmarkStart w:id="61" w:name="_Toc389205698"/>
      <w:r>
        <w:t>Efficiency</w:t>
      </w:r>
      <w:bookmarkEnd w:id="60"/>
      <w:bookmarkEnd w:id="61"/>
    </w:p>
    <w:p w14:paraId="4653045D" w14:textId="77777777" w:rsidR="003C6991" w:rsidRDefault="003C6991" w:rsidP="003C6991">
      <w:pPr>
        <w:rPr>
          <w:lang w:val="en"/>
        </w:rPr>
      </w:pPr>
      <w:r>
        <w:rPr>
          <w:rStyle w:val="hps"/>
          <w:lang w:val="en"/>
        </w:rPr>
        <w:t>The efficiency</w:t>
      </w:r>
      <w:r>
        <w:rPr>
          <w:lang w:val="en"/>
        </w:rPr>
        <w:t xml:space="preserve"> </w:t>
      </w:r>
      <w:r>
        <w:rPr>
          <w:rStyle w:val="hps"/>
          <w:lang w:val="en"/>
        </w:rPr>
        <w:t>as</w:t>
      </w:r>
      <w:r>
        <w:rPr>
          <w:lang w:val="en"/>
        </w:rPr>
        <w:t xml:space="preserve"> </w:t>
      </w:r>
      <w:r>
        <w:rPr>
          <w:rStyle w:val="hps"/>
          <w:lang w:val="en"/>
        </w:rPr>
        <w:t>a measure of the</w:t>
      </w:r>
      <w:r>
        <w:rPr>
          <w:lang w:val="en"/>
        </w:rPr>
        <w:t xml:space="preserve"> </w:t>
      </w:r>
      <w:r>
        <w:rPr>
          <w:rStyle w:val="hps"/>
          <w:lang w:val="en"/>
        </w:rPr>
        <w:t>fraction of the</w:t>
      </w:r>
      <w:r>
        <w:rPr>
          <w:lang w:val="en"/>
        </w:rPr>
        <w:t xml:space="preserve"> </w:t>
      </w:r>
      <w:r>
        <w:rPr>
          <w:rStyle w:val="hps"/>
          <w:lang w:val="en"/>
        </w:rPr>
        <w:t>total time</w:t>
      </w:r>
      <w:r>
        <w:rPr>
          <w:lang w:val="en"/>
        </w:rPr>
        <w:t xml:space="preserve"> </w:t>
      </w:r>
      <w:r>
        <w:rPr>
          <w:rStyle w:val="hps"/>
          <w:lang w:val="en"/>
        </w:rPr>
        <w:t>during which</w:t>
      </w:r>
      <w:r>
        <w:rPr>
          <w:lang w:val="en"/>
        </w:rPr>
        <w:t xml:space="preserve"> </w:t>
      </w:r>
      <w:r>
        <w:rPr>
          <w:rStyle w:val="hps"/>
          <w:lang w:val="en"/>
        </w:rPr>
        <w:t>the various</w:t>
      </w:r>
      <w:r>
        <w:rPr>
          <w:lang w:val="en"/>
        </w:rPr>
        <w:t xml:space="preserve"> </w:t>
      </w:r>
      <w:r>
        <w:rPr>
          <w:rStyle w:val="hps"/>
          <w:lang w:val="en"/>
        </w:rPr>
        <w:t>processors are</w:t>
      </w:r>
      <w:r>
        <w:rPr>
          <w:lang w:val="en"/>
        </w:rPr>
        <w:t xml:space="preserve"> </w:t>
      </w:r>
      <w:r>
        <w:rPr>
          <w:rStyle w:val="hps"/>
          <w:lang w:val="en"/>
        </w:rPr>
        <w:t>effectively</w:t>
      </w:r>
      <w:r>
        <w:rPr>
          <w:lang w:val="en"/>
        </w:rPr>
        <w:t xml:space="preserve"> </w:t>
      </w:r>
      <w:r>
        <w:rPr>
          <w:rStyle w:val="hps"/>
          <w:lang w:val="en"/>
        </w:rPr>
        <w:t>used to</w:t>
      </w:r>
      <w:r>
        <w:rPr>
          <w:lang w:val="en"/>
        </w:rPr>
        <w:t xml:space="preserve"> </w:t>
      </w:r>
      <w:r>
        <w:rPr>
          <w:rStyle w:val="hps"/>
          <w:lang w:val="en"/>
        </w:rPr>
        <w:t>perform</w:t>
      </w:r>
      <w:r>
        <w:rPr>
          <w:lang w:val="en"/>
        </w:rPr>
        <w:t xml:space="preserve"> </w:t>
      </w:r>
      <w:r>
        <w:rPr>
          <w:rStyle w:val="hps"/>
          <w:lang w:val="en"/>
        </w:rPr>
        <w:t>the computation</w:t>
      </w:r>
      <w:r>
        <w:rPr>
          <w:lang w:val="en"/>
        </w:rPr>
        <w:t>.</w:t>
      </w:r>
    </w:p>
    <w:p w14:paraId="38F88668" w14:textId="7CC18058" w:rsidR="003C6991" w:rsidRDefault="003C6991" w:rsidP="003C6991">
      <w:pPr>
        <w:rPr>
          <w:lang w:val="en"/>
        </w:rPr>
      </w:pPr>
      <w:r>
        <w:rPr>
          <w:rStyle w:val="hps"/>
          <w:lang w:val="en"/>
        </w:rPr>
        <w:t>An efficiency</w:t>
      </w:r>
      <w:r>
        <w:rPr>
          <w:lang w:val="en"/>
        </w:rPr>
        <w:t xml:space="preserve"> </w:t>
      </w:r>
      <w:r>
        <w:rPr>
          <w:rStyle w:val="hps"/>
          <w:lang w:val="en"/>
        </w:rPr>
        <w:t>equal to 1 (</w:t>
      </w:r>
      <w:r>
        <w:rPr>
          <w:rStyle w:val="atn"/>
          <w:lang w:val="en"/>
        </w:rPr>
        <w:t>Sp(</w:t>
      </w:r>
      <w:r>
        <w:rPr>
          <w:lang w:val="en"/>
        </w:rPr>
        <w:t xml:space="preserve">n) </w:t>
      </w:r>
      <w:r>
        <w:rPr>
          <w:rStyle w:val="hps"/>
          <w:lang w:val="en"/>
        </w:rPr>
        <w:t>= n)</w:t>
      </w:r>
      <w:r>
        <w:rPr>
          <w:lang w:val="en"/>
        </w:rPr>
        <w:t xml:space="preserve"> </w:t>
      </w:r>
      <w:r>
        <w:rPr>
          <w:rStyle w:val="hps"/>
          <w:lang w:val="en"/>
        </w:rPr>
        <w:t>means that</w:t>
      </w:r>
      <w:r>
        <w:rPr>
          <w:lang w:val="en"/>
        </w:rPr>
        <w:t xml:space="preserve"> </w:t>
      </w:r>
      <w:r>
        <w:rPr>
          <w:rStyle w:val="hps"/>
          <w:lang w:val="en"/>
        </w:rPr>
        <w:t>all the processors</w:t>
      </w:r>
      <w:r>
        <w:rPr>
          <w:lang w:val="en"/>
        </w:rPr>
        <w:t xml:space="preserve"> </w:t>
      </w:r>
      <w:r>
        <w:rPr>
          <w:rStyle w:val="hps"/>
          <w:lang w:val="en"/>
        </w:rPr>
        <w:t>participating</w:t>
      </w:r>
      <w:r>
        <w:rPr>
          <w:lang w:val="en"/>
        </w:rPr>
        <w:t xml:space="preserve"> </w:t>
      </w:r>
      <w:r>
        <w:rPr>
          <w:rStyle w:val="hps"/>
          <w:lang w:val="en"/>
        </w:rPr>
        <w:t>in</w:t>
      </w:r>
      <w:r>
        <w:rPr>
          <w:lang w:val="en"/>
        </w:rPr>
        <w:t xml:space="preserve"> </w:t>
      </w:r>
      <w:r>
        <w:rPr>
          <w:rStyle w:val="hps"/>
          <w:lang w:val="en"/>
        </w:rPr>
        <w:t>a profitable way</w:t>
      </w:r>
      <w:r>
        <w:rPr>
          <w:lang w:val="en"/>
        </w:rPr>
        <w:t xml:space="preserve"> </w:t>
      </w:r>
      <w:r>
        <w:rPr>
          <w:rStyle w:val="hps"/>
          <w:lang w:val="en"/>
        </w:rPr>
        <w:t>the execution</w:t>
      </w:r>
      <w:r>
        <w:rPr>
          <w:lang w:val="en"/>
        </w:rPr>
        <w:t xml:space="preserve"> </w:t>
      </w:r>
      <w:r>
        <w:rPr>
          <w:rStyle w:val="hps"/>
          <w:lang w:val="en"/>
        </w:rPr>
        <w:t>of the algorithm</w:t>
      </w:r>
      <w:r>
        <w:rPr>
          <w:lang w:val="en"/>
        </w:rPr>
        <w:t xml:space="preserve">, </w:t>
      </w:r>
      <w:r>
        <w:rPr>
          <w:rStyle w:val="hps"/>
          <w:lang w:val="en"/>
        </w:rPr>
        <w:t>an efficiency</w:t>
      </w:r>
      <w:r>
        <w:rPr>
          <w:lang w:val="en"/>
        </w:rPr>
        <w:t xml:space="preserve"> </w:t>
      </w:r>
      <w:r>
        <w:rPr>
          <w:rStyle w:val="hps"/>
          <w:lang w:val="en"/>
        </w:rPr>
        <w:t>much</w:t>
      </w:r>
      <w:r>
        <w:rPr>
          <w:lang w:val="en"/>
        </w:rPr>
        <w:t xml:space="preserve"> </w:t>
      </w:r>
      <w:r>
        <w:rPr>
          <w:rStyle w:val="hps"/>
          <w:lang w:val="en"/>
        </w:rPr>
        <w:t>lower than 1</w:t>
      </w:r>
      <w:r>
        <w:rPr>
          <w:lang w:val="en"/>
        </w:rPr>
        <w:t xml:space="preserve"> </w:t>
      </w:r>
      <w:r>
        <w:rPr>
          <w:rStyle w:val="hps"/>
          <w:lang w:val="en"/>
        </w:rPr>
        <w:t>testifies</w:t>
      </w:r>
      <w:r>
        <w:rPr>
          <w:lang w:val="en"/>
        </w:rPr>
        <w:t xml:space="preserve"> </w:t>
      </w:r>
      <w:r>
        <w:rPr>
          <w:rStyle w:val="hps"/>
          <w:lang w:val="en"/>
        </w:rPr>
        <w:t>several factors such as</w:t>
      </w:r>
      <w:r>
        <w:rPr>
          <w:lang w:val="en"/>
        </w:rPr>
        <w:t>:</w:t>
      </w:r>
    </w:p>
    <w:p w14:paraId="4AC2B0F1" w14:textId="21315541"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Unbalanced load;</w:t>
      </w:r>
      <w:r w:rsidRPr="003C6991">
        <w:rPr>
          <w:lang w:val="en"/>
        </w:rPr>
        <w:t xml:space="preserve"> </w:t>
      </w:r>
    </w:p>
    <w:p w14:paraId="6734EE49" w14:textId="71756BE9" w:rsidR="003C6991" w:rsidRPr="003C6991" w:rsidRDefault="003C6991" w:rsidP="00084348">
      <w:pPr>
        <w:pStyle w:val="Paragrafoelenco"/>
        <w:numPr>
          <w:ilvl w:val="0"/>
          <w:numId w:val="44"/>
        </w:numPr>
        <w:tabs>
          <w:tab w:val="left" w:pos="284"/>
        </w:tabs>
        <w:ind w:left="0" w:firstLine="0"/>
        <w:rPr>
          <w:lang w:val="en"/>
        </w:rPr>
      </w:pPr>
      <w:r w:rsidRPr="003C6991">
        <w:rPr>
          <w:rStyle w:val="hps"/>
          <w:lang w:val="en"/>
        </w:rPr>
        <w:t>Idle</w:t>
      </w:r>
      <w:r w:rsidRPr="003C6991">
        <w:rPr>
          <w:lang w:val="en"/>
        </w:rPr>
        <w:t xml:space="preserve"> </w:t>
      </w:r>
      <w:r w:rsidRPr="003C6991">
        <w:rPr>
          <w:rStyle w:val="hps"/>
          <w:lang w:val="en"/>
        </w:rPr>
        <w:t>processors;</w:t>
      </w:r>
    </w:p>
    <w:p w14:paraId="29D77165" w14:textId="25D2C41C" w:rsidR="003C6991" w:rsidRPr="003C6991" w:rsidRDefault="003C6991" w:rsidP="00084348">
      <w:pPr>
        <w:pStyle w:val="Paragrafoelenco"/>
        <w:numPr>
          <w:ilvl w:val="0"/>
          <w:numId w:val="44"/>
        </w:numPr>
        <w:tabs>
          <w:tab w:val="left" w:pos="284"/>
        </w:tabs>
        <w:ind w:left="0" w:firstLine="0"/>
        <w:rPr>
          <w:rStyle w:val="hps"/>
          <w:lang w:val="en"/>
        </w:rPr>
      </w:pPr>
      <w:r w:rsidRPr="003C6991">
        <w:rPr>
          <w:rStyle w:val="hps"/>
          <w:lang w:val="en"/>
        </w:rPr>
        <w:t>Extra work</w:t>
      </w:r>
      <w:r w:rsidRPr="003C6991">
        <w:rPr>
          <w:lang w:val="en"/>
        </w:rPr>
        <w:t xml:space="preserve"> </w:t>
      </w:r>
      <w:r w:rsidRPr="003C6991">
        <w:rPr>
          <w:rStyle w:val="hps"/>
          <w:lang w:val="en"/>
        </w:rPr>
        <w:t>in the</w:t>
      </w:r>
      <w:r w:rsidRPr="003C6991">
        <w:rPr>
          <w:lang w:val="en"/>
        </w:rPr>
        <w:t xml:space="preserve"> </w:t>
      </w:r>
      <w:r w:rsidRPr="003C6991">
        <w:rPr>
          <w:rStyle w:val="hps"/>
          <w:lang w:val="en"/>
        </w:rPr>
        <w:t>parallel version</w:t>
      </w:r>
      <w:r w:rsidRPr="003C6991">
        <w:rPr>
          <w:lang w:val="en"/>
        </w:rPr>
        <w:t xml:space="preserve"> </w:t>
      </w:r>
      <w:r w:rsidRPr="003C6991">
        <w:rPr>
          <w:rStyle w:val="hps"/>
          <w:lang w:val="en"/>
        </w:rPr>
        <w:t>of the algorithm;</w:t>
      </w:r>
    </w:p>
    <w:p w14:paraId="2791FDBA" w14:textId="2596A653" w:rsidR="003C6991" w:rsidRPr="003C6991" w:rsidRDefault="003C6991" w:rsidP="00084348">
      <w:pPr>
        <w:pStyle w:val="Paragrafoelenco"/>
        <w:numPr>
          <w:ilvl w:val="0"/>
          <w:numId w:val="44"/>
        </w:numPr>
        <w:tabs>
          <w:tab w:val="left" w:pos="284"/>
        </w:tabs>
        <w:ind w:left="0" w:firstLine="0"/>
      </w:pPr>
      <w:r w:rsidRPr="003C6991">
        <w:rPr>
          <w:rStyle w:val="hps"/>
          <w:lang w:val="en"/>
        </w:rPr>
        <w:t>Overhead</w:t>
      </w:r>
      <w:r w:rsidRPr="003C6991">
        <w:rPr>
          <w:lang w:val="en"/>
        </w:rPr>
        <w:t xml:space="preserve"> </w:t>
      </w:r>
      <w:r w:rsidRPr="003C6991">
        <w:rPr>
          <w:rStyle w:val="hps"/>
          <w:lang w:val="en"/>
        </w:rPr>
        <w:t>related to</w:t>
      </w:r>
      <w:r w:rsidRPr="003C6991">
        <w:rPr>
          <w:lang w:val="en"/>
        </w:rPr>
        <w:t xml:space="preserve"> </w:t>
      </w:r>
      <w:r w:rsidRPr="003C6991">
        <w:rPr>
          <w:rStyle w:val="hps"/>
          <w:lang w:val="en"/>
        </w:rPr>
        <w:t>communication /</w:t>
      </w:r>
      <w:r w:rsidRPr="003C6991">
        <w:rPr>
          <w:lang w:val="en"/>
        </w:rPr>
        <w:t xml:space="preserve"> </w:t>
      </w:r>
      <w:r w:rsidRPr="003C6991">
        <w:rPr>
          <w:rStyle w:val="hps"/>
          <w:lang w:val="en"/>
        </w:rPr>
        <w:t>synchronization.</w:t>
      </w:r>
    </w:p>
    <w:p w14:paraId="4C6C5BFB" w14:textId="77777777" w:rsidR="00745CC7" w:rsidRDefault="00745CC7" w:rsidP="00A057A6">
      <w:pPr>
        <w:jc w:val="center"/>
      </w:pPr>
      <w:r>
        <w:rPr>
          <w:noProof/>
          <w:lang w:val="it-IT" w:eastAsia="it-IT" w:bidi="ar-SA"/>
        </w:rPr>
        <w:drawing>
          <wp:inline distT="0" distB="0" distL="0" distR="0" wp14:anchorId="58B56462" wp14:editId="3D72591A">
            <wp:extent cx="5537820" cy="3674310"/>
            <wp:effectExtent l="0" t="0" r="25400" b="21590"/>
            <wp:docPr id="35" name="Gra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61045231" w14:textId="77777777" w:rsidR="00745CC7" w:rsidRDefault="00745CC7" w:rsidP="00A057A6">
      <w:pPr>
        <w:jc w:val="center"/>
      </w:pPr>
      <w:r>
        <w:rPr>
          <w:noProof/>
          <w:lang w:val="it-IT" w:eastAsia="it-IT" w:bidi="ar-SA"/>
        </w:rPr>
        <w:lastRenderedPageBreak/>
        <w:drawing>
          <wp:inline distT="0" distB="0" distL="0" distR="0" wp14:anchorId="38EA7BC2" wp14:editId="53D37A0A">
            <wp:extent cx="5537820" cy="3674310"/>
            <wp:effectExtent l="0" t="0" r="25400" b="21590"/>
            <wp:docPr id="36" name="Gra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01180409" w14:textId="7DD2151D" w:rsidR="00A057A6" w:rsidRDefault="00745CC7" w:rsidP="00A057A6">
      <w:pPr>
        <w:jc w:val="center"/>
      </w:pPr>
      <w:r>
        <w:rPr>
          <w:noProof/>
          <w:lang w:val="it-IT" w:eastAsia="it-IT" w:bidi="ar-SA"/>
        </w:rPr>
        <w:drawing>
          <wp:inline distT="0" distB="0" distL="0" distR="0" wp14:anchorId="40BEACB5" wp14:editId="7B5CFA0D">
            <wp:extent cx="5537820" cy="3674310"/>
            <wp:effectExtent l="0" t="0" r="25400" b="21590"/>
            <wp:docPr id="37" name="Gra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404D6B8C" w14:textId="65E5FDC2" w:rsidR="00D62B52" w:rsidRDefault="00D62B52" w:rsidP="00D62B52">
      <w:pPr>
        <w:rPr>
          <w:lang w:val="en"/>
        </w:rPr>
      </w:pPr>
      <w:r>
        <w:rPr>
          <w:rStyle w:val="hps"/>
          <w:lang w:val="en"/>
        </w:rPr>
        <w:t>In this</w:t>
      </w:r>
      <w:r>
        <w:rPr>
          <w:lang w:val="en"/>
        </w:rPr>
        <w:t xml:space="preserve"> </w:t>
      </w:r>
      <w:r>
        <w:rPr>
          <w:rStyle w:val="hps"/>
          <w:lang w:val="en"/>
        </w:rPr>
        <w:t>case we see how</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the</w:t>
      </w:r>
      <w:r>
        <w:rPr>
          <w:lang w:val="en"/>
        </w:rPr>
        <w:t xml:space="preserve"> </w:t>
      </w:r>
      <w:r>
        <w:rPr>
          <w:rStyle w:val="hps"/>
          <w:lang w:val="en"/>
        </w:rPr>
        <w:t>MM</w:t>
      </w:r>
      <w:r>
        <w:rPr>
          <w:lang w:val="en"/>
        </w:rPr>
        <w:t xml:space="preserve"> </w:t>
      </w:r>
      <w:r>
        <w:rPr>
          <w:rStyle w:val="hps"/>
          <w:lang w:val="en"/>
        </w:rPr>
        <w:t>have</w:t>
      </w:r>
      <w:r>
        <w:rPr>
          <w:lang w:val="en"/>
        </w:rPr>
        <w:t xml:space="preserve"> </w:t>
      </w:r>
      <w:r>
        <w:rPr>
          <w:rStyle w:val="hps"/>
          <w:lang w:val="en"/>
        </w:rPr>
        <w:t>a good</w:t>
      </w:r>
      <w:r>
        <w:rPr>
          <w:lang w:val="en"/>
        </w:rPr>
        <w:t xml:space="preserve"> </w:t>
      </w:r>
      <w:r>
        <w:rPr>
          <w:rStyle w:val="hps"/>
          <w:lang w:val="en"/>
        </w:rPr>
        <w:t>efficiency value</w:t>
      </w:r>
      <w:r>
        <w:rPr>
          <w:lang w:val="en"/>
        </w:rPr>
        <w:t xml:space="preserve"> </w:t>
      </w:r>
      <w:r>
        <w:rPr>
          <w:rStyle w:val="hps"/>
          <w:lang w:val="en"/>
        </w:rPr>
        <w:t>in the case where</w:t>
      </w:r>
      <w:r>
        <w:rPr>
          <w:lang w:val="en"/>
        </w:rPr>
        <w:t xml:space="preserve"> </w:t>
      </w:r>
      <w:r>
        <w:rPr>
          <w:rStyle w:val="hps"/>
          <w:lang w:val="en"/>
        </w:rPr>
        <w:t>the processes involved</w:t>
      </w:r>
      <w:r>
        <w:rPr>
          <w:lang w:val="en"/>
        </w:rPr>
        <w:t xml:space="preserve"> </w:t>
      </w:r>
      <w:r>
        <w:rPr>
          <w:rStyle w:val="hps"/>
          <w:lang w:val="en"/>
        </w:rPr>
        <w:t>are</w:t>
      </w:r>
      <w:r>
        <w:rPr>
          <w:lang w:val="en"/>
        </w:rPr>
        <w:t xml:space="preserve"> </w:t>
      </w:r>
      <w:r>
        <w:rPr>
          <w:rStyle w:val="hps"/>
          <w:lang w:val="en"/>
        </w:rPr>
        <w:t>few</w:t>
      </w:r>
      <w:r>
        <w:rPr>
          <w:lang w:val="en"/>
        </w:rPr>
        <w:t xml:space="preserve">, </w:t>
      </w:r>
      <w:r>
        <w:rPr>
          <w:rStyle w:val="hps"/>
          <w:lang w:val="en"/>
        </w:rPr>
        <w:t>but then</w:t>
      </w:r>
      <w:r>
        <w:rPr>
          <w:lang w:val="en"/>
        </w:rPr>
        <w:t xml:space="preserve"> </w:t>
      </w:r>
      <w:r>
        <w:rPr>
          <w:rStyle w:val="hps"/>
          <w:lang w:val="en"/>
        </w:rPr>
        <w:t>these values</w:t>
      </w:r>
      <w:r>
        <w:rPr>
          <w:lang w:val="en"/>
        </w:rPr>
        <w:t xml:space="preserve"> </w:t>
      </w:r>
      <w:r>
        <w:rPr>
          <w:rStyle w:val="hps"/>
          <w:lang w:val="en"/>
        </w:rPr>
        <w:t>​​decrease</w:t>
      </w:r>
      <w:r>
        <w:rPr>
          <w:lang w:val="en"/>
        </w:rPr>
        <w:t xml:space="preserve"> </w:t>
      </w:r>
      <w:r>
        <w:rPr>
          <w:rStyle w:val="hps"/>
          <w:lang w:val="en"/>
        </w:rPr>
        <w:t>rapidly</w:t>
      </w:r>
      <w:r>
        <w:rPr>
          <w:lang w:val="en"/>
        </w:rPr>
        <w:t xml:space="preserve"> </w:t>
      </w:r>
      <w:r>
        <w:rPr>
          <w:rStyle w:val="hps"/>
          <w:lang w:val="en"/>
        </w:rPr>
        <w:t>with the increase</w:t>
      </w:r>
      <w:r>
        <w:rPr>
          <w:lang w:val="en"/>
        </w:rPr>
        <w:t xml:space="preserve"> </w:t>
      </w:r>
      <w:r>
        <w:rPr>
          <w:rStyle w:val="hps"/>
          <w:lang w:val="en"/>
        </w:rPr>
        <w:t>of processes</w:t>
      </w:r>
      <w:r>
        <w:rPr>
          <w:lang w:val="en"/>
        </w:rPr>
        <w:t xml:space="preserve"> </w:t>
      </w:r>
      <w:r>
        <w:rPr>
          <w:rStyle w:val="hps"/>
          <w:lang w:val="en"/>
        </w:rPr>
        <w:t>and this leads to</w:t>
      </w:r>
      <w:r>
        <w:rPr>
          <w:lang w:val="en"/>
        </w:rPr>
        <w:t xml:space="preserve"> </w:t>
      </w:r>
      <w:r>
        <w:rPr>
          <w:rStyle w:val="hps"/>
          <w:lang w:val="en"/>
        </w:rPr>
        <w:t>more efficiently</w:t>
      </w:r>
      <w:r>
        <w:rPr>
          <w:lang w:val="en"/>
        </w:rPr>
        <w:t xml:space="preserve"> </w:t>
      </w:r>
      <w:r>
        <w:rPr>
          <w:rStyle w:val="hps"/>
          <w:lang w:val="en"/>
        </w:rPr>
        <w:t>evaluate</w:t>
      </w:r>
      <w:r>
        <w:rPr>
          <w:lang w:val="en"/>
        </w:rPr>
        <w:t xml:space="preserve"> </w:t>
      </w:r>
      <w:r>
        <w:rPr>
          <w:rStyle w:val="hps"/>
          <w:lang w:val="en"/>
        </w:rPr>
        <w:t>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because it tends</w:t>
      </w:r>
      <w:r>
        <w:rPr>
          <w:lang w:val="en"/>
        </w:rPr>
        <w:t xml:space="preserve"> </w:t>
      </w:r>
      <w:r>
        <w:rPr>
          <w:rStyle w:val="hps"/>
          <w:lang w:val="en"/>
        </w:rPr>
        <w:t>to decrease</w:t>
      </w:r>
      <w:r>
        <w:rPr>
          <w:lang w:val="en"/>
        </w:rPr>
        <w:t xml:space="preserve"> </w:t>
      </w:r>
      <w:r>
        <w:rPr>
          <w:rStyle w:val="hps"/>
          <w:lang w:val="en"/>
        </w:rPr>
        <w:t>more slowly the efficiency</w:t>
      </w:r>
      <w:r>
        <w:rPr>
          <w:lang w:val="en"/>
        </w:rPr>
        <w:t xml:space="preserve">, especially in </w:t>
      </w:r>
      <w:r>
        <w:rPr>
          <w:rStyle w:val="hps"/>
          <w:lang w:val="en"/>
        </w:rPr>
        <w:t>costly</w:t>
      </w:r>
      <w:r>
        <w:rPr>
          <w:lang w:val="en"/>
        </w:rPr>
        <w:t xml:space="preserve"> </w:t>
      </w:r>
      <w:r>
        <w:rPr>
          <w:rStyle w:val="hps"/>
          <w:lang w:val="en"/>
        </w:rPr>
        <w:t>problems</w:t>
      </w:r>
      <w:r>
        <w:rPr>
          <w:lang w:val="en"/>
        </w:rPr>
        <w:t xml:space="preserve"> </w:t>
      </w:r>
      <w:r>
        <w:rPr>
          <w:rStyle w:val="hps"/>
          <w:lang w:val="en"/>
        </w:rPr>
        <w:t>and the increase</w:t>
      </w:r>
      <w:r>
        <w:rPr>
          <w:lang w:val="en"/>
        </w:rPr>
        <w:t xml:space="preserve"> </w:t>
      </w:r>
      <w:r>
        <w:rPr>
          <w:rStyle w:val="hps"/>
          <w:lang w:val="en"/>
        </w:rPr>
        <w:t>of the processes involved</w:t>
      </w:r>
      <w:r>
        <w:rPr>
          <w:lang w:val="en"/>
        </w:rPr>
        <w:t xml:space="preserve">. </w:t>
      </w:r>
    </w:p>
    <w:p w14:paraId="1A1BFD9D" w14:textId="748F58C2" w:rsidR="00D62B52" w:rsidRDefault="00D62B52" w:rsidP="00D62B52">
      <w:pPr>
        <w:rPr>
          <w:lang w:val="en"/>
        </w:rPr>
      </w:pPr>
      <w:r>
        <w:rPr>
          <w:rStyle w:val="hps"/>
          <w:lang w:val="en"/>
        </w:rPr>
        <w:lastRenderedPageBreak/>
        <w:t>This</w:t>
      </w:r>
      <w:r>
        <w:rPr>
          <w:lang w:val="en"/>
        </w:rPr>
        <w:t xml:space="preserve"> </w:t>
      </w:r>
      <w:r>
        <w:rPr>
          <w:rStyle w:val="hps"/>
          <w:lang w:val="en"/>
        </w:rPr>
        <w:t>is due to the</w:t>
      </w:r>
      <w:r>
        <w:rPr>
          <w:lang w:val="en"/>
        </w:rPr>
        <w:t xml:space="preserve"> </w:t>
      </w:r>
      <w:r>
        <w:rPr>
          <w:rStyle w:val="hps"/>
          <w:lang w:val="en"/>
        </w:rPr>
        <w:t>"natural"</w:t>
      </w:r>
      <w:r>
        <w:rPr>
          <w:lang w:val="en"/>
        </w:rPr>
        <w:t xml:space="preserve"> </w:t>
      </w:r>
      <w:r>
        <w:rPr>
          <w:rStyle w:val="hps"/>
          <w:lang w:val="en"/>
        </w:rPr>
        <w:t>load balancing</w:t>
      </w:r>
      <w:r>
        <w:rPr>
          <w:lang w:val="en"/>
        </w:rPr>
        <w:t xml:space="preserve"> </w:t>
      </w:r>
      <w:r>
        <w:rPr>
          <w:rStyle w:val="hps"/>
          <w:lang w:val="en"/>
        </w:rPr>
        <w:t>performed by that</w:t>
      </w:r>
      <w:r>
        <w:rPr>
          <w:lang w:val="en"/>
        </w:rPr>
        <w:t xml:space="preserve"> </w:t>
      </w:r>
      <w:r>
        <w:rPr>
          <w:rStyle w:val="hps"/>
          <w:lang w:val="en"/>
        </w:rPr>
        <w:t>algorithm</w:t>
      </w:r>
      <w:r>
        <w:rPr>
          <w:lang w:val="en"/>
        </w:rPr>
        <w:t xml:space="preserve">, </w:t>
      </w:r>
      <w:r>
        <w:rPr>
          <w:rStyle w:val="hps"/>
          <w:lang w:val="en"/>
        </w:rPr>
        <w:t>and</w:t>
      </w:r>
      <w:r>
        <w:rPr>
          <w:lang w:val="en"/>
        </w:rPr>
        <w:t xml:space="preserve"> </w:t>
      </w:r>
      <w:r>
        <w:rPr>
          <w:rStyle w:val="hps"/>
          <w:lang w:val="en"/>
        </w:rPr>
        <w:t>also</w:t>
      </w:r>
      <w:r>
        <w:rPr>
          <w:lang w:val="en"/>
        </w:rPr>
        <w:t xml:space="preserve"> </w:t>
      </w:r>
      <w:r>
        <w:rPr>
          <w:rStyle w:val="hps"/>
          <w:lang w:val="en"/>
        </w:rPr>
        <w:t>to the fact</w:t>
      </w:r>
      <w:r>
        <w:rPr>
          <w:lang w:val="en"/>
        </w:rPr>
        <w:t xml:space="preserve"> </w:t>
      </w:r>
      <w:r>
        <w:rPr>
          <w:rStyle w:val="hps"/>
          <w:lang w:val="en"/>
        </w:rPr>
        <w:t>that the number</w:t>
      </w:r>
      <w:r>
        <w:rPr>
          <w:lang w:val="en"/>
        </w:rPr>
        <w:t xml:space="preserve"> </w:t>
      </w:r>
      <w:r>
        <w:rPr>
          <w:rStyle w:val="hps"/>
          <w:lang w:val="en"/>
        </w:rPr>
        <w:t>of communications,</w:t>
      </w:r>
      <w:r>
        <w:rPr>
          <w:lang w:val="en"/>
        </w:rPr>
        <w:t xml:space="preserve"> </w:t>
      </w:r>
      <w:r>
        <w:rPr>
          <w:rStyle w:val="hps"/>
          <w:lang w:val="en"/>
        </w:rPr>
        <w:t>on the contrary</w:t>
      </w:r>
      <w:r>
        <w:rPr>
          <w:lang w:val="en"/>
        </w:rPr>
        <w:t xml:space="preserve"> </w:t>
      </w:r>
      <w:r>
        <w:rPr>
          <w:rStyle w:val="hps"/>
          <w:lang w:val="en"/>
        </w:rPr>
        <w:t>to what</w:t>
      </w:r>
      <w:r>
        <w:rPr>
          <w:lang w:val="en"/>
        </w:rPr>
        <w:t xml:space="preserve"> </w:t>
      </w:r>
      <w:r>
        <w:rPr>
          <w:rStyle w:val="hps"/>
          <w:lang w:val="en"/>
        </w:rPr>
        <w:t>happens in</w:t>
      </w:r>
      <w:r>
        <w:rPr>
          <w:lang w:val="en"/>
        </w:rPr>
        <w:t xml:space="preserve"> </w:t>
      </w:r>
      <w:r>
        <w:rPr>
          <w:rStyle w:val="hps"/>
          <w:lang w:val="en"/>
        </w:rPr>
        <w:t>Matrix</w:t>
      </w:r>
      <w:r>
        <w:rPr>
          <w:rStyle w:val="atn"/>
          <w:lang w:val="en"/>
        </w:rPr>
        <w:t>-</w:t>
      </w:r>
      <w:r>
        <w:rPr>
          <w:lang w:val="en"/>
        </w:rPr>
        <w:t xml:space="preserve">Matrix </w:t>
      </w:r>
      <w:r>
        <w:rPr>
          <w:rStyle w:val="hps"/>
          <w:lang w:val="en"/>
        </w:rPr>
        <w:t>and Cannon</w:t>
      </w:r>
      <w:r>
        <w:rPr>
          <w:lang w:val="en"/>
        </w:rPr>
        <w:t xml:space="preserve">, </w:t>
      </w:r>
      <w:r>
        <w:rPr>
          <w:rStyle w:val="hps"/>
          <w:lang w:val="en"/>
        </w:rPr>
        <w:t>is not influenced</w:t>
      </w:r>
      <w:r>
        <w:rPr>
          <w:lang w:val="en"/>
        </w:rPr>
        <w:t xml:space="preserve"> </w:t>
      </w:r>
      <w:r>
        <w:rPr>
          <w:rStyle w:val="hps"/>
          <w:lang w:val="en"/>
        </w:rPr>
        <w:t>by the number</w:t>
      </w:r>
      <w:r>
        <w:rPr>
          <w:lang w:val="en"/>
        </w:rPr>
        <w:t xml:space="preserve"> </w:t>
      </w:r>
      <w:r>
        <w:rPr>
          <w:rStyle w:val="hps"/>
          <w:lang w:val="en"/>
        </w:rPr>
        <w:t>of</w:t>
      </w:r>
      <w:r>
        <w:rPr>
          <w:lang w:val="en"/>
        </w:rPr>
        <w:t xml:space="preserve"> </w:t>
      </w:r>
      <w:r>
        <w:rPr>
          <w:rStyle w:val="hps"/>
          <w:lang w:val="en"/>
        </w:rPr>
        <w:t>processes</w:t>
      </w:r>
      <w:r>
        <w:rPr>
          <w:lang w:val="en"/>
        </w:rPr>
        <w:t xml:space="preserve"> </w:t>
      </w:r>
      <w:r>
        <w:rPr>
          <w:rStyle w:val="hps"/>
          <w:lang w:val="en"/>
        </w:rPr>
        <w:t>involved, but</w:t>
      </w:r>
      <w:r>
        <w:rPr>
          <w:lang w:val="en"/>
        </w:rPr>
        <w:t xml:space="preserve"> </w:t>
      </w:r>
      <w:r>
        <w:rPr>
          <w:rStyle w:val="hps"/>
          <w:lang w:val="en"/>
        </w:rPr>
        <w:t>only depends on the</w:t>
      </w:r>
      <w:r>
        <w:rPr>
          <w:lang w:val="en"/>
        </w:rPr>
        <w:t xml:space="preserve"> </w:t>
      </w:r>
      <w:r>
        <w:rPr>
          <w:rStyle w:val="hps"/>
          <w:lang w:val="en"/>
        </w:rPr>
        <w:t>size of the array</w:t>
      </w:r>
      <w:r>
        <w:rPr>
          <w:lang w:val="en"/>
        </w:rPr>
        <w:t>.</w:t>
      </w:r>
    </w:p>
    <w:p w14:paraId="31D2C38E" w14:textId="729BFC40" w:rsidR="00E77037" w:rsidRPr="00A057A6" w:rsidRDefault="00E77037" w:rsidP="00D62B52">
      <w:r>
        <w:rPr>
          <w:rStyle w:val="hps"/>
          <w:lang w:val="en"/>
        </w:rPr>
        <w:t>We note that</w:t>
      </w:r>
      <w:r>
        <w:rPr>
          <w:lang w:val="en"/>
        </w:rPr>
        <w:t xml:space="preserve"> </w:t>
      </w:r>
      <w:r>
        <w:rPr>
          <w:rStyle w:val="hps"/>
          <w:lang w:val="en"/>
        </w:rPr>
        <w:t>in the</w:t>
      </w:r>
      <w:r>
        <w:rPr>
          <w:lang w:val="en"/>
        </w:rPr>
        <w:t xml:space="preserve"> </w:t>
      </w:r>
      <w:r>
        <w:rPr>
          <w:rStyle w:val="hps"/>
          <w:lang w:val="en"/>
        </w:rPr>
        <w:t>optimized version</w:t>
      </w:r>
      <w:r>
        <w:rPr>
          <w:lang w:val="en"/>
        </w:rPr>
        <w:t xml:space="preserve"> </w:t>
      </w:r>
      <w:r>
        <w:rPr>
          <w:rStyle w:val="hps"/>
          <w:lang w:val="en"/>
        </w:rPr>
        <w:t>will</w:t>
      </w:r>
      <w:r>
        <w:rPr>
          <w:lang w:val="en"/>
        </w:rPr>
        <w:t xml:space="preserve"> </w:t>
      </w:r>
      <w:r>
        <w:rPr>
          <w:rStyle w:val="hps"/>
          <w:lang w:val="en"/>
        </w:rPr>
        <w:t>reach a</w:t>
      </w:r>
      <w:r>
        <w:rPr>
          <w:lang w:val="en"/>
        </w:rPr>
        <w:t xml:space="preserve"> </w:t>
      </w:r>
      <w:r>
        <w:rPr>
          <w:rStyle w:val="hps"/>
          <w:lang w:val="en"/>
        </w:rPr>
        <w:t>value</w:t>
      </w:r>
      <w:r>
        <w:rPr>
          <w:lang w:val="en"/>
        </w:rPr>
        <w:t xml:space="preserve"> </w:t>
      </w:r>
      <w:r>
        <w:rPr>
          <w:rStyle w:val="hps"/>
          <w:lang w:val="en"/>
        </w:rPr>
        <w:t>of</w:t>
      </w:r>
      <w:r>
        <w:rPr>
          <w:lang w:val="en"/>
        </w:rPr>
        <w:t xml:space="preserve"> </w:t>
      </w:r>
      <w:r>
        <w:rPr>
          <w:rStyle w:val="hps"/>
          <w:lang w:val="en"/>
        </w:rPr>
        <w:t>efficiency</w:t>
      </w:r>
      <w:r>
        <w:rPr>
          <w:lang w:val="en"/>
        </w:rPr>
        <w:t xml:space="preserve"> </w:t>
      </w:r>
      <w:r>
        <w:rPr>
          <w:rStyle w:val="hps"/>
          <w:lang w:val="en"/>
        </w:rPr>
        <w:t>even</w:t>
      </w:r>
      <w:r>
        <w:rPr>
          <w:lang w:val="en"/>
        </w:rPr>
        <w:t xml:space="preserve"> </w:t>
      </w:r>
      <w:r>
        <w:rPr>
          <w:rStyle w:val="hps"/>
          <w:lang w:val="en"/>
        </w:rPr>
        <w:t>greater than one</w:t>
      </w:r>
      <w:r>
        <w:rPr>
          <w:lang w:val="en"/>
        </w:rPr>
        <w:t xml:space="preserve">; </w:t>
      </w:r>
      <w:r>
        <w:rPr>
          <w:rStyle w:val="hps"/>
          <w:lang w:val="en"/>
        </w:rPr>
        <w:t>this is due</w:t>
      </w:r>
      <w:r>
        <w:rPr>
          <w:lang w:val="en"/>
        </w:rPr>
        <w:t xml:space="preserve"> </w:t>
      </w:r>
      <w:r>
        <w:rPr>
          <w:rStyle w:val="hps"/>
          <w:lang w:val="en"/>
        </w:rPr>
        <w:t>to the fact</w:t>
      </w:r>
      <w:r>
        <w:rPr>
          <w:lang w:val="en"/>
        </w:rPr>
        <w:t xml:space="preserve"> </w:t>
      </w:r>
      <w:r>
        <w:rPr>
          <w:rStyle w:val="hps"/>
          <w:lang w:val="en"/>
        </w:rPr>
        <w:t>that the</w:t>
      </w:r>
      <w:r>
        <w:rPr>
          <w:lang w:val="en"/>
        </w:rPr>
        <w:t xml:space="preserve"> </w:t>
      </w:r>
      <w:r>
        <w:rPr>
          <w:rStyle w:val="hps"/>
          <w:lang w:val="en"/>
        </w:rPr>
        <w:t>sequential algorithm</w:t>
      </w:r>
      <w:r>
        <w:rPr>
          <w:lang w:val="en"/>
        </w:rPr>
        <w:t xml:space="preserve"> </w:t>
      </w:r>
      <w:r>
        <w:rPr>
          <w:rStyle w:val="hps"/>
          <w:lang w:val="en"/>
        </w:rPr>
        <w:t>used</w:t>
      </w:r>
      <w:r>
        <w:rPr>
          <w:lang w:val="en"/>
        </w:rPr>
        <w:t xml:space="preserve">, </w:t>
      </w:r>
      <w:r>
        <w:rPr>
          <w:rStyle w:val="hps"/>
          <w:lang w:val="en"/>
        </w:rPr>
        <w:t>the algorithm</w:t>
      </w:r>
      <w:r>
        <w:rPr>
          <w:lang w:val="en"/>
        </w:rPr>
        <w:t xml:space="preserve"> </w:t>
      </w:r>
      <w:r>
        <w:rPr>
          <w:rStyle w:val="hps"/>
          <w:lang w:val="en"/>
        </w:rPr>
        <w:t>is not</w:t>
      </w:r>
      <w:r>
        <w:rPr>
          <w:lang w:val="en"/>
        </w:rPr>
        <w:t xml:space="preserve"> </w:t>
      </w:r>
      <w:r>
        <w:rPr>
          <w:rStyle w:val="hps"/>
          <w:lang w:val="en"/>
        </w:rPr>
        <w:t>optimal</w:t>
      </w:r>
      <w:r>
        <w:rPr>
          <w:lang w:val="en"/>
        </w:rPr>
        <w:t xml:space="preserve">, </w:t>
      </w:r>
      <w:r>
        <w:rPr>
          <w:rStyle w:val="hps"/>
          <w:lang w:val="en"/>
        </w:rPr>
        <w:t>but it is the</w:t>
      </w:r>
      <w:r>
        <w:rPr>
          <w:lang w:val="en"/>
        </w:rPr>
        <w:t xml:space="preserve"> </w:t>
      </w:r>
      <w:r>
        <w:rPr>
          <w:rStyle w:val="hps"/>
          <w:lang w:val="en"/>
        </w:rPr>
        <w:t>simple multiplication</w:t>
      </w:r>
      <w:r>
        <w:rPr>
          <w:lang w:val="en"/>
        </w:rPr>
        <w:t xml:space="preserve"> </w:t>
      </w:r>
      <w:r>
        <w:rPr>
          <w:rStyle w:val="hps"/>
          <w:lang w:val="en"/>
        </w:rPr>
        <w:t>of matrices</w:t>
      </w:r>
      <w:r>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3</m:t>
            </m:r>
          </m:sup>
        </m:sSup>
        <m:r>
          <w:rPr>
            <w:rFonts w:ascii="Cambria Math" w:hAnsi="Cambria Math"/>
            <w:lang w:val="en"/>
          </w:rPr>
          <m:t>)</m:t>
        </m:r>
      </m:oMath>
      <w:r>
        <w:rPr>
          <w:lang w:val="en"/>
        </w:rPr>
        <w:t xml:space="preserve">. </w:t>
      </w:r>
      <w:r>
        <w:rPr>
          <w:rStyle w:val="hps"/>
          <w:lang w:val="en"/>
        </w:rPr>
        <w:t>The</w:t>
      </w:r>
      <w:r>
        <w:rPr>
          <w:lang w:val="en"/>
        </w:rPr>
        <w:t xml:space="preserve"> </w:t>
      </w:r>
      <w:r>
        <w:rPr>
          <w:rStyle w:val="hps"/>
          <w:lang w:val="en"/>
        </w:rPr>
        <w:t>sequential algorithm</w:t>
      </w:r>
      <w:r>
        <w:rPr>
          <w:lang w:val="en"/>
        </w:rPr>
        <w:t xml:space="preserve"> </w:t>
      </w:r>
      <w:r>
        <w:rPr>
          <w:rStyle w:val="hps"/>
          <w:lang w:val="en"/>
        </w:rPr>
        <w:t>great</w:t>
      </w:r>
      <w:r>
        <w:rPr>
          <w:lang w:val="en"/>
        </w:rPr>
        <w:t xml:space="preserve"> </w:t>
      </w:r>
      <w:r>
        <w:rPr>
          <w:rStyle w:val="hps"/>
          <w:lang w:val="en"/>
        </w:rPr>
        <w:t>fact</w:t>
      </w:r>
      <w:r>
        <w:rPr>
          <w:lang w:val="en"/>
        </w:rPr>
        <w:t xml:space="preserve"> </w:t>
      </w:r>
      <w:r>
        <w:rPr>
          <w:rStyle w:val="hps"/>
          <w:lang w:val="en"/>
        </w:rPr>
        <w:t>is the algorithm</w:t>
      </w:r>
      <w:r>
        <w:rPr>
          <w:lang w:val="en"/>
        </w:rPr>
        <w:t xml:space="preserve"> </w:t>
      </w:r>
      <w:r>
        <w:rPr>
          <w:rStyle w:val="hps"/>
          <w:lang w:val="en"/>
        </w:rPr>
        <w:t>of Strassen</w:t>
      </w:r>
      <w:r w:rsidR="0083143B">
        <w:rPr>
          <w:lang w:val="en"/>
        </w:rPr>
        <w:t xml:space="preserve"> </w:t>
      </w:r>
      <m:oMath>
        <m:r>
          <w:rPr>
            <w:rFonts w:ascii="Cambria Math" w:hAnsi="Cambria Math"/>
            <w:lang w:val="en"/>
          </w:rPr>
          <m:t>O(</m:t>
        </m:r>
        <m:sSup>
          <m:sSupPr>
            <m:ctrlPr>
              <w:rPr>
                <w:rFonts w:ascii="Cambria Math" w:hAnsi="Cambria Math"/>
                <w:i/>
                <w:lang w:val="en"/>
              </w:rPr>
            </m:ctrlPr>
          </m:sSupPr>
          <m:e>
            <m:r>
              <w:rPr>
                <w:rFonts w:ascii="Cambria Math" w:hAnsi="Cambria Math"/>
                <w:lang w:val="en"/>
              </w:rPr>
              <m:t>n</m:t>
            </m:r>
          </m:e>
          <m:sup>
            <m:sSub>
              <m:sSubPr>
                <m:ctrlPr>
                  <w:rPr>
                    <w:rFonts w:ascii="Cambria Math" w:hAnsi="Cambria Math"/>
                    <w:i/>
                    <w:lang w:val="en"/>
                  </w:rPr>
                </m:ctrlPr>
              </m:sSubPr>
              <m:e>
                <m:r>
                  <w:rPr>
                    <w:rFonts w:ascii="Cambria Math" w:hAnsi="Cambria Math"/>
                    <w:lang w:val="en"/>
                  </w:rPr>
                  <m:t>log</m:t>
                </m:r>
              </m:e>
              <m:sub>
                <m:r>
                  <w:rPr>
                    <w:rFonts w:ascii="Cambria Math" w:hAnsi="Cambria Math"/>
                    <w:lang w:val="en"/>
                  </w:rPr>
                  <m:t>2</m:t>
                </m:r>
              </m:sub>
            </m:sSub>
            <m:r>
              <w:rPr>
                <w:rFonts w:ascii="Cambria Math" w:hAnsi="Cambria Math"/>
                <w:lang w:val="en"/>
              </w:rPr>
              <m:t>7</m:t>
            </m:r>
          </m:sup>
        </m:sSup>
        <m:r>
          <w:rPr>
            <w:rFonts w:ascii="Cambria Math" w:hAnsi="Cambria Math"/>
            <w:lang w:val="en"/>
          </w:rPr>
          <m:t>≈</m:t>
        </m:r>
        <m:sSup>
          <m:sSupPr>
            <m:ctrlPr>
              <w:rPr>
                <w:rFonts w:ascii="Cambria Math" w:hAnsi="Cambria Math"/>
                <w:i/>
                <w:lang w:val="en"/>
              </w:rPr>
            </m:ctrlPr>
          </m:sSupPr>
          <m:e>
            <m:r>
              <w:rPr>
                <w:rFonts w:ascii="Cambria Math" w:hAnsi="Cambria Math"/>
                <w:lang w:val="en"/>
              </w:rPr>
              <m:t>n</m:t>
            </m:r>
          </m:e>
          <m:sup>
            <m:r>
              <w:rPr>
                <w:rFonts w:ascii="Cambria Math" w:hAnsi="Cambria Math"/>
                <w:lang w:val="en"/>
              </w:rPr>
              <m:t>2.807</m:t>
            </m:r>
          </m:sup>
        </m:sSup>
        <m:r>
          <w:rPr>
            <w:rFonts w:ascii="Cambria Math" w:hAnsi="Cambria Math"/>
            <w:lang w:val="en"/>
          </w:rPr>
          <m:t>)</m:t>
        </m:r>
      </m:oMath>
      <w:r>
        <w:rPr>
          <w:lang w:val="en"/>
        </w:rPr>
        <w:t xml:space="preserve">, with which it </w:t>
      </w:r>
      <w:r>
        <w:rPr>
          <w:rStyle w:val="hps"/>
          <w:lang w:val="en"/>
        </w:rPr>
        <w:t>would not have been</w:t>
      </w:r>
      <w:r>
        <w:rPr>
          <w:lang w:val="en"/>
        </w:rPr>
        <w:t xml:space="preserve"> </w:t>
      </w:r>
      <w:r>
        <w:rPr>
          <w:rStyle w:val="hps"/>
          <w:lang w:val="en"/>
        </w:rPr>
        <w:t>possible to obtain</w:t>
      </w:r>
      <w:r>
        <w:rPr>
          <w:lang w:val="en"/>
        </w:rPr>
        <w:t xml:space="preserve"> </w:t>
      </w:r>
      <w:r>
        <w:rPr>
          <w:rStyle w:val="hps"/>
          <w:lang w:val="en"/>
        </w:rPr>
        <w:t>efficiency values</w:t>
      </w:r>
      <w:r>
        <w:rPr>
          <w:lang w:val="en"/>
        </w:rPr>
        <w:t xml:space="preserve"> </w:t>
      </w:r>
      <w:r>
        <w:rPr>
          <w:rStyle w:val="hps"/>
          <w:lang w:val="en"/>
        </w:rPr>
        <w:t>​​greater than 1.</w:t>
      </w:r>
    </w:p>
    <w:p w14:paraId="7DB2F37C" w14:textId="77777777" w:rsidR="001D46D2" w:rsidRDefault="001D46D2" w:rsidP="001D46D2">
      <w:pPr>
        <w:pStyle w:val="Titolo3"/>
      </w:pPr>
      <w:bookmarkStart w:id="62" w:name="_Toc388263322"/>
      <w:bookmarkStart w:id="63" w:name="_Toc389205699"/>
      <w:r>
        <w:t>Overhead</w:t>
      </w:r>
      <w:bookmarkEnd w:id="62"/>
      <w:bookmarkEnd w:id="63"/>
    </w:p>
    <w:p w14:paraId="0D67BF9C" w14:textId="192CA206" w:rsidR="005A320E" w:rsidRPr="005A320E" w:rsidRDefault="005A320E" w:rsidP="005A320E">
      <w:r>
        <w:rPr>
          <w:rStyle w:val="hps"/>
          <w:lang w:val="en"/>
        </w:rPr>
        <w:t>As you can see</w:t>
      </w:r>
      <w:r>
        <w:rPr>
          <w:lang w:val="en"/>
        </w:rPr>
        <w:t xml:space="preserve"> </w:t>
      </w:r>
      <w:r>
        <w:rPr>
          <w:rStyle w:val="hps"/>
          <w:lang w:val="en"/>
        </w:rPr>
        <w:t>from the graphs</w:t>
      </w:r>
      <w:r>
        <w:rPr>
          <w:lang w:val="en"/>
        </w:rPr>
        <w:t xml:space="preserve"> </w:t>
      </w:r>
      <w:r>
        <w:rPr>
          <w:rStyle w:val="hps"/>
          <w:lang w:val="en"/>
        </w:rPr>
        <w:t>below,</w:t>
      </w:r>
      <w:r>
        <w:rPr>
          <w:lang w:val="en"/>
        </w:rPr>
        <w:t xml:space="preserve"> </w:t>
      </w:r>
      <w:r>
        <w:rPr>
          <w:rStyle w:val="hps"/>
          <w:lang w:val="en"/>
        </w:rPr>
        <w:t>the increase of the</w:t>
      </w:r>
      <w:r>
        <w:rPr>
          <w:lang w:val="en"/>
        </w:rPr>
        <w:t xml:space="preserve"> </w:t>
      </w:r>
      <w:r>
        <w:rPr>
          <w:rStyle w:val="hps"/>
          <w:lang w:val="en"/>
        </w:rPr>
        <w:t>size of the problem</w:t>
      </w:r>
      <w:r>
        <w:rPr>
          <w:lang w:val="en"/>
        </w:rPr>
        <w:t xml:space="preserve"> </w:t>
      </w:r>
      <w:r>
        <w:rPr>
          <w:rStyle w:val="hps"/>
          <w:lang w:val="en"/>
        </w:rPr>
        <w:t>and the number</w:t>
      </w:r>
      <w:r>
        <w:rPr>
          <w:lang w:val="en"/>
        </w:rPr>
        <w:t xml:space="preserve"> </w:t>
      </w:r>
      <w:r>
        <w:rPr>
          <w:rStyle w:val="hps"/>
          <w:lang w:val="en"/>
        </w:rPr>
        <w:t>of the processes involved</w:t>
      </w:r>
      <w:r>
        <w:rPr>
          <w:lang w:val="en"/>
        </w:rPr>
        <w:t xml:space="preserve">, the overhead </w:t>
      </w:r>
      <w:r>
        <w:rPr>
          <w:rStyle w:val="hps"/>
          <w:lang w:val="en"/>
        </w:rPr>
        <w:t>grows very quickly</w:t>
      </w:r>
      <w:r>
        <w:rPr>
          <w:lang w:val="en"/>
        </w:rPr>
        <w:t xml:space="preserve">, to the detriment </w:t>
      </w:r>
      <w:r>
        <w:rPr>
          <w:rStyle w:val="hps"/>
          <w:lang w:val="en"/>
        </w:rPr>
        <w:t>of efficiency as</w:t>
      </w:r>
      <w:r>
        <w:rPr>
          <w:lang w:val="en"/>
        </w:rPr>
        <w:t xml:space="preserve"> </w:t>
      </w:r>
      <w:r>
        <w:rPr>
          <w:rStyle w:val="hps"/>
          <w:lang w:val="en"/>
        </w:rPr>
        <w:t>we have seen</w:t>
      </w:r>
      <w:r>
        <w:rPr>
          <w:lang w:val="en"/>
        </w:rPr>
        <w:t xml:space="preserve"> </w:t>
      </w:r>
      <w:r>
        <w:rPr>
          <w:rStyle w:val="hps"/>
          <w:lang w:val="en"/>
        </w:rPr>
        <w:t>from the graphs</w:t>
      </w:r>
      <w:r>
        <w:rPr>
          <w:lang w:val="en"/>
        </w:rPr>
        <w:t xml:space="preserve"> </w:t>
      </w:r>
      <w:r>
        <w:rPr>
          <w:rStyle w:val="hps"/>
          <w:lang w:val="en"/>
        </w:rPr>
        <w:t>above.</w:t>
      </w:r>
    </w:p>
    <w:p w14:paraId="5D686699" w14:textId="77777777" w:rsidR="00745CC7" w:rsidRDefault="00745CC7" w:rsidP="00AA0D01">
      <w:pPr>
        <w:jc w:val="center"/>
      </w:pPr>
      <w:r>
        <w:rPr>
          <w:noProof/>
          <w:lang w:val="it-IT" w:eastAsia="it-IT" w:bidi="ar-SA"/>
        </w:rPr>
        <w:drawing>
          <wp:inline distT="0" distB="0" distL="0" distR="0" wp14:anchorId="67621568" wp14:editId="0779E52B">
            <wp:extent cx="5537820" cy="3674310"/>
            <wp:effectExtent l="0" t="0" r="25400" b="21590"/>
            <wp:docPr id="38" name="Gra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104CE3BF" w14:textId="4E33BC24" w:rsidR="00AA0D01" w:rsidRPr="00AA0D01" w:rsidRDefault="00745CC7" w:rsidP="00AA0D01">
      <w:pPr>
        <w:jc w:val="center"/>
      </w:pPr>
      <w:r>
        <w:rPr>
          <w:noProof/>
          <w:lang w:val="it-IT" w:eastAsia="it-IT" w:bidi="ar-SA"/>
        </w:rPr>
        <w:lastRenderedPageBreak/>
        <w:drawing>
          <wp:inline distT="0" distB="0" distL="0" distR="0" wp14:anchorId="6F3CA0FF" wp14:editId="286D6600">
            <wp:extent cx="5537820" cy="3674310"/>
            <wp:effectExtent l="0" t="0" r="25400" b="21590"/>
            <wp:docPr id="39" name="Gra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533DBA6" w14:textId="77777777" w:rsidR="001D46D2" w:rsidRDefault="001D46D2" w:rsidP="001D46D2">
      <w:pPr>
        <w:pStyle w:val="Titolo3"/>
      </w:pPr>
      <w:bookmarkStart w:id="64" w:name="_Toc388263323"/>
      <w:bookmarkStart w:id="65" w:name="_Toc389205700"/>
      <w:r>
        <w:t>Load balance</w:t>
      </w:r>
      <w:bookmarkEnd w:id="64"/>
      <w:bookmarkEnd w:id="65"/>
    </w:p>
    <w:p w14:paraId="6572AA9B" w14:textId="0D258A24" w:rsidR="00BD6571" w:rsidRPr="00BD6571" w:rsidRDefault="00BD6571" w:rsidP="00BD6571">
      <w:r>
        <w:rPr>
          <w:rStyle w:val="hps"/>
          <w:lang w:val="en"/>
        </w:rPr>
        <w:t>With</w:t>
      </w:r>
      <w:r>
        <w:rPr>
          <w:lang w:val="en"/>
        </w:rPr>
        <w:t xml:space="preserve"> </w:t>
      </w:r>
      <w:r>
        <w:rPr>
          <w:rStyle w:val="hps"/>
          <w:lang w:val="en"/>
        </w:rPr>
        <w:t>these graphs</w:t>
      </w:r>
      <w:r>
        <w:rPr>
          <w:lang w:val="en"/>
        </w:rPr>
        <w:t xml:space="preserve"> </w:t>
      </w:r>
      <w:r>
        <w:rPr>
          <w:rStyle w:val="hps"/>
          <w:lang w:val="en"/>
        </w:rPr>
        <w:t>we analyze how</w:t>
      </w:r>
      <w:r>
        <w:rPr>
          <w:lang w:val="en"/>
        </w:rPr>
        <w:t xml:space="preserve"> </w:t>
      </w:r>
      <w:r>
        <w:rPr>
          <w:rStyle w:val="hps"/>
          <w:lang w:val="en"/>
        </w:rPr>
        <w:t>for each algorithm</w:t>
      </w:r>
      <w:r>
        <w:rPr>
          <w:lang w:val="en"/>
        </w:rPr>
        <w:t xml:space="preserve">, </w:t>
      </w:r>
      <w:r>
        <w:rPr>
          <w:rStyle w:val="hps"/>
          <w:lang w:val="en"/>
        </w:rPr>
        <w:t>the computation time</w:t>
      </w:r>
      <w:r>
        <w:rPr>
          <w:lang w:val="en"/>
        </w:rPr>
        <w:t xml:space="preserve"> </w:t>
      </w:r>
      <w:r>
        <w:rPr>
          <w:rStyle w:val="hps"/>
          <w:lang w:val="en"/>
        </w:rPr>
        <w:t>of each process</w:t>
      </w:r>
      <w:r>
        <w:rPr>
          <w:lang w:val="en"/>
        </w:rPr>
        <w:t xml:space="preserve"> </w:t>
      </w:r>
      <w:r>
        <w:rPr>
          <w:rStyle w:val="hps"/>
          <w:lang w:val="en"/>
        </w:rPr>
        <w:t>varies with the</w:t>
      </w:r>
      <w:r>
        <w:rPr>
          <w:lang w:val="en"/>
        </w:rPr>
        <w:t xml:space="preserve"> </w:t>
      </w:r>
      <w:r>
        <w:rPr>
          <w:rStyle w:val="hps"/>
          <w:lang w:val="en"/>
        </w:rPr>
        <w:t>size of the matrix</w:t>
      </w:r>
      <w:r>
        <w:rPr>
          <w:lang w:val="en"/>
        </w:rPr>
        <w:t xml:space="preserve"> </w:t>
      </w:r>
      <w:r>
        <w:rPr>
          <w:rStyle w:val="hps"/>
          <w:lang w:val="en"/>
        </w:rPr>
        <w:t>and</w:t>
      </w:r>
      <w:r>
        <w:rPr>
          <w:lang w:val="en"/>
        </w:rPr>
        <w:t xml:space="preserve"> </w:t>
      </w:r>
      <w:r>
        <w:rPr>
          <w:rStyle w:val="hps"/>
          <w:lang w:val="en"/>
        </w:rPr>
        <w:t>of the load function</w:t>
      </w:r>
      <w:r>
        <w:rPr>
          <w:lang w:val="en"/>
        </w:rPr>
        <w:t xml:space="preserve"> </w:t>
      </w:r>
      <w:r>
        <w:rPr>
          <w:rStyle w:val="hps"/>
          <w:lang w:val="en"/>
        </w:rPr>
        <w:t>applied</w:t>
      </w:r>
      <w:r>
        <w:rPr>
          <w:lang w:val="en"/>
        </w:rPr>
        <w:t xml:space="preserve">, </w:t>
      </w:r>
      <w:r>
        <w:rPr>
          <w:rStyle w:val="hps"/>
          <w:lang w:val="en"/>
        </w:rPr>
        <w:t>to</w:t>
      </w:r>
      <w:r>
        <w:rPr>
          <w:lang w:val="en"/>
        </w:rPr>
        <w:t xml:space="preserve"> </w:t>
      </w:r>
      <w:r>
        <w:rPr>
          <w:rStyle w:val="hps"/>
          <w:lang w:val="en"/>
        </w:rPr>
        <w:t>check the balancing</w:t>
      </w:r>
      <w:r>
        <w:rPr>
          <w:lang w:val="en"/>
        </w:rPr>
        <w:t xml:space="preserve"> </w:t>
      </w:r>
      <w:r>
        <w:rPr>
          <w:rStyle w:val="hps"/>
          <w:lang w:val="en"/>
        </w:rPr>
        <w:t>of the load</w:t>
      </w:r>
      <w:r>
        <w:rPr>
          <w:lang w:val="en"/>
        </w:rPr>
        <w:t xml:space="preserve"> </w:t>
      </w:r>
      <w:r>
        <w:rPr>
          <w:rStyle w:val="hps"/>
          <w:lang w:val="en"/>
        </w:rPr>
        <w:t>that the system have.</w:t>
      </w:r>
    </w:p>
    <w:p w14:paraId="17F3BB50" w14:textId="1D6958E9"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w:t>
      </w:r>
      <w:r w:rsidRPr="00033E99">
        <w:rPr>
          <w:color w:val="C00000"/>
        </w:rPr>
        <w:t>x</w:t>
      </w:r>
      <w:r>
        <w:rPr>
          <w:color w:val="C00000"/>
        </w:rPr>
        <w:t>1</w:t>
      </w:r>
      <w:r w:rsidRPr="00033E99">
        <w:rPr>
          <w:color w:val="C00000"/>
        </w:rPr>
        <w:t>9</w:t>
      </w:r>
      <w:r>
        <w:rPr>
          <w:color w:val="C00000"/>
        </w:rPr>
        <w:t>2</w:t>
      </w:r>
    </w:p>
    <w:p w14:paraId="458E3059" w14:textId="0B49DEC3" w:rsidR="00E154A7" w:rsidRDefault="00E154A7" w:rsidP="00E154A7">
      <w:pPr>
        <w:jc w:val="center"/>
      </w:pPr>
      <w:r>
        <w:rPr>
          <w:noProof/>
          <w:lang w:val="it-IT" w:eastAsia="it-IT" w:bidi="ar-SA"/>
        </w:rPr>
        <w:lastRenderedPageBreak/>
        <w:drawing>
          <wp:inline distT="0" distB="0" distL="0" distR="0" wp14:anchorId="2BF39DA2" wp14:editId="4ADE146A">
            <wp:extent cx="5537820" cy="3674310"/>
            <wp:effectExtent l="0" t="0" r="25400" b="21590"/>
            <wp:docPr id="4" name="Gra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05A4D947" w14:textId="77777777" w:rsidR="0055066E" w:rsidRDefault="00E154A7" w:rsidP="00E154A7">
      <w:pPr>
        <w:jc w:val="center"/>
        <w:rPr>
          <w:rFonts w:ascii="Century Schoolbook" w:hAnsi="Century Schoolbook"/>
          <w:szCs w:val="24"/>
        </w:rPr>
      </w:pPr>
      <w:r>
        <w:rPr>
          <w:noProof/>
          <w:lang w:val="it-IT" w:eastAsia="it-IT" w:bidi="ar-SA"/>
        </w:rPr>
        <w:drawing>
          <wp:inline distT="0" distB="0" distL="0" distR="0" wp14:anchorId="3E3484F5" wp14:editId="3EED33C3">
            <wp:extent cx="5537820" cy="3674310"/>
            <wp:effectExtent l="0" t="0" r="25400" b="21590"/>
            <wp:docPr id="23" name="Grafico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144DE5AD" w14:textId="77777777" w:rsidR="00B47191" w:rsidRDefault="00B47191" w:rsidP="0011141B">
      <w:pPr>
        <w:rPr>
          <w:rStyle w:val="hps"/>
          <w:lang w:val="en"/>
        </w:rPr>
      </w:pPr>
      <w:r>
        <w:rPr>
          <w:rStyle w:val="hps"/>
          <w:lang w:val="en"/>
        </w:rPr>
        <w:t>With a number of</w:t>
      </w:r>
      <w:r>
        <w:rPr>
          <w:lang w:val="en"/>
        </w:rPr>
        <w:t xml:space="preserve"> </w:t>
      </w:r>
      <w:r>
        <w:rPr>
          <w:rStyle w:val="hps"/>
          <w:lang w:val="en"/>
        </w:rPr>
        <w:t>processes</w:t>
      </w:r>
      <w:r>
        <w:rPr>
          <w:lang w:val="en"/>
        </w:rPr>
        <w:t xml:space="preserve"> </w:t>
      </w:r>
      <w:r>
        <w:rPr>
          <w:rStyle w:val="hps"/>
          <w:lang w:val="en"/>
        </w:rPr>
        <w:t>equal to 4</w:t>
      </w:r>
      <w:r>
        <w:rPr>
          <w:lang w:val="en"/>
        </w:rPr>
        <w:t xml:space="preserve"> </w:t>
      </w:r>
      <w:r>
        <w:rPr>
          <w:rStyle w:val="hps"/>
          <w:lang w:val="en"/>
        </w:rPr>
        <w:t>and</w:t>
      </w:r>
      <w:r>
        <w:rPr>
          <w:lang w:val="en"/>
        </w:rPr>
        <w:t xml:space="preserve"> </w:t>
      </w:r>
      <w:r>
        <w:rPr>
          <w:rStyle w:val="hps"/>
          <w:lang w:val="en"/>
        </w:rPr>
        <w:t>with</w:t>
      </w:r>
      <w:r>
        <w:rPr>
          <w:lang w:val="en"/>
        </w:rPr>
        <w:t xml:space="preserve"> </w:t>
      </w:r>
      <w:r>
        <w:rPr>
          <w:rStyle w:val="hps"/>
          <w:lang w:val="en"/>
        </w:rPr>
        <w:t>a matrix of</w:t>
      </w:r>
      <w:r>
        <w:rPr>
          <w:lang w:val="en"/>
        </w:rPr>
        <w:t xml:space="preserve"> </w:t>
      </w:r>
      <w:r>
        <w:rPr>
          <w:rStyle w:val="hps"/>
          <w:lang w:val="en"/>
        </w:rPr>
        <w:t>relatively small size</w:t>
      </w:r>
      <w:r>
        <w:rPr>
          <w:lang w:val="en"/>
        </w:rPr>
        <w:t xml:space="preserve"> </w:t>
      </w:r>
      <w:r>
        <w:rPr>
          <w:rStyle w:val="hps"/>
          <w:lang w:val="en"/>
        </w:rPr>
        <w:t>(192</w:t>
      </w:r>
      <w:r>
        <w:rPr>
          <w:lang w:val="en"/>
        </w:rPr>
        <w:t xml:space="preserve">) in the case </w:t>
      </w:r>
      <w:r>
        <w:rPr>
          <w:rStyle w:val="hps"/>
          <w:lang w:val="en"/>
        </w:rPr>
        <w:t>of the algorithm</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the load</w:t>
      </w:r>
      <w:r>
        <w:rPr>
          <w:lang w:val="en"/>
        </w:rPr>
        <w:t xml:space="preserve"> </w:t>
      </w:r>
      <w:r>
        <w:rPr>
          <w:rStyle w:val="hps"/>
          <w:lang w:val="en"/>
        </w:rPr>
        <w:t>turns out to be</w:t>
      </w:r>
      <w:r>
        <w:rPr>
          <w:lang w:val="en"/>
        </w:rPr>
        <w:t xml:space="preserve"> </w:t>
      </w:r>
      <w:r>
        <w:rPr>
          <w:rStyle w:val="hps"/>
          <w:lang w:val="en"/>
        </w:rPr>
        <w:t>well balanced between</w:t>
      </w:r>
      <w:r>
        <w:rPr>
          <w:lang w:val="en"/>
        </w:rPr>
        <w:t xml:space="preserve"> </w:t>
      </w:r>
      <w:r>
        <w:rPr>
          <w:rStyle w:val="hps"/>
          <w:lang w:val="en"/>
        </w:rPr>
        <w:t>all nodes</w:t>
      </w:r>
      <w:r>
        <w:rPr>
          <w:lang w:val="en"/>
        </w:rPr>
        <w:t xml:space="preserve"> </w:t>
      </w:r>
      <w:r>
        <w:rPr>
          <w:rStyle w:val="hps"/>
          <w:lang w:val="en"/>
        </w:rPr>
        <w:t>of the cluster.</w:t>
      </w:r>
    </w:p>
    <w:p w14:paraId="698E26FA" w14:textId="43E99073" w:rsidR="00B47191" w:rsidRDefault="00B47191" w:rsidP="0011141B">
      <w:pPr>
        <w:rPr>
          <w:lang w:val="en"/>
        </w:rPr>
      </w:pPr>
      <w:r>
        <w:rPr>
          <w:rStyle w:val="hps"/>
          <w:lang w:val="en"/>
        </w:rPr>
        <w:lastRenderedPageBreak/>
        <w:t>As regards</w:t>
      </w:r>
      <w:r>
        <w:rPr>
          <w:lang w:val="en"/>
        </w:rPr>
        <w:t xml:space="preserve"> </w:t>
      </w:r>
      <w:r>
        <w:rPr>
          <w:rStyle w:val="hps"/>
          <w:lang w:val="en"/>
        </w:rPr>
        <w:t>the other</w:t>
      </w:r>
      <w:r>
        <w:rPr>
          <w:lang w:val="en"/>
        </w:rPr>
        <w:t xml:space="preserve"> </w:t>
      </w:r>
      <w:r>
        <w:rPr>
          <w:rStyle w:val="hps"/>
          <w:lang w:val="en"/>
        </w:rPr>
        <w:t>algorithms</w:t>
      </w:r>
      <w:r>
        <w:rPr>
          <w:lang w:val="en"/>
        </w:rPr>
        <w:t xml:space="preserve">, </w:t>
      </w:r>
      <w:r>
        <w:rPr>
          <w:rStyle w:val="hps"/>
          <w:lang w:val="en"/>
        </w:rPr>
        <w:t>appear to have</w:t>
      </w:r>
      <w:r>
        <w:rPr>
          <w:lang w:val="en"/>
        </w:rPr>
        <w:t xml:space="preserve"> </w:t>
      </w:r>
      <w:r>
        <w:rPr>
          <w:rStyle w:val="hps"/>
          <w:lang w:val="en"/>
        </w:rPr>
        <w:t>a slight</w:t>
      </w:r>
      <w:r>
        <w:rPr>
          <w:lang w:val="en"/>
        </w:rPr>
        <w:t xml:space="preserve"> </w:t>
      </w:r>
      <w:r>
        <w:rPr>
          <w:rStyle w:val="hps"/>
          <w:lang w:val="en"/>
        </w:rPr>
        <w:t>imbalance</w:t>
      </w:r>
      <w:r>
        <w:rPr>
          <w:lang w:val="en"/>
        </w:rPr>
        <w:t xml:space="preserve"> </w:t>
      </w:r>
      <w:r>
        <w:rPr>
          <w:rStyle w:val="hps"/>
          <w:lang w:val="en"/>
        </w:rPr>
        <w:t>especially</w:t>
      </w:r>
      <w:r>
        <w:rPr>
          <w:lang w:val="en"/>
        </w:rPr>
        <w:t xml:space="preserve"> </w:t>
      </w:r>
      <w:r>
        <w:rPr>
          <w:rStyle w:val="hps"/>
          <w:lang w:val="en"/>
        </w:rPr>
        <w:t>in the case</w:t>
      </w:r>
      <w:r>
        <w:rPr>
          <w:lang w:val="en"/>
        </w:rPr>
        <w:t xml:space="preserve"> </w:t>
      </w:r>
      <w:r>
        <w:rPr>
          <w:rStyle w:val="hps"/>
          <w:lang w:val="en"/>
        </w:rPr>
        <w:t>of the</w:t>
      </w:r>
      <w:r>
        <w:rPr>
          <w:lang w:val="en"/>
        </w:rPr>
        <w:t xml:space="preserve"> </w:t>
      </w:r>
      <w:r>
        <w:rPr>
          <w:rStyle w:val="hps"/>
          <w:lang w:val="en"/>
        </w:rPr>
        <w:t>MM</w:t>
      </w:r>
      <w:r>
        <w:rPr>
          <w:lang w:val="en"/>
        </w:rPr>
        <w:t xml:space="preserve">-fast </w:t>
      </w:r>
      <w:r>
        <w:rPr>
          <w:rStyle w:val="hps"/>
          <w:lang w:val="en"/>
        </w:rPr>
        <w:t>with load function</w:t>
      </w:r>
      <w:r>
        <w:rPr>
          <w:lang w:val="en"/>
        </w:rPr>
        <w:t xml:space="preserve"> </w:t>
      </w:r>
      <w:r>
        <w:rPr>
          <w:rStyle w:val="hps"/>
          <w:lang w:val="en"/>
        </w:rPr>
        <w:t>disabled, and</w:t>
      </w:r>
      <w:r>
        <w:rPr>
          <w:lang w:val="en"/>
        </w:rPr>
        <w:t xml:space="preserve"> </w:t>
      </w:r>
      <w:r>
        <w:rPr>
          <w:rStyle w:val="hps"/>
          <w:lang w:val="en"/>
        </w:rPr>
        <w:t>in the case</w:t>
      </w:r>
      <w:r>
        <w:rPr>
          <w:lang w:val="en"/>
        </w:rPr>
        <w:t xml:space="preserve"> </w:t>
      </w:r>
      <w:r>
        <w:rPr>
          <w:rStyle w:val="hps"/>
          <w:lang w:val="en"/>
        </w:rPr>
        <w:t>of Matrix</w:t>
      </w:r>
      <w:r>
        <w:rPr>
          <w:rStyle w:val="atn"/>
          <w:lang w:val="en"/>
        </w:rPr>
        <w:t>-</w:t>
      </w:r>
      <w:r>
        <w:rPr>
          <w:lang w:val="en"/>
        </w:rPr>
        <w:t xml:space="preserve">Matrix </w:t>
      </w:r>
      <w:r>
        <w:rPr>
          <w:rStyle w:val="hps"/>
          <w:lang w:val="en"/>
        </w:rPr>
        <w:t>with</w:t>
      </w:r>
      <w:r>
        <w:rPr>
          <w:lang w:val="en"/>
        </w:rPr>
        <w:t xml:space="preserve"> </w:t>
      </w:r>
      <w:r>
        <w:rPr>
          <w:rStyle w:val="hps"/>
          <w:lang w:val="en"/>
        </w:rPr>
        <w:t>load function</w:t>
      </w:r>
      <w:r>
        <w:rPr>
          <w:lang w:val="en"/>
        </w:rPr>
        <w:t xml:space="preserve"> </w:t>
      </w:r>
      <w:r>
        <w:rPr>
          <w:rStyle w:val="hps"/>
          <w:lang w:val="en"/>
        </w:rPr>
        <w:t>activated.</w:t>
      </w:r>
      <w:r>
        <w:rPr>
          <w:lang w:val="en"/>
        </w:rPr>
        <w:t xml:space="preserve"> </w:t>
      </w:r>
    </w:p>
    <w:p w14:paraId="538AC329" w14:textId="77777777" w:rsidR="00B47191" w:rsidRDefault="00B47191" w:rsidP="0017278F">
      <w:pPr>
        <w:spacing w:line="240" w:lineRule="auto"/>
        <w:rPr>
          <w:rStyle w:val="hps"/>
          <w:lang w:val="en"/>
        </w:rPr>
      </w:pPr>
      <w:r>
        <w:rPr>
          <w:rStyle w:val="hps"/>
          <w:lang w:val="en"/>
        </w:rPr>
        <w:t>I</w:t>
      </w:r>
      <w:r w:rsidRPr="00B47191">
        <w:rPr>
          <w:rStyle w:val="hps"/>
          <w:lang w:val="en"/>
        </w:rPr>
        <w:t>t was noted that in contrast to the Farm, the other three algorithms have an unbalanced load of the process with respect to the slave master.</w:t>
      </w:r>
    </w:p>
    <w:p w14:paraId="658293A5" w14:textId="5D6707F7" w:rsidR="00B47191" w:rsidRDefault="0055066E" w:rsidP="00B47191">
      <w:pPr>
        <w:spacing w:line="240" w:lineRule="auto"/>
        <w:jc w:val="left"/>
        <w:rPr>
          <w:rFonts w:ascii="Century Schoolbook" w:hAnsi="Century Schoolbook"/>
          <w:szCs w:val="24"/>
        </w:rPr>
      </w:pPr>
      <w:r>
        <w:rPr>
          <w:noProof/>
          <w:lang w:val="it-IT" w:eastAsia="it-IT" w:bidi="ar-SA"/>
        </w:rPr>
        <w:drawing>
          <wp:inline distT="0" distB="0" distL="0" distR="0" wp14:anchorId="2BEDDEEB" wp14:editId="434372CC">
            <wp:extent cx="5537820" cy="3674310"/>
            <wp:effectExtent l="0" t="0" r="25400" b="21590"/>
            <wp:docPr id="32" name="Grafico 32"/>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r w:rsidR="00B47191">
        <w:rPr>
          <w:rFonts w:ascii="Century Schoolbook" w:hAnsi="Century Schoolbook"/>
          <w:szCs w:val="24"/>
        </w:rPr>
        <w:t xml:space="preserve"> </w:t>
      </w:r>
    </w:p>
    <w:p w14:paraId="5584623B" w14:textId="7EA6F143" w:rsidR="00D8742B" w:rsidRDefault="0055066E" w:rsidP="0011141B">
      <w:pPr>
        <w:spacing w:line="240" w:lineRule="auto"/>
        <w:jc w:val="left"/>
        <w:rPr>
          <w:rFonts w:ascii="Century Schoolbook" w:hAnsi="Century Schoolbook"/>
          <w:szCs w:val="24"/>
        </w:rPr>
      </w:pPr>
      <w:r>
        <w:rPr>
          <w:noProof/>
          <w:lang w:val="it-IT" w:eastAsia="it-IT" w:bidi="ar-SA"/>
        </w:rPr>
        <w:drawing>
          <wp:inline distT="0" distB="0" distL="0" distR="0" wp14:anchorId="500EE449" wp14:editId="63028DC2">
            <wp:extent cx="5537820" cy="3674310"/>
            <wp:effectExtent l="0" t="0" r="25400" b="21590"/>
            <wp:docPr id="33" name="Grafico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14:paraId="38117D1B" w14:textId="6584F3A2" w:rsidR="0011141B" w:rsidRDefault="0011141B" w:rsidP="0011141B">
      <w:pPr>
        <w:spacing w:line="240" w:lineRule="auto"/>
        <w:rPr>
          <w:rStyle w:val="hps"/>
        </w:rPr>
      </w:pPr>
      <w:r>
        <w:rPr>
          <w:rStyle w:val="hps"/>
          <w:lang w:val="en"/>
        </w:rPr>
        <w:lastRenderedPageBreak/>
        <w:t>With the</w:t>
      </w:r>
      <w:r w:rsidRPr="0011141B">
        <w:rPr>
          <w:rStyle w:val="hps"/>
        </w:rPr>
        <w:t xml:space="preserve"> </w:t>
      </w:r>
      <w:r>
        <w:rPr>
          <w:rStyle w:val="hps"/>
          <w:lang w:val="en"/>
        </w:rPr>
        <w:t>increase</w:t>
      </w:r>
      <w:r w:rsidRPr="0011141B">
        <w:rPr>
          <w:rStyle w:val="hps"/>
        </w:rPr>
        <w:t xml:space="preserve"> </w:t>
      </w:r>
      <w:r>
        <w:rPr>
          <w:rStyle w:val="hps"/>
          <w:lang w:val="en"/>
        </w:rPr>
        <w:t>in the number of</w:t>
      </w:r>
      <w:r w:rsidRPr="0011141B">
        <w:rPr>
          <w:rStyle w:val="hps"/>
        </w:rPr>
        <w:t xml:space="preserve"> </w:t>
      </w:r>
      <w:r>
        <w:rPr>
          <w:rStyle w:val="hps"/>
          <w:lang w:val="en"/>
        </w:rPr>
        <w:t>processes,</w:t>
      </w:r>
      <w:r w:rsidRPr="0011141B">
        <w:rPr>
          <w:rStyle w:val="hps"/>
        </w:rPr>
        <w:t xml:space="preserve"> </w:t>
      </w:r>
      <w:r>
        <w:rPr>
          <w:rStyle w:val="hps"/>
          <w:lang w:val="en"/>
        </w:rPr>
        <w:t>the situation is</w:t>
      </w:r>
      <w:r w:rsidRPr="0011141B">
        <w:rPr>
          <w:rStyle w:val="hps"/>
        </w:rPr>
        <w:t xml:space="preserve"> </w:t>
      </w:r>
      <w:r>
        <w:rPr>
          <w:rStyle w:val="hps"/>
          <w:lang w:val="en"/>
        </w:rPr>
        <w:t>similar to that described</w:t>
      </w:r>
      <w:r w:rsidRPr="0011141B">
        <w:rPr>
          <w:rStyle w:val="hps"/>
        </w:rPr>
        <w:t xml:space="preserve"> </w:t>
      </w:r>
      <w:r>
        <w:rPr>
          <w:rStyle w:val="hps"/>
          <w:lang w:val="en"/>
        </w:rPr>
        <w:t>above.</w:t>
      </w:r>
      <w:r w:rsidRPr="0011141B">
        <w:rPr>
          <w:rStyle w:val="hps"/>
        </w:rPr>
        <w:t xml:space="preserve"> </w:t>
      </w:r>
      <w:r>
        <w:rPr>
          <w:rStyle w:val="hps"/>
          <w:lang w:val="en"/>
        </w:rPr>
        <w:t>With the function</w:t>
      </w:r>
      <w:r w:rsidRPr="0011141B">
        <w:rPr>
          <w:rStyle w:val="hps"/>
        </w:rPr>
        <w:t xml:space="preserve"> </w:t>
      </w:r>
      <w:r>
        <w:rPr>
          <w:rStyle w:val="hps"/>
          <w:lang w:val="en"/>
        </w:rPr>
        <w:t>activated</w:t>
      </w:r>
      <w:r w:rsidRPr="0011141B">
        <w:rPr>
          <w:rStyle w:val="hps"/>
        </w:rPr>
        <w:t xml:space="preserve"> </w:t>
      </w:r>
      <w:r>
        <w:rPr>
          <w:rStyle w:val="hps"/>
          <w:lang w:val="en"/>
        </w:rPr>
        <w:t>funct2</w:t>
      </w:r>
      <w:r w:rsidRPr="0011141B">
        <w:rPr>
          <w:rStyle w:val="hps"/>
        </w:rPr>
        <w:t xml:space="preserve"> </w:t>
      </w:r>
      <w:r>
        <w:rPr>
          <w:rStyle w:val="hps"/>
          <w:lang w:val="en"/>
        </w:rPr>
        <w:t>the load</w:t>
      </w:r>
      <w:r w:rsidRPr="0011141B">
        <w:rPr>
          <w:rStyle w:val="hps"/>
        </w:rPr>
        <w:t xml:space="preserve"> </w:t>
      </w:r>
      <w:r>
        <w:rPr>
          <w:rStyle w:val="hps"/>
          <w:lang w:val="en"/>
        </w:rPr>
        <w:t>is more</w:t>
      </w:r>
      <w:r w:rsidRPr="0011141B">
        <w:rPr>
          <w:rStyle w:val="hps"/>
        </w:rPr>
        <w:t xml:space="preserve"> </w:t>
      </w:r>
      <w:r>
        <w:rPr>
          <w:rStyle w:val="hps"/>
          <w:lang w:val="en"/>
        </w:rPr>
        <w:t>balanced with</w:t>
      </w:r>
      <w:r w:rsidRPr="0011141B">
        <w:rPr>
          <w:rStyle w:val="hps"/>
        </w:rPr>
        <w:t xml:space="preserve"> </w:t>
      </w:r>
      <w:r>
        <w:rPr>
          <w:rStyle w:val="hps"/>
          <w:lang w:val="en"/>
        </w:rPr>
        <w:t>all algorithms</w:t>
      </w:r>
      <w:r w:rsidRPr="0011141B">
        <w:rPr>
          <w:rStyle w:val="hps"/>
        </w:rPr>
        <w:t>.</w:t>
      </w:r>
    </w:p>
    <w:p w14:paraId="1E1F00EA" w14:textId="57FF1686" w:rsidR="0011141B" w:rsidRPr="00033E99" w:rsidRDefault="0011141B" w:rsidP="0011141B">
      <w:pPr>
        <w:pStyle w:val="Nessunaspaziatura"/>
        <w:spacing w:after="240"/>
        <w:rPr>
          <w:color w:val="C00000"/>
        </w:rPr>
      </w:pPr>
      <w:r w:rsidRPr="00033E99">
        <w:rPr>
          <w:color w:val="C00000"/>
        </w:rPr>
        <w:t xml:space="preserve">Matrix </w:t>
      </w:r>
      <w:r>
        <w:rPr>
          <w:color w:val="C00000"/>
        </w:rPr>
        <w:t>1</w:t>
      </w:r>
      <w:r w:rsidRPr="00033E99">
        <w:rPr>
          <w:color w:val="C00000"/>
        </w:rPr>
        <w:t>9</w:t>
      </w:r>
      <w:r>
        <w:rPr>
          <w:color w:val="C00000"/>
        </w:rPr>
        <w:t>20</w:t>
      </w:r>
      <w:r w:rsidRPr="00033E99">
        <w:rPr>
          <w:color w:val="C00000"/>
        </w:rPr>
        <w:t>x</w:t>
      </w:r>
      <w:r>
        <w:rPr>
          <w:color w:val="C00000"/>
        </w:rPr>
        <w:t>1</w:t>
      </w:r>
      <w:r w:rsidRPr="00033E99">
        <w:rPr>
          <w:color w:val="C00000"/>
        </w:rPr>
        <w:t>9</w:t>
      </w:r>
      <w:r>
        <w:rPr>
          <w:color w:val="C00000"/>
        </w:rPr>
        <w:t>20</w:t>
      </w:r>
    </w:p>
    <w:p w14:paraId="254D360B" w14:textId="77777777" w:rsidR="0011141B" w:rsidRPr="0011141B" w:rsidRDefault="0011141B" w:rsidP="0011141B">
      <w:pPr>
        <w:spacing w:after="0" w:line="240" w:lineRule="auto"/>
        <w:rPr>
          <w:rStyle w:val="hps"/>
        </w:rPr>
      </w:pPr>
    </w:p>
    <w:p w14:paraId="0867E62D" w14:textId="7132A0BE" w:rsidR="00E154A7" w:rsidRDefault="00E154A7" w:rsidP="00E154A7">
      <w:pPr>
        <w:jc w:val="center"/>
        <w:rPr>
          <w:rFonts w:ascii="Century Schoolbook" w:hAnsi="Century Schoolbook"/>
          <w:szCs w:val="24"/>
        </w:rPr>
      </w:pPr>
      <w:r>
        <w:rPr>
          <w:noProof/>
          <w:lang w:val="it-IT" w:eastAsia="it-IT" w:bidi="ar-SA"/>
        </w:rPr>
        <w:drawing>
          <wp:inline distT="0" distB="0" distL="0" distR="0" wp14:anchorId="3E4D7A22" wp14:editId="76F92C08">
            <wp:extent cx="5537820" cy="3674310"/>
            <wp:effectExtent l="0" t="0" r="25400" b="21590"/>
            <wp:docPr id="28" name="Grafico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14:paraId="62B28BCD" w14:textId="62C24311" w:rsidR="00E154A7" w:rsidRDefault="00E154A7" w:rsidP="00E154A7">
      <w:pPr>
        <w:jc w:val="center"/>
        <w:rPr>
          <w:rFonts w:ascii="Century Schoolbook" w:hAnsi="Century Schoolbook"/>
          <w:szCs w:val="24"/>
        </w:rPr>
      </w:pPr>
      <w:r>
        <w:rPr>
          <w:noProof/>
          <w:lang w:val="it-IT" w:eastAsia="it-IT" w:bidi="ar-SA"/>
        </w:rPr>
        <w:drawing>
          <wp:inline distT="0" distB="0" distL="0" distR="0" wp14:anchorId="5193BF7D" wp14:editId="2496C803">
            <wp:extent cx="5537820" cy="3674310"/>
            <wp:effectExtent l="0" t="0" r="25400" b="21590"/>
            <wp:docPr id="30" name="Grafico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14:paraId="7BC53443" w14:textId="7D76B5BC" w:rsidR="00E154A7" w:rsidRDefault="00D477D0" w:rsidP="00D477D0">
      <w:pPr>
        <w:rPr>
          <w:rFonts w:ascii="Century Schoolbook" w:hAnsi="Century Schoolbook"/>
          <w:szCs w:val="24"/>
        </w:rPr>
      </w:pPr>
      <w:r>
        <w:rPr>
          <w:rStyle w:val="hps"/>
          <w:lang w:val="en"/>
        </w:rPr>
        <w:lastRenderedPageBreak/>
        <w:t>Turning to</w:t>
      </w:r>
      <w:r>
        <w:rPr>
          <w:lang w:val="en"/>
        </w:rPr>
        <w:t xml:space="preserve"> </w:t>
      </w:r>
      <w:r>
        <w:rPr>
          <w:rStyle w:val="hps"/>
          <w:lang w:val="en"/>
        </w:rPr>
        <w:t>a situation in which</w:t>
      </w:r>
      <w:r>
        <w:rPr>
          <w:lang w:val="en"/>
        </w:rPr>
        <w:t xml:space="preserve"> </w:t>
      </w:r>
      <w:r>
        <w:rPr>
          <w:rStyle w:val="hps"/>
          <w:lang w:val="en"/>
        </w:rPr>
        <w:t>the</w:t>
      </w:r>
      <w:r>
        <w:rPr>
          <w:lang w:val="en"/>
        </w:rPr>
        <w:t xml:space="preserve"> </w:t>
      </w:r>
      <w:r>
        <w:rPr>
          <w:rStyle w:val="hps"/>
          <w:lang w:val="en"/>
        </w:rPr>
        <w:t>size of the matrix</w:t>
      </w:r>
      <w:r>
        <w:rPr>
          <w:lang w:val="en"/>
        </w:rPr>
        <w:t xml:space="preserve"> </w:t>
      </w:r>
      <w:r>
        <w:rPr>
          <w:rStyle w:val="hps"/>
          <w:lang w:val="en"/>
        </w:rPr>
        <w:t>is greater than</w:t>
      </w:r>
      <w:r>
        <w:rPr>
          <w:lang w:val="en"/>
        </w:rPr>
        <w:t xml:space="preserve"> </w:t>
      </w:r>
      <w:r>
        <w:rPr>
          <w:rStyle w:val="hps"/>
          <w:lang w:val="en"/>
        </w:rPr>
        <w:t>it can be seen</w:t>
      </w:r>
      <w:r>
        <w:rPr>
          <w:lang w:val="en"/>
        </w:rPr>
        <w:t xml:space="preserve"> </w:t>
      </w:r>
      <w:r>
        <w:rPr>
          <w:rStyle w:val="hps"/>
          <w:lang w:val="en"/>
        </w:rPr>
        <w:t>that also in</w:t>
      </w:r>
      <w:r>
        <w:rPr>
          <w:lang w:val="en"/>
        </w:rPr>
        <w:t xml:space="preserve"> </w:t>
      </w:r>
      <w:r>
        <w:rPr>
          <w:rStyle w:val="hps"/>
          <w:lang w:val="en"/>
        </w:rPr>
        <w:t>this case the</w:t>
      </w:r>
      <w:r>
        <w:rPr>
          <w:lang w:val="en"/>
        </w:rPr>
        <w:t xml:space="preserve"> </w:t>
      </w:r>
      <w:r>
        <w:rPr>
          <w:rStyle w:val="hps"/>
          <w:lang w:val="en"/>
        </w:rPr>
        <w:t>Processor</w:t>
      </w:r>
      <w:r>
        <w:rPr>
          <w:lang w:val="en"/>
        </w:rPr>
        <w:t xml:space="preserve"> </w:t>
      </w:r>
      <w:r>
        <w:rPr>
          <w:rStyle w:val="hps"/>
          <w:lang w:val="en"/>
        </w:rPr>
        <w:t>Farm</w:t>
      </w:r>
      <w:r>
        <w:rPr>
          <w:lang w:val="en"/>
        </w:rPr>
        <w:t xml:space="preserve"> </w:t>
      </w:r>
      <w:r>
        <w:rPr>
          <w:rStyle w:val="hps"/>
          <w:lang w:val="en"/>
        </w:rPr>
        <w:t>is the algorithm that</w:t>
      </w:r>
      <w:r>
        <w:rPr>
          <w:lang w:val="en"/>
        </w:rPr>
        <w:t xml:space="preserve"> </w:t>
      </w:r>
      <w:r>
        <w:rPr>
          <w:rStyle w:val="hps"/>
          <w:lang w:val="en"/>
        </w:rPr>
        <w:t>provides</w:t>
      </w:r>
      <w:r>
        <w:rPr>
          <w:lang w:val="en"/>
        </w:rPr>
        <w:t xml:space="preserve"> </w:t>
      </w:r>
      <w:r>
        <w:rPr>
          <w:rStyle w:val="hps"/>
          <w:lang w:val="en"/>
        </w:rPr>
        <w:t>a better balance</w:t>
      </w:r>
      <w:r>
        <w:rPr>
          <w:lang w:val="en"/>
        </w:rPr>
        <w:t xml:space="preserve">; </w:t>
      </w:r>
      <w:r>
        <w:rPr>
          <w:rStyle w:val="hps"/>
          <w:lang w:val="en"/>
        </w:rPr>
        <w:t>the balance of the</w:t>
      </w:r>
      <w:r>
        <w:rPr>
          <w:lang w:val="en"/>
        </w:rPr>
        <w:t xml:space="preserve"> </w:t>
      </w:r>
      <w:r>
        <w:rPr>
          <w:rStyle w:val="hps"/>
          <w:lang w:val="en"/>
        </w:rPr>
        <w:t>other algorithms</w:t>
      </w:r>
      <w:r>
        <w:rPr>
          <w:lang w:val="en"/>
        </w:rPr>
        <w:t xml:space="preserve">, however, </w:t>
      </w:r>
      <w:r>
        <w:rPr>
          <w:rStyle w:val="hps"/>
          <w:lang w:val="en"/>
        </w:rPr>
        <w:t>is more than acceptable</w:t>
      </w:r>
      <w:r>
        <w:rPr>
          <w:lang w:val="en"/>
        </w:rPr>
        <w:t xml:space="preserve"> </w:t>
      </w:r>
      <w:r>
        <w:rPr>
          <w:rStyle w:val="hps"/>
          <w:lang w:val="en"/>
        </w:rPr>
        <w:t>and</w:t>
      </w:r>
      <w:r>
        <w:rPr>
          <w:lang w:val="en"/>
        </w:rPr>
        <w:t xml:space="preserve"> </w:t>
      </w:r>
      <w:r>
        <w:rPr>
          <w:rStyle w:val="hps"/>
          <w:lang w:val="en"/>
        </w:rPr>
        <w:t>is very close</w:t>
      </w:r>
      <w:r>
        <w:rPr>
          <w:lang w:val="en"/>
        </w:rPr>
        <w:t xml:space="preserve"> </w:t>
      </w:r>
      <w:r>
        <w:rPr>
          <w:rStyle w:val="hps"/>
          <w:lang w:val="en"/>
        </w:rPr>
        <w:t>to that of the</w:t>
      </w:r>
      <w:r>
        <w:rPr>
          <w:lang w:val="en"/>
        </w:rPr>
        <w:t xml:space="preserve"> </w:t>
      </w:r>
      <w:r>
        <w:rPr>
          <w:rStyle w:val="hps"/>
          <w:lang w:val="en"/>
        </w:rPr>
        <w:t>Farm.</w:t>
      </w:r>
      <w:r>
        <w:rPr>
          <w:lang w:val="en"/>
        </w:rPr>
        <w:t xml:space="preserve"> </w:t>
      </w:r>
      <w:r>
        <w:rPr>
          <w:lang w:val="en"/>
        </w:rPr>
        <w:br/>
      </w:r>
      <w:r>
        <w:rPr>
          <w:rStyle w:val="hps"/>
          <w:lang w:val="en"/>
        </w:rPr>
        <w:t>It can be noted</w:t>
      </w:r>
      <w:r>
        <w:rPr>
          <w:lang w:val="en"/>
        </w:rPr>
        <w:t xml:space="preserve"> </w:t>
      </w:r>
      <w:r>
        <w:rPr>
          <w:rStyle w:val="hps"/>
          <w:lang w:val="en"/>
        </w:rPr>
        <w:t>how the process</w:t>
      </w:r>
      <w:r>
        <w:rPr>
          <w:lang w:val="en"/>
        </w:rPr>
        <w:t xml:space="preserve"> </w:t>
      </w:r>
      <w:r>
        <w:rPr>
          <w:rStyle w:val="hps"/>
          <w:lang w:val="en"/>
        </w:rPr>
        <w:t>Master</w:t>
      </w:r>
      <w:r>
        <w:rPr>
          <w:lang w:val="en"/>
        </w:rPr>
        <w:t xml:space="preserve"> </w:t>
      </w:r>
      <w:r>
        <w:rPr>
          <w:rStyle w:val="hps"/>
          <w:lang w:val="en"/>
        </w:rPr>
        <w:t>is aligned</w:t>
      </w:r>
      <w:r>
        <w:rPr>
          <w:lang w:val="en"/>
        </w:rPr>
        <w:t xml:space="preserve"> </w:t>
      </w:r>
      <w:r>
        <w:rPr>
          <w:rStyle w:val="hps"/>
          <w:lang w:val="en"/>
        </w:rPr>
        <w:t>to the load</w:t>
      </w:r>
      <w:r>
        <w:rPr>
          <w:lang w:val="en"/>
        </w:rPr>
        <w:t xml:space="preserve"> </w:t>
      </w:r>
      <w:r>
        <w:rPr>
          <w:rStyle w:val="hps"/>
          <w:lang w:val="en"/>
        </w:rPr>
        <w:t>of the</w:t>
      </w:r>
      <w:r>
        <w:rPr>
          <w:lang w:val="en"/>
        </w:rPr>
        <w:t xml:space="preserve"> </w:t>
      </w:r>
      <w:r>
        <w:rPr>
          <w:rStyle w:val="hps"/>
          <w:lang w:val="en"/>
        </w:rPr>
        <w:t>slave</w:t>
      </w:r>
      <w:r>
        <w:rPr>
          <w:lang w:val="en"/>
        </w:rPr>
        <w:t xml:space="preserve"> </w:t>
      </w:r>
      <w:r>
        <w:rPr>
          <w:rStyle w:val="hps"/>
          <w:lang w:val="en"/>
        </w:rPr>
        <w:t>processes</w:t>
      </w:r>
      <w:r>
        <w:rPr>
          <w:lang w:val="en"/>
        </w:rPr>
        <w:t xml:space="preserve">, in the </w:t>
      </w:r>
      <w:r>
        <w:rPr>
          <w:rStyle w:val="hps"/>
          <w:lang w:val="en"/>
        </w:rPr>
        <w:t>algorithms</w:t>
      </w:r>
      <w:r>
        <w:rPr>
          <w:lang w:val="en"/>
        </w:rPr>
        <w:t xml:space="preserve"> </w:t>
      </w:r>
      <w:r>
        <w:rPr>
          <w:rStyle w:val="hps"/>
          <w:lang w:val="en"/>
        </w:rPr>
        <w:t>Matrix</w:t>
      </w:r>
      <w:r>
        <w:rPr>
          <w:lang w:val="en"/>
        </w:rPr>
        <w:t xml:space="preserve">-Matrix, </w:t>
      </w:r>
      <w:r>
        <w:rPr>
          <w:rStyle w:val="hps"/>
          <w:lang w:val="en"/>
        </w:rPr>
        <w:t>MM</w:t>
      </w:r>
      <w:r>
        <w:rPr>
          <w:lang w:val="en"/>
        </w:rPr>
        <w:t xml:space="preserve">-Fast </w:t>
      </w:r>
      <w:r>
        <w:rPr>
          <w:rStyle w:val="hps"/>
          <w:lang w:val="en"/>
        </w:rPr>
        <w:t>and Cannon</w:t>
      </w:r>
      <w:r>
        <w:rPr>
          <w:lang w:val="en"/>
        </w:rPr>
        <w:t xml:space="preserve">, </w:t>
      </w:r>
      <w:r>
        <w:rPr>
          <w:rStyle w:val="hps"/>
          <w:lang w:val="en"/>
        </w:rPr>
        <w:t>and this is due</w:t>
      </w:r>
      <w:r>
        <w:rPr>
          <w:lang w:val="en"/>
        </w:rPr>
        <w:t xml:space="preserve"> </w:t>
      </w:r>
      <w:r>
        <w:rPr>
          <w:rStyle w:val="hps"/>
          <w:lang w:val="en"/>
        </w:rPr>
        <w:t>to the fact</w:t>
      </w:r>
      <w:r>
        <w:rPr>
          <w:lang w:val="en"/>
        </w:rPr>
        <w:t xml:space="preserve"> </w:t>
      </w:r>
      <w:r>
        <w:rPr>
          <w:rStyle w:val="hps"/>
          <w:lang w:val="en"/>
        </w:rPr>
        <w:t>that the process</w:t>
      </w:r>
      <w:r>
        <w:rPr>
          <w:lang w:val="en"/>
        </w:rPr>
        <w:t xml:space="preserve"> </w:t>
      </w:r>
      <w:r>
        <w:rPr>
          <w:rStyle w:val="hps"/>
          <w:lang w:val="en"/>
        </w:rPr>
        <w:t>Master must</w:t>
      </w:r>
      <w:r>
        <w:rPr>
          <w:lang w:val="en"/>
        </w:rPr>
        <w:t xml:space="preserve"> </w:t>
      </w:r>
      <w:r>
        <w:rPr>
          <w:rStyle w:val="hps"/>
          <w:lang w:val="en"/>
        </w:rPr>
        <w:t>handle</w:t>
      </w:r>
      <w:r>
        <w:rPr>
          <w:lang w:val="en"/>
        </w:rPr>
        <w:t xml:space="preserve"> </w:t>
      </w:r>
      <w:r>
        <w:rPr>
          <w:rStyle w:val="hps"/>
          <w:lang w:val="en"/>
        </w:rPr>
        <w:t>matrices</w:t>
      </w:r>
      <w:r>
        <w:rPr>
          <w:lang w:val="en"/>
        </w:rPr>
        <w:t xml:space="preserve"> </w:t>
      </w:r>
      <w:r>
        <w:rPr>
          <w:rStyle w:val="hps"/>
          <w:lang w:val="en"/>
        </w:rPr>
        <w:t>heavier</w:t>
      </w:r>
      <w:r>
        <w:rPr>
          <w:lang w:val="en"/>
        </w:rPr>
        <w:t xml:space="preserve"> </w:t>
      </w:r>
      <w:r>
        <w:rPr>
          <w:rStyle w:val="hps"/>
          <w:lang w:val="en"/>
        </w:rPr>
        <w:t>and therefore</w:t>
      </w:r>
      <w:r>
        <w:rPr>
          <w:lang w:val="en"/>
        </w:rPr>
        <w:t xml:space="preserve"> </w:t>
      </w:r>
      <w:r>
        <w:rPr>
          <w:rStyle w:val="hps"/>
          <w:lang w:val="en"/>
        </w:rPr>
        <w:t>require more</w:t>
      </w:r>
      <w:r>
        <w:rPr>
          <w:lang w:val="en"/>
        </w:rPr>
        <w:t xml:space="preserve"> </w:t>
      </w:r>
      <w:r>
        <w:rPr>
          <w:rStyle w:val="hps"/>
          <w:lang w:val="en"/>
        </w:rPr>
        <w:t>time.</w:t>
      </w:r>
    </w:p>
    <w:p w14:paraId="0AAB111E" w14:textId="042C2044" w:rsidR="00E154A7" w:rsidRDefault="00E154A7" w:rsidP="00E154A7">
      <w:pPr>
        <w:jc w:val="center"/>
        <w:rPr>
          <w:rFonts w:ascii="Century Schoolbook" w:hAnsi="Century Schoolbook"/>
          <w:szCs w:val="24"/>
        </w:rPr>
      </w:pPr>
      <w:r>
        <w:rPr>
          <w:noProof/>
          <w:lang w:val="it-IT" w:eastAsia="it-IT" w:bidi="ar-SA"/>
        </w:rPr>
        <w:drawing>
          <wp:inline distT="0" distB="0" distL="0" distR="0" wp14:anchorId="2BDE70C6" wp14:editId="5B44BD3C">
            <wp:extent cx="5537820" cy="3674310"/>
            <wp:effectExtent l="0" t="0" r="25400" b="21590"/>
            <wp:docPr id="40" name="Grafico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14:paraId="190865F8" w14:textId="07F5E43E" w:rsidR="00E154A7" w:rsidRDefault="00E154A7" w:rsidP="00E154A7">
      <w:pPr>
        <w:jc w:val="center"/>
        <w:rPr>
          <w:rFonts w:ascii="Century Schoolbook" w:hAnsi="Century Schoolbook"/>
          <w:szCs w:val="24"/>
        </w:rPr>
      </w:pPr>
      <w:r>
        <w:rPr>
          <w:noProof/>
          <w:lang w:val="it-IT" w:eastAsia="it-IT" w:bidi="ar-SA"/>
        </w:rPr>
        <w:lastRenderedPageBreak/>
        <w:drawing>
          <wp:inline distT="0" distB="0" distL="0" distR="0" wp14:anchorId="7F41E181" wp14:editId="440AABE4">
            <wp:extent cx="5537820" cy="3674310"/>
            <wp:effectExtent l="0" t="0" r="25400" b="21590"/>
            <wp:docPr id="41" name="Grafico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14:paraId="3F66A3AB" w14:textId="64CA4C12" w:rsidR="00F31ED6" w:rsidRPr="00033E99" w:rsidRDefault="00F31ED6" w:rsidP="00F31ED6">
      <w:pPr>
        <w:rPr>
          <w:rFonts w:ascii="Century Schoolbook" w:hAnsi="Century Schoolbook"/>
          <w:szCs w:val="24"/>
        </w:rPr>
      </w:pPr>
      <w:r>
        <w:rPr>
          <w:rStyle w:val="hps"/>
          <w:lang w:val="en"/>
        </w:rPr>
        <w:t>In the case without</w:t>
      </w:r>
      <w:r>
        <w:rPr>
          <w:lang w:val="en"/>
        </w:rPr>
        <w:t xml:space="preserve"> </w:t>
      </w:r>
      <w:r>
        <w:rPr>
          <w:rStyle w:val="hps"/>
          <w:lang w:val="en"/>
        </w:rPr>
        <w:t>the application of the</w:t>
      </w:r>
      <w:r>
        <w:rPr>
          <w:lang w:val="en"/>
        </w:rPr>
        <w:t xml:space="preserve"> </w:t>
      </w:r>
      <w:r>
        <w:rPr>
          <w:rStyle w:val="hps"/>
          <w:lang w:val="en"/>
        </w:rPr>
        <w:t>charging function</w:t>
      </w:r>
      <w:r>
        <w:rPr>
          <w:lang w:val="en"/>
        </w:rPr>
        <w:t xml:space="preserve">, </w:t>
      </w:r>
      <w:r>
        <w:rPr>
          <w:rStyle w:val="hps"/>
          <w:lang w:val="en"/>
        </w:rPr>
        <w:t>all the algorithms</w:t>
      </w:r>
      <w:r>
        <w:rPr>
          <w:lang w:val="en"/>
        </w:rPr>
        <w:t xml:space="preserve"> </w:t>
      </w:r>
      <w:r>
        <w:rPr>
          <w:rStyle w:val="hps"/>
          <w:lang w:val="en"/>
        </w:rPr>
        <w:t>are well</w:t>
      </w:r>
      <w:r>
        <w:rPr>
          <w:lang w:val="en"/>
        </w:rPr>
        <w:t xml:space="preserve"> </w:t>
      </w:r>
      <w:r>
        <w:rPr>
          <w:rStyle w:val="hps"/>
          <w:lang w:val="en"/>
        </w:rPr>
        <w:t>balanced</w:t>
      </w:r>
      <w:r>
        <w:rPr>
          <w:lang w:val="en"/>
        </w:rPr>
        <w:t xml:space="preserve">, </w:t>
      </w:r>
      <w:r>
        <w:rPr>
          <w:rStyle w:val="hps"/>
          <w:lang w:val="en"/>
        </w:rPr>
        <w:t>while</w:t>
      </w:r>
      <w:r>
        <w:rPr>
          <w:lang w:val="en"/>
        </w:rPr>
        <w:t xml:space="preserve"> </w:t>
      </w:r>
      <w:r>
        <w:rPr>
          <w:rStyle w:val="hps"/>
          <w:lang w:val="en"/>
        </w:rPr>
        <w:t>in a situation</w:t>
      </w:r>
      <w:r>
        <w:rPr>
          <w:lang w:val="en"/>
        </w:rPr>
        <w:t xml:space="preserve"> </w:t>
      </w:r>
      <w:r>
        <w:rPr>
          <w:rStyle w:val="hps"/>
          <w:lang w:val="en"/>
        </w:rPr>
        <w:t>with a large</w:t>
      </w:r>
      <w:r>
        <w:rPr>
          <w:lang w:val="en"/>
        </w:rPr>
        <w:t xml:space="preserve"> </w:t>
      </w:r>
      <w:r>
        <w:rPr>
          <w:rStyle w:val="hps"/>
          <w:lang w:val="en"/>
        </w:rPr>
        <w:t>granularity</w:t>
      </w:r>
      <w:r>
        <w:rPr>
          <w:lang w:val="en"/>
        </w:rPr>
        <w:t xml:space="preserve"> </w:t>
      </w:r>
      <w:r>
        <w:rPr>
          <w:rStyle w:val="hps"/>
          <w:lang w:val="en"/>
        </w:rPr>
        <w:t>and</w:t>
      </w:r>
      <w:r>
        <w:rPr>
          <w:lang w:val="en"/>
        </w:rPr>
        <w:t xml:space="preserve"> </w:t>
      </w:r>
      <w:r>
        <w:rPr>
          <w:rStyle w:val="hps"/>
          <w:lang w:val="en"/>
        </w:rPr>
        <w:t>especially with a</w:t>
      </w:r>
      <w:r>
        <w:rPr>
          <w:lang w:val="en"/>
        </w:rPr>
        <w:t xml:space="preserve"> </w:t>
      </w:r>
      <w:r>
        <w:rPr>
          <w:rStyle w:val="hps"/>
          <w:lang w:val="en"/>
        </w:rPr>
        <w:t>high load</w:t>
      </w:r>
      <w:r>
        <w:rPr>
          <w:lang w:val="en"/>
        </w:rPr>
        <w:t xml:space="preserve">, the algorithm </w:t>
      </w:r>
      <w:r>
        <w:rPr>
          <w:rStyle w:val="hps"/>
          <w:lang w:val="en"/>
        </w:rPr>
        <w:t>Processor</w:t>
      </w:r>
      <w:r>
        <w:rPr>
          <w:lang w:val="en"/>
        </w:rPr>
        <w:t xml:space="preserve"> </w:t>
      </w:r>
      <w:r>
        <w:rPr>
          <w:rStyle w:val="hps"/>
          <w:lang w:val="en"/>
        </w:rPr>
        <w:t>Farm</w:t>
      </w:r>
      <w:r>
        <w:rPr>
          <w:lang w:val="en"/>
        </w:rPr>
        <w:t xml:space="preserve"> </w:t>
      </w:r>
      <w:r>
        <w:rPr>
          <w:rStyle w:val="hps"/>
          <w:lang w:val="en"/>
        </w:rPr>
        <w:t>is</w:t>
      </w:r>
      <w:r>
        <w:rPr>
          <w:lang w:val="en"/>
        </w:rPr>
        <w:t xml:space="preserve"> </w:t>
      </w:r>
      <w:r>
        <w:rPr>
          <w:rStyle w:val="hps"/>
          <w:lang w:val="en"/>
        </w:rPr>
        <w:t>still be</w:t>
      </w:r>
      <w:r>
        <w:rPr>
          <w:lang w:val="en"/>
        </w:rPr>
        <w:t xml:space="preserve"> </w:t>
      </w:r>
      <w:r>
        <w:rPr>
          <w:rStyle w:val="hps"/>
          <w:lang w:val="en"/>
        </w:rPr>
        <w:t>well balanced</w:t>
      </w:r>
      <w:r>
        <w:rPr>
          <w:lang w:val="en"/>
        </w:rPr>
        <w:t xml:space="preserve">, </w:t>
      </w:r>
      <w:r>
        <w:rPr>
          <w:rStyle w:val="hps"/>
          <w:lang w:val="en"/>
        </w:rPr>
        <w:t>the</w:t>
      </w:r>
      <w:r>
        <w:rPr>
          <w:lang w:val="en"/>
        </w:rPr>
        <w:t xml:space="preserve"> </w:t>
      </w:r>
      <w:r>
        <w:rPr>
          <w:rStyle w:val="hps"/>
          <w:lang w:val="en"/>
        </w:rPr>
        <w:t>Cannon</w:t>
      </w:r>
      <w:r>
        <w:rPr>
          <w:lang w:val="en"/>
        </w:rPr>
        <w:t xml:space="preserve"> </w:t>
      </w:r>
      <w:r>
        <w:rPr>
          <w:rStyle w:val="hps"/>
          <w:lang w:val="en"/>
        </w:rPr>
        <w:t>has a</w:t>
      </w:r>
      <w:r>
        <w:rPr>
          <w:lang w:val="en"/>
        </w:rPr>
        <w:t xml:space="preserve"> </w:t>
      </w:r>
      <w:r>
        <w:rPr>
          <w:rStyle w:val="hps"/>
          <w:lang w:val="en"/>
        </w:rPr>
        <w:t>behavior</w:t>
      </w:r>
      <w:r>
        <w:rPr>
          <w:lang w:val="en"/>
        </w:rPr>
        <w:t xml:space="preserve"> </w:t>
      </w:r>
      <w:r>
        <w:rPr>
          <w:rStyle w:val="hps"/>
          <w:lang w:val="en"/>
        </w:rPr>
        <w:t>quite</w:t>
      </w:r>
      <w:r>
        <w:rPr>
          <w:lang w:val="en"/>
        </w:rPr>
        <w:t xml:space="preserve"> </w:t>
      </w:r>
      <w:r>
        <w:rPr>
          <w:rStyle w:val="hps"/>
          <w:lang w:val="en"/>
        </w:rPr>
        <w:t>balanced</w:t>
      </w:r>
      <w:r>
        <w:rPr>
          <w:lang w:val="en"/>
        </w:rPr>
        <w:t xml:space="preserve"> </w:t>
      </w:r>
      <w:r>
        <w:rPr>
          <w:rStyle w:val="hps"/>
          <w:lang w:val="en"/>
        </w:rPr>
        <w:t>as well as the</w:t>
      </w:r>
      <w:r>
        <w:rPr>
          <w:lang w:val="en"/>
        </w:rPr>
        <w:t xml:space="preserve"> </w:t>
      </w:r>
      <w:r>
        <w:rPr>
          <w:rStyle w:val="hps"/>
          <w:lang w:val="en"/>
        </w:rPr>
        <w:t>MM</w:t>
      </w:r>
      <w:r>
        <w:rPr>
          <w:lang w:val="en"/>
        </w:rPr>
        <w:t xml:space="preserve">-Fast </w:t>
      </w:r>
      <w:r>
        <w:rPr>
          <w:rStyle w:val="hps"/>
          <w:lang w:val="en"/>
        </w:rPr>
        <w:t>while</w:t>
      </w:r>
      <w:r>
        <w:rPr>
          <w:lang w:val="en"/>
        </w:rPr>
        <w:t xml:space="preserve"> </w:t>
      </w:r>
      <w:r>
        <w:rPr>
          <w:rStyle w:val="hps"/>
          <w:lang w:val="en"/>
        </w:rPr>
        <w:t>with</w:t>
      </w:r>
      <w:r>
        <w:rPr>
          <w:lang w:val="en"/>
        </w:rPr>
        <w:t xml:space="preserve"> </w:t>
      </w:r>
      <w:r>
        <w:rPr>
          <w:rStyle w:val="hps"/>
          <w:lang w:val="en"/>
        </w:rPr>
        <w:t>the algorithm</w:t>
      </w:r>
      <w:r>
        <w:rPr>
          <w:lang w:val="en"/>
        </w:rPr>
        <w:t xml:space="preserve"> </w:t>
      </w:r>
      <w:r>
        <w:rPr>
          <w:rStyle w:val="hps"/>
          <w:lang w:val="en"/>
        </w:rPr>
        <w:t>Matrix</w:t>
      </w:r>
      <w:r>
        <w:rPr>
          <w:lang w:val="en"/>
        </w:rPr>
        <w:t xml:space="preserve"> </w:t>
      </w:r>
      <w:r>
        <w:rPr>
          <w:rStyle w:val="hps"/>
          <w:lang w:val="en"/>
        </w:rPr>
        <w:t>Matrix</w:t>
      </w:r>
      <w:r>
        <w:rPr>
          <w:lang w:val="en"/>
        </w:rPr>
        <w:t xml:space="preserve"> </w:t>
      </w:r>
      <w:r>
        <w:rPr>
          <w:rStyle w:val="hps"/>
          <w:lang w:val="en"/>
        </w:rPr>
        <w:t>we are in presence</w:t>
      </w:r>
      <w:r>
        <w:rPr>
          <w:lang w:val="en"/>
        </w:rPr>
        <w:t xml:space="preserve"> </w:t>
      </w:r>
      <w:r>
        <w:rPr>
          <w:rStyle w:val="hps"/>
          <w:lang w:val="en"/>
        </w:rPr>
        <w:t>of a situation of</w:t>
      </w:r>
      <w:r>
        <w:rPr>
          <w:lang w:val="en"/>
        </w:rPr>
        <w:t xml:space="preserve"> </w:t>
      </w:r>
      <w:r>
        <w:rPr>
          <w:rStyle w:val="hps"/>
          <w:lang w:val="en"/>
        </w:rPr>
        <w:t>a good</w:t>
      </w:r>
      <w:r>
        <w:rPr>
          <w:lang w:val="en"/>
        </w:rPr>
        <w:t xml:space="preserve"> </w:t>
      </w:r>
      <w:r>
        <w:rPr>
          <w:rStyle w:val="hps"/>
          <w:lang w:val="en"/>
        </w:rPr>
        <w:t>load imbalance</w:t>
      </w:r>
      <w:r>
        <w:rPr>
          <w:lang w:val="en"/>
        </w:rPr>
        <w:t>.</w:t>
      </w:r>
    </w:p>
    <w:p w14:paraId="52B94295" w14:textId="77777777" w:rsidR="00D8742B" w:rsidRPr="00033E99" w:rsidRDefault="00DB34D4" w:rsidP="007B2D51">
      <w:pPr>
        <w:pStyle w:val="Titolo1"/>
        <w:rPr>
          <w:lang w:val="en-GB"/>
        </w:rPr>
      </w:pPr>
      <w:bookmarkStart w:id="66" w:name="_Toc389205701"/>
      <w:r w:rsidRPr="00033E99">
        <w:rPr>
          <w:lang w:val="en-GB"/>
        </w:rPr>
        <w:t>Conclusion</w:t>
      </w:r>
      <w:bookmarkEnd w:id="66"/>
    </w:p>
    <w:p w14:paraId="27439912" w14:textId="77777777" w:rsidR="00CF774A" w:rsidRPr="00033E99" w:rsidRDefault="00CF774A" w:rsidP="00A0502C">
      <w:pPr>
        <w:rPr>
          <w:rFonts w:ascii="Century Schoolbook" w:hAnsi="Century Schoolbook"/>
          <w:szCs w:val="24"/>
        </w:rPr>
      </w:pPr>
    </w:p>
    <w:p w14:paraId="67540AE6" w14:textId="77777777" w:rsidR="00CF774A" w:rsidRPr="00033E99" w:rsidRDefault="00DB34D4" w:rsidP="007B2D51">
      <w:pPr>
        <w:pStyle w:val="Titolo1"/>
        <w:rPr>
          <w:lang w:val="en-GB"/>
        </w:rPr>
      </w:pPr>
      <w:bookmarkStart w:id="67" w:name="_Toc387133237"/>
      <w:bookmarkStart w:id="68" w:name="_Toc389205702"/>
      <w:r w:rsidRPr="00033E99">
        <w:rPr>
          <w:rStyle w:val="hps"/>
          <w:lang w:val="en-GB"/>
        </w:rPr>
        <w:t xml:space="preserve">Appendix I: </w:t>
      </w:r>
      <w:r w:rsidR="00B06541" w:rsidRPr="00033E99">
        <w:rPr>
          <w:rStyle w:val="hps"/>
          <w:lang w:val="en-GB"/>
        </w:rPr>
        <w:t>MPI</w:t>
      </w:r>
      <w:r w:rsidR="00B06541" w:rsidRPr="00033E99">
        <w:rPr>
          <w:rStyle w:val="shorttext"/>
          <w:lang w:val="en-GB"/>
        </w:rPr>
        <w:t xml:space="preserve"> </w:t>
      </w:r>
      <w:r w:rsidR="00B06541" w:rsidRPr="00033E99">
        <w:rPr>
          <w:rStyle w:val="hps"/>
          <w:lang w:val="en-GB"/>
        </w:rPr>
        <w:t>primitives</w:t>
      </w:r>
      <w:bookmarkEnd w:id="67"/>
      <w:bookmarkEnd w:id="68"/>
    </w:p>
    <w:p w14:paraId="1E32FEB6" w14:textId="77777777" w:rsidR="00CF774A" w:rsidRPr="00033E99" w:rsidRDefault="00CF774A" w:rsidP="00846811">
      <w:r w:rsidRPr="00033E99">
        <w:t xml:space="preserve">The following is a brief overview of the MPI functions used in the implementation phase, to allow communication between the various nodes involved in the parallel computation. The overview </w:t>
      </w:r>
      <w:r w:rsidRPr="00033E99">
        <w:rPr>
          <w:rStyle w:val="hps"/>
        </w:rPr>
        <w:t>consists of the</w:t>
      </w:r>
      <w:r w:rsidRPr="00033E99">
        <w:t xml:space="preserve"> </w:t>
      </w:r>
      <w:r w:rsidRPr="00033E99">
        <w:rPr>
          <w:rStyle w:val="hps"/>
        </w:rPr>
        <w:t>signature of the function</w:t>
      </w:r>
      <w:r w:rsidRPr="00033E99">
        <w:t xml:space="preserve"> </w:t>
      </w:r>
      <w:r w:rsidRPr="00033E99">
        <w:rPr>
          <w:rStyle w:val="hps"/>
        </w:rPr>
        <w:t>and</w:t>
      </w:r>
      <w:r w:rsidRPr="00033E99">
        <w:t xml:space="preserve"> </w:t>
      </w:r>
      <w:r w:rsidRPr="00033E99">
        <w:rPr>
          <w:rStyle w:val="hps"/>
        </w:rPr>
        <w:t>description of the parameters</w:t>
      </w:r>
      <w:r w:rsidRPr="00033E99">
        <w:t xml:space="preserve"> </w:t>
      </w:r>
      <w:r w:rsidRPr="00033E99">
        <w:rPr>
          <w:rStyle w:val="hps"/>
        </w:rPr>
        <w:t>in</w:t>
      </w:r>
      <w:r w:rsidRPr="00033E99">
        <w:t xml:space="preserve"> </w:t>
      </w:r>
      <w:r w:rsidRPr="00033E99">
        <w:rPr>
          <w:rStyle w:val="hps"/>
        </w:rPr>
        <w:t>input and output,</w:t>
      </w:r>
      <w:r w:rsidRPr="00033E99">
        <w:t xml:space="preserve"> </w:t>
      </w:r>
      <w:r w:rsidRPr="00033E99">
        <w:rPr>
          <w:rStyle w:val="hps"/>
        </w:rPr>
        <w:t>to make</w:t>
      </w:r>
      <w:r w:rsidRPr="00033E99">
        <w:t xml:space="preserve"> </w:t>
      </w:r>
      <w:r w:rsidRPr="00033E99">
        <w:rPr>
          <w:rStyle w:val="hps"/>
        </w:rPr>
        <w:t>it easier to understand</w:t>
      </w:r>
      <w:r w:rsidRPr="00033E99">
        <w:t xml:space="preserve"> </w:t>
      </w:r>
      <w:r w:rsidRPr="00033E99">
        <w:rPr>
          <w:rStyle w:val="hps"/>
        </w:rPr>
        <w:t>the implementation</w:t>
      </w:r>
      <w:r w:rsidRPr="00033E99">
        <w:t xml:space="preserve"> </w:t>
      </w:r>
      <w:r w:rsidRPr="00033E99">
        <w:rPr>
          <w:rStyle w:val="hps"/>
        </w:rPr>
        <w:t>of the algorithms</w:t>
      </w:r>
      <w:r w:rsidRPr="00033E99">
        <w:t>.</w:t>
      </w:r>
    </w:p>
    <w:p w14:paraId="256247D6" w14:textId="77777777" w:rsidR="00DE7095" w:rsidRPr="00033E99" w:rsidRDefault="00DE7095" w:rsidP="00DF2882">
      <w:pPr>
        <w:pStyle w:val="Titolo2"/>
      </w:pPr>
      <w:bookmarkStart w:id="69" w:name="_Toc389205703"/>
      <w:proofErr w:type="spellStart"/>
      <w:r w:rsidRPr="00033E99">
        <w:t>MPI_S</w:t>
      </w:r>
      <w:r w:rsidR="00F41DF1" w:rsidRPr="00033E99">
        <w:t>end</w:t>
      </w:r>
      <w:bookmarkEnd w:id="69"/>
      <w:proofErr w:type="spellEnd"/>
    </w:p>
    <w:p w14:paraId="466AADAA"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0" w:line="240" w:lineRule="auto"/>
        <w:rPr>
          <w:rFonts w:ascii="Courier New" w:eastAsia="Times New Roman" w:hAnsi="Courier New" w:cs="Courier New"/>
          <w:sz w:val="20"/>
          <w:szCs w:val="20"/>
          <w:lang w:eastAsia="it-IT" w:bidi="ar-SA"/>
        </w:rPr>
      </w:pPr>
      <w:proofErr w:type="spellStart"/>
      <w:proofErr w:type="gramStart"/>
      <w:r w:rsidRPr="00033E99">
        <w:rPr>
          <w:rFonts w:ascii="Courier New" w:eastAsia="Times New Roman" w:hAnsi="Courier New" w:cs="Courier New"/>
          <w:sz w:val="20"/>
          <w:szCs w:val="20"/>
          <w:lang w:eastAsia="it-IT" w:bidi="ar-SA"/>
        </w:rPr>
        <w:t>int</w:t>
      </w:r>
      <w:proofErr w:type="spellEnd"/>
      <w:proofErr w:type="gram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MPI_Send</w:t>
      </w:r>
      <w:proofErr w:type="spellEnd"/>
      <w:r w:rsidRPr="00033E99">
        <w:rPr>
          <w:rFonts w:ascii="Courier New" w:eastAsia="Times New Roman" w:hAnsi="Courier New" w:cs="Courier New"/>
          <w:sz w:val="20"/>
          <w:szCs w:val="20"/>
          <w:lang w:eastAsia="it-IT" w:bidi="ar-SA"/>
        </w:rPr>
        <w:t>(</w:t>
      </w:r>
      <w:proofErr w:type="spellStart"/>
      <w:r w:rsidRPr="00033E99">
        <w:rPr>
          <w:rFonts w:ascii="Courier New" w:eastAsia="Times New Roman" w:hAnsi="Courier New" w:cs="Courier New"/>
          <w:sz w:val="20"/>
          <w:szCs w:val="20"/>
          <w:lang w:eastAsia="it-IT" w:bidi="ar-SA"/>
        </w:rPr>
        <w:t>const</w:t>
      </w:r>
      <w:proofErr w:type="spellEnd"/>
      <w:r w:rsidRPr="00033E99">
        <w:rPr>
          <w:rFonts w:ascii="Courier New" w:eastAsia="Times New Roman" w:hAnsi="Courier New" w:cs="Courier New"/>
          <w:sz w:val="20"/>
          <w:szCs w:val="20"/>
          <w:lang w:eastAsia="it-IT" w:bidi="ar-SA"/>
        </w:rPr>
        <w:t xml:space="preserve"> void *</w:t>
      </w:r>
      <w:proofErr w:type="spellStart"/>
      <w:r w:rsidRPr="00033E99">
        <w:rPr>
          <w:rFonts w:ascii="Courier New" w:eastAsia="Times New Roman" w:hAnsi="Courier New" w:cs="Courier New"/>
          <w:sz w:val="20"/>
          <w:szCs w:val="20"/>
          <w:lang w:eastAsia="it-IT" w:bidi="ar-SA"/>
        </w:rPr>
        <w:t>buf</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count, </w:t>
      </w:r>
      <w:proofErr w:type="spellStart"/>
      <w:r w:rsidRPr="00033E99">
        <w:rPr>
          <w:rFonts w:ascii="Courier New" w:eastAsia="Times New Roman" w:hAnsi="Courier New" w:cs="Courier New"/>
          <w:sz w:val="20"/>
          <w:szCs w:val="20"/>
          <w:lang w:eastAsia="it-IT" w:bidi="ar-SA"/>
        </w:rPr>
        <w:t>MPI_Datatype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datatype</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int</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dest</w:t>
      </w:r>
      <w:proofErr w:type="spellEnd"/>
      <w:r w:rsidRPr="00033E99">
        <w:rPr>
          <w:rFonts w:ascii="Courier New" w:eastAsia="Times New Roman" w:hAnsi="Courier New" w:cs="Courier New"/>
          <w:sz w:val="20"/>
          <w:szCs w:val="20"/>
          <w:lang w:eastAsia="it-IT" w:bidi="ar-SA"/>
        </w:rPr>
        <w:t>,</w:t>
      </w:r>
    </w:p>
    <w:p w14:paraId="05953332" w14:textId="77777777" w:rsidR="003340DA" w:rsidRPr="00033E99" w:rsidRDefault="003340DA" w:rsidP="008468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240" w:lineRule="auto"/>
        <w:rPr>
          <w:rFonts w:ascii="Courier New" w:eastAsia="Times New Roman" w:hAnsi="Courier New" w:cs="Courier New"/>
          <w:sz w:val="20"/>
          <w:szCs w:val="20"/>
          <w:lang w:eastAsia="it-IT" w:bidi="ar-SA"/>
        </w:rPr>
      </w:pPr>
      <w:r w:rsidRPr="00033E99">
        <w:rPr>
          <w:rFonts w:ascii="Courier New" w:eastAsia="Times New Roman" w:hAnsi="Courier New" w:cs="Courier New"/>
          <w:sz w:val="20"/>
          <w:szCs w:val="20"/>
          <w:lang w:eastAsia="it-IT" w:bidi="ar-SA"/>
        </w:rPr>
        <w:t xml:space="preserve">    </w:t>
      </w:r>
      <w:proofErr w:type="spellStart"/>
      <w:proofErr w:type="gramStart"/>
      <w:r w:rsidRPr="00033E99">
        <w:rPr>
          <w:rFonts w:ascii="Courier New" w:eastAsia="Times New Roman" w:hAnsi="Courier New" w:cs="Courier New"/>
          <w:sz w:val="20"/>
          <w:szCs w:val="20"/>
          <w:lang w:eastAsia="it-IT" w:bidi="ar-SA"/>
        </w:rPr>
        <w:t>int</w:t>
      </w:r>
      <w:proofErr w:type="spellEnd"/>
      <w:proofErr w:type="gramEnd"/>
      <w:r w:rsidRPr="00033E99">
        <w:rPr>
          <w:rFonts w:ascii="Courier New" w:eastAsia="Times New Roman" w:hAnsi="Courier New" w:cs="Courier New"/>
          <w:sz w:val="20"/>
          <w:szCs w:val="20"/>
          <w:lang w:eastAsia="it-IT" w:bidi="ar-SA"/>
        </w:rPr>
        <w:t xml:space="preserve"> tag, </w:t>
      </w:r>
      <w:proofErr w:type="spellStart"/>
      <w:r w:rsidRPr="00033E99">
        <w:rPr>
          <w:rFonts w:ascii="Courier New" w:eastAsia="Times New Roman" w:hAnsi="Courier New" w:cs="Courier New"/>
          <w:sz w:val="20"/>
          <w:szCs w:val="20"/>
          <w:lang w:eastAsia="it-IT" w:bidi="ar-SA"/>
        </w:rPr>
        <w:t>MPI_Comm</w:t>
      </w:r>
      <w:proofErr w:type="spellEnd"/>
      <w:r w:rsidRPr="00033E99">
        <w:rPr>
          <w:rFonts w:ascii="Courier New" w:eastAsia="Times New Roman" w:hAnsi="Courier New" w:cs="Courier New"/>
          <w:sz w:val="20"/>
          <w:szCs w:val="20"/>
          <w:lang w:eastAsia="it-IT" w:bidi="ar-SA"/>
        </w:rPr>
        <w:t xml:space="preserve"> </w:t>
      </w:r>
      <w:proofErr w:type="spellStart"/>
      <w:r w:rsidRPr="00033E99">
        <w:rPr>
          <w:rFonts w:ascii="Courier New" w:eastAsia="Times New Roman" w:hAnsi="Courier New" w:cs="Courier New"/>
          <w:sz w:val="20"/>
          <w:szCs w:val="20"/>
          <w:lang w:eastAsia="it-IT" w:bidi="ar-SA"/>
        </w:rPr>
        <w:t>comm</w:t>
      </w:r>
      <w:proofErr w:type="spellEnd"/>
      <w:r w:rsidRPr="00033E99">
        <w:rPr>
          <w:rFonts w:ascii="Courier New" w:eastAsia="Times New Roman" w:hAnsi="Courier New" w:cs="Courier New"/>
          <w:sz w:val="20"/>
          <w:szCs w:val="20"/>
          <w:lang w:eastAsia="it-IT" w:bidi="ar-SA"/>
        </w:rPr>
        <w:t>)</w:t>
      </w:r>
    </w:p>
    <w:p w14:paraId="47D9AFDF" w14:textId="77777777" w:rsidR="00DE7095" w:rsidRPr="00033E99" w:rsidRDefault="00DE7095" w:rsidP="00CA45D3">
      <w:pPr>
        <w:spacing w:after="240"/>
      </w:pPr>
      <w:proofErr w:type="spellStart"/>
      <w:r w:rsidRPr="00033E99">
        <w:rPr>
          <w:rStyle w:val="hps"/>
        </w:rPr>
        <w:lastRenderedPageBreak/>
        <w:t>MPI_Send</w:t>
      </w:r>
      <w:proofErr w:type="spellEnd"/>
      <w:r w:rsidRPr="00033E99">
        <w:rPr>
          <w:rStyle w:val="hps"/>
        </w:rPr>
        <w:t xml:space="preserve"> performs a standard-mode, blocking send. This routine will block until the message is sent to the destination</w:t>
      </w:r>
      <w:r w:rsidRPr="00033E99">
        <w:t>.</w:t>
      </w:r>
    </w:p>
    <w:p w14:paraId="053CEC63" w14:textId="77777777" w:rsidR="00846811" w:rsidRPr="00033E99" w:rsidRDefault="00846811" w:rsidP="002535E6">
      <w:pPr>
        <w:pStyle w:val="Nessunaspaziatura"/>
        <w:spacing w:after="240"/>
        <w:rPr>
          <w:color w:val="C00000"/>
        </w:rPr>
      </w:pPr>
      <w:bookmarkStart w:id="70" w:name="sect5"/>
      <w:r w:rsidRPr="00033E99">
        <w:rPr>
          <w:color w:val="C00000"/>
        </w:rPr>
        <w:t>Input Parameters</w:t>
      </w:r>
      <w:bookmarkEnd w:id="70"/>
    </w:p>
    <w:p w14:paraId="0D45346F" w14:textId="77777777" w:rsidR="00DE7095" w:rsidRPr="00033E99" w:rsidRDefault="00F97799" w:rsidP="00846811">
      <w:pPr>
        <w:spacing w:after="120" w:line="276" w:lineRule="auto"/>
      </w:pPr>
      <w:proofErr w:type="spellStart"/>
      <w:proofErr w:type="gramStart"/>
      <w:r w:rsidRPr="00033E99">
        <w:rPr>
          <w:b/>
        </w:rPr>
        <w:t>b</w:t>
      </w:r>
      <w:r w:rsidR="00DE7095" w:rsidRPr="00033E99">
        <w:rPr>
          <w:b/>
        </w:rPr>
        <w:t>uf</w:t>
      </w:r>
      <w:proofErr w:type="spellEnd"/>
      <w:proofErr w:type="gramEnd"/>
      <w:r w:rsidR="00DE7095" w:rsidRPr="00033E99">
        <w:rPr>
          <w:b/>
        </w:rPr>
        <w:t xml:space="preserve">: </w:t>
      </w:r>
      <w:r w:rsidR="00DE7095" w:rsidRPr="00033E99">
        <w:t xml:space="preserve">Initial address of send buffer (choice). </w:t>
      </w:r>
    </w:p>
    <w:p w14:paraId="32F94F15" w14:textId="77777777" w:rsidR="00DE7095" w:rsidRPr="00033E99" w:rsidRDefault="00F97799" w:rsidP="00846811">
      <w:pPr>
        <w:spacing w:after="120" w:line="276" w:lineRule="auto"/>
      </w:pPr>
      <w:proofErr w:type="gramStart"/>
      <w:r w:rsidRPr="00033E99">
        <w:rPr>
          <w:b/>
        </w:rPr>
        <w:t>c</w:t>
      </w:r>
      <w:r w:rsidR="00DE7095" w:rsidRPr="00033E99">
        <w:rPr>
          <w:b/>
        </w:rPr>
        <w:t>ount</w:t>
      </w:r>
      <w:proofErr w:type="gramEnd"/>
      <w:r w:rsidR="00DE7095" w:rsidRPr="00033E99">
        <w:rPr>
          <w:b/>
        </w:rPr>
        <w:t xml:space="preserve">: </w:t>
      </w:r>
      <w:r w:rsidR="00DE7095" w:rsidRPr="00033E99">
        <w:t xml:space="preserve">Number of elements send (nonnegative integer). </w:t>
      </w:r>
    </w:p>
    <w:p w14:paraId="215B9A6B" w14:textId="77777777" w:rsidR="00DE7095" w:rsidRPr="00033E99" w:rsidRDefault="00F97799" w:rsidP="00846811">
      <w:pPr>
        <w:spacing w:after="120" w:line="276" w:lineRule="auto"/>
      </w:pPr>
      <w:proofErr w:type="spellStart"/>
      <w:proofErr w:type="gramStart"/>
      <w:r w:rsidRPr="00033E99">
        <w:rPr>
          <w:b/>
        </w:rPr>
        <w:t>d</w:t>
      </w:r>
      <w:r w:rsidR="00DE7095" w:rsidRPr="00033E99">
        <w:rPr>
          <w:b/>
        </w:rPr>
        <w:t>atatype</w:t>
      </w:r>
      <w:proofErr w:type="spellEnd"/>
      <w:proofErr w:type="gramEnd"/>
      <w:r w:rsidR="00DE7095" w:rsidRPr="00033E99">
        <w:rPr>
          <w:b/>
        </w:rPr>
        <w:t xml:space="preserve">: </w:t>
      </w:r>
      <w:proofErr w:type="spellStart"/>
      <w:r w:rsidR="00DE7095" w:rsidRPr="00033E99">
        <w:t>Datatype</w:t>
      </w:r>
      <w:proofErr w:type="spellEnd"/>
      <w:r w:rsidR="00DE7095" w:rsidRPr="00033E99">
        <w:t xml:space="preserve"> of each send buffer element (handle). </w:t>
      </w:r>
    </w:p>
    <w:p w14:paraId="523FC0C7" w14:textId="77777777" w:rsidR="00DE7095" w:rsidRPr="00033E99" w:rsidRDefault="00F97799" w:rsidP="00846811">
      <w:pPr>
        <w:spacing w:after="120" w:line="276" w:lineRule="auto"/>
      </w:pPr>
      <w:proofErr w:type="spellStart"/>
      <w:proofErr w:type="gramStart"/>
      <w:r w:rsidRPr="00033E99">
        <w:rPr>
          <w:b/>
        </w:rPr>
        <w:t>d</w:t>
      </w:r>
      <w:r w:rsidR="00DE7095" w:rsidRPr="00033E99">
        <w:rPr>
          <w:b/>
        </w:rPr>
        <w:t>est</w:t>
      </w:r>
      <w:proofErr w:type="spellEnd"/>
      <w:proofErr w:type="gramEnd"/>
      <w:r w:rsidR="00DE7095" w:rsidRPr="00033E99">
        <w:rPr>
          <w:b/>
        </w:rPr>
        <w:t xml:space="preserve">: </w:t>
      </w:r>
      <w:r w:rsidR="00DE7095" w:rsidRPr="00033E99">
        <w:t xml:space="preserve">Rank of destination (integer). </w:t>
      </w:r>
    </w:p>
    <w:p w14:paraId="72D37E30" w14:textId="77777777" w:rsidR="00DE7095" w:rsidRPr="00033E99" w:rsidRDefault="00F97799" w:rsidP="00846811">
      <w:pPr>
        <w:spacing w:after="120" w:line="276" w:lineRule="auto"/>
      </w:pPr>
      <w:proofErr w:type="gramStart"/>
      <w:r w:rsidRPr="00033E99">
        <w:rPr>
          <w:b/>
        </w:rPr>
        <w:t>t</w:t>
      </w:r>
      <w:r w:rsidR="00DE7095" w:rsidRPr="00033E99">
        <w:rPr>
          <w:b/>
        </w:rPr>
        <w:t>ag</w:t>
      </w:r>
      <w:proofErr w:type="gramEnd"/>
      <w:r w:rsidR="00DE7095" w:rsidRPr="00033E99">
        <w:rPr>
          <w:b/>
        </w:rPr>
        <w:t xml:space="preserve">: </w:t>
      </w:r>
      <w:r w:rsidR="00DE7095" w:rsidRPr="00033E99">
        <w:t xml:space="preserve">Message tag (integer). </w:t>
      </w:r>
    </w:p>
    <w:p w14:paraId="369CE6DB" w14:textId="77777777" w:rsidR="00DE7095" w:rsidRPr="00033E99" w:rsidRDefault="00F97799" w:rsidP="00846811">
      <w:pPr>
        <w:spacing w:after="240" w:line="276" w:lineRule="auto"/>
      </w:pPr>
      <w:proofErr w:type="spellStart"/>
      <w:proofErr w:type="gramStart"/>
      <w:r w:rsidRPr="00033E99">
        <w:rPr>
          <w:b/>
        </w:rPr>
        <w:t>c</w:t>
      </w:r>
      <w:r w:rsidR="00DE7095" w:rsidRPr="00033E99">
        <w:rPr>
          <w:b/>
        </w:rPr>
        <w:t>omm</w:t>
      </w:r>
      <w:proofErr w:type="spellEnd"/>
      <w:proofErr w:type="gramEnd"/>
      <w:r w:rsidR="00DE7095" w:rsidRPr="00033E99">
        <w:rPr>
          <w:b/>
        </w:rPr>
        <w:t xml:space="preserve">: </w:t>
      </w:r>
      <w:r w:rsidR="00DE7095" w:rsidRPr="00033E99">
        <w:t xml:space="preserve">Communicator (handle). </w:t>
      </w:r>
    </w:p>
    <w:p w14:paraId="3C513D4B" w14:textId="77777777" w:rsidR="00F97799" w:rsidRPr="00033E99" w:rsidRDefault="00F97799" w:rsidP="00DF2882">
      <w:pPr>
        <w:pStyle w:val="Titolo2"/>
      </w:pPr>
      <w:bookmarkStart w:id="71" w:name="_Toc389205704"/>
      <w:proofErr w:type="spellStart"/>
      <w:r w:rsidRPr="00033E99">
        <w:t>MPI_Recv</w:t>
      </w:r>
      <w:bookmarkEnd w:id="71"/>
      <w:proofErr w:type="spellEnd"/>
    </w:p>
    <w:p w14:paraId="13A94901" w14:textId="77777777" w:rsidR="00F97799" w:rsidRPr="00033E99" w:rsidRDefault="00F97799" w:rsidP="00846811">
      <w:pPr>
        <w:pStyle w:val="PreformattatoHTML"/>
        <w:spacing w:before="480"/>
        <w:jc w:val="both"/>
      </w:pPr>
      <w:proofErr w:type="spellStart"/>
      <w:proofErr w:type="gramStart"/>
      <w:r w:rsidRPr="00033E99">
        <w:t>int</w:t>
      </w:r>
      <w:proofErr w:type="spellEnd"/>
      <w:proofErr w:type="gramEnd"/>
      <w:r w:rsidRPr="00033E99">
        <w:t xml:space="preserve"> </w:t>
      </w:r>
      <w:proofErr w:type="spellStart"/>
      <w:r w:rsidRPr="00033E99">
        <w:t>MPI_Recv</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60626E46" w14:textId="77777777" w:rsidR="00F97799" w:rsidRPr="00033E99" w:rsidRDefault="00F97799" w:rsidP="00846811">
      <w:pPr>
        <w:pStyle w:val="PreformattatoHTML"/>
        <w:spacing w:after="480"/>
        <w:jc w:val="both"/>
      </w:pPr>
      <w:r w:rsidRPr="00033E99">
        <w:rPr>
          <w:rStyle w:val="MacchinadascrivereHTML"/>
        </w:rPr>
        <w:t xml:space="preserve"> </w:t>
      </w:r>
      <w:r w:rsidRPr="00033E99">
        <w:t> </w:t>
      </w:r>
      <w:r w:rsidRPr="00033E99">
        <w:rPr>
          <w:rStyle w:val="MacchinadascrivereHTML"/>
        </w:rPr>
        <w:t xml:space="preserve"> </w:t>
      </w:r>
      <w:r w:rsidRPr="00033E99">
        <w:t> </w:t>
      </w:r>
      <w:proofErr w:type="spellStart"/>
      <w:proofErr w:type="gramStart"/>
      <w:r w:rsidRPr="00033E99">
        <w:t>int</w:t>
      </w:r>
      <w:proofErr w:type="spellEnd"/>
      <w:proofErr w:type="gramEnd"/>
      <w:r w:rsidRPr="00033E99">
        <w:t xml:space="preserve"> source, </w:t>
      </w:r>
      <w:proofErr w:type="spellStart"/>
      <w:r w:rsidRPr="00033E99">
        <w:t>int</w:t>
      </w:r>
      <w:proofErr w:type="spellEnd"/>
      <w:r w:rsidRPr="00033E99">
        <w:t xml:space="preserve"> tag, </w:t>
      </w:r>
      <w:proofErr w:type="spellStart"/>
      <w:r w:rsidRPr="00033E99">
        <w:t>MPI_Comm</w:t>
      </w:r>
      <w:proofErr w:type="spellEnd"/>
      <w:r w:rsidRPr="00033E99">
        <w:t xml:space="preserve"> </w:t>
      </w:r>
      <w:proofErr w:type="spellStart"/>
      <w:r w:rsidRPr="00033E99">
        <w:t>comm</w:t>
      </w:r>
      <w:proofErr w:type="spellEnd"/>
      <w:r w:rsidRPr="00033E99">
        <w:t xml:space="preserve">, </w:t>
      </w:r>
      <w:proofErr w:type="spellStart"/>
      <w:r w:rsidRPr="00033E99">
        <w:t>MPI_Status</w:t>
      </w:r>
      <w:proofErr w:type="spellEnd"/>
      <w:r w:rsidRPr="00033E99">
        <w:t xml:space="preserve"> *status)</w:t>
      </w:r>
    </w:p>
    <w:p w14:paraId="3B2D5523" w14:textId="77777777" w:rsidR="00F97799" w:rsidRPr="00033E99" w:rsidRDefault="00F97799" w:rsidP="00846811">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w:t>
      </w:r>
      <w:r w:rsidR="00CA45D3" w:rsidRPr="00033E99">
        <w:rPr>
          <w:rStyle w:val="hps"/>
          <w:rFonts w:asciiTheme="minorHAnsi" w:eastAsiaTheme="majorEastAsia" w:hAnsiTheme="minorHAnsi" w:cstheme="majorBidi"/>
          <w:szCs w:val="22"/>
          <w:lang w:eastAsia="en-US" w:bidi="en-US"/>
        </w:rPr>
        <w:t>p</w:t>
      </w:r>
      <w:r w:rsidRPr="00033E99">
        <w:rPr>
          <w:rStyle w:val="hps"/>
          <w:rFonts w:asciiTheme="minorHAnsi" w:eastAsiaTheme="majorEastAsia" w:hAnsiTheme="minorHAnsi" w:cstheme="majorBidi"/>
          <w:szCs w:val="22"/>
          <w:lang w:eastAsia="en-US" w:bidi="en-US"/>
        </w:rPr>
        <w:t xml:space="preserve">erforms a standard-mode blocking receive. This basic receive operation, </w:t>
      </w:r>
      <w:proofErr w:type="spellStart"/>
      <w:r w:rsidRPr="00033E99">
        <w:rPr>
          <w:rStyle w:val="hps"/>
          <w:rFonts w:asciiTheme="minorHAnsi" w:eastAsiaTheme="majorEastAsia" w:hAnsiTheme="minorHAnsi" w:cstheme="majorBidi"/>
          <w:szCs w:val="22"/>
          <w:lang w:eastAsia="en-US" w:bidi="en-US"/>
        </w:rPr>
        <w:t>MPI_Recv</w:t>
      </w:r>
      <w:proofErr w:type="spellEnd"/>
      <w:r w:rsidRPr="00033E99">
        <w:rPr>
          <w:rStyle w:val="hps"/>
          <w:rFonts w:asciiTheme="minorHAnsi" w:eastAsiaTheme="majorEastAsia" w:hAnsiTheme="minorHAnsi" w:cstheme="majorBidi"/>
          <w:szCs w:val="22"/>
          <w:lang w:eastAsia="en-US" w:bidi="en-US"/>
        </w:rPr>
        <w:t xml:space="preserve">, is blocking: it returns only after the receive buffer contains the newly received message. A receive can complete before the matching send has completed (of course, it can complete only after the matching send has started). </w:t>
      </w:r>
    </w:p>
    <w:p w14:paraId="5527F428" w14:textId="77777777" w:rsidR="00F97799" w:rsidRPr="00033E99" w:rsidRDefault="00F97799"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receive buffer contains a number (defined by the value of count) of consecutive elements. The first element in the set of elements is located at </w:t>
      </w:r>
      <w:proofErr w:type="spellStart"/>
      <w:r w:rsidRPr="00033E99">
        <w:rPr>
          <w:rStyle w:val="hps"/>
          <w:rFonts w:asciiTheme="minorHAnsi" w:eastAsiaTheme="majorEastAsia" w:hAnsiTheme="minorHAnsi" w:cstheme="majorBidi"/>
          <w:szCs w:val="22"/>
          <w:lang w:eastAsia="en-US" w:bidi="en-US"/>
        </w:rPr>
        <w:t>address_buf</w:t>
      </w:r>
      <w:proofErr w:type="spellEnd"/>
      <w:r w:rsidRPr="00033E99">
        <w:rPr>
          <w:rStyle w:val="hps"/>
          <w:rFonts w:asciiTheme="minorHAnsi" w:eastAsiaTheme="majorEastAsia" w:hAnsiTheme="minorHAnsi" w:cstheme="majorBidi"/>
          <w:szCs w:val="22"/>
          <w:lang w:eastAsia="en-US" w:bidi="en-US"/>
        </w:rPr>
        <w:t xml:space="preserve">. The type of each of these elements is specified by </w:t>
      </w:r>
      <w:proofErr w:type="spellStart"/>
      <w:r w:rsidRPr="00033E99">
        <w:rPr>
          <w:rStyle w:val="hps"/>
          <w:rFonts w:asciiTheme="minorHAnsi" w:eastAsiaTheme="majorEastAsia" w:hAnsiTheme="minorHAnsi" w:cstheme="majorBidi"/>
          <w:szCs w:val="22"/>
          <w:lang w:eastAsia="en-US" w:bidi="en-US"/>
        </w:rPr>
        <w:t>datatype</w:t>
      </w:r>
      <w:proofErr w:type="spellEnd"/>
      <w:r w:rsidRPr="00033E99">
        <w:rPr>
          <w:rStyle w:val="hps"/>
          <w:rFonts w:asciiTheme="minorHAnsi" w:eastAsiaTheme="majorEastAsia" w:hAnsiTheme="minorHAnsi" w:cstheme="majorBidi"/>
          <w:szCs w:val="22"/>
          <w:lang w:eastAsia="en-US" w:bidi="en-US"/>
        </w:rPr>
        <w:t>. The length of the received message must be less than or equal to the length of the receive buffer.</w:t>
      </w:r>
    </w:p>
    <w:p w14:paraId="78CE9791" w14:textId="77777777" w:rsidR="00846811" w:rsidRPr="00033E99" w:rsidRDefault="00846811" w:rsidP="002535E6">
      <w:pPr>
        <w:pStyle w:val="Nessunaspaziatura"/>
        <w:spacing w:after="240"/>
        <w:rPr>
          <w:rStyle w:val="Collegamentoipertestuale"/>
          <w:color w:val="C00000"/>
          <w:u w:val="none"/>
        </w:rPr>
      </w:pPr>
      <w:r w:rsidRPr="00033E99">
        <w:rPr>
          <w:rStyle w:val="Collegamentoipertestuale"/>
          <w:color w:val="C00000"/>
          <w:u w:val="none"/>
        </w:rPr>
        <w:t>Input Parameters</w:t>
      </w:r>
    </w:p>
    <w:p w14:paraId="28998B3D" w14:textId="77777777" w:rsidR="00E6775B" w:rsidRPr="00033E99" w:rsidRDefault="00E6775B" w:rsidP="00E6775B">
      <w:pPr>
        <w:spacing w:after="120" w:line="276" w:lineRule="auto"/>
        <w:rPr>
          <w:b/>
        </w:rPr>
      </w:pPr>
      <w:proofErr w:type="gramStart"/>
      <w:r w:rsidRPr="00033E99">
        <w:rPr>
          <w:b/>
        </w:rPr>
        <w:t>count</w:t>
      </w:r>
      <w:proofErr w:type="gramEnd"/>
      <w:r w:rsidRPr="00033E99">
        <w:rPr>
          <w:b/>
        </w:rPr>
        <w:t xml:space="preserve">: </w:t>
      </w:r>
      <w:r w:rsidRPr="00033E99">
        <w:t>Maximum number of elements to receive (integer).</w:t>
      </w:r>
      <w:r w:rsidRPr="00033E99">
        <w:rPr>
          <w:b/>
        </w:rPr>
        <w:t xml:space="preserve"> </w:t>
      </w:r>
    </w:p>
    <w:p w14:paraId="257F7CDA" w14:textId="77777777" w:rsidR="00E6775B" w:rsidRPr="00033E99" w:rsidRDefault="00E6775B" w:rsidP="00E6775B">
      <w:pPr>
        <w:spacing w:after="120" w:line="276" w:lineRule="auto"/>
        <w:rPr>
          <w:b/>
        </w:rPr>
      </w:pPr>
      <w:proofErr w:type="spellStart"/>
      <w:proofErr w:type="gramStart"/>
      <w:r w:rsidRPr="00033E99">
        <w:rPr>
          <w:b/>
        </w:rPr>
        <w:t>datatype</w:t>
      </w:r>
      <w:proofErr w:type="spellEnd"/>
      <w:proofErr w:type="gramEnd"/>
      <w:r w:rsidRPr="00033E99">
        <w:rPr>
          <w:b/>
        </w:rPr>
        <w:t xml:space="preserve">: </w:t>
      </w:r>
      <w:proofErr w:type="spellStart"/>
      <w:r w:rsidRPr="00033E99">
        <w:t>Datatype</w:t>
      </w:r>
      <w:proofErr w:type="spellEnd"/>
      <w:r w:rsidRPr="00033E99">
        <w:t xml:space="preserve"> of each receive buffer entry (handle).</w:t>
      </w:r>
      <w:r w:rsidRPr="00033E99">
        <w:rPr>
          <w:b/>
        </w:rPr>
        <w:t xml:space="preserve"> </w:t>
      </w:r>
    </w:p>
    <w:p w14:paraId="26E57AEF" w14:textId="77777777" w:rsidR="00E6775B" w:rsidRPr="00033E99" w:rsidRDefault="00E6775B" w:rsidP="00E6775B">
      <w:pPr>
        <w:spacing w:after="120" w:line="276" w:lineRule="auto"/>
      </w:pPr>
      <w:proofErr w:type="gramStart"/>
      <w:r w:rsidRPr="00033E99">
        <w:rPr>
          <w:b/>
        </w:rPr>
        <w:t>source</w:t>
      </w:r>
      <w:proofErr w:type="gramEnd"/>
      <w:r w:rsidRPr="00033E99">
        <w:rPr>
          <w:b/>
        </w:rPr>
        <w:t xml:space="preserve">: </w:t>
      </w:r>
      <w:r w:rsidRPr="00033E99">
        <w:t xml:space="preserve">Rank of source (integer). </w:t>
      </w:r>
    </w:p>
    <w:p w14:paraId="4CA9DE18" w14:textId="77777777" w:rsidR="00E6775B" w:rsidRPr="00033E99" w:rsidRDefault="00E6775B" w:rsidP="00E6775B">
      <w:pPr>
        <w:spacing w:after="120" w:line="276" w:lineRule="auto"/>
      </w:pPr>
      <w:proofErr w:type="gramStart"/>
      <w:r w:rsidRPr="00033E99">
        <w:rPr>
          <w:b/>
        </w:rPr>
        <w:t>tag</w:t>
      </w:r>
      <w:proofErr w:type="gramEnd"/>
      <w:r w:rsidRPr="00033E99">
        <w:rPr>
          <w:b/>
        </w:rPr>
        <w:t xml:space="preserve">: </w:t>
      </w:r>
      <w:r w:rsidRPr="00033E99">
        <w:t xml:space="preserve">Message tag (integer). </w:t>
      </w:r>
    </w:p>
    <w:p w14:paraId="2BBA0C32" w14:textId="77777777" w:rsidR="00E6775B" w:rsidRPr="00033E99" w:rsidRDefault="00E6775B" w:rsidP="00E6775B">
      <w:pPr>
        <w:spacing w:after="120" w:line="276" w:lineRule="auto"/>
      </w:pPr>
      <w:proofErr w:type="spellStart"/>
      <w:proofErr w:type="gramStart"/>
      <w:r w:rsidRPr="00033E99">
        <w:rPr>
          <w:b/>
        </w:rPr>
        <w:t>comm</w:t>
      </w:r>
      <w:proofErr w:type="spellEnd"/>
      <w:proofErr w:type="gramEnd"/>
      <w:r w:rsidRPr="00033E99">
        <w:rPr>
          <w:b/>
        </w:rPr>
        <w:t xml:space="preserve">: </w:t>
      </w:r>
      <w:r w:rsidRPr="00033E99">
        <w:t xml:space="preserve">Communicator (handle). </w:t>
      </w:r>
    </w:p>
    <w:p w14:paraId="1B72ACF6" w14:textId="77777777" w:rsidR="00E6775B" w:rsidRPr="00033E99" w:rsidRDefault="00E6775B" w:rsidP="00E6775B">
      <w:pPr>
        <w:pStyle w:val="Nessunaspaziatura"/>
        <w:spacing w:after="240"/>
        <w:rPr>
          <w:rStyle w:val="Collegamentoipertestuale"/>
          <w:color w:val="C00000"/>
          <w:u w:val="none"/>
        </w:rPr>
      </w:pPr>
      <w:r w:rsidRPr="00033E99">
        <w:rPr>
          <w:rStyle w:val="Collegamentoipertestuale"/>
          <w:color w:val="C00000"/>
          <w:u w:val="none"/>
        </w:rPr>
        <w:t>Output Parameters</w:t>
      </w:r>
    </w:p>
    <w:p w14:paraId="19622832" w14:textId="77777777" w:rsidR="00E6775B" w:rsidRPr="00033E99" w:rsidRDefault="00E6775B" w:rsidP="00E6775B">
      <w:pPr>
        <w:spacing w:after="120" w:line="276" w:lineRule="auto"/>
      </w:pPr>
      <w:proofErr w:type="spellStart"/>
      <w:proofErr w:type="gramStart"/>
      <w:r w:rsidRPr="00033E99">
        <w:rPr>
          <w:b/>
        </w:rPr>
        <w:t>buf</w:t>
      </w:r>
      <w:proofErr w:type="spellEnd"/>
      <w:proofErr w:type="gramEnd"/>
      <w:r w:rsidRPr="00033E99">
        <w:rPr>
          <w:b/>
        </w:rPr>
        <w:t xml:space="preserve">: </w:t>
      </w:r>
      <w:r w:rsidRPr="00033E99">
        <w:t xml:space="preserve">Initial address of receive buffer (choice). </w:t>
      </w:r>
    </w:p>
    <w:p w14:paraId="65ACBCEF" w14:textId="77777777" w:rsidR="00E6775B" w:rsidRPr="00033E99" w:rsidRDefault="00E6775B" w:rsidP="00380362">
      <w:pPr>
        <w:spacing w:after="240" w:line="276" w:lineRule="auto"/>
      </w:pPr>
      <w:proofErr w:type="gramStart"/>
      <w:r w:rsidRPr="00033E99">
        <w:rPr>
          <w:b/>
        </w:rPr>
        <w:t>status</w:t>
      </w:r>
      <w:proofErr w:type="gramEnd"/>
      <w:r w:rsidRPr="00033E99">
        <w:rPr>
          <w:b/>
        </w:rPr>
        <w:t xml:space="preserve">: </w:t>
      </w:r>
      <w:r w:rsidRPr="00033E99">
        <w:t>Status object (status).</w:t>
      </w:r>
    </w:p>
    <w:p w14:paraId="2ED91490" w14:textId="77777777" w:rsidR="00380362" w:rsidRPr="00033E99" w:rsidRDefault="00380362" w:rsidP="00DF2882">
      <w:pPr>
        <w:pStyle w:val="Titolo2"/>
      </w:pPr>
      <w:bookmarkStart w:id="72" w:name="_Toc389205705"/>
      <w:proofErr w:type="spellStart"/>
      <w:r w:rsidRPr="00033E99">
        <w:t>MPI_Sendrecv_replace</w:t>
      </w:r>
      <w:bookmarkEnd w:id="72"/>
      <w:proofErr w:type="spellEnd"/>
    </w:p>
    <w:p w14:paraId="58F695D4" w14:textId="77777777" w:rsidR="008C0DA1" w:rsidRPr="00033E99" w:rsidRDefault="008C0DA1" w:rsidP="008C0DA1">
      <w:pPr>
        <w:pStyle w:val="PreformattatoHTML"/>
        <w:spacing w:before="480"/>
      </w:pPr>
      <w:proofErr w:type="spellStart"/>
      <w:proofErr w:type="gramStart"/>
      <w:r w:rsidRPr="00033E99">
        <w:lastRenderedPageBreak/>
        <w:t>int</w:t>
      </w:r>
      <w:proofErr w:type="spellEnd"/>
      <w:proofErr w:type="gramEnd"/>
      <w:r w:rsidRPr="00033E99">
        <w:t xml:space="preserve"> </w:t>
      </w:r>
      <w:proofErr w:type="spellStart"/>
      <w:r w:rsidRPr="00033E99">
        <w:t>MPI_Sendrecv_replace</w:t>
      </w:r>
      <w:proofErr w:type="spellEnd"/>
      <w:r w:rsidRPr="00033E99">
        <w:t>(void *</w:t>
      </w:r>
      <w:proofErr w:type="spellStart"/>
      <w:r w:rsidRPr="00033E99">
        <w:t>buf</w:t>
      </w:r>
      <w:proofErr w:type="spellEnd"/>
      <w:r w:rsidRPr="00033E99">
        <w:t xml:space="preserve">, </w:t>
      </w:r>
      <w:proofErr w:type="spellStart"/>
      <w:r w:rsidRPr="00033E99">
        <w:t>int</w:t>
      </w:r>
      <w:proofErr w:type="spellEnd"/>
      <w:r w:rsidRPr="00033E99">
        <w:t xml:space="preserve"> count, </w:t>
      </w:r>
      <w:proofErr w:type="spellStart"/>
      <w:r w:rsidRPr="00033E99">
        <w:t>MPI_Datatype</w:t>
      </w:r>
      <w:proofErr w:type="spellEnd"/>
      <w:r w:rsidRPr="00033E99">
        <w:t xml:space="preserve"> </w:t>
      </w:r>
      <w:proofErr w:type="spellStart"/>
      <w:r w:rsidRPr="00033E99">
        <w:t>datatype</w:t>
      </w:r>
      <w:proofErr w:type="spellEnd"/>
      <w:r w:rsidRPr="00033E99">
        <w:t>,</w:t>
      </w:r>
    </w:p>
    <w:p w14:paraId="06DEC4BB" w14:textId="77777777" w:rsidR="008C0DA1" w:rsidRPr="00033E99" w:rsidRDefault="008C0DA1" w:rsidP="008C0DA1">
      <w:pPr>
        <w:pStyle w:val="PreformattatoHTML"/>
      </w:pPr>
      <w:r w:rsidRPr="00033E99">
        <w:rPr>
          <w:rStyle w:val="MacchinadascrivereHTML"/>
        </w:rPr>
        <w:t xml:space="preserve"> </w:t>
      </w:r>
      <w:r w:rsidRPr="00033E99">
        <w:t> </w:t>
      </w:r>
      <w:r w:rsidRPr="00033E99">
        <w:rPr>
          <w:rStyle w:val="MacchinadascrivereHTML"/>
        </w:rPr>
        <w:t xml:space="preserve"> </w:t>
      </w:r>
      <w:r w:rsidRPr="00033E99">
        <w:t> </w:t>
      </w:r>
      <w:proofErr w:type="spellStart"/>
      <w:proofErr w:type="gramStart"/>
      <w:r w:rsidRPr="00033E99">
        <w:t>int</w:t>
      </w:r>
      <w:proofErr w:type="spellEnd"/>
      <w:proofErr w:type="gramEnd"/>
      <w:r w:rsidRPr="00033E99">
        <w:t xml:space="preserve"> </w:t>
      </w:r>
      <w:proofErr w:type="spellStart"/>
      <w:r w:rsidRPr="00033E99">
        <w:t>dest</w:t>
      </w:r>
      <w:proofErr w:type="spellEnd"/>
      <w:r w:rsidRPr="00033E99">
        <w:t xml:space="preserve">, </w:t>
      </w:r>
      <w:proofErr w:type="spellStart"/>
      <w:r w:rsidRPr="00033E99">
        <w:t>int</w:t>
      </w:r>
      <w:proofErr w:type="spellEnd"/>
      <w:r w:rsidRPr="00033E99">
        <w:t xml:space="preserve"> </w:t>
      </w:r>
      <w:proofErr w:type="spellStart"/>
      <w:r w:rsidRPr="00033E99">
        <w:t>sendtag</w:t>
      </w:r>
      <w:proofErr w:type="spellEnd"/>
      <w:r w:rsidRPr="00033E99">
        <w:t xml:space="preserve">, </w:t>
      </w:r>
      <w:proofErr w:type="spellStart"/>
      <w:r w:rsidRPr="00033E99">
        <w:t>int</w:t>
      </w:r>
      <w:proofErr w:type="spellEnd"/>
      <w:r w:rsidRPr="00033E99">
        <w:t xml:space="preserve"> source, </w:t>
      </w:r>
      <w:proofErr w:type="spellStart"/>
      <w:r w:rsidRPr="00033E99">
        <w:t>int</w:t>
      </w:r>
      <w:proofErr w:type="spellEnd"/>
      <w:r w:rsidRPr="00033E99">
        <w:t xml:space="preserve"> </w:t>
      </w:r>
      <w:proofErr w:type="spellStart"/>
      <w:r w:rsidRPr="00033E99">
        <w:t>recvtag</w:t>
      </w:r>
      <w:proofErr w:type="spellEnd"/>
      <w:r w:rsidRPr="00033E99">
        <w:t xml:space="preserve">, </w:t>
      </w:r>
      <w:proofErr w:type="spellStart"/>
      <w:r w:rsidRPr="00033E99">
        <w:t>MPI_Comm</w:t>
      </w:r>
      <w:proofErr w:type="spellEnd"/>
      <w:r w:rsidRPr="00033E99">
        <w:t xml:space="preserve"> </w:t>
      </w:r>
      <w:proofErr w:type="spellStart"/>
      <w:r w:rsidRPr="00033E99">
        <w:t>comm</w:t>
      </w:r>
      <w:proofErr w:type="spellEnd"/>
      <w:r w:rsidRPr="00033E99">
        <w:t>,</w:t>
      </w:r>
    </w:p>
    <w:p w14:paraId="2B2DDDD3" w14:textId="77777777" w:rsidR="008C0DA1" w:rsidRPr="00033E99" w:rsidRDefault="008C0DA1" w:rsidP="008C0DA1">
      <w:pPr>
        <w:pStyle w:val="PreformattatoHTML"/>
        <w:spacing w:after="480"/>
      </w:pPr>
      <w:r w:rsidRPr="00033E99">
        <w:rPr>
          <w:rStyle w:val="MacchinadascrivereHTML"/>
        </w:rPr>
        <w:t xml:space="preserve"> </w:t>
      </w:r>
      <w:r w:rsidRPr="00033E99">
        <w:t> </w:t>
      </w:r>
      <w:r w:rsidRPr="00033E99">
        <w:rPr>
          <w:rStyle w:val="MacchinadascrivereHTML"/>
        </w:rPr>
        <w:t xml:space="preserve"> </w:t>
      </w:r>
      <w:r w:rsidRPr="00033E99">
        <w:t> </w:t>
      </w:r>
      <w:proofErr w:type="spellStart"/>
      <w:r w:rsidRPr="00033E99">
        <w:t>MPI_Status</w:t>
      </w:r>
      <w:proofErr w:type="spellEnd"/>
      <w:r w:rsidRPr="00033E99">
        <w:t xml:space="preserve"> *status)</w:t>
      </w:r>
    </w:p>
    <w:p w14:paraId="19A3C1B8" w14:textId="77777777" w:rsidR="00380362" w:rsidRPr="00033E99" w:rsidRDefault="00CA45D3" w:rsidP="00CA45D3">
      <w:pPr>
        <w:pStyle w:val="NormaleWeb"/>
        <w:spacing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sends and receives a message using a single buffer.</w:t>
      </w:r>
      <w:r w:rsidR="00380362" w:rsidRPr="00033E99">
        <w:rPr>
          <w:rStyle w:val="hps"/>
          <w:rFonts w:asciiTheme="minorHAnsi" w:eastAsiaTheme="majorEastAsia" w:hAnsiTheme="minorHAnsi" w:cstheme="majorBidi"/>
          <w:szCs w:val="22"/>
          <w:lang w:eastAsia="en-US" w:bidi="en-US"/>
        </w:rPr>
        <w:t xml:space="preserve"> </w:t>
      </w:r>
      <w:r w:rsidRPr="00033E99">
        <w:rPr>
          <w:rStyle w:val="hps"/>
          <w:rFonts w:asciiTheme="minorHAnsi" w:eastAsiaTheme="majorEastAsia" w:hAnsiTheme="minorHAnsi" w:cstheme="majorBidi"/>
          <w:szCs w:val="22"/>
          <w:lang w:eastAsia="en-US" w:bidi="en-US"/>
        </w:rPr>
        <w:t>The send-receive operations combine in one call the sending of a message to one destination and the receiving of another message, from another process. The two (source and destination) are possibly the same. A send-receive operation is useful for executing a shift operation across a chain of processes. If blocking sends and receives are used for such a shift, then one needs to order the sends and receives correctly (for example, even processes send, then receive; odd processes receive first, then send) in order to prevent cyclic dependencies that may lead to deadlock. When a send-receive operation is used, the communication subsystem takes care of these issues.</w:t>
      </w:r>
      <w:r w:rsidR="00380362" w:rsidRPr="00033E99">
        <w:rPr>
          <w:rStyle w:val="hps"/>
          <w:rFonts w:asciiTheme="minorHAnsi" w:eastAsiaTheme="majorEastAsia" w:hAnsiTheme="minorHAnsi" w:cstheme="majorBidi"/>
          <w:szCs w:val="22"/>
          <w:lang w:eastAsia="en-US" w:bidi="en-US"/>
        </w:rPr>
        <w:t xml:space="preserve"> </w:t>
      </w:r>
    </w:p>
    <w:p w14:paraId="3A4B700F"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A message sent by a send-receive operation can be received by a regular receive operation or probed by a probe operation; a send-receive operation can receive a message sent by a regular send operation. </w:t>
      </w:r>
    </w:p>
    <w:p w14:paraId="7B16BC79" w14:textId="77777777" w:rsidR="00CA45D3" w:rsidRPr="00033E99" w:rsidRDefault="00CA45D3" w:rsidP="00CA45D3">
      <w:pPr>
        <w:pStyle w:val="NormaleWeb"/>
        <w:spacing w:before="0" w:beforeAutospacing="0" w:after="120" w:afterAutospacing="0"/>
        <w:rPr>
          <w:rStyle w:val="hps"/>
          <w:rFonts w:asciiTheme="minorHAnsi" w:eastAsiaTheme="majorEastAsia" w:hAnsiTheme="minorHAnsi" w:cstheme="majorBidi"/>
          <w:szCs w:val="22"/>
          <w:lang w:eastAsia="en-US" w:bidi="en-US"/>
        </w:rPr>
      </w:pPr>
      <w:proofErr w:type="spellStart"/>
      <w:r w:rsidRPr="00033E99">
        <w:rPr>
          <w:rStyle w:val="hps"/>
          <w:rFonts w:asciiTheme="minorHAnsi" w:eastAsiaTheme="majorEastAsia" w:hAnsiTheme="minorHAnsi" w:cstheme="majorBidi"/>
          <w:szCs w:val="22"/>
          <w:lang w:eastAsia="en-US" w:bidi="en-US"/>
        </w:rPr>
        <w:t>MPI_Sendrecv_replace</w:t>
      </w:r>
      <w:proofErr w:type="spellEnd"/>
      <w:r w:rsidRPr="00033E99">
        <w:rPr>
          <w:rStyle w:val="hps"/>
          <w:rFonts w:asciiTheme="minorHAnsi" w:eastAsiaTheme="majorEastAsia" w:hAnsiTheme="minorHAnsi" w:cstheme="majorBidi"/>
          <w:szCs w:val="22"/>
          <w:lang w:eastAsia="en-US" w:bidi="en-US"/>
        </w:rPr>
        <w:t xml:space="preserve"> executes a blocking send and receive. The same buffer is used both for the send and for </w:t>
      </w:r>
      <w:proofErr w:type="gramStart"/>
      <w:r w:rsidRPr="00033E99">
        <w:rPr>
          <w:rStyle w:val="hps"/>
          <w:rFonts w:asciiTheme="minorHAnsi" w:eastAsiaTheme="majorEastAsia" w:hAnsiTheme="minorHAnsi" w:cstheme="majorBidi"/>
          <w:szCs w:val="22"/>
          <w:lang w:eastAsia="en-US" w:bidi="en-US"/>
        </w:rPr>
        <w:t>the receive</w:t>
      </w:r>
      <w:proofErr w:type="gramEnd"/>
      <w:r w:rsidRPr="00033E99">
        <w:rPr>
          <w:rStyle w:val="hps"/>
          <w:rFonts w:asciiTheme="minorHAnsi" w:eastAsiaTheme="majorEastAsia" w:hAnsiTheme="minorHAnsi" w:cstheme="majorBidi"/>
          <w:szCs w:val="22"/>
          <w:lang w:eastAsia="en-US" w:bidi="en-US"/>
        </w:rPr>
        <w:t xml:space="preserve">, so that the message sent is replaced by the message received. </w:t>
      </w:r>
    </w:p>
    <w:p w14:paraId="324963AC" w14:textId="77777777" w:rsidR="00CA45D3" w:rsidRPr="00033E99" w:rsidRDefault="00CA45D3" w:rsidP="00CA45D3">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 xml:space="preserve">The semantics of a send-receive operation is what would be obtained if the caller forked two concurrent threads, one to execute the send, and one to execute the receive, followed by a join of these two threads. </w:t>
      </w:r>
    </w:p>
    <w:p w14:paraId="44817EBF" w14:textId="77777777" w:rsidR="00B33D85" w:rsidRPr="00033E99" w:rsidRDefault="00B33D85" w:rsidP="00B33D85">
      <w:pPr>
        <w:pStyle w:val="Nessunaspaziatura"/>
        <w:spacing w:after="240"/>
        <w:rPr>
          <w:rStyle w:val="Collegamentoipertestuale"/>
          <w:color w:val="C00000"/>
          <w:u w:val="none"/>
        </w:rPr>
      </w:pPr>
      <w:proofErr w:type="spellStart"/>
      <w:r w:rsidRPr="00033E99">
        <w:rPr>
          <w:rStyle w:val="Collegamentoipertestuale"/>
          <w:color w:val="C00000"/>
          <w:u w:val="none"/>
        </w:rPr>
        <w:t>Input/Output</w:t>
      </w:r>
      <w:proofErr w:type="spellEnd"/>
      <w:r w:rsidRPr="00033E99">
        <w:rPr>
          <w:rStyle w:val="Collegamentoipertestuale"/>
          <w:color w:val="C00000"/>
          <w:u w:val="none"/>
        </w:rPr>
        <w:t xml:space="preserve"> Parameter</w:t>
      </w:r>
    </w:p>
    <w:p w14:paraId="36E8473E" w14:textId="77777777" w:rsidR="00B33D85" w:rsidRPr="00033E99" w:rsidRDefault="00614421" w:rsidP="00B33D85">
      <w:pPr>
        <w:spacing w:after="120" w:line="276" w:lineRule="auto"/>
      </w:pPr>
      <w:proofErr w:type="spellStart"/>
      <w:proofErr w:type="gramStart"/>
      <w:r w:rsidRPr="00033E99">
        <w:rPr>
          <w:b/>
        </w:rPr>
        <w:t>b</w:t>
      </w:r>
      <w:r w:rsidR="00B33D85" w:rsidRPr="00033E99">
        <w:rPr>
          <w:b/>
        </w:rPr>
        <w:t>uf</w:t>
      </w:r>
      <w:proofErr w:type="spellEnd"/>
      <w:proofErr w:type="gramEnd"/>
      <w:r w:rsidR="00B33D85" w:rsidRPr="00033E99">
        <w:rPr>
          <w:b/>
        </w:rPr>
        <w:t xml:space="preserve">: </w:t>
      </w:r>
      <w:r w:rsidR="00B33D85" w:rsidRPr="00033E99">
        <w:t xml:space="preserve">Initial address of send and receive buffer (choice). </w:t>
      </w:r>
    </w:p>
    <w:p w14:paraId="0801F7E8"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Input Parameters</w:t>
      </w:r>
    </w:p>
    <w:p w14:paraId="4E9045B7" w14:textId="77777777" w:rsidR="001B3EAC" w:rsidRPr="00033E99" w:rsidRDefault="00614421" w:rsidP="00B33D85">
      <w:pPr>
        <w:spacing w:after="120" w:line="276" w:lineRule="auto"/>
      </w:pPr>
      <w:proofErr w:type="gramStart"/>
      <w:r w:rsidRPr="00033E99">
        <w:rPr>
          <w:b/>
        </w:rPr>
        <w:t>c</w:t>
      </w:r>
      <w:r w:rsidR="00B33D85" w:rsidRPr="00033E99">
        <w:rPr>
          <w:b/>
        </w:rPr>
        <w:t>ount</w:t>
      </w:r>
      <w:proofErr w:type="gramEnd"/>
      <w:r w:rsidR="00B33D85" w:rsidRPr="00033E99">
        <w:rPr>
          <w:b/>
        </w:rPr>
        <w:t xml:space="preserve">: </w:t>
      </w:r>
      <w:r w:rsidR="001B3EAC" w:rsidRPr="00033E99">
        <w:t xml:space="preserve">Number of elements in send and receive buffer (integer). </w:t>
      </w:r>
    </w:p>
    <w:p w14:paraId="0FCF4D6F" w14:textId="77777777" w:rsidR="001B3EAC" w:rsidRPr="00033E99" w:rsidRDefault="00614421" w:rsidP="00B33D85">
      <w:pPr>
        <w:spacing w:after="120" w:line="276" w:lineRule="auto"/>
      </w:pPr>
      <w:proofErr w:type="spellStart"/>
      <w:proofErr w:type="gramStart"/>
      <w:r w:rsidRPr="00033E99">
        <w:rPr>
          <w:b/>
        </w:rPr>
        <w:t>d</w:t>
      </w:r>
      <w:r w:rsidR="001B3EAC" w:rsidRPr="00033E99">
        <w:rPr>
          <w:b/>
        </w:rPr>
        <w:t>atatype</w:t>
      </w:r>
      <w:proofErr w:type="spellEnd"/>
      <w:proofErr w:type="gramEnd"/>
      <w:r w:rsidR="00B33D85" w:rsidRPr="00033E99">
        <w:rPr>
          <w:b/>
        </w:rPr>
        <w:t>:</w:t>
      </w:r>
      <w:r w:rsidR="001B3EAC" w:rsidRPr="00033E99">
        <w:rPr>
          <w:b/>
        </w:rPr>
        <w:t xml:space="preserve"> </w:t>
      </w:r>
      <w:r w:rsidR="001B3EAC" w:rsidRPr="00033E99">
        <w:t xml:space="preserve">Type of elements to send and receive (handle). </w:t>
      </w:r>
    </w:p>
    <w:p w14:paraId="1EDA4789" w14:textId="77777777" w:rsidR="001B3EAC" w:rsidRPr="00033E99" w:rsidRDefault="00614421" w:rsidP="00B33D85">
      <w:pPr>
        <w:spacing w:after="120" w:line="276" w:lineRule="auto"/>
      </w:pPr>
      <w:proofErr w:type="spellStart"/>
      <w:proofErr w:type="gramStart"/>
      <w:r w:rsidRPr="00033E99">
        <w:rPr>
          <w:b/>
        </w:rPr>
        <w:t>d</w:t>
      </w:r>
      <w:r w:rsidR="001B3EAC" w:rsidRPr="00033E99">
        <w:rPr>
          <w:b/>
        </w:rPr>
        <w:t>est</w:t>
      </w:r>
      <w:proofErr w:type="spellEnd"/>
      <w:proofErr w:type="gramEnd"/>
      <w:r w:rsidR="00B33D85" w:rsidRPr="00033E99">
        <w:rPr>
          <w:b/>
        </w:rPr>
        <w:t>:</w:t>
      </w:r>
      <w:r w:rsidR="001B3EAC" w:rsidRPr="00033E99">
        <w:rPr>
          <w:b/>
        </w:rPr>
        <w:t xml:space="preserve"> </w:t>
      </w:r>
      <w:r w:rsidR="001B3EAC" w:rsidRPr="00033E99">
        <w:t xml:space="preserve">Rank of destination (integer). </w:t>
      </w:r>
    </w:p>
    <w:p w14:paraId="36F70CB1" w14:textId="77777777" w:rsidR="001B3EAC" w:rsidRPr="00033E99" w:rsidRDefault="00614421" w:rsidP="00B33D85">
      <w:pPr>
        <w:spacing w:after="120" w:line="276" w:lineRule="auto"/>
      </w:pPr>
      <w:proofErr w:type="spellStart"/>
      <w:proofErr w:type="gramStart"/>
      <w:r w:rsidRPr="00033E99">
        <w:rPr>
          <w:b/>
        </w:rPr>
        <w:t>s</w:t>
      </w:r>
      <w:r w:rsidR="001B3EAC" w:rsidRPr="00033E99">
        <w:rPr>
          <w:b/>
        </w:rPr>
        <w:t>endtag</w:t>
      </w:r>
      <w:proofErr w:type="spellEnd"/>
      <w:proofErr w:type="gramEnd"/>
      <w:r w:rsidR="00B33D85" w:rsidRPr="00033E99">
        <w:rPr>
          <w:b/>
        </w:rPr>
        <w:t>:</w:t>
      </w:r>
      <w:r w:rsidR="001B3EAC" w:rsidRPr="00033E99">
        <w:rPr>
          <w:b/>
        </w:rPr>
        <w:t xml:space="preserve"> </w:t>
      </w:r>
      <w:r w:rsidR="001B3EAC" w:rsidRPr="00033E99">
        <w:t xml:space="preserve">Send message tag (integer). </w:t>
      </w:r>
    </w:p>
    <w:p w14:paraId="3EAEA570" w14:textId="77777777" w:rsidR="001B3EAC" w:rsidRPr="00033E99" w:rsidRDefault="00614421" w:rsidP="00B33D85">
      <w:pPr>
        <w:spacing w:after="120" w:line="276" w:lineRule="auto"/>
      </w:pPr>
      <w:proofErr w:type="gramStart"/>
      <w:r w:rsidRPr="00033E99">
        <w:rPr>
          <w:b/>
        </w:rPr>
        <w:t>s</w:t>
      </w:r>
      <w:r w:rsidR="001B3EAC" w:rsidRPr="00033E99">
        <w:rPr>
          <w:b/>
        </w:rPr>
        <w:t>ource</w:t>
      </w:r>
      <w:proofErr w:type="gramEnd"/>
      <w:r w:rsidR="00B33D85" w:rsidRPr="00033E99">
        <w:rPr>
          <w:b/>
        </w:rPr>
        <w:t>:</w:t>
      </w:r>
      <w:r w:rsidR="001B3EAC" w:rsidRPr="00033E99">
        <w:rPr>
          <w:b/>
        </w:rPr>
        <w:t xml:space="preserve"> </w:t>
      </w:r>
      <w:r w:rsidR="001B3EAC" w:rsidRPr="00033E99">
        <w:t xml:space="preserve">Rank of source (integer). </w:t>
      </w:r>
    </w:p>
    <w:p w14:paraId="4D0D89EF" w14:textId="77777777" w:rsidR="001B3EAC" w:rsidRPr="00033E99" w:rsidRDefault="00614421" w:rsidP="00B33D85">
      <w:pPr>
        <w:spacing w:after="120" w:line="276" w:lineRule="auto"/>
      </w:pPr>
      <w:proofErr w:type="spellStart"/>
      <w:proofErr w:type="gramStart"/>
      <w:r w:rsidRPr="00033E99">
        <w:rPr>
          <w:b/>
        </w:rPr>
        <w:t>r</w:t>
      </w:r>
      <w:r w:rsidR="001B3EAC" w:rsidRPr="00033E99">
        <w:rPr>
          <w:b/>
        </w:rPr>
        <w:t>ecvtag</w:t>
      </w:r>
      <w:proofErr w:type="spellEnd"/>
      <w:proofErr w:type="gramEnd"/>
      <w:r w:rsidR="00B33D85" w:rsidRPr="00033E99">
        <w:rPr>
          <w:b/>
        </w:rPr>
        <w:t>:</w:t>
      </w:r>
      <w:r w:rsidR="001B3EAC" w:rsidRPr="00033E99">
        <w:rPr>
          <w:b/>
        </w:rPr>
        <w:t xml:space="preserve"> </w:t>
      </w:r>
      <w:r w:rsidR="001B3EAC" w:rsidRPr="00033E99">
        <w:t xml:space="preserve">Receive message tag (integer). </w:t>
      </w:r>
    </w:p>
    <w:p w14:paraId="1B718445" w14:textId="77777777" w:rsidR="001B3EAC" w:rsidRPr="00033E99" w:rsidRDefault="00614421" w:rsidP="00B33D85">
      <w:pPr>
        <w:spacing w:after="120" w:line="276" w:lineRule="auto"/>
      </w:pPr>
      <w:proofErr w:type="spellStart"/>
      <w:proofErr w:type="gramStart"/>
      <w:r w:rsidRPr="00033E99">
        <w:rPr>
          <w:b/>
        </w:rPr>
        <w:t>c</w:t>
      </w:r>
      <w:r w:rsidR="001B3EAC" w:rsidRPr="00033E99">
        <w:rPr>
          <w:b/>
        </w:rPr>
        <w:t>omm</w:t>
      </w:r>
      <w:proofErr w:type="spellEnd"/>
      <w:proofErr w:type="gramEnd"/>
      <w:r w:rsidR="00B33D85" w:rsidRPr="00033E99">
        <w:rPr>
          <w:b/>
        </w:rPr>
        <w:t>:</w:t>
      </w:r>
      <w:r w:rsidR="001B3EAC" w:rsidRPr="00033E99">
        <w:rPr>
          <w:b/>
        </w:rPr>
        <w:t xml:space="preserve"> </w:t>
      </w:r>
      <w:r w:rsidR="001B3EAC" w:rsidRPr="00033E99">
        <w:t xml:space="preserve">Communicator (handle). </w:t>
      </w:r>
    </w:p>
    <w:p w14:paraId="6CEC1ADD" w14:textId="77777777" w:rsidR="00380362" w:rsidRPr="00033E99" w:rsidRDefault="00380362" w:rsidP="00380362">
      <w:pPr>
        <w:pStyle w:val="Nessunaspaziatura"/>
        <w:spacing w:after="240"/>
        <w:rPr>
          <w:rStyle w:val="Collegamentoipertestuale"/>
          <w:color w:val="C00000"/>
          <w:u w:val="none"/>
        </w:rPr>
      </w:pPr>
      <w:r w:rsidRPr="00033E99">
        <w:rPr>
          <w:rStyle w:val="Collegamentoipertestuale"/>
          <w:color w:val="C00000"/>
          <w:u w:val="none"/>
        </w:rPr>
        <w:t>Output Parameters</w:t>
      </w:r>
    </w:p>
    <w:p w14:paraId="38CF7B49" w14:textId="77777777" w:rsidR="00E6775B" w:rsidRPr="00033E99" w:rsidRDefault="00380362" w:rsidP="00DB34D4">
      <w:pPr>
        <w:spacing w:after="120" w:line="276" w:lineRule="auto"/>
      </w:pPr>
      <w:proofErr w:type="gramStart"/>
      <w:r w:rsidRPr="00033E99">
        <w:rPr>
          <w:b/>
        </w:rPr>
        <w:t>status</w:t>
      </w:r>
      <w:proofErr w:type="gramEnd"/>
      <w:r w:rsidRPr="00033E99">
        <w:rPr>
          <w:b/>
        </w:rPr>
        <w:t xml:space="preserve">: </w:t>
      </w:r>
      <w:r w:rsidRPr="00033E99">
        <w:t>Status object (status).</w:t>
      </w:r>
    </w:p>
    <w:p w14:paraId="0AB961AF" w14:textId="77777777" w:rsidR="00DB34D4" w:rsidRPr="00033E99" w:rsidRDefault="00DB34D4" w:rsidP="00DB34D4">
      <w:pPr>
        <w:spacing w:after="120" w:line="276" w:lineRule="auto"/>
        <w:rPr>
          <w:rStyle w:val="Collegamentoipertestuale"/>
          <w:color w:val="auto"/>
          <w:u w:val="none"/>
        </w:rPr>
      </w:pPr>
    </w:p>
    <w:p w14:paraId="04E538F7" w14:textId="77777777" w:rsidR="00DB34D4" w:rsidRPr="00033E99" w:rsidRDefault="00DB34D4" w:rsidP="0029242B">
      <w:pPr>
        <w:pStyle w:val="Titolo1"/>
        <w:rPr>
          <w:rStyle w:val="hps"/>
          <w:lang w:val="en-GB"/>
        </w:rPr>
      </w:pPr>
      <w:bookmarkStart w:id="73" w:name="_Toc389205706"/>
      <w:r w:rsidRPr="00033E99">
        <w:rPr>
          <w:rStyle w:val="hps"/>
          <w:lang w:val="en-GB"/>
        </w:rPr>
        <w:t>Appendix II: User Manual</w:t>
      </w:r>
      <w:bookmarkEnd w:id="73"/>
    </w:p>
    <w:p w14:paraId="68C70CA8" w14:textId="77777777" w:rsidR="0029242B" w:rsidRPr="00033E99" w:rsidRDefault="0029242B" w:rsidP="0029242B"/>
    <w:p w14:paraId="373D7A53" w14:textId="77777777" w:rsidR="00AD40F4" w:rsidRPr="00033E99" w:rsidRDefault="00AD40F4" w:rsidP="00AD40F4">
      <w:pPr>
        <w:pStyle w:val="Titolo1"/>
        <w:rPr>
          <w:lang w:val="en-GB"/>
        </w:rPr>
      </w:pPr>
      <w:bookmarkStart w:id="74" w:name="_Toc389205707"/>
      <w:r w:rsidRPr="00033E99">
        <w:rPr>
          <w:rStyle w:val="hps"/>
          <w:lang w:val="en-GB"/>
        </w:rPr>
        <w:t>Bibliography</w:t>
      </w:r>
      <w:bookmarkEnd w:id="74"/>
    </w:p>
    <w:p w14:paraId="4C8A8E34"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Orlando, S. (2013). HPC Course slides</w:t>
      </w:r>
      <w:r w:rsidRPr="00033E99">
        <w:rPr>
          <w:rStyle w:val="hps"/>
          <w:rFonts w:asciiTheme="minorHAnsi" w:eastAsiaTheme="majorEastAsia" w:hAnsiTheme="minorHAnsi" w:cstheme="majorBidi"/>
          <w:szCs w:val="22"/>
          <w:lang w:eastAsia="en-US" w:bidi="en-US"/>
        </w:rPr>
        <w:tab/>
      </w:r>
    </w:p>
    <w:p w14:paraId="7A7E48BD" w14:textId="77777777" w:rsidR="00AD40F4" w:rsidRPr="00033E99" w:rsidRDefault="00AD40F4" w:rsidP="00AD40F4">
      <w:pPr>
        <w:pStyle w:val="NormaleWeb"/>
        <w:spacing w:before="0" w:beforeAutospacing="0" w:after="240" w:afterAutospacing="0"/>
        <w:rPr>
          <w:rStyle w:val="hps"/>
          <w:rFonts w:asciiTheme="minorHAnsi" w:eastAsiaTheme="majorEastAsia" w:hAnsiTheme="minorHAnsi" w:cstheme="majorBidi"/>
          <w:szCs w:val="22"/>
          <w:lang w:eastAsia="en-US" w:bidi="en-US"/>
        </w:rPr>
      </w:pPr>
      <w:r w:rsidRPr="00033E99">
        <w:rPr>
          <w:rStyle w:val="hps"/>
          <w:rFonts w:asciiTheme="minorHAnsi" w:eastAsiaTheme="majorEastAsia" w:hAnsiTheme="minorHAnsi" w:cstheme="majorBidi"/>
          <w:szCs w:val="22"/>
          <w:lang w:eastAsia="en-US" w:bidi="en-US"/>
        </w:rPr>
        <w:t>Open MPI Project (2004-2014). Open MPI v1.4.5 documentation</w:t>
      </w:r>
    </w:p>
    <w:p w14:paraId="59B9716C" w14:textId="77777777" w:rsidR="00F97799" w:rsidRPr="00033E99" w:rsidRDefault="00F97799" w:rsidP="00846811">
      <w:pPr>
        <w:rPr>
          <w:color w:val="C00000"/>
          <w:sz w:val="28"/>
        </w:rPr>
      </w:pPr>
    </w:p>
    <w:p w14:paraId="3A411254" w14:textId="77777777" w:rsidR="00F97799" w:rsidRPr="00033E99" w:rsidRDefault="00F97799" w:rsidP="00846811">
      <w:pPr>
        <w:spacing w:after="120" w:line="276" w:lineRule="auto"/>
      </w:pPr>
    </w:p>
    <w:p w14:paraId="6D68EF0A" w14:textId="77777777" w:rsidR="00DE7095" w:rsidRPr="00033E99" w:rsidRDefault="00DE7095" w:rsidP="00846811">
      <w:pPr>
        <w:spacing w:after="120" w:line="276" w:lineRule="auto"/>
      </w:pPr>
    </w:p>
    <w:p w14:paraId="6DA73A42" w14:textId="77777777" w:rsidR="00DE7095" w:rsidRPr="00033E99" w:rsidRDefault="00DE7095" w:rsidP="00846811"/>
    <w:p w14:paraId="4372D7E8" w14:textId="77777777" w:rsidR="007B2D51" w:rsidRPr="00033E99" w:rsidRDefault="007B2D51" w:rsidP="00CF774A">
      <w:pPr>
        <w:rPr>
          <w:sz w:val="28"/>
          <w:szCs w:val="24"/>
        </w:rPr>
      </w:pPr>
    </w:p>
    <w:sectPr w:rsidR="007B2D51" w:rsidRPr="00033E99" w:rsidSect="00A34388">
      <w:headerReference w:type="default" r:id="rId44"/>
      <w:footerReference w:type="default" r:id="rId45"/>
      <w:pgSz w:w="11906" w:h="16838"/>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A505D6" w14:textId="77777777" w:rsidR="0073525D" w:rsidRDefault="0073525D" w:rsidP="00DE3ECE">
      <w:pPr>
        <w:spacing w:after="0" w:line="240" w:lineRule="auto"/>
      </w:pPr>
      <w:r>
        <w:separator/>
      </w:r>
    </w:p>
  </w:endnote>
  <w:endnote w:type="continuationSeparator" w:id="0">
    <w:p w14:paraId="3FFCB641" w14:textId="77777777" w:rsidR="0073525D" w:rsidRDefault="0073525D" w:rsidP="00DE3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entury Gothic">
    <w:panose1 w:val="020B0502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Dax-Regular">
    <w:altName w:val="Arial"/>
    <w:panose1 w:val="00000000000000000000"/>
    <w:charset w:val="00"/>
    <w:family w:val="swiss"/>
    <w:notTrueType/>
    <w:pitch w:val="default"/>
    <w:sig w:usb0="00000003" w:usb1="00000000" w:usb2="00000000" w:usb3="00000000" w:csb0="00000001" w:csb1="00000000"/>
  </w:font>
  <w:font w:name="Adobe Jenson Pro">
    <w:panose1 w:val="00000000000000000000"/>
    <w:charset w:val="00"/>
    <w:family w:val="roman"/>
    <w:notTrueType/>
    <w:pitch w:val="variable"/>
    <w:sig w:usb0="800000AF" w:usb1="5000205B" w:usb2="00000000" w:usb3="00000000" w:csb0="0000009B" w:csb1="00000000"/>
  </w:font>
  <w:font w:name="Calisto MT">
    <w:panose1 w:val="0204060305050503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ndale Mono">
    <w:panose1 w:val="020B0509000000000004"/>
    <w:charset w:val="00"/>
    <w:family w:val="auto"/>
    <w:pitch w:val="variable"/>
    <w:sig w:usb0="00000287" w:usb1="00000000" w:usb2="00000000" w:usb3="00000000" w:csb0="0000009F" w:csb1="00000000"/>
  </w:font>
  <w:font w:name="Helvetica">
    <w:panose1 w:val="00000000000000000000"/>
    <w:charset w:val="00"/>
    <w:family w:val="auto"/>
    <w:pitch w:val="variable"/>
    <w:sig w:usb0="00000003" w:usb1="00000000" w:usb2="00000000" w:usb3="00000000" w:csb0="00000001" w:csb1="00000000"/>
  </w:font>
  <w:font w:name="Comic Sans MS">
    <w:panose1 w:val="030F0702030302020204"/>
    <w:charset w:val="00"/>
    <w:family w:val="auto"/>
    <w:pitch w:val="variable"/>
    <w:sig w:usb0="00000003" w:usb1="00000000" w:usb2="00000000" w:usb3="00000000" w:csb0="00000001" w:csb1="00000000"/>
  </w:font>
  <w:font w:name="Century Schoolbook">
    <w:panose1 w:val="02040604050505020304"/>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63BF7C" w14:textId="77777777" w:rsidR="0073525D" w:rsidRDefault="0073525D">
    <w:pPr>
      <w:pStyle w:val="Pidipagina"/>
    </w:pPr>
    <w:r>
      <w:rPr>
        <w:noProof/>
        <w:lang w:val="it-IT" w:eastAsia="it-IT" w:bidi="ar-SA"/>
      </w:rPr>
      <mc:AlternateContent>
        <mc:Choice Requires="wpg">
          <w:drawing>
            <wp:anchor distT="0" distB="0" distL="114300" distR="114300" simplePos="0" relativeHeight="251662336" behindDoc="0" locked="0" layoutInCell="1" allowOverlap="1" wp14:anchorId="34A33508" wp14:editId="7436565C">
              <wp:simplePos x="0" y="0"/>
              <wp:positionH relativeFrom="page">
                <wp:posOffset>-125730</wp:posOffset>
              </wp:positionH>
              <wp:positionV relativeFrom="line">
                <wp:posOffset>-60960</wp:posOffset>
              </wp:positionV>
              <wp:extent cx="7781925" cy="796925"/>
              <wp:effectExtent l="0" t="0" r="28575" b="22225"/>
              <wp:wrapTopAndBottom/>
              <wp:docPr id="10"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81925" cy="796925"/>
                        <a:chOff x="321" y="14850"/>
                        <a:chExt cx="11601" cy="547"/>
                      </a:xfrm>
                    </wpg:grpSpPr>
                    <wps:wsp>
                      <wps:cNvPr id="11" name="Rectangle 14"/>
                      <wps:cNvSpPr>
                        <a:spLocks noChangeArrowheads="1"/>
                      </wps:cNvSpPr>
                      <wps:spPr bwMode="auto">
                        <a:xfrm>
                          <a:off x="374" y="14903"/>
                          <a:ext cx="9346"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73525D" w:rsidRPr="00CF774A" w:rsidRDefault="0073525D"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73525D" w:rsidRPr="00643FCE" w:rsidRDefault="0073525D">
                            <w:pPr>
                              <w:pStyle w:val="Intestazione"/>
                              <w:rPr>
                                <w:color w:val="FFFFFF" w:themeColor="background1"/>
                                <w:lang w:val="en-US"/>
                              </w:rPr>
                            </w:pPr>
                          </w:p>
                        </w:txbxContent>
                      </wps:txbx>
                      <wps:bodyPr rot="0" vert="horz" wrap="square" lIns="91440" tIns="45720" rIns="91440" bIns="45720" anchor="b" anchorCtr="0" upright="1">
                        <a:noAutofit/>
                      </wps:bodyPr>
                    </wps:wsp>
                    <wps:wsp>
                      <wps:cNvPr id="12" name="Rectangle 15"/>
                      <wps:cNvSpPr>
                        <a:spLocks noChangeArrowheads="1"/>
                      </wps:cNvSpPr>
                      <wps:spPr bwMode="auto">
                        <a:xfrm>
                          <a:off x="9763" y="14903"/>
                          <a:ext cx="2102" cy="432"/>
                        </a:xfrm>
                        <a:prstGeom prst="rect">
                          <a:avLst/>
                        </a:prstGeom>
                        <a:gradFill rotWithShape="1">
                          <a:gsLst>
                            <a:gs pos="0">
                              <a:srgbClr val="00B050">
                                <a:gamma/>
                                <a:tint val="0"/>
                                <a:invGamma/>
                              </a:srgbClr>
                            </a:gs>
                            <a:gs pos="100000">
                              <a:srgbClr val="C00000"/>
                            </a:gs>
                          </a:gsLst>
                          <a:lin ang="5400000" scaled="1"/>
                        </a:gradFill>
                        <a:ln w="9525">
                          <a:solidFill>
                            <a:schemeClr val="bg1">
                              <a:lumMod val="100000"/>
                              <a:lumOff val="0"/>
                            </a:schemeClr>
                          </a:solidFill>
                          <a:miter lim="800000"/>
                          <a:headEnd/>
                          <a:tailEnd/>
                        </a:ln>
                      </wps:spPr>
                      <wps:txbx>
                        <w:txbxContent>
                          <w:p w14:paraId="6B01CC73" w14:textId="77777777" w:rsidR="0073525D" w:rsidRPr="00395D90" w:rsidRDefault="0073525D"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9A0118">
                              <w:rPr>
                                <w:rFonts w:ascii="Century Gothic" w:hAnsi="Century Gothic"/>
                                <w:noProof/>
                              </w:rPr>
                              <w:t>6</w:t>
                            </w:r>
                            <w:r w:rsidRPr="00395D90">
                              <w:rPr>
                                <w:rFonts w:ascii="Century Gothic" w:hAnsi="Century Gothic"/>
                              </w:rPr>
                              <w:fldChar w:fldCharType="end"/>
                            </w:r>
                          </w:p>
                        </w:txbxContent>
                      </wps:txbx>
                      <wps:bodyPr rot="0" vert="horz" wrap="square" lIns="91440" tIns="45720" rIns="91440" bIns="45720" anchor="ctr" anchorCtr="0" upright="1">
                        <a:noAutofit/>
                      </wps:bodyPr>
                    </wps:wsp>
                    <wps:wsp>
                      <wps:cNvPr id="13" name="Rectangle 16"/>
                      <wps:cNvSpPr>
                        <a:spLocks noChangeArrowheads="1"/>
                      </wps:cNvSpPr>
                      <wps:spPr bwMode="auto">
                        <a:xfrm>
                          <a:off x="321" y="14850"/>
                          <a:ext cx="11601" cy="547"/>
                        </a:xfrm>
                        <a:prstGeom prst="rect">
                          <a:avLst/>
                        </a:prstGeom>
                        <a:noFill/>
                        <a:ln w="9525">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3" o:spid="_x0000_s1030" style="position:absolute;left:0;text-align:left;margin-left:-9.85pt;margin-top:-4.75pt;width:612.75pt;height:62.75pt;z-index:251662336;mso-position-horizontal-relative:page;mso-position-vertical-relative:line" coordorigin="321,14850" coordsize="11601,547"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">
              <v:rect id="Rectangle 14" o:spid="_x0000_s1031" style="position:absolute;left:374;top:14903;width:9346;height:432;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" strokecolor="white [3212]">
                <v:fill color2="#c00000" rotate="t" focus="100%" type="gradient"/>
                <v:textbox>
                  <w:txbxContent>
                    <w:sdt>
                      <w:sdtPr>
                        <w:rPr>
                          <w:rFonts w:ascii="Century Gothic" w:hAnsi="Century Gothic"/>
                          <w:sz w:val="18"/>
                          <w:szCs w:val="18"/>
                          <w:lang w:val="en-US"/>
                        </w:rPr>
                        <w:alias w:val="Indirizzo"/>
                        <w:id w:val="16556040"/>
                        <w:dataBinding w:prefixMappings="xmlns:ns0='http://schemas.microsoft.com/office/2006/coverPageProps'" w:xpath="/ns0:CoverPageProperties[1]/ns0:CompanyAddress[1]" w:storeItemID="{55AF091B-3C7A-41E3-B477-F2FDAA23CFDA}"/>
                        <w:text w:multiLine="1"/>
                      </w:sdtPr>
                      <w:sdtContent>
                        <w:p w14:paraId="34C89146" w14:textId="77777777" w:rsidR="0073525D" w:rsidRPr="00CF774A" w:rsidRDefault="0073525D" w:rsidP="00395D90">
                          <w:pPr>
                            <w:pStyle w:val="Pidipagina"/>
                            <w:jc w:val="center"/>
                            <w:rPr>
                              <w:spacing w:val="60"/>
                              <w:sz w:val="18"/>
                              <w:szCs w:val="18"/>
                              <w:lang w:val="en-US"/>
                            </w:rPr>
                          </w:pPr>
                          <w:r w:rsidRPr="00CF774A">
                            <w:rPr>
                              <w:rFonts w:ascii="Century Gothic" w:hAnsi="Century Gothic"/>
                              <w:sz w:val="18"/>
                              <w:szCs w:val="18"/>
                              <w:lang w:val="en-US"/>
                            </w:rPr>
                            <w:t xml:space="preserve">Ca’ </w:t>
                          </w:r>
                          <w:proofErr w:type="spellStart"/>
                          <w:r w:rsidRPr="00CF774A">
                            <w:rPr>
                              <w:rFonts w:ascii="Century Gothic" w:hAnsi="Century Gothic"/>
                              <w:sz w:val="18"/>
                              <w:szCs w:val="18"/>
                              <w:lang w:val="en-US"/>
                            </w:rPr>
                            <w:t>Foscari</w:t>
                          </w:r>
                          <w:proofErr w:type="spellEnd"/>
                          <w:r w:rsidRPr="00CF774A">
                            <w:rPr>
                              <w:rFonts w:ascii="Century Gothic" w:hAnsi="Century Gothic"/>
                              <w:sz w:val="18"/>
                              <w:szCs w:val="18"/>
                              <w:lang w:val="en-US"/>
                            </w:rPr>
                            <w:t xml:space="preserve"> University of Venice – Department of Environmental Sciences, Informatics and Statistics</w:t>
                          </w:r>
                          <w:r w:rsidRPr="00CF774A">
                            <w:rPr>
                              <w:rFonts w:ascii="Century Gothic" w:hAnsi="Century Gothic"/>
                              <w:sz w:val="18"/>
                              <w:szCs w:val="18"/>
                              <w:lang w:val="en-US"/>
                            </w:rPr>
                            <w:br/>
                            <w:t>Master Degree Computer Science - Course of High Performance Computing – A.A. 2013 - 2014</w:t>
                          </w:r>
                        </w:p>
                      </w:sdtContent>
                    </w:sdt>
                    <w:p w14:paraId="0D79F908" w14:textId="77777777" w:rsidR="0073525D" w:rsidRPr="00643FCE" w:rsidRDefault="0073525D">
                      <w:pPr>
                        <w:pStyle w:val="Intestazione"/>
                        <w:rPr>
                          <w:color w:val="FFFFFF" w:themeColor="background1"/>
                          <w:lang w:val="en-US"/>
                        </w:rPr>
                      </w:pPr>
                    </w:p>
                  </w:txbxContent>
                </v:textbox>
              </v:rect>
              <v:rect id="Rectangle 15" o:spid="_x0000_s1032" style="position:absolute;left:9763;top:14903;width:2102;height:432;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i2lwgAA&#10;ANsAAAAPAAAAZHJzL2Rvd25yZXYueG1sRE/fa8IwEH4X/B/CCXuz6WSKdEaZwsCBMFY3fb0lZ1ts&#10;LqVJtdtfvwwE3+7j+3mLVW9rcaHWV44VPCYpCGLtTMWFgs/963gOwgdkg7VjUvBDHlbL4WCBmXFX&#10;/qBLHgoRQ9hnqKAMocmk9Lokiz5xDXHkTq61GCJsC2lavMZwW8tJms6kxYpjQ4kNbUrS57yzCr7e&#10;173R9vi77WyX+6fDdPet35R6GPUvzyAC9eEuvrm3Js6fwP8v8QC5/A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CWeLaXCAAAA2wAAAA8AAAAAAAAAAAAAAAAAlwIAAGRycy9kb3du&#10;cmV2LnhtbFBLBQYAAAAABAAEAPUAAACGAwAAAAA=&#10;" strokecolor="white [3212]">
                <v:fill color2="#c00000" rotate="t" focus="100%" type="gradient"/>
                <v:textbox>
                  <w:txbxContent>
                    <w:p w14:paraId="6B01CC73" w14:textId="77777777" w:rsidR="0073525D" w:rsidRPr="00395D90" w:rsidRDefault="0073525D" w:rsidP="00BC1E55">
                      <w:pPr>
                        <w:pStyle w:val="Pidipagina"/>
                        <w:jc w:val="center"/>
                        <w:rPr>
                          <w:rFonts w:ascii="Century Gothic" w:hAnsi="Century Gothic"/>
                        </w:rPr>
                      </w:pPr>
                      <w:proofErr w:type="spellStart"/>
                      <w:r w:rsidRPr="00395D90">
                        <w:rPr>
                          <w:rFonts w:ascii="Century Gothic" w:hAnsi="Century Gothic"/>
                        </w:rPr>
                        <w:t>Pagina</w:t>
                      </w:r>
                      <w:proofErr w:type="spellEnd"/>
                      <w:r w:rsidRPr="00395D90">
                        <w:rPr>
                          <w:rFonts w:ascii="Century Gothic" w:hAnsi="Century Gothic"/>
                        </w:rPr>
                        <w:t xml:space="preserve"> </w:t>
                      </w:r>
                      <w:r w:rsidRPr="00395D90">
                        <w:rPr>
                          <w:rFonts w:ascii="Century Gothic" w:hAnsi="Century Gothic"/>
                        </w:rPr>
                        <w:fldChar w:fldCharType="begin"/>
                      </w:r>
                      <w:r w:rsidRPr="00395D90">
                        <w:rPr>
                          <w:rFonts w:ascii="Century Gothic" w:hAnsi="Century Gothic"/>
                        </w:rPr>
                        <w:instrText xml:space="preserve"> PAGE   \* MERGEFORMAT </w:instrText>
                      </w:r>
                      <w:r w:rsidRPr="00395D90">
                        <w:rPr>
                          <w:rFonts w:ascii="Century Gothic" w:hAnsi="Century Gothic"/>
                        </w:rPr>
                        <w:fldChar w:fldCharType="separate"/>
                      </w:r>
                      <w:r w:rsidR="009A0118">
                        <w:rPr>
                          <w:rFonts w:ascii="Century Gothic" w:hAnsi="Century Gothic"/>
                          <w:noProof/>
                        </w:rPr>
                        <w:t>6</w:t>
                      </w:r>
                      <w:r w:rsidRPr="00395D90">
                        <w:rPr>
                          <w:rFonts w:ascii="Century Gothic" w:hAnsi="Century Gothic"/>
                        </w:rPr>
                        <w:fldChar w:fldCharType="end"/>
                      </w:r>
                    </w:p>
                  </w:txbxContent>
                </v:textbox>
              </v:rect>
              <v:rect id="Rectangle 16" o:spid="_x0000_s1033" style="position:absolute;left:321;top:14850;width:11601;height:547;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04RQwwAA&#10;ANsAAAAPAAAAZHJzL2Rvd25yZXYueG1sRE/bagIxEH0v+A9hhL7VrFXEbo1SaotVELz0A4bNdLO6&#10;maxJ1PXvG6HQtzmc60xmra3FhXyoHCvo9zIQxIXTFZcKvvefT2MQISJrrB2TghsFmE07DxPMtbvy&#10;li67WIoUwiFHBSbGJpcyFIYshp5riBP347zFmKAvpfZ4TeG2ls9ZNpIWK04NBht6N1Qcd2erYHBa&#10;LpYnf2s2Hy+r4eI4P5j1fK/UY7d9ewURqY3/4j/3l07zB3D/JR0gp7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z04RQwwAAANsAAAAPAAAAAAAAAAAAAAAAAJcCAABkcnMvZG93&#10;bnJldi54bWxQSwUGAAAAAAQABAD1AAAAhwMAAAAA&#10;" filled="f" strokecolor="white [3212]"/>
              <w10:wrap type="topAndBottom" anchorx="page" anchory="line"/>
            </v:group>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097B4D1" w14:textId="77777777" w:rsidR="0073525D" w:rsidRDefault="0073525D" w:rsidP="00DE3ECE">
      <w:pPr>
        <w:spacing w:after="0" w:line="240" w:lineRule="auto"/>
      </w:pPr>
      <w:r>
        <w:separator/>
      </w:r>
    </w:p>
  </w:footnote>
  <w:footnote w:type="continuationSeparator" w:id="0">
    <w:p w14:paraId="55234E3D" w14:textId="77777777" w:rsidR="0073525D" w:rsidRDefault="0073525D" w:rsidP="00DE3EC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52514" w14:textId="77777777" w:rsidR="0073525D" w:rsidRDefault="0073525D" w:rsidP="00BC1E55">
    <w:pPr>
      <w:pStyle w:val="Intestazione"/>
      <w:jc w:val="right"/>
    </w:pPr>
    <w:r>
      <w:rPr>
        <w:rFonts w:ascii="Century Gothic" w:hAnsi="Century Gothic"/>
        <w:noProof/>
        <w:sz w:val="20"/>
        <w:szCs w:val="20"/>
        <w:lang w:val="it-IT" w:eastAsia="it-IT" w:bidi="ar-SA"/>
      </w:rPr>
      <mc:AlternateContent>
        <mc:Choice Requires="wpg">
          <w:drawing>
            <wp:anchor distT="0" distB="0" distL="114300" distR="114300" simplePos="0" relativeHeight="251660288" behindDoc="0" locked="0" layoutInCell="0" allowOverlap="1" wp14:anchorId="716DABBD" wp14:editId="17626401">
              <wp:simplePos x="0" y="0"/>
              <wp:positionH relativeFrom="page">
                <wp:posOffset>-54610</wp:posOffset>
              </wp:positionH>
              <wp:positionV relativeFrom="topMargin">
                <wp:posOffset>-144145</wp:posOffset>
              </wp:positionV>
              <wp:extent cx="7708900" cy="797560"/>
              <wp:effectExtent l="0" t="0" r="25400" b="21590"/>
              <wp:wrapNone/>
              <wp:docPr id="1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08900" cy="797560"/>
                        <a:chOff x="330" y="308"/>
                        <a:chExt cx="11586" cy="835"/>
                      </a:xfrm>
                    </wpg:grpSpPr>
                    <wps:wsp>
                      <wps:cNvPr id="15" name="Rectangle 2"/>
                      <wps:cNvSpPr>
                        <a:spLocks noChangeArrowheads="1"/>
                      </wps:cNvSpPr>
                      <wps:spPr bwMode="auto">
                        <a:xfrm>
                          <a:off x="377" y="360"/>
                          <a:ext cx="9346"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p w14:paraId="639BFB2F" w14:textId="77777777" w:rsidR="0073525D" w:rsidRPr="00E10969" w:rsidRDefault="0073525D"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wps:txbx>
                      <wps:bodyPr rot="0" vert="horz" wrap="square" lIns="91440" tIns="45720" rIns="91440" bIns="45720" anchor="ctr" anchorCtr="0" upright="1">
                        <a:noAutofit/>
                      </wps:bodyPr>
                    </wps:wsp>
                    <wps:wsp>
                      <wps:cNvPr id="16" name="Rectangle 3"/>
                      <wps:cNvSpPr>
                        <a:spLocks noChangeArrowheads="1"/>
                      </wps:cNvSpPr>
                      <wps:spPr bwMode="auto">
                        <a:xfrm>
                          <a:off x="9763" y="360"/>
                          <a:ext cx="2102" cy="720"/>
                        </a:xfrm>
                        <a:prstGeom prst="rect">
                          <a:avLst/>
                        </a:prstGeom>
                        <a:gradFill rotWithShape="1">
                          <a:gsLst>
                            <a:gs pos="0">
                              <a:srgbClr val="C00000"/>
                            </a:gs>
                            <a:gs pos="100000">
                              <a:srgbClr val="00B050">
                                <a:gamma/>
                                <a:tint val="0"/>
                                <a:invGamma/>
                              </a:srgbClr>
                            </a:gs>
                          </a:gsLst>
                          <a:lin ang="5400000" scaled="1"/>
                        </a:gradFill>
                        <a:ln w="25400">
                          <a:solidFill>
                            <a:schemeClr val="bg1">
                              <a:lumMod val="100000"/>
                              <a:lumOff val="0"/>
                            </a:schemeClr>
                          </a:solidFill>
                          <a:miter lim="800000"/>
                          <a:headEnd/>
                          <a:tailEnd/>
                        </a:ln>
                      </wps:spPr>
                      <wps:txb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73525D" w:rsidRPr="00395D90" w:rsidRDefault="0073525D" w:rsidP="00BC1E55">
                                <w:pPr>
                                  <w:spacing w:after="0"/>
                                  <w:jc w:val="center"/>
                                  <w:rPr>
                                    <w:sz w:val="36"/>
                                    <w:szCs w:val="36"/>
                                  </w:rPr>
                                </w:pPr>
                                <w:r>
                                  <w:rPr>
                                    <w:rFonts w:ascii="Century Gothic" w:hAnsi="Century Gothic"/>
                                    <w:color w:val="0D0D0D" w:themeColor="text1" w:themeTint="F2"/>
                                    <w:szCs w:val="24"/>
                                  </w:rPr>
                                  <w:t>2014</w:t>
                                </w:r>
                              </w:p>
                            </w:sdtContent>
                          </w:sdt>
                        </w:txbxContent>
                      </wps:txbx>
                      <wps:bodyPr rot="0" vert="horz" wrap="square" lIns="91440" tIns="45720" rIns="91440" bIns="45720" anchor="ctr" anchorCtr="0" upright="1">
                        <a:noAutofit/>
                      </wps:bodyPr>
                    </wps:wsp>
                    <wps:wsp>
                      <wps:cNvPr id="17" name="Rectangle 4"/>
                      <wps:cNvSpPr>
                        <a:spLocks noChangeArrowheads="1"/>
                      </wps:cNvSpPr>
                      <wps:spPr bwMode="auto">
                        <a:xfrm>
                          <a:off x="330" y="308"/>
                          <a:ext cx="11586" cy="835"/>
                        </a:xfrm>
                        <a:prstGeom prst="rect">
                          <a:avLst/>
                        </a:prstGeom>
                        <a:noFill/>
                        <a:ln w="12700">
                          <a:solidFill>
                            <a:schemeClr val="bg1">
                              <a:lumMod val="100000"/>
                              <a:lumOff val="0"/>
                            </a:schemeClr>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4.25pt;margin-top:-11.3pt;width:607pt;height:62.8pt;z-index:251660288;mso-position-horizontal-relative:page;mso-position-vertical-relative:top-margin-area" coordorigin="330,308" coordsize="11586,83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" o:allowincell="f">
              <v:rect id="Rectangle 2" o:spid="_x0000_s1027" style="position:absolute;left:377;top:360;width:9346;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32IhUwgAA&#10;ANsAAAAPAAAAZHJzL2Rvd25yZXYueG1sRE9Na8JAEL0X/A/LCL3VjUJaia6iAYvQS2N78DhkxySY&#10;nY27axL/fbdQ6G0e73PW29G0oifnG8sK5rMEBHFpdcOVgu+vw8sShA/IGlvLpOBBHrabydMaM20H&#10;Lqg/hUrEEPYZKqhD6DIpfVmTQT+zHXHkLtYZDBG6SmqHQww3rVwkyas02HBsqLGjvKbyerobBfkt&#10;1+n53NrizYzp+374/Fgudko9T8fdCkSgMfyL/9xHHeen8PtLPEBufg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LfYiFTCAAAA2wAAAA8AAAAAAAAAAAAAAAAAlwIAAGRycy9kb3du&#10;cmV2LnhtbFBLBQYAAAAABAAEAPUAAACGAwAAAAA=&#10;" fillcolor="#c00000" strokecolor="white [3212]" strokeweight="2pt">
                <v:fill rotate="t" focus="100%" type="gradient"/>
                <v:textbox>
                  <w:txbxContent>
                    <w:p w14:paraId="639BFB2F" w14:textId="77777777" w:rsidR="0073525D" w:rsidRPr="00E10969" w:rsidRDefault="0073525D" w:rsidP="00221018">
                      <w:pPr>
                        <w:spacing w:after="0"/>
                        <w:jc w:val="right"/>
                        <w:rPr>
                          <w:rFonts w:ascii="Century Gothic" w:hAnsi="Century Gothic"/>
                          <w:sz w:val="20"/>
                          <w:szCs w:val="20"/>
                          <w:lang w:val="it-IT"/>
                        </w:rPr>
                      </w:pPr>
                      <w:r w:rsidRPr="00E10969">
                        <w:rPr>
                          <w:rFonts w:ascii="Century Gothic" w:hAnsi="Century Gothic"/>
                          <w:sz w:val="20"/>
                          <w:szCs w:val="20"/>
                          <w:lang w:val="it-IT"/>
                        </w:rPr>
                        <w:t xml:space="preserve">Barbon &amp; De Zotti – Dense </w:t>
                      </w:r>
                      <w:proofErr w:type="spellStart"/>
                      <w:r w:rsidRPr="00E10969">
                        <w:rPr>
                          <w:rFonts w:ascii="Century Gothic" w:hAnsi="Century Gothic"/>
                          <w:sz w:val="20"/>
                          <w:szCs w:val="20"/>
                          <w:lang w:val="it-IT"/>
                        </w:rPr>
                        <w:t>matrix-matrix</w:t>
                      </w:r>
                      <w:proofErr w:type="spellEnd"/>
                      <w:r w:rsidRPr="00E10969">
                        <w:rPr>
                          <w:rFonts w:ascii="Century Gothic" w:hAnsi="Century Gothic"/>
                          <w:sz w:val="20"/>
                          <w:szCs w:val="20"/>
                          <w:lang w:val="it-IT"/>
                        </w:rPr>
                        <w:t xml:space="preserve"> </w:t>
                      </w:r>
                      <w:proofErr w:type="spellStart"/>
                      <w:r w:rsidRPr="00E10969">
                        <w:rPr>
                          <w:rFonts w:ascii="Century Gothic" w:hAnsi="Century Gothic"/>
                          <w:sz w:val="20"/>
                          <w:szCs w:val="20"/>
                          <w:lang w:val="it-IT"/>
                        </w:rPr>
                        <w:t>multiplication</w:t>
                      </w:r>
                      <w:proofErr w:type="spellEnd"/>
                    </w:p>
                  </w:txbxContent>
                </v:textbox>
              </v:rect>
              <v:rect id="Rectangle 3" o:spid="_x0000_s1028" style="position:absolute;left:9763;top:360;width:2102;height:72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" fillcolor="#c00000" strokecolor="white [3212]" strokeweight="2pt">
                <v:fill rotate="t" focus="100%" type="gradient"/>
                <v:textbox>
                  <w:txbxContent>
                    <w:sdt>
                      <w:sdtPr>
                        <w:rPr>
                          <w:rFonts w:ascii="Century Gothic" w:hAnsi="Century Gothic"/>
                          <w:color w:val="0D0D0D" w:themeColor="text1" w:themeTint="F2"/>
                          <w:szCs w:val="24"/>
                        </w:rPr>
                        <w:alias w:val="Anno"/>
                        <w:id w:val="16556039"/>
                        <w:dataBinding w:prefixMappings="xmlns:ns0='http://schemas.microsoft.com/office/2006/coverPageProps'" w:xpath="/ns0:CoverPageProperties[1]/ns0:PublishDate[1]" w:storeItemID="{55AF091B-3C7A-41E3-B477-F2FDAA23CFDA}"/>
                        <w:date w:fullDate="2014-05-05T00:00:00Z">
                          <w:dateFormat w:val="yyyy"/>
                          <w:lid w:val="it-IT"/>
                          <w:storeMappedDataAs w:val="dateTime"/>
                          <w:calendar w:val="gregorian"/>
                        </w:date>
                      </w:sdtPr>
                      <w:sdtContent>
                        <w:p w14:paraId="0BB1DF86" w14:textId="77777777" w:rsidR="0073525D" w:rsidRPr="00395D90" w:rsidRDefault="0073525D" w:rsidP="00BC1E55">
                          <w:pPr>
                            <w:spacing w:after="0"/>
                            <w:jc w:val="center"/>
                            <w:rPr>
                              <w:sz w:val="36"/>
                              <w:szCs w:val="36"/>
                            </w:rPr>
                          </w:pPr>
                          <w:r>
                            <w:rPr>
                              <w:rFonts w:ascii="Century Gothic" w:hAnsi="Century Gothic"/>
                              <w:color w:val="0D0D0D" w:themeColor="text1" w:themeTint="F2"/>
                              <w:szCs w:val="24"/>
                            </w:rPr>
                            <w:t>2014</w:t>
                          </w:r>
                        </w:p>
                      </w:sdtContent>
                    </w:sdt>
                  </w:txbxContent>
                </v:textbox>
              </v:rect>
              <v:rect id="Rectangle 4" o:spid="_x0000_s1029" style="position:absolute;left:330;top:308;width:11586;height:8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VUMCxAAA&#10;ANsAAAAPAAAAZHJzL2Rvd25yZXYueG1sRI9Ba8JAEIXvBf/DMkJvddOAVlLXUBIqpbeqB3sbsmMS&#10;zM7G3a2u/74rFHqb4b1535tVGc0gLuR8b1nB8ywDQdxY3XOrYL97f1qC8AFZ42CZFNzIQ7mePKyw&#10;0PbKX3TZhlakEPYFKuhCGAspfdORQT+zI3HSjtYZDGl1rdQOryncDDLPsoU02HMidDhS1VFz2v6Y&#10;xP085991qFFWmyUf7C1m83NU6nEa315BBIrh3/x3/aFT/Re4/5IGkOtf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jlVDAsQAAADbAAAADwAAAAAAAAAAAAAAAACXAgAAZHJzL2Rv&#10;d25yZXYueG1sUEsFBgAAAAAEAAQA9QAAAIgDAAAAAA==&#10;" filled="f" strokecolor="white [3212]" strokeweight="1pt"/>
              <w10:wrap anchorx="page" anchory="margin"/>
            </v:group>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B7470"/>
    <w:multiLevelType w:val="multilevel"/>
    <w:tmpl w:val="1A080090"/>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01415593"/>
    <w:multiLevelType w:val="hybridMultilevel"/>
    <w:tmpl w:val="7CBEEF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03A91702"/>
    <w:multiLevelType w:val="hybridMultilevel"/>
    <w:tmpl w:val="A22ACFE8"/>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
    <w:nsid w:val="04A85AF3"/>
    <w:multiLevelType w:val="hybridMultilevel"/>
    <w:tmpl w:val="297A9A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0B9C1096"/>
    <w:multiLevelType w:val="hybridMultilevel"/>
    <w:tmpl w:val="0D40BE3E"/>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0BC96218"/>
    <w:multiLevelType w:val="multilevel"/>
    <w:tmpl w:val="1A08009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nsid w:val="110A62E9"/>
    <w:multiLevelType w:val="hybridMultilevel"/>
    <w:tmpl w:val="FF0638DA"/>
    <w:lvl w:ilvl="0" w:tplc="96BAD0E8">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nsid w:val="12AA2FDA"/>
    <w:multiLevelType w:val="hybridMultilevel"/>
    <w:tmpl w:val="17321E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13530081"/>
    <w:multiLevelType w:val="multilevel"/>
    <w:tmpl w:val="1A080090"/>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13F603A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15D95A71"/>
    <w:multiLevelType w:val="hybridMultilevel"/>
    <w:tmpl w:val="F4CCD582"/>
    <w:lvl w:ilvl="0" w:tplc="04100011">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1">
    <w:nsid w:val="1CD3785E"/>
    <w:multiLevelType w:val="hybridMultilevel"/>
    <w:tmpl w:val="21B216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1D003C24"/>
    <w:multiLevelType w:val="hybridMultilevel"/>
    <w:tmpl w:val="EDD6DB8C"/>
    <w:lvl w:ilvl="0" w:tplc="04100001">
      <w:start w:val="1"/>
      <w:numFmt w:val="bullet"/>
      <w:lvlText w:val=""/>
      <w:lvlJc w:val="left"/>
      <w:pPr>
        <w:ind w:left="1470" w:hanging="360"/>
      </w:pPr>
      <w:rPr>
        <w:rFonts w:ascii="Symbol" w:hAnsi="Symbol" w:hint="default"/>
      </w:rPr>
    </w:lvl>
    <w:lvl w:ilvl="1" w:tplc="04100003" w:tentative="1">
      <w:start w:val="1"/>
      <w:numFmt w:val="bullet"/>
      <w:lvlText w:val="o"/>
      <w:lvlJc w:val="left"/>
      <w:pPr>
        <w:ind w:left="2190" w:hanging="360"/>
      </w:pPr>
      <w:rPr>
        <w:rFonts w:ascii="Courier New" w:hAnsi="Courier New" w:cs="Courier New" w:hint="default"/>
      </w:rPr>
    </w:lvl>
    <w:lvl w:ilvl="2" w:tplc="04100005" w:tentative="1">
      <w:start w:val="1"/>
      <w:numFmt w:val="bullet"/>
      <w:lvlText w:val=""/>
      <w:lvlJc w:val="left"/>
      <w:pPr>
        <w:ind w:left="2910" w:hanging="360"/>
      </w:pPr>
      <w:rPr>
        <w:rFonts w:ascii="Wingdings" w:hAnsi="Wingdings" w:hint="default"/>
      </w:rPr>
    </w:lvl>
    <w:lvl w:ilvl="3" w:tplc="04100001" w:tentative="1">
      <w:start w:val="1"/>
      <w:numFmt w:val="bullet"/>
      <w:lvlText w:val=""/>
      <w:lvlJc w:val="left"/>
      <w:pPr>
        <w:ind w:left="3630" w:hanging="360"/>
      </w:pPr>
      <w:rPr>
        <w:rFonts w:ascii="Symbol" w:hAnsi="Symbol" w:hint="default"/>
      </w:rPr>
    </w:lvl>
    <w:lvl w:ilvl="4" w:tplc="04100003" w:tentative="1">
      <w:start w:val="1"/>
      <w:numFmt w:val="bullet"/>
      <w:lvlText w:val="o"/>
      <w:lvlJc w:val="left"/>
      <w:pPr>
        <w:ind w:left="4350" w:hanging="360"/>
      </w:pPr>
      <w:rPr>
        <w:rFonts w:ascii="Courier New" w:hAnsi="Courier New" w:cs="Courier New" w:hint="default"/>
      </w:rPr>
    </w:lvl>
    <w:lvl w:ilvl="5" w:tplc="04100005" w:tentative="1">
      <w:start w:val="1"/>
      <w:numFmt w:val="bullet"/>
      <w:lvlText w:val=""/>
      <w:lvlJc w:val="left"/>
      <w:pPr>
        <w:ind w:left="5070" w:hanging="360"/>
      </w:pPr>
      <w:rPr>
        <w:rFonts w:ascii="Wingdings" w:hAnsi="Wingdings" w:hint="default"/>
      </w:rPr>
    </w:lvl>
    <w:lvl w:ilvl="6" w:tplc="04100001" w:tentative="1">
      <w:start w:val="1"/>
      <w:numFmt w:val="bullet"/>
      <w:lvlText w:val=""/>
      <w:lvlJc w:val="left"/>
      <w:pPr>
        <w:ind w:left="5790" w:hanging="360"/>
      </w:pPr>
      <w:rPr>
        <w:rFonts w:ascii="Symbol" w:hAnsi="Symbol" w:hint="default"/>
      </w:rPr>
    </w:lvl>
    <w:lvl w:ilvl="7" w:tplc="04100003" w:tentative="1">
      <w:start w:val="1"/>
      <w:numFmt w:val="bullet"/>
      <w:lvlText w:val="o"/>
      <w:lvlJc w:val="left"/>
      <w:pPr>
        <w:ind w:left="6510" w:hanging="360"/>
      </w:pPr>
      <w:rPr>
        <w:rFonts w:ascii="Courier New" w:hAnsi="Courier New" w:cs="Courier New" w:hint="default"/>
      </w:rPr>
    </w:lvl>
    <w:lvl w:ilvl="8" w:tplc="04100005" w:tentative="1">
      <w:start w:val="1"/>
      <w:numFmt w:val="bullet"/>
      <w:lvlText w:val=""/>
      <w:lvlJc w:val="left"/>
      <w:pPr>
        <w:ind w:left="7230" w:hanging="360"/>
      </w:pPr>
      <w:rPr>
        <w:rFonts w:ascii="Wingdings" w:hAnsi="Wingdings" w:hint="default"/>
      </w:rPr>
    </w:lvl>
  </w:abstractNum>
  <w:abstractNum w:abstractNumId="13">
    <w:nsid w:val="1DE20D40"/>
    <w:multiLevelType w:val="hybridMultilevel"/>
    <w:tmpl w:val="F356D6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nsid w:val="20CC6E43"/>
    <w:multiLevelType w:val="hybridMultilevel"/>
    <w:tmpl w:val="9592901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5">
    <w:nsid w:val="25F42A53"/>
    <w:multiLevelType w:val="hybridMultilevel"/>
    <w:tmpl w:val="F4CA817C"/>
    <w:lvl w:ilvl="0" w:tplc="0410000F">
      <w:start w:val="1"/>
      <w:numFmt w:val="decimal"/>
      <w:lvlText w:val="%1."/>
      <w:lvlJc w:val="left"/>
      <w:pPr>
        <w:ind w:left="360" w:hanging="360"/>
      </w:pPr>
    </w:lvl>
    <w:lvl w:ilvl="1" w:tplc="362CA6BC">
      <w:start w:val="1"/>
      <w:numFmt w:val="decimal"/>
      <w:lvlText w:val="%2.1"/>
      <w:lvlJc w:val="left"/>
      <w:pPr>
        <w:ind w:left="1080" w:hanging="360"/>
      </w:pPr>
      <w:rPr>
        <w:rFonts w:hint="default"/>
      </w:r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6">
    <w:nsid w:val="2AF82CA0"/>
    <w:multiLevelType w:val="hybridMultilevel"/>
    <w:tmpl w:val="818678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2BD24D38"/>
    <w:multiLevelType w:val="hybridMultilevel"/>
    <w:tmpl w:val="4C84B4F2"/>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8">
    <w:nsid w:val="2CF87314"/>
    <w:multiLevelType w:val="hybridMultilevel"/>
    <w:tmpl w:val="33B619E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nsid w:val="302C576B"/>
    <w:multiLevelType w:val="hybridMultilevel"/>
    <w:tmpl w:val="DA3E2A76"/>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3540220A"/>
    <w:multiLevelType w:val="multilevel"/>
    <w:tmpl w:val="8A9027F2"/>
    <w:lvl w:ilvl="0">
      <w:start w:val="1"/>
      <w:numFmt w:val="decimal"/>
      <w:pStyle w:val="Titolo1"/>
      <w:lvlText w:val="%1."/>
      <w:lvlJc w:val="left"/>
      <w:pPr>
        <w:ind w:left="360" w:hanging="360"/>
      </w:pPr>
    </w:lvl>
    <w:lvl w:ilvl="1">
      <w:start w:val="1"/>
      <w:numFmt w:val="decimal"/>
      <w:pStyle w:val="Titolo2"/>
      <w:isLgl/>
      <w:lvlText w:val="%1.%2"/>
      <w:lvlJc w:val="left"/>
      <w:pPr>
        <w:ind w:left="375" w:hanging="375"/>
      </w:pPr>
      <w:rPr>
        <w:rFonts w:hint="default"/>
      </w:rPr>
    </w:lvl>
    <w:lvl w:ilvl="2">
      <w:start w:val="1"/>
      <w:numFmt w:val="decimal"/>
      <w:pStyle w:val="Titolo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1">
    <w:nsid w:val="35FC51AF"/>
    <w:multiLevelType w:val="hybridMultilevel"/>
    <w:tmpl w:val="D5BAC6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nsid w:val="3B2826C6"/>
    <w:multiLevelType w:val="hybridMultilevel"/>
    <w:tmpl w:val="87D433D8"/>
    <w:lvl w:ilvl="0" w:tplc="04100005">
      <w:start w:val="1"/>
      <w:numFmt w:val="bullet"/>
      <w:lvlText w:val=""/>
      <w:lvlJc w:val="left"/>
      <w:pPr>
        <w:ind w:left="720" w:hanging="360"/>
      </w:pPr>
      <w:rPr>
        <w:rFonts w:ascii="Wingdings" w:hAnsi="Wingdings" w:hint="default"/>
      </w:rPr>
    </w:lvl>
    <w:lvl w:ilvl="1" w:tplc="D5B4E322">
      <w:start w:val="1"/>
      <w:numFmt w:val="bullet"/>
      <w:lvlText w:val="-"/>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nsid w:val="3C1F4240"/>
    <w:multiLevelType w:val="multilevel"/>
    <w:tmpl w:val="1A080090"/>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4">
    <w:nsid w:val="450A5326"/>
    <w:multiLevelType w:val="hybridMultilevel"/>
    <w:tmpl w:val="2C1EE81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nsid w:val="45A169CF"/>
    <w:multiLevelType w:val="hybridMultilevel"/>
    <w:tmpl w:val="F7DC420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nsid w:val="484B3537"/>
    <w:multiLevelType w:val="hybridMultilevel"/>
    <w:tmpl w:val="B096EACA"/>
    <w:lvl w:ilvl="0" w:tplc="CB1CA12C">
      <w:start w:val="1"/>
      <w:numFmt w:val="decimal"/>
      <w:lvlText w:val="%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nsid w:val="4A7700AF"/>
    <w:multiLevelType w:val="hybridMultilevel"/>
    <w:tmpl w:val="BFBE8F6E"/>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28">
    <w:nsid w:val="4C812981"/>
    <w:multiLevelType w:val="multilevel"/>
    <w:tmpl w:val="1A080090"/>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nsid w:val="513A6258"/>
    <w:multiLevelType w:val="hybridMultilevel"/>
    <w:tmpl w:val="2F6251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nsid w:val="522A4A56"/>
    <w:multiLevelType w:val="hybridMultilevel"/>
    <w:tmpl w:val="F3A2265A"/>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nsid w:val="52637968"/>
    <w:multiLevelType w:val="hybridMultilevel"/>
    <w:tmpl w:val="D6309A7C"/>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nsid w:val="556E2E94"/>
    <w:multiLevelType w:val="hybridMultilevel"/>
    <w:tmpl w:val="32A8CF98"/>
    <w:lvl w:ilvl="0" w:tplc="04100005">
      <w:start w:val="1"/>
      <w:numFmt w:val="bullet"/>
      <w:lvlText w:val=""/>
      <w:lvlJc w:val="left"/>
      <w:pPr>
        <w:ind w:left="1080" w:hanging="360"/>
      </w:pPr>
      <w:rPr>
        <w:rFonts w:ascii="Wingdings" w:hAnsi="Wingdings"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3">
    <w:nsid w:val="5E147EB2"/>
    <w:multiLevelType w:val="hybridMultilevel"/>
    <w:tmpl w:val="AC606624"/>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nsid w:val="5FB27DD1"/>
    <w:multiLevelType w:val="hybridMultilevel"/>
    <w:tmpl w:val="04628232"/>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nsid w:val="6275788D"/>
    <w:multiLevelType w:val="hybridMultilevel"/>
    <w:tmpl w:val="FEB86C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nsid w:val="6787730B"/>
    <w:multiLevelType w:val="hybridMultilevel"/>
    <w:tmpl w:val="8EF83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37">
    <w:nsid w:val="68C9285F"/>
    <w:multiLevelType w:val="hybridMultilevel"/>
    <w:tmpl w:val="0B76EE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nsid w:val="68D61872"/>
    <w:multiLevelType w:val="hybridMultilevel"/>
    <w:tmpl w:val="E51279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nsid w:val="6DB75DC0"/>
    <w:multiLevelType w:val="hybridMultilevel"/>
    <w:tmpl w:val="99C6B91A"/>
    <w:lvl w:ilvl="0" w:tplc="04100005">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nsid w:val="6DCB5F6E"/>
    <w:multiLevelType w:val="hybridMultilevel"/>
    <w:tmpl w:val="D7902F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nsid w:val="6F247B92"/>
    <w:multiLevelType w:val="hybridMultilevel"/>
    <w:tmpl w:val="C100D7DC"/>
    <w:lvl w:ilvl="0" w:tplc="D5B4E322">
      <w:start w:val="1"/>
      <w:numFmt w:val="bullet"/>
      <w:lvlText w:val="-"/>
      <w:lvlJc w:val="left"/>
      <w:pPr>
        <w:ind w:left="720" w:hanging="360"/>
      </w:pPr>
      <w:rPr>
        <w:rFonts w:ascii="Courier New" w:hAnsi="Courier New"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nsid w:val="73635C29"/>
    <w:multiLevelType w:val="multilevel"/>
    <w:tmpl w:val="1A080090"/>
    <w:lvl w:ilvl="0">
      <w:start w:val="8"/>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3">
    <w:nsid w:val="74842D93"/>
    <w:multiLevelType w:val="hybridMultilevel"/>
    <w:tmpl w:val="23E0D4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nsid w:val="7CB1674E"/>
    <w:multiLevelType w:val="multilevel"/>
    <w:tmpl w:val="1A080090"/>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5">
    <w:nsid w:val="7EAA0B8C"/>
    <w:multiLevelType w:val="multilevel"/>
    <w:tmpl w:val="1A080090"/>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12"/>
  </w:num>
  <w:num w:numId="3">
    <w:abstractNumId w:val="36"/>
  </w:num>
  <w:num w:numId="4">
    <w:abstractNumId w:val="5"/>
  </w:num>
  <w:num w:numId="5">
    <w:abstractNumId w:val="23"/>
  </w:num>
  <w:num w:numId="6">
    <w:abstractNumId w:val="0"/>
  </w:num>
  <w:num w:numId="7">
    <w:abstractNumId w:val="28"/>
  </w:num>
  <w:num w:numId="8">
    <w:abstractNumId w:val="8"/>
  </w:num>
  <w:num w:numId="9">
    <w:abstractNumId w:val="45"/>
  </w:num>
  <w:num w:numId="10">
    <w:abstractNumId w:val="44"/>
  </w:num>
  <w:num w:numId="11">
    <w:abstractNumId w:val="42"/>
  </w:num>
  <w:num w:numId="12">
    <w:abstractNumId w:val="40"/>
  </w:num>
  <w:num w:numId="13">
    <w:abstractNumId w:val="17"/>
  </w:num>
  <w:num w:numId="14">
    <w:abstractNumId w:val="20"/>
  </w:num>
  <w:num w:numId="15">
    <w:abstractNumId w:val="10"/>
  </w:num>
  <w:num w:numId="16">
    <w:abstractNumId w:val="15"/>
  </w:num>
  <w:num w:numId="17">
    <w:abstractNumId w:val="38"/>
  </w:num>
  <w:num w:numId="18">
    <w:abstractNumId w:val="29"/>
  </w:num>
  <w:num w:numId="19">
    <w:abstractNumId w:val="14"/>
  </w:num>
  <w:num w:numId="20">
    <w:abstractNumId w:val="20"/>
  </w:num>
  <w:num w:numId="21">
    <w:abstractNumId w:val="9"/>
  </w:num>
  <w:num w:numId="22">
    <w:abstractNumId w:val="6"/>
  </w:num>
  <w:num w:numId="23">
    <w:abstractNumId w:val="26"/>
  </w:num>
  <w:num w:numId="24">
    <w:abstractNumId w:val="27"/>
  </w:num>
  <w:num w:numId="25">
    <w:abstractNumId w:val="24"/>
  </w:num>
  <w:num w:numId="26">
    <w:abstractNumId w:val="13"/>
  </w:num>
  <w:num w:numId="27">
    <w:abstractNumId w:val="34"/>
  </w:num>
  <w:num w:numId="28">
    <w:abstractNumId w:val="3"/>
  </w:num>
  <w:num w:numId="29">
    <w:abstractNumId w:val="4"/>
  </w:num>
  <w:num w:numId="30">
    <w:abstractNumId w:val="22"/>
  </w:num>
  <w:num w:numId="31">
    <w:abstractNumId w:val="33"/>
  </w:num>
  <w:num w:numId="32">
    <w:abstractNumId w:val="41"/>
  </w:num>
  <w:num w:numId="33">
    <w:abstractNumId w:val="18"/>
  </w:num>
  <w:num w:numId="34">
    <w:abstractNumId w:val="30"/>
  </w:num>
  <w:num w:numId="35">
    <w:abstractNumId w:val="37"/>
  </w:num>
  <w:num w:numId="36">
    <w:abstractNumId w:val="7"/>
  </w:num>
  <w:num w:numId="37">
    <w:abstractNumId w:val="43"/>
  </w:num>
  <w:num w:numId="38">
    <w:abstractNumId w:val="11"/>
  </w:num>
  <w:num w:numId="39">
    <w:abstractNumId w:val="16"/>
  </w:num>
  <w:num w:numId="40">
    <w:abstractNumId w:val="21"/>
  </w:num>
  <w:num w:numId="41">
    <w:abstractNumId w:val="31"/>
  </w:num>
  <w:num w:numId="42">
    <w:abstractNumId w:val="25"/>
  </w:num>
  <w:num w:numId="43">
    <w:abstractNumId w:val="1"/>
  </w:num>
  <w:num w:numId="44">
    <w:abstractNumId w:val="32"/>
  </w:num>
  <w:num w:numId="45">
    <w:abstractNumId w:val="39"/>
  </w:num>
  <w:num w:numId="46">
    <w:abstractNumId w:val="19"/>
  </w:num>
  <w:num w:numId="47">
    <w:abstractNumId w:val="3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attachedTemplate r:id="rId1"/>
  <w:defaultTabStop w:val="708"/>
  <w:hyphenationZone w:val="283"/>
  <w:drawingGridHorizontalSpacing w:val="110"/>
  <w:displayHorizontalDrawingGridEvery w:val="2"/>
  <w:characterSpacingControl w:val="doNotCompress"/>
  <w:hdr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481D"/>
    <w:rsid w:val="000062A4"/>
    <w:rsid w:val="00006F59"/>
    <w:rsid w:val="00010A66"/>
    <w:rsid w:val="00012D12"/>
    <w:rsid w:val="00021B21"/>
    <w:rsid w:val="00022B80"/>
    <w:rsid w:val="0002351D"/>
    <w:rsid w:val="0002584D"/>
    <w:rsid w:val="00030C4B"/>
    <w:rsid w:val="00031E06"/>
    <w:rsid w:val="00033E99"/>
    <w:rsid w:val="000411B0"/>
    <w:rsid w:val="000414A3"/>
    <w:rsid w:val="000473E5"/>
    <w:rsid w:val="00053CCB"/>
    <w:rsid w:val="00060F58"/>
    <w:rsid w:val="00062AF5"/>
    <w:rsid w:val="00066985"/>
    <w:rsid w:val="00084348"/>
    <w:rsid w:val="00086DFA"/>
    <w:rsid w:val="00090882"/>
    <w:rsid w:val="00092B07"/>
    <w:rsid w:val="00093711"/>
    <w:rsid w:val="00094795"/>
    <w:rsid w:val="000976F6"/>
    <w:rsid w:val="000A784A"/>
    <w:rsid w:val="000B254E"/>
    <w:rsid w:val="000B3244"/>
    <w:rsid w:val="000B5E4E"/>
    <w:rsid w:val="000B60A2"/>
    <w:rsid w:val="000C1E65"/>
    <w:rsid w:val="000D4151"/>
    <w:rsid w:val="000D53F5"/>
    <w:rsid w:val="000E0708"/>
    <w:rsid w:val="000E7286"/>
    <w:rsid w:val="000F0935"/>
    <w:rsid w:val="000F27A5"/>
    <w:rsid w:val="000F2EC5"/>
    <w:rsid w:val="00101A91"/>
    <w:rsid w:val="0011141B"/>
    <w:rsid w:val="001117A6"/>
    <w:rsid w:val="00112B4A"/>
    <w:rsid w:val="00121953"/>
    <w:rsid w:val="00125BB0"/>
    <w:rsid w:val="00130C36"/>
    <w:rsid w:val="00133DB9"/>
    <w:rsid w:val="001411AB"/>
    <w:rsid w:val="00150AF1"/>
    <w:rsid w:val="00151528"/>
    <w:rsid w:val="00160F17"/>
    <w:rsid w:val="00165A4B"/>
    <w:rsid w:val="0017278F"/>
    <w:rsid w:val="00176F1A"/>
    <w:rsid w:val="00181EE4"/>
    <w:rsid w:val="00183DE4"/>
    <w:rsid w:val="00184D46"/>
    <w:rsid w:val="00192B80"/>
    <w:rsid w:val="00192F54"/>
    <w:rsid w:val="00194A94"/>
    <w:rsid w:val="001950B1"/>
    <w:rsid w:val="001975D8"/>
    <w:rsid w:val="00197C1C"/>
    <w:rsid w:val="001A0EFB"/>
    <w:rsid w:val="001A63F1"/>
    <w:rsid w:val="001B118F"/>
    <w:rsid w:val="001B37EE"/>
    <w:rsid w:val="001B3EAC"/>
    <w:rsid w:val="001B5747"/>
    <w:rsid w:val="001C0260"/>
    <w:rsid w:val="001C2162"/>
    <w:rsid w:val="001D2992"/>
    <w:rsid w:val="001D46D2"/>
    <w:rsid w:val="001E0A30"/>
    <w:rsid w:val="001E1278"/>
    <w:rsid w:val="001E12B6"/>
    <w:rsid w:val="001E1369"/>
    <w:rsid w:val="001E5E32"/>
    <w:rsid w:val="002031E5"/>
    <w:rsid w:val="00205780"/>
    <w:rsid w:val="0020756C"/>
    <w:rsid w:val="00211A18"/>
    <w:rsid w:val="002150A9"/>
    <w:rsid w:val="002168E3"/>
    <w:rsid w:val="00220E5A"/>
    <w:rsid w:val="00221018"/>
    <w:rsid w:val="00221DFB"/>
    <w:rsid w:val="00231558"/>
    <w:rsid w:val="002421A3"/>
    <w:rsid w:val="00242712"/>
    <w:rsid w:val="00244F6B"/>
    <w:rsid w:val="00247428"/>
    <w:rsid w:val="00247912"/>
    <w:rsid w:val="002535E6"/>
    <w:rsid w:val="002546B0"/>
    <w:rsid w:val="00256D38"/>
    <w:rsid w:val="002623F0"/>
    <w:rsid w:val="002626E4"/>
    <w:rsid w:val="00266C05"/>
    <w:rsid w:val="00267EEB"/>
    <w:rsid w:val="002720BD"/>
    <w:rsid w:val="002756BC"/>
    <w:rsid w:val="00276633"/>
    <w:rsid w:val="0027706A"/>
    <w:rsid w:val="00280C44"/>
    <w:rsid w:val="002827A1"/>
    <w:rsid w:val="00283924"/>
    <w:rsid w:val="0029242B"/>
    <w:rsid w:val="002B0216"/>
    <w:rsid w:val="002B57D4"/>
    <w:rsid w:val="002B7AF4"/>
    <w:rsid w:val="002D2088"/>
    <w:rsid w:val="002D3408"/>
    <w:rsid w:val="002D5B88"/>
    <w:rsid w:val="002D7F62"/>
    <w:rsid w:val="00307EF0"/>
    <w:rsid w:val="003220E8"/>
    <w:rsid w:val="0032343D"/>
    <w:rsid w:val="003238BE"/>
    <w:rsid w:val="00330270"/>
    <w:rsid w:val="003340DA"/>
    <w:rsid w:val="003358B1"/>
    <w:rsid w:val="0033706C"/>
    <w:rsid w:val="003454C3"/>
    <w:rsid w:val="00356FD8"/>
    <w:rsid w:val="003658ED"/>
    <w:rsid w:val="0036774D"/>
    <w:rsid w:val="003725F2"/>
    <w:rsid w:val="00372BCE"/>
    <w:rsid w:val="00380362"/>
    <w:rsid w:val="0038237F"/>
    <w:rsid w:val="003829BE"/>
    <w:rsid w:val="003832F1"/>
    <w:rsid w:val="00390F87"/>
    <w:rsid w:val="00393317"/>
    <w:rsid w:val="00395D90"/>
    <w:rsid w:val="003968C2"/>
    <w:rsid w:val="003A070E"/>
    <w:rsid w:val="003A24F2"/>
    <w:rsid w:val="003B18FE"/>
    <w:rsid w:val="003B21F7"/>
    <w:rsid w:val="003B2C27"/>
    <w:rsid w:val="003C2584"/>
    <w:rsid w:val="003C6991"/>
    <w:rsid w:val="003C7763"/>
    <w:rsid w:val="003D3AB1"/>
    <w:rsid w:val="003D3AE0"/>
    <w:rsid w:val="003E7252"/>
    <w:rsid w:val="003F000A"/>
    <w:rsid w:val="003F7937"/>
    <w:rsid w:val="00406373"/>
    <w:rsid w:val="00406A51"/>
    <w:rsid w:val="00407A8D"/>
    <w:rsid w:val="004128A1"/>
    <w:rsid w:val="00415627"/>
    <w:rsid w:val="00416699"/>
    <w:rsid w:val="00425D7A"/>
    <w:rsid w:val="004331D7"/>
    <w:rsid w:val="00434A1F"/>
    <w:rsid w:val="00440D6C"/>
    <w:rsid w:val="0044199F"/>
    <w:rsid w:val="004441A8"/>
    <w:rsid w:val="00444A19"/>
    <w:rsid w:val="00445FA9"/>
    <w:rsid w:val="0044795C"/>
    <w:rsid w:val="00447A15"/>
    <w:rsid w:val="004556A0"/>
    <w:rsid w:val="0046071F"/>
    <w:rsid w:val="00471482"/>
    <w:rsid w:val="00475D76"/>
    <w:rsid w:val="004825A4"/>
    <w:rsid w:val="00493BB7"/>
    <w:rsid w:val="0049677A"/>
    <w:rsid w:val="004A3AE4"/>
    <w:rsid w:val="004B79A7"/>
    <w:rsid w:val="004C7D5B"/>
    <w:rsid w:val="004D0A5E"/>
    <w:rsid w:val="004E12A6"/>
    <w:rsid w:val="004E3939"/>
    <w:rsid w:val="004E3FD2"/>
    <w:rsid w:val="004E4617"/>
    <w:rsid w:val="004F0F6F"/>
    <w:rsid w:val="004F2E58"/>
    <w:rsid w:val="00500CCB"/>
    <w:rsid w:val="00502399"/>
    <w:rsid w:val="0050343B"/>
    <w:rsid w:val="00505104"/>
    <w:rsid w:val="00506DE7"/>
    <w:rsid w:val="00507477"/>
    <w:rsid w:val="005177B4"/>
    <w:rsid w:val="005327EC"/>
    <w:rsid w:val="00533F4D"/>
    <w:rsid w:val="005356C6"/>
    <w:rsid w:val="0054534C"/>
    <w:rsid w:val="005457B9"/>
    <w:rsid w:val="00547030"/>
    <w:rsid w:val="00550274"/>
    <w:rsid w:val="0055066E"/>
    <w:rsid w:val="0055329C"/>
    <w:rsid w:val="00557320"/>
    <w:rsid w:val="0056537A"/>
    <w:rsid w:val="0056711C"/>
    <w:rsid w:val="005735C8"/>
    <w:rsid w:val="005741E8"/>
    <w:rsid w:val="00581605"/>
    <w:rsid w:val="005853DA"/>
    <w:rsid w:val="00586476"/>
    <w:rsid w:val="0059250E"/>
    <w:rsid w:val="005925AF"/>
    <w:rsid w:val="00595223"/>
    <w:rsid w:val="005A2517"/>
    <w:rsid w:val="005A320E"/>
    <w:rsid w:val="005A4624"/>
    <w:rsid w:val="005A7676"/>
    <w:rsid w:val="005A7974"/>
    <w:rsid w:val="005B31DC"/>
    <w:rsid w:val="005B79DE"/>
    <w:rsid w:val="005C0788"/>
    <w:rsid w:val="005C4614"/>
    <w:rsid w:val="005D3D37"/>
    <w:rsid w:val="005E0F78"/>
    <w:rsid w:val="005E3350"/>
    <w:rsid w:val="005E6B97"/>
    <w:rsid w:val="005F0971"/>
    <w:rsid w:val="005F29EA"/>
    <w:rsid w:val="005F3647"/>
    <w:rsid w:val="005F3777"/>
    <w:rsid w:val="005F3E48"/>
    <w:rsid w:val="005F797F"/>
    <w:rsid w:val="00602F0F"/>
    <w:rsid w:val="00603202"/>
    <w:rsid w:val="006036DE"/>
    <w:rsid w:val="0061223E"/>
    <w:rsid w:val="00613C7C"/>
    <w:rsid w:val="00614421"/>
    <w:rsid w:val="00620155"/>
    <w:rsid w:val="00623D79"/>
    <w:rsid w:val="00624AC6"/>
    <w:rsid w:val="00627CB6"/>
    <w:rsid w:val="00630FF2"/>
    <w:rsid w:val="00634924"/>
    <w:rsid w:val="00641A83"/>
    <w:rsid w:val="00643FCE"/>
    <w:rsid w:val="00645EF4"/>
    <w:rsid w:val="00651091"/>
    <w:rsid w:val="00656F45"/>
    <w:rsid w:val="00660EB8"/>
    <w:rsid w:val="0066705F"/>
    <w:rsid w:val="00667746"/>
    <w:rsid w:val="00674267"/>
    <w:rsid w:val="00675CE4"/>
    <w:rsid w:val="0067698D"/>
    <w:rsid w:val="00680886"/>
    <w:rsid w:val="0068615F"/>
    <w:rsid w:val="006941BE"/>
    <w:rsid w:val="006B1D6E"/>
    <w:rsid w:val="006B1FC7"/>
    <w:rsid w:val="006B3895"/>
    <w:rsid w:val="006C0CD5"/>
    <w:rsid w:val="006C2004"/>
    <w:rsid w:val="006C348A"/>
    <w:rsid w:val="006C4758"/>
    <w:rsid w:val="006D4B69"/>
    <w:rsid w:val="006D52CD"/>
    <w:rsid w:val="006D5FD0"/>
    <w:rsid w:val="006F00D7"/>
    <w:rsid w:val="006F5652"/>
    <w:rsid w:val="00702227"/>
    <w:rsid w:val="007133BF"/>
    <w:rsid w:val="007173A5"/>
    <w:rsid w:val="00720C5D"/>
    <w:rsid w:val="00721CC3"/>
    <w:rsid w:val="0073254F"/>
    <w:rsid w:val="0073525D"/>
    <w:rsid w:val="00735F19"/>
    <w:rsid w:val="00737210"/>
    <w:rsid w:val="0074455E"/>
    <w:rsid w:val="00745CC7"/>
    <w:rsid w:val="00753696"/>
    <w:rsid w:val="00760A22"/>
    <w:rsid w:val="00761D03"/>
    <w:rsid w:val="00765B0D"/>
    <w:rsid w:val="00773B10"/>
    <w:rsid w:val="0078092B"/>
    <w:rsid w:val="00784A94"/>
    <w:rsid w:val="007B0B85"/>
    <w:rsid w:val="007B2D51"/>
    <w:rsid w:val="007B7C8C"/>
    <w:rsid w:val="007C2A2F"/>
    <w:rsid w:val="007D0AED"/>
    <w:rsid w:val="007D2E57"/>
    <w:rsid w:val="007D5A5F"/>
    <w:rsid w:val="007E45BF"/>
    <w:rsid w:val="007F32AC"/>
    <w:rsid w:val="007F5DAE"/>
    <w:rsid w:val="007F73F6"/>
    <w:rsid w:val="00800C28"/>
    <w:rsid w:val="00801D0D"/>
    <w:rsid w:val="008033A5"/>
    <w:rsid w:val="00803A05"/>
    <w:rsid w:val="008046D1"/>
    <w:rsid w:val="00807FEE"/>
    <w:rsid w:val="00813AB6"/>
    <w:rsid w:val="00814054"/>
    <w:rsid w:val="008255FF"/>
    <w:rsid w:val="0083143B"/>
    <w:rsid w:val="00832820"/>
    <w:rsid w:val="0083458B"/>
    <w:rsid w:val="00841C37"/>
    <w:rsid w:val="00842302"/>
    <w:rsid w:val="00843F58"/>
    <w:rsid w:val="00844FB9"/>
    <w:rsid w:val="00846175"/>
    <w:rsid w:val="00846811"/>
    <w:rsid w:val="0085339B"/>
    <w:rsid w:val="00853CAC"/>
    <w:rsid w:val="0086410C"/>
    <w:rsid w:val="008674F4"/>
    <w:rsid w:val="00873F80"/>
    <w:rsid w:val="00877A96"/>
    <w:rsid w:val="00887F6A"/>
    <w:rsid w:val="008907A0"/>
    <w:rsid w:val="00890C75"/>
    <w:rsid w:val="008944EC"/>
    <w:rsid w:val="008A122D"/>
    <w:rsid w:val="008A4545"/>
    <w:rsid w:val="008A53B0"/>
    <w:rsid w:val="008A58B7"/>
    <w:rsid w:val="008B47D3"/>
    <w:rsid w:val="008B7689"/>
    <w:rsid w:val="008C0DA1"/>
    <w:rsid w:val="008C1712"/>
    <w:rsid w:val="008C200F"/>
    <w:rsid w:val="008C7005"/>
    <w:rsid w:val="008E3004"/>
    <w:rsid w:val="008E5AE1"/>
    <w:rsid w:val="008F1150"/>
    <w:rsid w:val="008F150E"/>
    <w:rsid w:val="008F3560"/>
    <w:rsid w:val="00905046"/>
    <w:rsid w:val="00912303"/>
    <w:rsid w:val="00920318"/>
    <w:rsid w:val="009222D8"/>
    <w:rsid w:val="00933407"/>
    <w:rsid w:val="009334E9"/>
    <w:rsid w:val="00935B11"/>
    <w:rsid w:val="009407F5"/>
    <w:rsid w:val="00943762"/>
    <w:rsid w:val="009469B0"/>
    <w:rsid w:val="009522F8"/>
    <w:rsid w:val="00960620"/>
    <w:rsid w:val="00961AA6"/>
    <w:rsid w:val="009652C4"/>
    <w:rsid w:val="00966A07"/>
    <w:rsid w:val="00971932"/>
    <w:rsid w:val="00972FA1"/>
    <w:rsid w:val="0097343C"/>
    <w:rsid w:val="009765AB"/>
    <w:rsid w:val="0098019D"/>
    <w:rsid w:val="0098237B"/>
    <w:rsid w:val="00985BA4"/>
    <w:rsid w:val="00994601"/>
    <w:rsid w:val="00996BBE"/>
    <w:rsid w:val="00996C61"/>
    <w:rsid w:val="009A0118"/>
    <w:rsid w:val="009A1054"/>
    <w:rsid w:val="009A23A1"/>
    <w:rsid w:val="009A6FB0"/>
    <w:rsid w:val="009B0E5C"/>
    <w:rsid w:val="009B6900"/>
    <w:rsid w:val="009D272B"/>
    <w:rsid w:val="009D62AD"/>
    <w:rsid w:val="009E0841"/>
    <w:rsid w:val="009E32F8"/>
    <w:rsid w:val="009E343A"/>
    <w:rsid w:val="009F0BD5"/>
    <w:rsid w:val="009F2BC2"/>
    <w:rsid w:val="009F7DC4"/>
    <w:rsid w:val="00A0502C"/>
    <w:rsid w:val="00A057A6"/>
    <w:rsid w:val="00A058FA"/>
    <w:rsid w:val="00A06906"/>
    <w:rsid w:val="00A0772F"/>
    <w:rsid w:val="00A11162"/>
    <w:rsid w:val="00A139B7"/>
    <w:rsid w:val="00A13F7B"/>
    <w:rsid w:val="00A14925"/>
    <w:rsid w:val="00A23124"/>
    <w:rsid w:val="00A27603"/>
    <w:rsid w:val="00A27DFC"/>
    <w:rsid w:val="00A34388"/>
    <w:rsid w:val="00A34650"/>
    <w:rsid w:val="00A509CA"/>
    <w:rsid w:val="00A51850"/>
    <w:rsid w:val="00A5231E"/>
    <w:rsid w:val="00A525DF"/>
    <w:rsid w:val="00A53323"/>
    <w:rsid w:val="00A5332A"/>
    <w:rsid w:val="00A5664E"/>
    <w:rsid w:val="00A56915"/>
    <w:rsid w:val="00A572A4"/>
    <w:rsid w:val="00A61B33"/>
    <w:rsid w:val="00A67EE8"/>
    <w:rsid w:val="00A8044B"/>
    <w:rsid w:val="00A844DB"/>
    <w:rsid w:val="00A84DCF"/>
    <w:rsid w:val="00A85C2F"/>
    <w:rsid w:val="00A93B09"/>
    <w:rsid w:val="00A9453C"/>
    <w:rsid w:val="00A95064"/>
    <w:rsid w:val="00A96953"/>
    <w:rsid w:val="00A97B73"/>
    <w:rsid w:val="00AA0D01"/>
    <w:rsid w:val="00AA28F4"/>
    <w:rsid w:val="00AA4296"/>
    <w:rsid w:val="00AB079D"/>
    <w:rsid w:val="00AB193E"/>
    <w:rsid w:val="00AB1BD2"/>
    <w:rsid w:val="00AB56A5"/>
    <w:rsid w:val="00AC13E7"/>
    <w:rsid w:val="00AC6C30"/>
    <w:rsid w:val="00AC7287"/>
    <w:rsid w:val="00AD3464"/>
    <w:rsid w:val="00AD3D77"/>
    <w:rsid w:val="00AD40F4"/>
    <w:rsid w:val="00AD461C"/>
    <w:rsid w:val="00AD68D1"/>
    <w:rsid w:val="00AE3809"/>
    <w:rsid w:val="00AF5E05"/>
    <w:rsid w:val="00B014D9"/>
    <w:rsid w:val="00B05FBA"/>
    <w:rsid w:val="00B06541"/>
    <w:rsid w:val="00B110EE"/>
    <w:rsid w:val="00B116D5"/>
    <w:rsid w:val="00B15F58"/>
    <w:rsid w:val="00B27C9B"/>
    <w:rsid w:val="00B33D85"/>
    <w:rsid w:val="00B47191"/>
    <w:rsid w:val="00B477D6"/>
    <w:rsid w:val="00B50941"/>
    <w:rsid w:val="00B531F4"/>
    <w:rsid w:val="00B534CA"/>
    <w:rsid w:val="00B571FA"/>
    <w:rsid w:val="00B62355"/>
    <w:rsid w:val="00B65071"/>
    <w:rsid w:val="00B65D81"/>
    <w:rsid w:val="00B77200"/>
    <w:rsid w:val="00B81537"/>
    <w:rsid w:val="00B83104"/>
    <w:rsid w:val="00B95D6C"/>
    <w:rsid w:val="00BA56EB"/>
    <w:rsid w:val="00BB0F1C"/>
    <w:rsid w:val="00BB1B5B"/>
    <w:rsid w:val="00BB494E"/>
    <w:rsid w:val="00BC1E55"/>
    <w:rsid w:val="00BC2A7A"/>
    <w:rsid w:val="00BC69F8"/>
    <w:rsid w:val="00BD1190"/>
    <w:rsid w:val="00BD154A"/>
    <w:rsid w:val="00BD2DD3"/>
    <w:rsid w:val="00BD4E5F"/>
    <w:rsid w:val="00BD6571"/>
    <w:rsid w:val="00BE2B78"/>
    <w:rsid w:val="00BE5574"/>
    <w:rsid w:val="00BF2F5C"/>
    <w:rsid w:val="00C00BD2"/>
    <w:rsid w:val="00C033F3"/>
    <w:rsid w:val="00C12042"/>
    <w:rsid w:val="00C14790"/>
    <w:rsid w:val="00C17D04"/>
    <w:rsid w:val="00C214C6"/>
    <w:rsid w:val="00C337D9"/>
    <w:rsid w:val="00C40930"/>
    <w:rsid w:val="00C445A7"/>
    <w:rsid w:val="00C469B6"/>
    <w:rsid w:val="00C5010F"/>
    <w:rsid w:val="00C519D7"/>
    <w:rsid w:val="00C536A6"/>
    <w:rsid w:val="00C53D1E"/>
    <w:rsid w:val="00C57EB8"/>
    <w:rsid w:val="00C71730"/>
    <w:rsid w:val="00C725D3"/>
    <w:rsid w:val="00C74E3D"/>
    <w:rsid w:val="00C773E2"/>
    <w:rsid w:val="00C90FD6"/>
    <w:rsid w:val="00C9166B"/>
    <w:rsid w:val="00C9601A"/>
    <w:rsid w:val="00C96E65"/>
    <w:rsid w:val="00CA1C88"/>
    <w:rsid w:val="00CA45D3"/>
    <w:rsid w:val="00CB18F2"/>
    <w:rsid w:val="00CC0AB4"/>
    <w:rsid w:val="00CC1FA2"/>
    <w:rsid w:val="00CC33E6"/>
    <w:rsid w:val="00CC5A06"/>
    <w:rsid w:val="00CD1047"/>
    <w:rsid w:val="00CE2C0F"/>
    <w:rsid w:val="00CE4E70"/>
    <w:rsid w:val="00CE501A"/>
    <w:rsid w:val="00CE73A3"/>
    <w:rsid w:val="00CF116E"/>
    <w:rsid w:val="00CF22E2"/>
    <w:rsid w:val="00CF45F6"/>
    <w:rsid w:val="00CF5461"/>
    <w:rsid w:val="00CF5F2F"/>
    <w:rsid w:val="00CF774A"/>
    <w:rsid w:val="00D016F6"/>
    <w:rsid w:val="00D039B6"/>
    <w:rsid w:val="00D12A69"/>
    <w:rsid w:val="00D144AA"/>
    <w:rsid w:val="00D15D1D"/>
    <w:rsid w:val="00D25FD6"/>
    <w:rsid w:val="00D34B9A"/>
    <w:rsid w:val="00D36630"/>
    <w:rsid w:val="00D4481D"/>
    <w:rsid w:val="00D477D0"/>
    <w:rsid w:val="00D5004A"/>
    <w:rsid w:val="00D62B52"/>
    <w:rsid w:val="00D7502D"/>
    <w:rsid w:val="00D8160E"/>
    <w:rsid w:val="00D82B28"/>
    <w:rsid w:val="00D84945"/>
    <w:rsid w:val="00D86BDE"/>
    <w:rsid w:val="00D8742B"/>
    <w:rsid w:val="00D90422"/>
    <w:rsid w:val="00D90DA3"/>
    <w:rsid w:val="00D94B0C"/>
    <w:rsid w:val="00DA0A17"/>
    <w:rsid w:val="00DA2CFD"/>
    <w:rsid w:val="00DA6A07"/>
    <w:rsid w:val="00DA736A"/>
    <w:rsid w:val="00DB34D4"/>
    <w:rsid w:val="00DC39AD"/>
    <w:rsid w:val="00DC4A97"/>
    <w:rsid w:val="00DC60E1"/>
    <w:rsid w:val="00DD05DA"/>
    <w:rsid w:val="00DD06B5"/>
    <w:rsid w:val="00DD0A40"/>
    <w:rsid w:val="00DD0E8A"/>
    <w:rsid w:val="00DD1150"/>
    <w:rsid w:val="00DD1677"/>
    <w:rsid w:val="00DD29EE"/>
    <w:rsid w:val="00DD7C16"/>
    <w:rsid w:val="00DE3ECE"/>
    <w:rsid w:val="00DE6FD3"/>
    <w:rsid w:val="00DE7095"/>
    <w:rsid w:val="00DF2882"/>
    <w:rsid w:val="00DF7A98"/>
    <w:rsid w:val="00E03F39"/>
    <w:rsid w:val="00E04B90"/>
    <w:rsid w:val="00E10969"/>
    <w:rsid w:val="00E154A7"/>
    <w:rsid w:val="00E22629"/>
    <w:rsid w:val="00E233F1"/>
    <w:rsid w:val="00E30C1F"/>
    <w:rsid w:val="00E40CDD"/>
    <w:rsid w:val="00E42A0D"/>
    <w:rsid w:val="00E451BA"/>
    <w:rsid w:val="00E46198"/>
    <w:rsid w:val="00E5679A"/>
    <w:rsid w:val="00E56E3F"/>
    <w:rsid w:val="00E65849"/>
    <w:rsid w:val="00E6775B"/>
    <w:rsid w:val="00E72138"/>
    <w:rsid w:val="00E726F8"/>
    <w:rsid w:val="00E72E1A"/>
    <w:rsid w:val="00E77037"/>
    <w:rsid w:val="00E85314"/>
    <w:rsid w:val="00E932D7"/>
    <w:rsid w:val="00E9445E"/>
    <w:rsid w:val="00E968BE"/>
    <w:rsid w:val="00E96AA1"/>
    <w:rsid w:val="00E97191"/>
    <w:rsid w:val="00EA39D2"/>
    <w:rsid w:val="00EB0684"/>
    <w:rsid w:val="00EB0EC4"/>
    <w:rsid w:val="00EB2ABB"/>
    <w:rsid w:val="00EB7C95"/>
    <w:rsid w:val="00ED0918"/>
    <w:rsid w:val="00ED1DC2"/>
    <w:rsid w:val="00ED206C"/>
    <w:rsid w:val="00ED3D71"/>
    <w:rsid w:val="00ED5F91"/>
    <w:rsid w:val="00ED6290"/>
    <w:rsid w:val="00ED76CF"/>
    <w:rsid w:val="00EE4AF3"/>
    <w:rsid w:val="00F025D7"/>
    <w:rsid w:val="00F12FFA"/>
    <w:rsid w:val="00F13CDF"/>
    <w:rsid w:val="00F22379"/>
    <w:rsid w:val="00F235AD"/>
    <w:rsid w:val="00F2453B"/>
    <w:rsid w:val="00F26071"/>
    <w:rsid w:val="00F31ED6"/>
    <w:rsid w:val="00F35654"/>
    <w:rsid w:val="00F3716D"/>
    <w:rsid w:val="00F406E1"/>
    <w:rsid w:val="00F41DF1"/>
    <w:rsid w:val="00F428F1"/>
    <w:rsid w:val="00F42BDB"/>
    <w:rsid w:val="00F4514A"/>
    <w:rsid w:val="00F4756A"/>
    <w:rsid w:val="00F504B0"/>
    <w:rsid w:val="00F5378C"/>
    <w:rsid w:val="00F55C8E"/>
    <w:rsid w:val="00F63039"/>
    <w:rsid w:val="00F7286C"/>
    <w:rsid w:val="00F73F2C"/>
    <w:rsid w:val="00F8025E"/>
    <w:rsid w:val="00F81E1E"/>
    <w:rsid w:val="00F83C0A"/>
    <w:rsid w:val="00F87D94"/>
    <w:rsid w:val="00F940D8"/>
    <w:rsid w:val="00F948BA"/>
    <w:rsid w:val="00F97799"/>
    <w:rsid w:val="00FA0C2A"/>
    <w:rsid w:val="00FA4DC0"/>
    <w:rsid w:val="00FB1690"/>
    <w:rsid w:val="00FB268B"/>
    <w:rsid w:val="00FC31CD"/>
    <w:rsid w:val="00FC3A8E"/>
    <w:rsid w:val="00FC3D23"/>
    <w:rsid w:val="00FC41B8"/>
    <w:rsid w:val="00FD53FF"/>
    <w:rsid w:val="00FD7782"/>
    <w:rsid w:val="00FE0EBA"/>
    <w:rsid w:val="00FE3DE4"/>
    <w:rsid w:val="00FE47C1"/>
    <w:rsid w:val="00FE569E"/>
    <w:rsid w:val="00FF2CD8"/>
    <w:rsid w:val="00FF475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style="mso-position-horizontal-relative:page;mso-position-vertical:center;mso-position-vertical-relative:top-margin-area;v-text-anchor:middle" fillcolor="none [2405]" strokecolor="none [3212]">
      <v:fill color="none [2405]" color2="fill lighten(12)" rotate="t" method="linear sigma" focus="100%" type="gradient"/>
      <v:stroke color="none [3212]" weight="2pt"/>
    </o:shapedefaults>
    <o:shapelayout v:ext="edit">
      <o:idmap v:ext="edit" data="1"/>
    </o:shapelayout>
  </w:shapeDefaults>
  <w:decimalSymbol w:val=","/>
  <w:listSeparator w:val=";"/>
  <w14:docId w14:val="1272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1"/>
    <w:lsdException w:name="TOC Heading" w:uiPriority="39" w:qFormat="1"/>
  </w:latentStyles>
  <w:style w:type="paragraph" w:default="1" w:styleId="Normale">
    <w:name w:val="Normal"/>
    <w:qFormat/>
    <w:rsid w:val="00F41DF1"/>
    <w:pPr>
      <w:jc w:val="both"/>
    </w:pPr>
    <w:rPr>
      <w:rFonts w:asciiTheme="minorHAnsi" w:hAnsiTheme="minorHAnsi"/>
      <w:sz w:val="24"/>
      <w:lang w:val="en-GB"/>
    </w:rPr>
  </w:style>
  <w:style w:type="paragraph" w:styleId="Titolo1">
    <w:name w:val="heading 1"/>
    <w:basedOn w:val="Normale"/>
    <w:next w:val="Normale"/>
    <w:link w:val="Titolo1Carattere"/>
    <w:autoRedefine/>
    <w:uiPriority w:val="9"/>
    <w:qFormat/>
    <w:rsid w:val="0029242B"/>
    <w:pPr>
      <w:numPr>
        <w:numId w:val="14"/>
      </w:numPr>
      <w:pBdr>
        <w:bottom w:val="thinThickSmallGap" w:sz="18" w:space="1" w:color="C00000"/>
      </w:pBdr>
      <w:spacing w:after="240" w:line="360" w:lineRule="auto"/>
      <w:outlineLvl w:val="0"/>
    </w:pPr>
    <w:rPr>
      <w:rFonts w:ascii="Century Gothic" w:hAnsi="Century Gothic"/>
      <w:color w:val="C00000"/>
      <w:spacing w:val="20"/>
      <w:sz w:val="32"/>
      <w:szCs w:val="32"/>
      <w:lang w:val="en"/>
    </w:rPr>
  </w:style>
  <w:style w:type="paragraph" w:styleId="Titolo2">
    <w:name w:val="heading 2"/>
    <w:basedOn w:val="Normale"/>
    <w:next w:val="Normale"/>
    <w:link w:val="Titolo2Carattere"/>
    <w:autoRedefine/>
    <w:uiPriority w:val="9"/>
    <w:unhideWhenUsed/>
    <w:qFormat/>
    <w:rsid w:val="00DF2882"/>
    <w:pPr>
      <w:numPr>
        <w:ilvl w:val="1"/>
        <w:numId w:val="14"/>
      </w:numPr>
      <w:tabs>
        <w:tab w:val="left" w:pos="567"/>
      </w:tabs>
      <w:spacing w:before="400"/>
      <w:ind w:left="567" w:hanging="567"/>
      <w:outlineLvl w:val="1"/>
    </w:pPr>
    <w:rPr>
      <w:color w:val="C00000"/>
      <w:spacing w:val="15"/>
      <w:sz w:val="28"/>
      <w:szCs w:val="24"/>
    </w:rPr>
  </w:style>
  <w:style w:type="paragraph" w:styleId="Titolo3">
    <w:name w:val="heading 3"/>
    <w:basedOn w:val="Normale"/>
    <w:next w:val="Normale"/>
    <w:link w:val="Titolo3Carattere"/>
    <w:autoRedefine/>
    <w:uiPriority w:val="9"/>
    <w:unhideWhenUsed/>
    <w:qFormat/>
    <w:rsid w:val="007173A5"/>
    <w:pPr>
      <w:numPr>
        <w:ilvl w:val="2"/>
        <w:numId w:val="14"/>
      </w:numPr>
      <w:spacing w:before="300"/>
      <w:ind w:left="709" w:hanging="709"/>
      <w:outlineLvl w:val="2"/>
    </w:pPr>
    <w:rPr>
      <w:color w:val="C00000"/>
      <w:szCs w:val="24"/>
    </w:rPr>
  </w:style>
  <w:style w:type="paragraph" w:styleId="Titolo4">
    <w:name w:val="heading 4"/>
    <w:basedOn w:val="Normale"/>
    <w:next w:val="Normale"/>
    <w:link w:val="Titolo4Carattere"/>
    <w:uiPriority w:val="9"/>
    <w:semiHidden/>
    <w:unhideWhenUsed/>
    <w:qFormat/>
    <w:rsid w:val="00221018"/>
    <w:pPr>
      <w:pBdr>
        <w:bottom w:val="dotted" w:sz="4" w:space="1" w:color="628BAD" w:themeColor="accent2" w:themeShade="BF"/>
      </w:pBdr>
      <w:spacing w:after="120"/>
      <w:jc w:val="center"/>
      <w:outlineLvl w:val="3"/>
    </w:pPr>
    <w:rPr>
      <w:caps/>
      <w:color w:val="3E5C77" w:themeColor="accent2" w:themeShade="7F"/>
      <w:spacing w:val="10"/>
    </w:rPr>
  </w:style>
  <w:style w:type="paragraph" w:styleId="Titolo5">
    <w:name w:val="heading 5"/>
    <w:basedOn w:val="Normale"/>
    <w:next w:val="Normale"/>
    <w:link w:val="Titolo5Carattere"/>
    <w:uiPriority w:val="9"/>
    <w:semiHidden/>
    <w:unhideWhenUsed/>
    <w:qFormat/>
    <w:rsid w:val="00221018"/>
    <w:pPr>
      <w:spacing w:before="320" w:after="120"/>
      <w:jc w:val="center"/>
      <w:outlineLvl w:val="4"/>
    </w:pPr>
    <w:rPr>
      <w:caps/>
      <w:color w:val="3E5C77" w:themeColor="accent2" w:themeShade="7F"/>
      <w:spacing w:val="10"/>
    </w:rPr>
  </w:style>
  <w:style w:type="paragraph" w:styleId="Titolo6">
    <w:name w:val="heading 6"/>
    <w:basedOn w:val="Normale"/>
    <w:next w:val="Normale"/>
    <w:link w:val="Titolo6Carattere"/>
    <w:uiPriority w:val="9"/>
    <w:semiHidden/>
    <w:unhideWhenUsed/>
    <w:qFormat/>
    <w:rsid w:val="00221018"/>
    <w:pPr>
      <w:spacing w:after="120"/>
      <w:jc w:val="center"/>
      <w:outlineLvl w:val="5"/>
    </w:pPr>
    <w:rPr>
      <w:caps/>
      <w:color w:val="628BAD" w:themeColor="accent2" w:themeShade="BF"/>
      <w:spacing w:val="10"/>
    </w:rPr>
  </w:style>
  <w:style w:type="paragraph" w:styleId="Titolo7">
    <w:name w:val="heading 7"/>
    <w:basedOn w:val="Normale"/>
    <w:next w:val="Normale"/>
    <w:link w:val="Titolo7Carattere"/>
    <w:uiPriority w:val="9"/>
    <w:semiHidden/>
    <w:unhideWhenUsed/>
    <w:qFormat/>
    <w:rsid w:val="00221018"/>
    <w:pPr>
      <w:spacing w:after="120"/>
      <w:jc w:val="center"/>
      <w:outlineLvl w:val="6"/>
    </w:pPr>
    <w:rPr>
      <w:i/>
      <w:iCs/>
      <w:caps/>
      <w:color w:val="628BAD" w:themeColor="accent2" w:themeShade="BF"/>
      <w:spacing w:val="10"/>
    </w:rPr>
  </w:style>
  <w:style w:type="paragraph" w:styleId="Titolo8">
    <w:name w:val="heading 8"/>
    <w:basedOn w:val="Normale"/>
    <w:next w:val="Normale"/>
    <w:link w:val="Titolo8Carattere"/>
    <w:uiPriority w:val="9"/>
    <w:semiHidden/>
    <w:unhideWhenUsed/>
    <w:qFormat/>
    <w:rsid w:val="00221018"/>
    <w:pPr>
      <w:spacing w:after="120"/>
      <w:jc w:val="center"/>
      <w:outlineLvl w:val="7"/>
    </w:pPr>
    <w:rPr>
      <w:caps/>
      <w:spacing w:val="10"/>
      <w:sz w:val="20"/>
      <w:szCs w:val="20"/>
    </w:rPr>
  </w:style>
  <w:style w:type="paragraph" w:styleId="Titolo9">
    <w:name w:val="heading 9"/>
    <w:basedOn w:val="Normale"/>
    <w:next w:val="Normale"/>
    <w:link w:val="Titolo9Carattere"/>
    <w:uiPriority w:val="9"/>
    <w:semiHidden/>
    <w:unhideWhenUsed/>
    <w:qFormat/>
    <w:rsid w:val="00221018"/>
    <w:pPr>
      <w:spacing w:after="120"/>
      <w:jc w:val="center"/>
      <w:outlineLvl w:val="8"/>
    </w:pPr>
    <w:rPr>
      <w:i/>
      <w:iCs/>
      <w:caps/>
      <w:spacing w:val="10"/>
      <w:sz w:val="20"/>
      <w:szCs w:val="20"/>
    </w:r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basedOn w:val="Normale"/>
    <w:link w:val="NessunaspaziaturaCarattere"/>
    <w:uiPriority w:val="1"/>
    <w:qFormat/>
    <w:rsid w:val="00221018"/>
    <w:pPr>
      <w:spacing w:after="0" w:line="240" w:lineRule="auto"/>
    </w:pPr>
  </w:style>
  <w:style w:type="character" w:customStyle="1" w:styleId="NessunaspaziaturaCarattere">
    <w:name w:val="Nessuna spaziatura Carattere"/>
    <w:basedOn w:val="Caratterepredefinitoparagrafo"/>
    <w:link w:val="Nessunaspaziatura"/>
    <w:uiPriority w:val="1"/>
    <w:rsid w:val="00221018"/>
  </w:style>
  <w:style w:type="paragraph" w:styleId="Testofumetto">
    <w:name w:val="Balloon Text"/>
    <w:basedOn w:val="Normale"/>
    <w:link w:val="TestofumettoCarattere"/>
    <w:uiPriority w:val="99"/>
    <w:semiHidden/>
    <w:unhideWhenUsed/>
    <w:rsid w:val="005C4614"/>
    <w:pPr>
      <w:spacing w:after="0" w:line="240" w:lineRule="auto"/>
    </w:pPr>
    <w:rPr>
      <w:rFonts w:ascii="Tahoma" w:hAnsi="Tahoma" w:cs="Tahoma"/>
      <w:sz w:val="16"/>
      <w:szCs w:val="16"/>
    </w:rPr>
  </w:style>
  <w:style w:type="character" w:customStyle="1" w:styleId="TestofumettoCarattere">
    <w:name w:val="Testo fumetto Carattere"/>
    <w:basedOn w:val="Caratterepredefinitoparagrafo"/>
    <w:link w:val="Testofumetto"/>
    <w:uiPriority w:val="99"/>
    <w:semiHidden/>
    <w:rsid w:val="005C4614"/>
    <w:rPr>
      <w:rFonts w:ascii="Tahoma" w:hAnsi="Tahoma" w:cs="Tahoma"/>
      <w:sz w:val="16"/>
      <w:szCs w:val="16"/>
    </w:rPr>
  </w:style>
  <w:style w:type="character" w:customStyle="1" w:styleId="Titolo1Carattere">
    <w:name w:val="Titolo 1 Carattere"/>
    <w:basedOn w:val="Caratterepredefinitoparagrafo"/>
    <w:link w:val="Titolo1"/>
    <w:uiPriority w:val="9"/>
    <w:rsid w:val="0029242B"/>
    <w:rPr>
      <w:rFonts w:ascii="Century Gothic" w:hAnsi="Century Gothic"/>
      <w:color w:val="C00000"/>
      <w:spacing w:val="20"/>
      <w:sz w:val="32"/>
      <w:szCs w:val="32"/>
      <w:lang w:val="en"/>
    </w:rPr>
  </w:style>
  <w:style w:type="paragraph" w:styleId="Titolosommario">
    <w:name w:val="TOC Heading"/>
    <w:basedOn w:val="Titolo1"/>
    <w:next w:val="Normale"/>
    <w:autoRedefine/>
    <w:uiPriority w:val="39"/>
    <w:unhideWhenUsed/>
    <w:qFormat/>
    <w:rsid w:val="007B2D51"/>
    <w:pPr>
      <w:numPr>
        <w:numId w:val="0"/>
      </w:numPr>
      <w:tabs>
        <w:tab w:val="left" w:pos="4536"/>
      </w:tabs>
      <w:spacing w:line="480" w:lineRule="auto"/>
      <w:outlineLvl w:val="9"/>
    </w:pPr>
  </w:style>
  <w:style w:type="paragraph" w:styleId="Intestazione">
    <w:name w:val="header"/>
    <w:basedOn w:val="Normale"/>
    <w:link w:val="IntestazioneCarattere"/>
    <w:uiPriority w:val="99"/>
    <w:unhideWhenUsed/>
    <w:rsid w:val="00DE3ECE"/>
    <w:pPr>
      <w:tabs>
        <w:tab w:val="center" w:pos="4513"/>
        <w:tab w:val="right" w:pos="9026"/>
      </w:tabs>
      <w:spacing w:after="0" w:line="240" w:lineRule="auto"/>
    </w:pPr>
  </w:style>
  <w:style w:type="character" w:customStyle="1" w:styleId="IntestazioneCarattere">
    <w:name w:val="Intestazione Carattere"/>
    <w:basedOn w:val="Caratterepredefinitoparagrafo"/>
    <w:link w:val="Intestazione"/>
    <w:uiPriority w:val="99"/>
    <w:rsid w:val="00DE3ECE"/>
  </w:style>
  <w:style w:type="paragraph" w:styleId="Pidipagina">
    <w:name w:val="footer"/>
    <w:basedOn w:val="Normale"/>
    <w:link w:val="PidipaginaCarattere"/>
    <w:uiPriority w:val="99"/>
    <w:unhideWhenUsed/>
    <w:rsid w:val="00DE3ECE"/>
    <w:pPr>
      <w:tabs>
        <w:tab w:val="center" w:pos="4513"/>
        <w:tab w:val="right" w:pos="9026"/>
      </w:tabs>
      <w:spacing w:after="0" w:line="240" w:lineRule="auto"/>
    </w:pPr>
  </w:style>
  <w:style w:type="character" w:customStyle="1" w:styleId="PidipaginaCarattere">
    <w:name w:val="Piè di pagina Carattere"/>
    <w:basedOn w:val="Caratterepredefinitoparagrafo"/>
    <w:link w:val="Pidipagina"/>
    <w:uiPriority w:val="99"/>
    <w:rsid w:val="00DE3ECE"/>
  </w:style>
  <w:style w:type="paragraph" w:styleId="Paragrafoelenco">
    <w:name w:val="List Paragraph"/>
    <w:basedOn w:val="Normale"/>
    <w:uiPriority w:val="34"/>
    <w:qFormat/>
    <w:rsid w:val="00221018"/>
    <w:pPr>
      <w:ind w:left="720"/>
      <w:contextualSpacing/>
    </w:pPr>
  </w:style>
  <w:style w:type="table" w:styleId="Grigliatabella">
    <w:name w:val="Table Grid"/>
    <w:basedOn w:val="Tabellanormale"/>
    <w:uiPriority w:val="59"/>
    <w:rsid w:val="00DE3EC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itolo2Carattere">
    <w:name w:val="Titolo 2 Carattere"/>
    <w:basedOn w:val="Caratterepredefinitoparagrafo"/>
    <w:link w:val="Titolo2"/>
    <w:uiPriority w:val="9"/>
    <w:rsid w:val="00DF2882"/>
    <w:rPr>
      <w:rFonts w:asciiTheme="minorHAnsi" w:hAnsiTheme="minorHAnsi"/>
      <w:color w:val="C00000"/>
      <w:spacing w:val="15"/>
      <w:sz w:val="28"/>
      <w:szCs w:val="24"/>
      <w:lang w:val="it-IT"/>
    </w:rPr>
  </w:style>
  <w:style w:type="paragraph" w:styleId="Sommario1">
    <w:name w:val="toc 1"/>
    <w:basedOn w:val="Normale"/>
    <w:next w:val="Normale"/>
    <w:autoRedefine/>
    <w:uiPriority w:val="39"/>
    <w:unhideWhenUsed/>
    <w:qFormat/>
    <w:rsid w:val="00623D79"/>
    <w:pPr>
      <w:tabs>
        <w:tab w:val="right" w:leader="dot" w:pos="9016"/>
      </w:tabs>
      <w:spacing w:after="100"/>
    </w:pPr>
  </w:style>
  <w:style w:type="paragraph" w:styleId="Sommario2">
    <w:name w:val="toc 2"/>
    <w:basedOn w:val="Normale"/>
    <w:next w:val="Normale"/>
    <w:autoRedefine/>
    <w:uiPriority w:val="39"/>
    <w:unhideWhenUsed/>
    <w:qFormat/>
    <w:rsid w:val="00D34B9A"/>
    <w:pPr>
      <w:spacing w:after="100"/>
      <w:ind w:left="220"/>
    </w:pPr>
  </w:style>
  <w:style w:type="character" w:styleId="Collegamentoipertestuale">
    <w:name w:val="Hyperlink"/>
    <w:basedOn w:val="Caratterepredefinitoparagrafo"/>
    <w:uiPriority w:val="99"/>
    <w:unhideWhenUsed/>
    <w:rsid w:val="00D34B9A"/>
    <w:rPr>
      <w:color w:val="B292CA" w:themeColor="hyperlink"/>
      <w:u w:val="single"/>
    </w:rPr>
  </w:style>
  <w:style w:type="character" w:customStyle="1" w:styleId="syntaxalphasyntaxalphareservedword">
    <w:name w:val="syntax_alpha syntax_alpha_reservedword"/>
    <w:basedOn w:val="Caratterepredefinitoparagrafo"/>
    <w:rsid w:val="00BD1190"/>
  </w:style>
  <w:style w:type="character" w:customStyle="1" w:styleId="syntax">
    <w:name w:val="syntax"/>
    <w:basedOn w:val="Caratterepredefinitoparagrafo"/>
    <w:rsid w:val="00BD4E5F"/>
  </w:style>
  <w:style w:type="character" w:customStyle="1" w:styleId="syntaxalphasyntaxalphaidentifier">
    <w:name w:val="syntax_alpha syntax_alpha_identifier"/>
    <w:basedOn w:val="Caratterepredefinitoparagrafo"/>
    <w:rsid w:val="00BD4E5F"/>
  </w:style>
  <w:style w:type="character" w:customStyle="1" w:styleId="syntaxpunctsyntaxpunctqualifier">
    <w:name w:val="syntax_punct syntax_punct_qualifier"/>
    <w:basedOn w:val="Caratterepredefinitoparagrafo"/>
    <w:rsid w:val="00BD4E5F"/>
  </w:style>
  <w:style w:type="character" w:customStyle="1" w:styleId="syntaxpunctsyntaxpunctlistsep">
    <w:name w:val="syntax_punct syntax_punct_listsep"/>
    <w:basedOn w:val="Caratterepredefinitoparagrafo"/>
    <w:rsid w:val="00BD4E5F"/>
  </w:style>
  <w:style w:type="character" w:customStyle="1" w:styleId="syntaxpunct">
    <w:name w:val="syntax_punct"/>
    <w:basedOn w:val="Caratterepredefinitoparagrafo"/>
    <w:rsid w:val="00BD4E5F"/>
  </w:style>
  <w:style w:type="character" w:customStyle="1" w:styleId="syntaxquotesyntaxquotesingle">
    <w:name w:val="syntax_quote syntax_quote_single"/>
    <w:basedOn w:val="Caratterepredefinitoparagrafo"/>
    <w:rsid w:val="00BD4E5F"/>
  </w:style>
  <w:style w:type="paragraph" w:styleId="Titolo">
    <w:name w:val="Title"/>
    <w:basedOn w:val="Normale"/>
    <w:next w:val="Normale"/>
    <w:link w:val="TitoloCarattere"/>
    <w:uiPriority w:val="10"/>
    <w:qFormat/>
    <w:rsid w:val="00221018"/>
    <w:pPr>
      <w:pBdr>
        <w:top w:val="dotted" w:sz="2" w:space="1" w:color="3E5D78" w:themeColor="accent2" w:themeShade="80"/>
        <w:bottom w:val="dotted" w:sz="2" w:space="6" w:color="3E5D78" w:themeColor="accent2" w:themeShade="80"/>
      </w:pBdr>
      <w:spacing w:before="500" w:after="300" w:line="240" w:lineRule="auto"/>
      <w:jc w:val="center"/>
    </w:pPr>
    <w:rPr>
      <w:caps/>
      <w:color w:val="3E5D78" w:themeColor="accent2" w:themeShade="80"/>
      <w:spacing w:val="50"/>
      <w:sz w:val="44"/>
      <w:szCs w:val="44"/>
    </w:rPr>
  </w:style>
  <w:style w:type="character" w:customStyle="1" w:styleId="TitoloCarattere">
    <w:name w:val="Titolo Carattere"/>
    <w:basedOn w:val="Caratterepredefinitoparagrafo"/>
    <w:link w:val="Titolo"/>
    <w:uiPriority w:val="10"/>
    <w:rsid w:val="00221018"/>
    <w:rPr>
      <w:rFonts w:eastAsiaTheme="majorEastAsia" w:cstheme="majorBidi"/>
      <w:caps/>
      <w:color w:val="3E5D78" w:themeColor="accent2" w:themeShade="80"/>
      <w:spacing w:val="50"/>
      <w:sz w:val="44"/>
      <w:szCs w:val="44"/>
    </w:rPr>
  </w:style>
  <w:style w:type="character" w:customStyle="1" w:styleId="Titolo3Carattere">
    <w:name w:val="Titolo 3 Carattere"/>
    <w:basedOn w:val="Caratterepredefinitoparagrafo"/>
    <w:link w:val="Titolo3"/>
    <w:uiPriority w:val="9"/>
    <w:rsid w:val="007173A5"/>
    <w:rPr>
      <w:rFonts w:asciiTheme="minorHAnsi" w:hAnsiTheme="minorHAnsi"/>
      <w:color w:val="C00000"/>
      <w:sz w:val="24"/>
      <w:szCs w:val="24"/>
      <w:lang w:val="it-IT"/>
    </w:rPr>
  </w:style>
  <w:style w:type="character" w:customStyle="1" w:styleId="Titolo4Carattere">
    <w:name w:val="Titolo 4 Carattere"/>
    <w:basedOn w:val="Caratterepredefinitoparagrafo"/>
    <w:link w:val="Titolo4"/>
    <w:uiPriority w:val="9"/>
    <w:semiHidden/>
    <w:rsid w:val="00221018"/>
    <w:rPr>
      <w:rFonts w:eastAsiaTheme="majorEastAsia" w:cstheme="majorBidi"/>
      <w:caps/>
      <w:color w:val="3E5C77" w:themeColor="accent2" w:themeShade="7F"/>
      <w:spacing w:val="10"/>
    </w:rPr>
  </w:style>
  <w:style w:type="character" w:customStyle="1" w:styleId="Titolo5Carattere">
    <w:name w:val="Titolo 5 Carattere"/>
    <w:basedOn w:val="Caratterepredefinitoparagrafo"/>
    <w:link w:val="Titolo5"/>
    <w:uiPriority w:val="9"/>
    <w:semiHidden/>
    <w:rsid w:val="00221018"/>
    <w:rPr>
      <w:rFonts w:eastAsiaTheme="majorEastAsia" w:cstheme="majorBidi"/>
      <w:caps/>
      <w:color w:val="3E5C77" w:themeColor="accent2" w:themeShade="7F"/>
      <w:spacing w:val="10"/>
    </w:rPr>
  </w:style>
  <w:style w:type="character" w:customStyle="1" w:styleId="Titolo6Carattere">
    <w:name w:val="Titolo 6 Carattere"/>
    <w:basedOn w:val="Caratterepredefinitoparagrafo"/>
    <w:link w:val="Titolo6"/>
    <w:uiPriority w:val="9"/>
    <w:semiHidden/>
    <w:rsid w:val="00221018"/>
    <w:rPr>
      <w:rFonts w:eastAsiaTheme="majorEastAsia" w:cstheme="majorBidi"/>
      <w:caps/>
      <w:color w:val="628BAD" w:themeColor="accent2" w:themeShade="BF"/>
      <w:spacing w:val="10"/>
    </w:rPr>
  </w:style>
  <w:style w:type="character" w:customStyle="1" w:styleId="Titolo7Carattere">
    <w:name w:val="Titolo 7 Carattere"/>
    <w:basedOn w:val="Caratterepredefinitoparagrafo"/>
    <w:link w:val="Titolo7"/>
    <w:uiPriority w:val="9"/>
    <w:semiHidden/>
    <w:rsid w:val="00221018"/>
    <w:rPr>
      <w:rFonts w:eastAsiaTheme="majorEastAsia" w:cstheme="majorBidi"/>
      <w:i/>
      <w:iCs/>
      <w:caps/>
      <w:color w:val="628BAD" w:themeColor="accent2" w:themeShade="BF"/>
      <w:spacing w:val="10"/>
    </w:rPr>
  </w:style>
  <w:style w:type="character" w:customStyle="1" w:styleId="Titolo8Carattere">
    <w:name w:val="Titolo 8 Carattere"/>
    <w:basedOn w:val="Caratterepredefinitoparagrafo"/>
    <w:link w:val="Titolo8"/>
    <w:uiPriority w:val="9"/>
    <w:semiHidden/>
    <w:rsid w:val="00221018"/>
    <w:rPr>
      <w:rFonts w:eastAsiaTheme="majorEastAsia" w:cstheme="majorBidi"/>
      <w:caps/>
      <w:spacing w:val="10"/>
      <w:sz w:val="20"/>
      <w:szCs w:val="20"/>
    </w:rPr>
  </w:style>
  <w:style w:type="character" w:customStyle="1" w:styleId="Titolo9Carattere">
    <w:name w:val="Titolo 9 Carattere"/>
    <w:basedOn w:val="Caratterepredefinitoparagrafo"/>
    <w:link w:val="Titolo9"/>
    <w:uiPriority w:val="9"/>
    <w:semiHidden/>
    <w:rsid w:val="00221018"/>
    <w:rPr>
      <w:rFonts w:eastAsiaTheme="majorEastAsia" w:cstheme="majorBidi"/>
      <w:i/>
      <w:iCs/>
      <w:caps/>
      <w:spacing w:val="10"/>
      <w:sz w:val="20"/>
      <w:szCs w:val="20"/>
    </w:rPr>
  </w:style>
  <w:style w:type="paragraph" w:styleId="Didascalia">
    <w:name w:val="caption"/>
    <w:basedOn w:val="Normale"/>
    <w:next w:val="Normale"/>
    <w:uiPriority w:val="35"/>
    <w:semiHidden/>
    <w:unhideWhenUsed/>
    <w:qFormat/>
    <w:rsid w:val="00221018"/>
    <w:rPr>
      <w:caps/>
      <w:spacing w:val="10"/>
      <w:sz w:val="18"/>
      <w:szCs w:val="18"/>
    </w:rPr>
  </w:style>
  <w:style w:type="paragraph" w:styleId="Sottotitolo">
    <w:name w:val="Subtitle"/>
    <w:basedOn w:val="Normale"/>
    <w:next w:val="Normale"/>
    <w:link w:val="SottotitoloCarattere"/>
    <w:uiPriority w:val="11"/>
    <w:qFormat/>
    <w:rsid w:val="00221018"/>
    <w:pPr>
      <w:spacing w:after="560" w:line="240" w:lineRule="auto"/>
      <w:jc w:val="center"/>
    </w:pPr>
    <w:rPr>
      <w:caps/>
      <w:spacing w:val="20"/>
      <w:sz w:val="18"/>
      <w:szCs w:val="18"/>
    </w:rPr>
  </w:style>
  <w:style w:type="character" w:customStyle="1" w:styleId="SottotitoloCarattere">
    <w:name w:val="Sottotitolo Carattere"/>
    <w:basedOn w:val="Caratterepredefinitoparagrafo"/>
    <w:link w:val="Sottotitolo"/>
    <w:uiPriority w:val="11"/>
    <w:rsid w:val="00221018"/>
    <w:rPr>
      <w:rFonts w:eastAsiaTheme="majorEastAsia" w:cstheme="majorBidi"/>
      <w:caps/>
      <w:spacing w:val="20"/>
      <w:sz w:val="18"/>
      <w:szCs w:val="18"/>
    </w:rPr>
  </w:style>
  <w:style w:type="character" w:styleId="Enfasigrassetto">
    <w:name w:val="Strong"/>
    <w:uiPriority w:val="22"/>
    <w:qFormat/>
    <w:rsid w:val="00221018"/>
    <w:rPr>
      <w:b/>
      <w:bCs/>
      <w:color w:val="628BAD" w:themeColor="accent2" w:themeShade="BF"/>
      <w:spacing w:val="5"/>
    </w:rPr>
  </w:style>
  <w:style w:type="character" w:styleId="Enfasicorsivo">
    <w:name w:val="Emphasis"/>
    <w:uiPriority w:val="20"/>
    <w:qFormat/>
    <w:rsid w:val="00221018"/>
    <w:rPr>
      <w:caps/>
      <w:spacing w:val="5"/>
      <w:sz w:val="20"/>
      <w:szCs w:val="20"/>
    </w:rPr>
  </w:style>
  <w:style w:type="paragraph" w:styleId="Citazione">
    <w:name w:val="Quote"/>
    <w:basedOn w:val="Normale"/>
    <w:next w:val="Normale"/>
    <w:link w:val="CitazioneCarattere"/>
    <w:uiPriority w:val="29"/>
    <w:qFormat/>
    <w:rsid w:val="00221018"/>
    <w:rPr>
      <w:i/>
      <w:iCs/>
    </w:rPr>
  </w:style>
  <w:style w:type="character" w:customStyle="1" w:styleId="CitazioneCarattere">
    <w:name w:val="Citazione Carattere"/>
    <w:basedOn w:val="Caratterepredefinitoparagrafo"/>
    <w:link w:val="Citazione"/>
    <w:uiPriority w:val="29"/>
    <w:rsid w:val="00221018"/>
    <w:rPr>
      <w:rFonts w:eastAsiaTheme="majorEastAsia" w:cstheme="majorBidi"/>
      <w:i/>
      <w:iCs/>
    </w:rPr>
  </w:style>
  <w:style w:type="paragraph" w:styleId="Citazioneintensa">
    <w:name w:val="Intense Quote"/>
    <w:basedOn w:val="Normale"/>
    <w:next w:val="Normale"/>
    <w:link w:val="CitazioneintensaCarattere"/>
    <w:uiPriority w:val="30"/>
    <w:qFormat/>
    <w:rsid w:val="00221018"/>
    <w:pPr>
      <w:pBdr>
        <w:top w:val="dotted" w:sz="2" w:space="10" w:color="3E5D78" w:themeColor="accent2" w:themeShade="80"/>
        <w:bottom w:val="dotted" w:sz="2" w:space="4" w:color="3E5D78" w:themeColor="accent2" w:themeShade="80"/>
      </w:pBdr>
      <w:spacing w:before="160" w:line="300" w:lineRule="auto"/>
      <w:ind w:left="1440" w:right="1440"/>
    </w:pPr>
    <w:rPr>
      <w:caps/>
      <w:color w:val="3E5C77" w:themeColor="accent2" w:themeShade="7F"/>
      <w:spacing w:val="5"/>
      <w:sz w:val="20"/>
      <w:szCs w:val="20"/>
    </w:rPr>
  </w:style>
  <w:style w:type="character" w:customStyle="1" w:styleId="CitazioneintensaCarattere">
    <w:name w:val="Citazione intensa Carattere"/>
    <w:basedOn w:val="Caratterepredefinitoparagrafo"/>
    <w:link w:val="Citazioneintensa"/>
    <w:uiPriority w:val="30"/>
    <w:rsid w:val="00221018"/>
    <w:rPr>
      <w:rFonts w:eastAsiaTheme="majorEastAsia" w:cstheme="majorBidi"/>
      <w:caps/>
      <w:color w:val="3E5C77" w:themeColor="accent2" w:themeShade="7F"/>
      <w:spacing w:val="5"/>
      <w:sz w:val="20"/>
      <w:szCs w:val="20"/>
    </w:rPr>
  </w:style>
  <w:style w:type="character" w:styleId="Enfasidelicata">
    <w:name w:val="Subtle Emphasis"/>
    <w:uiPriority w:val="19"/>
    <w:qFormat/>
    <w:rsid w:val="00221018"/>
    <w:rPr>
      <w:i/>
      <w:iCs/>
    </w:rPr>
  </w:style>
  <w:style w:type="character" w:styleId="Enfasiintensa">
    <w:name w:val="Intense Emphasis"/>
    <w:uiPriority w:val="21"/>
    <w:qFormat/>
    <w:rsid w:val="00221018"/>
    <w:rPr>
      <w:i/>
      <w:iCs/>
      <w:caps/>
      <w:spacing w:val="10"/>
      <w:sz w:val="20"/>
      <w:szCs w:val="20"/>
    </w:rPr>
  </w:style>
  <w:style w:type="character" w:styleId="Riferimentodelicato">
    <w:name w:val="Subtle Reference"/>
    <w:basedOn w:val="Caratterepredefinitoparagrafo"/>
    <w:uiPriority w:val="31"/>
    <w:qFormat/>
    <w:rsid w:val="00221018"/>
    <w:rPr>
      <w:rFonts w:asciiTheme="minorHAnsi" w:eastAsiaTheme="minorEastAsia" w:hAnsiTheme="minorHAnsi" w:cstheme="minorBidi"/>
      <w:i/>
      <w:iCs/>
      <w:color w:val="3E5C77" w:themeColor="accent2" w:themeShade="7F"/>
    </w:rPr>
  </w:style>
  <w:style w:type="character" w:styleId="Riferimentointenso">
    <w:name w:val="Intense Reference"/>
    <w:uiPriority w:val="32"/>
    <w:qFormat/>
    <w:rsid w:val="00221018"/>
    <w:rPr>
      <w:rFonts w:asciiTheme="minorHAnsi" w:eastAsiaTheme="minorEastAsia" w:hAnsiTheme="minorHAnsi" w:cstheme="minorBidi"/>
      <w:b/>
      <w:bCs/>
      <w:i/>
      <w:iCs/>
      <w:color w:val="3E5C77" w:themeColor="accent2" w:themeShade="7F"/>
    </w:rPr>
  </w:style>
  <w:style w:type="character" w:styleId="Titolodellibro">
    <w:name w:val="Book Title"/>
    <w:uiPriority w:val="33"/>
    <w:qFormat/>
    <w:rsid w:val="00221018"/>
    <w:rPr>
      <w:caps/>
      <w:color w:val="3E5C77" w:themeColor="accent2" w:themeShade="7F"/>
      <w:spacing w:val="5"/>
      <w:u w:color="3E5C77" w:themeColor="accent2" w:themeShade="7F"/>
    </w:rPr>
  </w:style>
  <w:style w:type="paragraph" w:customStyle="1" w:styleId="Pa6">
    <w:name w:val="Pa6"/>
    <w:basedOn w:val="Normale"/>
    <w:next w:val="Normale"/>
    <w:uiPriority w:val="99"/>
    <w:rsid w:val="00ED206C"/>
    <w:pPr>
      <w:autoSpaceDE w:val="0"/>
      <w:autoSpaceDN w:val="0"/>
      <w:adjustRightInd w:val="0"/>
      <w:spacing w:after="0" w:line="191" w:lineRule="atLeast"/>
    </w:pPr>
    <w:rPr>
      <w:rFonts w:ascii="Dax-Regular" w:eastAsiaTheme="minorHAnsi" w:hAnsi="Dax-Regular" w:cstheme="minorBidi"/>
      <w:szCs w:val="24"/>
      <w:lang w:bidi="ar-SA"/>
    </w:rPr>
  </w:style>
  <w:style w:type="character" w:customStyle="1" w:styleId="A5">
    <w:name w:val="A5"/>
    <w:uiPriority w:val="99"/>
    <w:rsid w:val="00ED206C"/>
    <w:rPr>
      <w:rFonts w:ascii="Adobe Jenson Pro" w:hAnsi="Adobe Jenson Pro" w:cs="Adobe Jenson Pro"/>
      <w:color w:val="000000"/>
      <w:sz w:val="19"/>
      <w:szCs w:val="19"/>
    </w:rPr>
  </w:style>
  <w:style w:type="paragraph" w:customStyle="1" w:styleId="Default">
    <w:name w:val="Default"/>
    <w:rsid w:val="00ED206C"/>
    <w:pPr>
      <w:autoSpaceDE w:val="0"/>
      <w:autoSpaceDN w:val="0"/>
      <w:adjustRightInd w:val="0"/>
      <w:spacing w:after="0" w:line="240" w:lineRule="auto"/>
    </w:pPr>
    <w:rPr>
      <w:rFonts w:ascii="Dax-Regular" w:eastAsiaTheme="minorHAnsi" w:hAnsi="Dax-Regular" w:cs="Dax-Regular"/>
      <w:color w:val="000000"/>
      <w:sz w:val="24"/>
      <w:szCs w:val="24"/>
      <w:lang w:val="it-IT" w:bidi="ar-SA"/>
    </w:rPr>
  </w:style>
  <w:style w:type="paragraph" w:customStyle="1" w:styleId="Pa4">
    <w:name w:val="Pa4"/>
    <w:basedOn w:val="Default"/>
    <w:next w:val="Default"/>
    <w:uiPriority w:val="99"/>
    <w:rsid w:val="00ED206C"/>
    <w:pPr>
      <w:spacing w:line="191" w:lineRule="atLeast"/>
    </w:pPr>
    <w:rPr>
      <w:rFonts w:cstheme="minorBidi"/>
      <w:color w:val="auto"/>
    </w:rPr>
  </w:style>
  <w:style w:type="paragraph" w:styleId="NormaleWeb">
    <w:name w:val="Normal (Web)"/>
    <w:basedOn w:val="Normale"/>
    <w:uiPriority w:val="99"/>
    <w:unhideWhenUsed/>
    <w:rsid w:val="00ED206C"/>
    <w:pPr>
      <w:spacing w:before="100" w:beforeAutospacing="1" w:after="100" w:afterAutospacing="1" w:line="240" w:lineRule="auto"/>
    </w:pPr>
    <w:rPr>
      <w:rFonts w:ascii="Times New Roman" w:eastAsia="Times New Roman" w:hAnsi="Times New Roman" w:cs="Times New Roman"/>
      <w:szCs w:val="24"/>
      <w:lang w:eastAsia="it-IT" w:bidi="ar-SA"/>
    </w:rPr>
  </w:style>
  <w:style w:type="character" w:customStyle="1" w:styleId="hps">
    <w:name w:val="hps"/>
    <w:basedOn w:val="Caratterepredefinitoparagrafo"/>
    <w:rsid w:val="00CF774A"/>
  </w:style>
  <w:style w:type="character" w:customStyle="1" w:styleId="shorttext">
    <w:name w:val="short_text"/>
    <w:basedOn w:val="Caratterepredefinitoparagrafo"/>
    <w:rsid w:val="00B06541"/>
  </w:style>
  <w:style w:type="paragraph" w:styleId="PreformattatoHTML">
    <w:name w:val="HTML Preformatted"/>
    <w:basedOn w:val="Normale"/>
    <w:link w:val="PreformattatoHTMLCarattere"/>
    <w:uiPriority w:val="99"/>
    <w:unhideWhenUsed/>
    <w:rsid w:val="00334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it-IT" w:bidi="ar-SA"/>
    </w:rPr>
  </w:style>
  <w:style w:type="character" w:customStyle="1" w:styleId="PreformattatoHTMLCarattere">
    <w:name w:val="Preformattato HTML Carattere"/>
    <w:basedOn w:val="Caratterepredefinitoparagrafo"/>
    <w:link w:val="PreformattatoHTML"/>
    <w:uiPriority w:val="99"/>
    <w:rsid w:val="003340DA"/>
    <w:rPr>
      <w:rFonts w:ascii="Courier New" w:eastAsia="Times New Roman" w:hAnsi="Courier New" w:cs="Courier New"/>
      <w:sz w:val="20"/>
      <w:szCs w:val="20"/>
      <w:lang w:val="it-IT" w:eastAsia="it-IT" w:bidi="ar-SA"/>
    </w:rPr>
  </w:style>
  <w:style w:type="character" w:styleId="MacchinadascrivereHTML">
    <w:name w:val="HTML Typewriter"/>
    <w:basedOn w:val="Caratterepredefinitoparagrafo"/>
    <w:uiPriority w:val="99"/>
    <w:semiHidden/>
    <w:unhideWhenUsed/>
    <w:rsid w:val="003340DA"/>
    <w:rPr>
      <w:rFonts w:ascii="Courier New" w:eastAsia="Times New Roman" w:hAnsi="Courier New" w:cs="Courier New"/>
      <w:sz w:val="20"/>
      <w:szCs w:val="20"/>
    </w:rPr>
  </w:style>
  <w:style w:type="paragraph" w:styleId="Sommario3">
    <w:name w:val="toc 3"/>
    <w:basedOn w:val="Normale"/>
    <w:next w:val="Normale"/>
    <w:autoRedefine/>
    <w:uiPriority w:val="39"/>
    <w:unhideWhenUsed/>
    <w:qFormat/>
    <w:rsid w:val="00D90DA3"/>
    <w:pPr>
      <w:spacing w:after="100" w:line="276" w:lineRule="auto"/>
      <w:ind w:left="440"/>
      <w:jc w:val="left"/>
    </w:pPr>
    <w:rPr>
      <w:rFonts w:eastAsiaTheme="minorEastAsia" w:cstheme="minorBidi"/>
      <w:sz w:val="22"/>
      <w:lang w:eastAsia="it-IT" w:bidi="ar-SA"/>
    </w:rPr>
  </w:style>
  <w:style w:type="paragraph" w:styleId="Bibliografia">
    <w:name w:val="Bibliography"/>
    <w:basedOn w:val="Normale"/>
    <w:next w:val="Normale"/>
    <w:uiPriority w:val="1"/>
    <w:unhideWhenUsed/>
    <w:rsid w:val="00AD40F4"/>
    <w:pPr>
      <w:spacing w:after="240" w:line="276" w:lineRule="auto"/>
      <w:jc w:val="left"/>
    </w:pPr>
    <w:rPr>
      <w:rFonts w:ascii="Calisto MT" w:eastAsia="MS Mincho" w:hAnsi="Calisto MT" w:cs="Times New Roman"/>
      <w:szCs w:val="24"/>
      <w:lang w:eastAsia="it-IT" w:bidi="ar-SA"/>
    </w:rPr>
  </w:style>
  <w:style w:type="paragraph" w:customStyle="1" w:styleId="Codice">
    <w:name w:val="Codice"/>
    <w:qFormat/>
    <w:rsid w:val="0059250E"/>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566"/>
    </w:pPr>
    <w:rPr>
      <w:rFonts w:ascii="Andale Mono" w:hAnsi="Andale Mono" w:cs="Helvetica"/>
      <w:sz w:val="20"/>
      <w:szCs w:val="24"/>
      <w:lang w:val="en-GB" w:bidi="ar-SA"/>
    </w:rPr>
  </w:style>
  <w:style w:type="character" w:customStyle="1" w:styleId="atn">
    <w:name w:val="atn"/>
    <w:basedOn w:val="Caratterepredefinitoparagrafo"/>
    <w:rsid w:val="003C6991"/>
  </w:style>
  <w:style w:type="character" w:styleId="Testosegnaposto">
    <w:name w:val="Placeholder Text"/>
    <w:basedOn w:val="Caratterepredefinitoparagrafo"/>
    <w:uiPriority w:val="99"/>
    <w:semiHidden/>
    <w:rsid w:val="008314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508341">
      <w:bodyDiv w:val="1"/>
      <w:marLeft w:val="0"/>
      <w:marRight w:val="0"/>
      <w:marTop w:val="0"/>
      <w:marBottom w:val="0"/>
      <w:divBdr>
        <w:top w:val="none" w:sz="0" w:space="0" w:color="auto"/>
        <w:left w:val="none" w:sz="0" w:space="0" w:color="auto"/>
        <w:bottom w:val="none" w:sz="0" w:space="0" w:color="auto"/>
        <w:right w:val="none" w:sz="0" w:space="0" w:color="auto"/>
      </w:divBdr>
    </w:div>
    <w:div w:id="262961219">
      <w:bodyDiv w:val="1"/>
      <w:marLeft w:val="0"/>
      <w:marRight w:val="0"/>
      <w:marTop w:val="0"/>
      <w:marBottom w:val="0"/>
      <w:divBdr>
        <w:top w:val="none" w:sz="0" w:space="0" w:color="auto"/>
        <w:left w:val="none" w:sz="0" w:space="0" w:color="auto"/>
        <w:bottom w:val="none" w:sz="0" w:space="0" w:color="auto"/>
        <w:right w:val="none" w:sz="0" w:space="0" w:color="auto"/>
      </w:divBdr>
    </w:div>
    <w:div w:id="455299230">
      <w:bodyDiv w:val="1"/>
      <w:marLeft w:val="0"/>
      <w:marRight w:val="0"/>
      <w:marTop w:val="0"/>
      <w:marBottom w:val="0"/>
      <w:divBdr>
        <w:top w:val="none" w:sz="0" w:space="0" w:color="auto"/>
        <w:left w:val="none" w:sz="0" w:space="0" w:color="auto"/>
        <w:bottom w:val="none" w:sz="0" w:space="0" w:color="auto"/>
        <w:right w:val="none" w:sz="0" w:space="0" w:color="auto"/>
      </w:divBdr>
    </w:div>
    <w:div w:id="508057547">
      <w:bodyDiv w:val="1"/>
      <w:marLeft w:val="0"/>
      <w:marRight w:val="0"/>
      <w:marTop w:val="0"/>
      <w:marBottom w:val="0"/>
      <w:divBdr>
        <w:top w:val="none" w:sz="0" w:space="0" w:color="auto"/>
        <w:left w:val="none" w:sz="0" w:space="0" w:color="auto"/>
        <w:bottom w:val="none" w:sz="0" w:space="0" w:color="auto"/>
        <w:right w:val="none" w:sz="0" w:space="0" w:color="auto"/>
      </w:divBdr>
    </w:div>
    <w:div w:id="529416105">
      <w:bodyDiv w:val="1"/>
      <w:marLeft w:val="0"/>
      <w:marRight w:val="0"/>
      <w:marTop w:val="0"/>
      <w:marBottom w:val="0"/>
      <w:divBdr>
        <w:top w:val="none" w:sz="0" w:space="0" w:color="auto"/>
        <w:left w:val="none" w:sz="0" w:space="0" w:color="auto"/>
        <w:bottom w:val="none" w:sz="0" w:space="0" w:color="auto"/>
        <w:right w:val="none" w:sz="0" w:space="0" w:color="auto"/>
      </w:divBdr>
    </w:div>
    <w:div w:id="530920777">
      <w:bodyDiv w:val="1"/>
      <w:marLeft w:val="0"/>
      <w:marRight w:val="0"/>
      <w:marTop w:val="0"/>
      <w:marBottom w:val="0"/>
      <w:divBdr>
        <w:top w:val="none" w:sz="0" w:space="0" w:color="auto"/>
        <w:left w:val="none" w:sz="0" w:space="0" w:color="auto"/>
        <w:bottom w:val="none" w:sz="0" w:space="0" w:color="auto"/>
        <w:right w:val="none" w:sz="0" w:space="0" w:color="auto"/>
      </w:divBdr>
    </w:div>
    <w:div w:id="610672148">
      <w:bodyDiv w:val="1"/>
      <w:marLeft w:val="0"/>
      <w:marRight w:val="0"/>
      <w:marTop w:val="0"/>
      <w:marBottom w:val="0"/>
      <w:divBdr>
        <w:top w:val="none" w:sz="0" w:space="0" w:color="auto"/>
        <w:left w:val="none" w:sz="0" w:space="0" w:color="auto"/>
        <w:bottom w:val="none" w:sz="0" w:space="0" w:color="auto"/>
        <w:right w:val="none" w:sz="0" w:space="0" w:color="auto"/>
      </w:divBdr>
    </w:div>
    <w:div w:id="617637707">
      <w:bodyDiv w:val="1"/>
      <w:marLeft w:val="0"/>
      <w:marRight w:val="0"/>
      <w:marTop w:val="0"/>
      <w:marBottom w:val="0"/>
      <w:divBdr>
        <w:top w:val="none" w:sz="0" w:space="0" w:color="auto"/>
        <w:left w:val="none" w:sz="0" w:space="0" w:color="auto"/>
        <w:bottom w:val="none" w:sz="0" w:space="0" w:color="auto"/>
        <w:right w:val="none" w:sz="0" w:space="0" w:color="auto"/>
      </w:divBdr>
    </w:div>
    <w:div w:id="655650248">
      <w:bodyDiv w:val="1"/>
      <w:marLeft w:val="0"/>
      <w:marRight w:val="0"/>
      <w:marTop w:val="0"/>
      <w:marBottom w:val="0"/>
      <w:divBdr>
        <w:top w:val="none" w:sz="0" w:space="0" w:color="auto"/>
        <w:left w:val="none" w:sz="0" w:space="0" w:color="auto"/>
        <w:bottom w:val="none" w:sz="0" w:space="0" w:color="auto"/>
        <w:right w:val="none" w:sz="0" w:space="0" w:color="auto"/>
      </w:divBdr>
      <w:divsChild>
        <w:div w:id="1604070854">
          <w:marLeft w:val="0"/>
          <w:marRight w:val="0"/>
          <w:marTop w:val="0"/>
          <w:marBottom w:val="0"/>
          <w:divBdr>
            <w:top w:val="none" w:sz="0" w:space="0" w:color="auto"/>
            <w:left w:val="none" w:sz="0" w:space="0" w:color="auto"/>
            <w:bottom w:val="none" w:sz="0" w:space="0" w:color="auto"/>
            <w:right w:val="none" w:sz="0" w:space="0" w:color="auto"/>
          </w:divBdr>
          <w:divsChild>
            <w:div w:id="1056052234">
              <w:marLeft w:val="0"/>
              <w:marRight w:val="0"/>
              <w:marTop w:val="0"/>
              <w:marBottom w:val="0"/>
              <w:divBdr>
                <w:top w:val="none" w:sz="0" w:space="0" w:color="auto"/>
                <w:left w:val="none" w:sz="0" w:space="0" w:color="auto"/>
                <w:bottom w:val="none" w:sz="0" w:space="0" w:color="auto"/>
                <w:right w:val="none" w:sz="0" w:space="0" w:color="auto"/>
              </w:divBdr>
              <w:divsChild>
                <w:div w:id="1851678158">
                  <w:marLeft w:val="0"/>
                  <w:marRight w:val="0"/>
                  <w:marTop w:val="0"/>
                  <w:marBottom w:val="0"/>
                  <w:divBdr>
                    <w:top w:val="none" w:sz="0" w:space="0" w:color="auto"/>
                    <w:left w:val="none" w:sz="0" w:space="0" w:color="auto"/>
                    <w:bottom w:val="none" w:sz="0" w:space="0" w:color="auto"/>
                    <w:right w:val="none" w:sz="0" w:space="0" w:color="auto"/>
                  </w:divBdr>
                  <w:divsChild>
                    <w:div w:id="1852837932">
                      <w:marLeft w:val="0"/>
                      <w:marRight w:val="0"/>
                      <w:marTop w:val="0"/>
                      <w:marBottom w:val="0"/>
                      <w:divBdr>
                        <w:top w:val="none" w:sz="0" w:space="0" w:color="auto"/>
                        <w:left w:val="none" w:sz="0" w:space="0" w:color="auto"/>
                        <w:bottom w:val="none" w:sz="0" w:space="0" w:color="auto"/>
                        <w:right w:val="none" w:sz="0" w:space="0" w:color="auto"/>
                      </w:divBdr>
                      <w:divsChild>
                        <w:div w:id="1925340756">
                          <w:marLeft w:val="0"/>
                          <w:marRight w:val="0"/>
                          <w:marTop w:val="0"/>
                          <w:marBottom w:val="0"/>
                          <w:divBdr>
                            <w:top w:val="none" w:sz="0" w:space="0" w:color="auto"/>
                            <w:left w:val="none" w:sz="0" w:space="0" w:color="auto"/>
                            <w:bottom w:val="none" w:sz="0" w:space="0" w:color="auto"/>
                            <w:right w:val="none" w:sz="0" w:space="0" w:color="auto"/>
                          </w:divBdr>
                          <w:divsChild>
                            <w:div w:id="11641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6426020">
      <w:bodyDiv w:val="1"/>
      <w:marLeft w:val="0"/>
      <w:marRight w:val="0"/>
      <w:marTop w:val="0"/>
      <w:marBottom w:val="0"/>
      <w:divBdr>
        <w:top w:val="none" w:sz="0" w:space="0" w:color="auto"/>
        <w:left w:val="none" w:sz="0" w:space="0" w:color="auto"/>
        <w:bottom w:val="none" w:sz="0" w:space="0" w:color="auto"/>
        <w:right w:val="none" w:sz="0" w:space="0" w:color="auto"/>
      </w:divBdr>
    </w:div>
    <w:div w:id="694891144">
      <w:bodyDiv w:val="1"/>
      <w:marLeft w:val="0"/>
      <w:marRight w:val="0"/>
      <w:marTop w:val="0"/>
      <w:marBottom w:val="0"/>
      <w:divBdr>
        <w:top w:val="none" w:sz="0" w:space="0" w:color="auto"/>
        <w:left w:val="none" w:sz="0" w:space="0" w:color="auto"/>
        <w:bottom w:val="none" w:sz="0" w:space="0" w:color="auto"/>
        <w:right w:val="none" w:sz="0" w:space="0" w:color="auto"/>
      </w:divBdr>
    </w:div>
    <w:div w:id="1063528023">
      <w:bodyDiv w:val="1"/>
      <w:marLeft w:val="0"/>
      <w:marRight w:val="0"/>
      <w:marTop w:val="0"/>
      <w:marBottom w:val="0"/>
      <w:divBdr>
        <w:top w:val="none" w:sz="0" w:space="0" w:color="auto"/>
        <w:left w:val="none" w:sz="0" w:space="0" w:color="auto"/>
        <w:bottom w:val="none" w:sz="0" w:space="0" w:color="auto"/>
        <w:right w:val="none" w:sz="0" w:space="0" w:color="auto"/>
      </w:divBdr>
    </w:div>
    <w:div w:id="1148521634">
      <w:bodyDiv w:val="1"/>
      <w:marLeft w:val="0"/>
      <w:marRight w:val="0"/>
      <w:marTop w:val="0"/>
      <w:marBottom w:val="0"/>
      <w:divBdr>
        <w:top w:val="none" w:sz="0" w:space="0" w:color="auto"/>
        <w:left w:val="none" w:sz="0" w:space="0" w:color="auto"/>
        <w:bottom w:val="none" w:sz="0" w:space="0" w:color="auto"/>
        <w:right w:val="none" w:sz="0" w:space="0" w:color="auto"/>
      </w:divBdr>
    </w:div>
    <w:div w:id="1224023648">
      <w:bodyDiv w:val="1"/>
      <w:marLeft w:val="0"/>
      <w:marRight w:val="0"/>
      <w:marTop w:val="0"/>
      <w:marBottom w:val="0"/>
      <w:divBdr>
        <w:top w:val="none" w:sz="0" w:space="0" w:color="auto"/>
        <w:left w:val="none" w:sz="0" w:space="0" w:color="auto"/>
        <w:bottom w:val="none" w:sz="0" w:space="0" w:color="auto"/>
        <w:right w:val="none" w:sz="0" w:space="0" w:color="auto"/>
      </w:divBdr>
      <w:divsChild>
        <w:div w:id="1951937014">
          <w:marLeft w:val="0"/>
          <w:marRight w:val="0"/>
          <w:marTop w:val="0"/>
          <w:marBottom w:val="0"/>
          <w:divBdr>
            <w:top w:val="none" w:sz="0" w:space="0" w:color="auto"/>
            <w:left w:val="none" w:sz="0" w:space="0" w:color="auto"/>
            <w:bottom w:val="none" w:sz="0" w:space="0" w:color="auto"/>
            <w:right w:val="none" w:sz="0" w:space="0" w:color="auto"/>
          </w:divBdr>
          <w:divsChild>
            <w:div w:id="84941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310309">
      <w:bodyDiv w:val="1"/>
      <w:marLeft w:val="0"/>
      <w:marRight w:val="0"/>
      <w:marTop w:val="0"/>
      <w:marBottom w:val="0"/>
      <w:divBdr>
        <w:top w:val="none" w:sz="0" w:space="0" w:color="auto"/>
        <w:left w:val="none" w:sz="0" w:space="0" w:color="auto"/>
        <w:bottom w:val="none" w:sz="0" w:space="0" w:color="auto"/>
        <w:right w:val="none" w:sz="0" w:space="0" w:color="auto"/>
      </w:divBdr>
    </w:div>
    <w:div w:id="1374964026">
      <w:bodyDiv w:val="1"/>
      <w:marLeft w:val="0"/>
      <w:marRight w:val="0"/>
      <w:marTop w:val="0"/>
      <w:marBottom w:val="0"/>
      <w:divBdr>
        <w:top w:val="none" w:sz="0" w:space="0" w:color="auto"/>
        <w:left w:val="none" w:sz="0" w:space="0" w:color="auto"/>
        <w:bottom w:val="none" w:sz="0" w:space="0" w:color="auto"/>
        <w:right w:val="none" w:sz="0" w:space="0" w:color="auto"/>
      </w:divBdr>
      <w:divsChild>
        <w:div w:id="1527672588">
          <w:marLeft w:val="0"/>
          <w:marRight w:val="0"/>
          <w:marTop w:val="0"/>
          <w:marBottom w:val="0"/>
          <w:divBdr>
            <w:top w:val="none" w:sz="0" w:space="0" w:color="auto"/>
            <w:left w:val="none" w:sz="0" w:space="0" w:color="auto"/>
            <w:bottom w:val="none" w:sz="0" w:space="0" w:color="auto"/>
            <w:right w:val="none" w:sz="0" w:space="0" w:color="auto"/>
          </w:divBdr>
          <w:divsChild>
            <w:div w:id="94353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23944">
      <w:bodyDiv w:val="1"/>
      <w:marLeft w:val="0"/>
      <w:marRight w:val="0"/>
      <w:marTop w:val="0"/>
      <w:marBottom w:val="0"/>
      <w:divBdr>
        <w:top w:val="none" w:sz="0" w:space="0" w:color="auto"/>
        <w:left w:val="none" w:sz="0" w:space="0" w:color="auto"/>
        <w:bottom w:val="none" w:sz="0" w:space="0" w:color="auto"/>
        <w:right w:val="none" w:sz="0" w:space="0" w:color="auto"/>
      </w:divBdr>
    </w:div>
    <w:div w:id="1815484037">
      <w:bodyDiv w:val="1"/>
      <w:marLeft w:val="0"/>
      <w:marRight w:val="0"/>
      <w:marTop w:val="0"/>
      <w:marBottom w:val="0"/>
      <w:divBdr>
        <w:top w:val="none" w:sz="0" w:space="0" w:color="auto"/>
        <w:left w:val="none" w:sz="0" w:space="0" w:color="auto"/>
        <w:bottom w:val="none" w:sz="0" w:space="0" w:color="auto"/>
        <w:right w:val="none" w:sz="0" w:space="0" w:color="auto"/>
      </w:divBdr>
    </w:div>
    <w:div w:id="1881089475">
      <w:bodyDiv w:val="1"/>
      <w:marLeft w:val="0"/>
      <w:marRight w:val="0"/>
      <w:marTop w:val="0"/>
      <w:marBottom w:val="0"/>
      <w:divBdr>
        <w:top w:val="none" w:sz="0" w:space="0" w:color="auto"/>
        <w:left w:val="none" w:sz="0" w:space="0" w:color="auto"/>
        <w:bottom w:val="none" w:sz="0" w:space="0" w:color="auto"/>
        <w:right w:val="none" w:sz="0" w:space="0" w:color="auto"/>
      </w:divBdr>
      <w:divsChild>
        <w:div w:id="658075192">
          <w:marLeft w:val="0"/>
          <w:marRight w:val="0"/>
          <w:marTop w:val="0"/>
          <w:marBottom w:val="0"/>
          <w:divBdr>
            <w:top w:val="none" w:sz="0" w:space="0" w:color="auto"/>
            <w:left w:val="none" w:sz="0" w:space="0" w:color="auto"/>
            <w:bottom w:val="none" w:sz="0" w:space="0" w:color="auto"/>
            <w:right w:val="none" w:sz="0" w:space="0" w:color="auto"/>
          </w:divBdr>
          <w:divsChild>
            <w:div w:id="22186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chart" Target="charts/chart9.xml"/><Relationship Id="rId21" Type="http://schemas.openxmlformats.org/officeDocument/2006/relationships/chart" Target="charts/chart10.xml"/><Relationship Id="rId22" Type="http://schemas.openxmlformats.org/officeDocument/2006/relationships/chart" Target="charts/chart11.xml"/><Relationship Id="rId23" Type="http://schemas.openxmlformats.org/officeDocument/2006/relationships/chart" Target="charts/chart12.xml"/><Relationship Id="rId24" Type="http://schemas.openxmlformats.org/officeDocument/2006/relationships/chart" Target="charts/chart13.xml"/><Relationship Id="rId25" Type="http://schemas.openxmlformats.org/officeDocument/2006/relationships/chart" Target="charts/chart14.xml"/><Relationship Id="rId26" Type="http://schemas.openxmlformats.org/officeDocument/2006/relationships/chart" Target="charts/chart15.xml"/><Relationship Id="rId27" Type="http://schemas.openxmlformats.org/officeDocument/2006/relationships/chart" Target="charts/chart16.xml"/><Relationship Id="rId28" Type="http://schemas.openxmlformats.org/officeDocument/2006/relationships/chart" Target="charts/chart17.xml"/><Relationship Id="rId29" Type="http://schemas.openxmlformats.org/officeDocument/2006/relationships/chart" Target="charts/chart18.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30" Type="http://schemas.openxmlformats.org/officeDocument/2006/relationships/chart" Target="charts/chart19.xml"/><Relationship Id="rId31" Type="http://schemas.openxmlformats.org/officeDocument/2006/relationships/chart" Target="charts/chart20.xml"/><Relationship Id="rId32" Type="http://schemas.openxmlformats.org/officeDocument/2006/relationships/chart" Target="charts/chart21.xml"/><Relationship Id="rId9" Type="http://schemas.openxmlformats.org/officeDocument/2006/relationships/endnotes" Target="endnote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33" Type="http://schemas.openxmlformats.org/officeDocument/2006/relationships/chart" Target="charts/chart22.xml"/><Relationship Id="rId34" Type="http://schemas.openxmlformats.org/officeDocument/2006/relationships/chart" Target="charts/chart23.xml"/><Relationship Id="rId35" Type="http://schemas.openxmlformats.org/officeDocument/2006/relationships/chart" Target="charts/chart24.xml"/><Relationship Id="rId36" Type="http://schemas.openxmlformats.org/officeDocument/2006/relationships/chart" Target="charts/chart25.xml"/><Relationship Id="rId10" Type="http://schemas.openxmlformats.org/officeDocument/2006/relationships/image" Target="media/image1.png"/><Relationship Id="rId11" Type="http://schemas.openxmlformats.org/officeDocument/2006/relationships/hyperlink" Target="https://github.com/" TargetMode="External"/><Relationship Id="rId12" Type="http://schemas.openxmlformats.org/officeDocument/2006/relationships/chart" Target="charts/chart1.xml"/><Relationship Id="rId13" Type="http://schemas.openxmlformats.org/officeDocument/2006/relationships/chart" Target="charts/chart2.xml"/><Relationship Id="rId14" Type="http://schemas.openxmlformats.org/officeDocument/2006/relationships/chart" Target="charts/chart3.xml"/><Relationship Id="rId15" Type="http://schemas.openxmlformats.org/officeDocument/2006/relationships/chart" Target="charts/chart4.xml"/><Relationship Id="rId16" Type="http://schemas.openxmlformats.org/officeDocument/2006/relationships/chart" Target="charts/chart5.xml"/><Relationship Id="rId17" Type="http://schemas.openxmlformats.org/officeDocument/2006/relationships/chart" Target="charts/chart6.xml"/><Relationship Id="rId18" Type="http://schemas.openxmlformats.org/officeDocument/2006/relationships/chart" Target="charts/chart7.xml"/><Relationship Id="rId19" Type="http://schemas.openxmlformats.org/officeDocument/2006/relationships/chart" Target="charts/chart8.xml"/><Relationship Id="rId37" Type="http://schemas.openxmlformats.org/officeDocument/2006/relationships/chart" Target="charts/chart26.xml"/><Relationship Id="rId38" Type="http://schemas.openxmlformats.org/officeDocument/2006/relationships/chart" Target="charts/chart27.xml"/><Relationship Id="rId39" Type="http://schemas.openxmlformats.org/officeDocument/2006/relationships/chart" Target="charts/chart28.xml"/><Relationship Id="rId40" Type="http://schemas.openxmlformats.org/officeDocument/2006/relationships/chart" Target="charts/chart29.xml"/><Relationship Id="rId41" Type="http://schemas.openxmlformats.org/officeDocument/2006/relationships/chart" Target="charts/chart30.xml"/><Relationship Id="rId42" Type="http://schemas.openxmlformats.org/officeDocument/2006/relationships/chart" Target="charts/chart31.xml"/><Relationship Id="rId43" Type="http://schemas.openxmlformats.org/officeDocument/2006/relationships/chart" Target="charts/chart32.xml"/><Relationship Id="rId44" Type="http://schemas.openxmlformats.org/officeDocument/2006/relationships/header" Target="header1.xml"/><Relationship Id="rId4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H:\Docs\modello.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1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2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0.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1.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32.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7.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8.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_rels/chart9.xml.rels><?xml version="1.0" encoding="UTF-8" standalone="yes"?>
<Relationships xmlns="http://schemas.openxmlformats.org/package/2006/relationships"><Relationship Id="rId1" Type="http://schemas.openxmlformats.org/officeDocument/2006/relationships/oleObject" Target="file:///C:\Users\Asus\Dropbox\hpc\tCalcolo.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baseline="0"/>
              <a:t>Heavy function application</a:t>
            </a:r>
            <a:endParaRPr lang="en-US" sz="1400"/>
          </a:p>
        </c:rich>
      </c:tx>
      <c:layout/>
      <c:overlay val="0"/>
    </c:title>
    <c:autoTitleDeleted val="0"/>
    <c:plotArea>
      <c:layout/>
      <c:lineChart>
        <c:grouping val="standard"/>
        <c:varyColors val="1"/>
        <c:ser>
          <c:idx val="0"/>
          <c:order val="0"/>
          <c:tx>
            <c:strRef>
              <c:f>Foglio1!$A$60</c:f>
              <c:strCache>
                <c:ptCount val="1"/>
                <c:pt idx="0">
                  <c:v>MM</c:v>
                </c:pt>
              </c:strCache>
            </c:strRef>
          </c:tx>
          <c:marker>
            <c:symbol val="square"/>
            <c:size val="7"/>
          </c:marker>
          <c:cat>
            <c:strRef>
              <c:f>Foglio1!$B$59:$D$59</c:f>
              <c:strCache>
                <c:ptCount val="3"/>
                <c:pt idx="0">
                  <c:v>No-Heavy</c:v>
                </c:pt>
                <c:pt idx="1">
                  <c:v>Funct1</c:v>
                </c:pt>
                <c:pt idx="2">
                  <c:v>Funct2</c:v>
                </c:pt>
              </c:strCache>
            </c:strRef>
          </c:cat>
          <c:val>
            <c:numRef>
              <c:f>Foglio1!$B$60:$D$60</c:f>
              <c:numCache>
                <c:formatCode>@</c:formatCode>
                <c:ptCount val="3"/>
                <c:pt idx="0">
                  <c:v>2.282388</c:v>
                </c:pt>
                <c:pt idx="1">
                  <c:v>12.014279</c:v>
                </c:pt>
                <c:pt idx="2">
                  <c:v>26.71965</c:v>
                </c:pt>
              </c:numCache>
            </c:numRef>
          </c:val>
          <c:smooth val="0"/>
        </c:ser>
        <c:ser>
          <c:idx val="3"/>
          <c:order val="1"/>
          <c:tx>
            <c:strRef>
              <c:f>Foglio1!$A$61</c:f>
              <c:strCache>
                <c:ptCount val="1"/>
                <c:pt idx="0">
                  <c:v>MM-fast</c:v>
                </c:pt>
              </c:strCache>
            </c:strRef>
          </c:tx>
          <c:marker>
            <c:symbol val="square"/>
            <c:size val="7"/>
          </c:marker>
          <c:cat>
            <c:strRef>
              <c:f>Foglio1!$B$59:$D$59</c:f>
              <c:strCache>
                <c:ptCount val="3"/>
                <c:pt idx="0">
                  <c:v>No-Heavy</c:v>
                </c:pt>
                <c:pt idx="1">
                  <c:v>Funct1</c:v>
                </c:pt>
                <c:pt idx="2">
                  <c:v>Funct2</c:v>
                </c:pt>
              </c:strCache>
            </c:strRef>
          </c:cat>
          <c:val>
            <c:numRef>
              <c:f>Foglio1!$B$61:$D$61</c:f>
              <c:numCache>
                <c:formatCode>@</c:formatCode>
                <c:ptCount val="3"/>
                <c:pt idx="0">
                  <c:v>3.696315</c:v>
                </c:pt>
                <c:pt idx="1">
                  <c:v>14.011755</c:v>
                </c:pt>
                <c:pt idx="2">
                  <c:v>28.588837</c:v>
                </c:pt>
              </c:numCache>
            </c:numRef>
          </c:val>
          <c:smooth val="0"/>
        </c:ser>
        <c:ser>
          <c:idx val="1"/>
          <c:order val="2"/>
          <c:tx>
            <c:strRef>
              <c:f>Foglio1!$A$62</c:f>
              <c:strCache>
                <c:ptCount val="1"/>
                <c:pt idx="0">
                  <c:v>Cannon</c:v>
                </c:pt>
              </c:strCache>
            </c:strRef>
          </c:tx>
          <c:cat>
            <c:strRef>
              <c:f>Foglio1!$B$59:$D$59</c:f>
              <c:strCache>
                <c:ptCount val="3"/>
                <c:pt idx="0">
                  <c:v>No-Heavy</c:v>
                </c:pt>
                <c:pt idx="1">
                  <c:v>Funct1</c:v>
                </c:pt>
                <c:pt idx="2">
                  <c:v>Funct2</c:v>
                </c:pt>
              </c:strCache>
            </c:strRef>
          </c:cat>
          <c:val>
            <c:numRef>
              <c:f>Foglio1!$B$62:$D$62</c:f>
              <c:numCache>
                <c:formatCode>@</c:formatCode>
                <c:ptCount val="3"/>
                <c:pt idx="0">
                  <c:v>2.225091</c:v>
                </c:pt>
                <c:pt idx="1">
                  <c:v>12.836694</c:v>
                </c:pt>
                <c:pt idx="2">
                  <c:v>28.015495</c:v>
                </c:pt>
              </c:numCache>
            </c:numRef>
          </c:val>
          <c:smooth val="0"/>
        </c:ser>
        <c:ser>
          <c:idx val="2"/>
          <c:order val="3"/>
          <c:tx>
            <c:strRef>
              <c:f>Foglio1!$A$63</c:f>
              <c:strCache>
                <c:ptCount val="1"/>
                <c:pt idx="0">
                  <c:v>Farm</c:v>
                </c:pt>
              </c:strCache>
            </c:strRef>
          </c:tx>
          <c:marker>
            <c:symbol val="square"/>
            <c:size val="7"/>
          </c:marker>
          <c:cat>
            <c:strRef>
              <c:f>Foglio1!$B$59:$D$59</c:f>
              <c:strCache>
                <c:ptCount val="3"/>
                <c:pt idx="0">
                  <c:v>No-Heavy</c:v>
                </c:pt>
                <c:pt idx="1">
                  <c:v>Funct1</c:v>
                </c:pt>
                <c:pt idx="2">
                  <c:v>Funct2</c:v>
                </c:pt>
              </c:strCache>
            </c:strRef>
          </c:cat>
          <c:val>
            <c:numRef>
              <c:f>Foglio1!$B$63:$D$63</c:f>
              <c:numCache>
                <c:formatCode>@</c:formatCode>
                <c:ptCount val="3"/>
                <c:pt idx="0">
                  <c:v>4.405661</c:v>
                </c:pt>
                <c:pt idx="1">
                  <c:v>14.914249</c:v>
                </c:pt>
                <c:pt idx="2">
                  <c:v>29.884964</c:v>
                </c:pt>
              </c:numCache>
            </c:numRef>
          </c:val>
          <c:smooth val="0"/>
        </c:ser>
        <c:dLbls>
          <c:showLegendKey val="0"/>
          <c:showVal val="0"/>
          <c:showCatName val="0"/>
          <c:showSerName val="0"/>
          <c:showPercent val="0"/>
          <c:showBubbleSize val="0"/>
        </c:dLbls>
        <c:marker val="1"/>
        <c:smooth val="0"/>
        <c:axId val="2125574856"/>
        <c:axId val="2125567960"/>
      </c:lineChart>
      <c:catAx>
        <c:axId val="2125574856"/>
        <c:scaling>
          <c:orientation val="minMax"/>
        </c:scaling>
        <c:delete val="0"/>
        <c:axPos val="b"/>
        <c:title>
          <c:tx>
            <c:rich>
              <a:bodyPr/>
              <a:lstStyle/>
              <a:p>
                <a:pPr>
                  <a:defRPr/>
                </a:pPr>
                <a:r>
                  <a:rPr lang="en-US"/>
                  <a:t>Heavy function</a:t>
                </a:r>
              </a:p>
            </c:rich>
          </c:tx>
          <c:layout/>
          <c:overlay val="0"/>
        </c:title>
        <c:numFmt formatCode="General" sourceLinked="1"/>
        <c:majorTickMark val="none"/>
        <c:minorTickMark val="none"/>
        <c:tickLblPos val="nextTo"/>
        <c:crossAx val="2125567960"/>
        <c:crossesAt val="0.0"/>
        <c:auto val="1"/>
        <c:lblAlgn val="ctr"/>
        <c:lblOffset val="100"/>
        <c:noMultiLvlLbl val="1"/>
      </c:catAx>
      <c:valAx>
        <c:axId val="212556796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557485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 192x192 - Heavy function off</a:t>
            </a:r>
          </a:p>
        </c:rich>
      </c:tx>
      <c:layout/>
      <c:overlay val="0"/>
    </c:title>
    <c:autoTitleDeleted val="0"/>
    <c:plotArea>
      <c:layout/>
      <c:lineChart>
        <c:grouping val="standard"/>
        <c:varyColors val="1"/>
        <c:ser>
          <c:idx val="0"/>
          <c:order val="0"/>
          <c:tx>
            <c:strRef>
              <c:f>Foglio1!$A$4</c:f>
              <c:strCache>
                <c:ptCount val="1"/>
                <c:pt idx="0">
                  <c:v>MM</c:v>
                </c:pt>
              </c:strCache>
            </c:strRef>
          </c:tx>
          <c:marker>
            <c:symbol val="square"/>
            <c:size val="7"/>
          </c:marker>
          <c:cat>
            <c:numRef>
              <c:f>Foglio1!$B$3:$D$3</c:f>
              <c:numCache>
                <c:formatCode>General</c:formatCode>
                <c:ptCount val="3"/>
                <c:pt idx="0">
                  <c:v>4.0</c:v>
                </c:pt>
                <c:pt idx="1">
                  <c:v>9.0</c:v>
                </c:pt>
                <c:pt idx="2">
                  <c:v>16.0</c:v>
                </c:pt>
              </c:numCache>
            </c:numRef>
          </c:cat>
          <c:val>
            <c:numRef>
              <c:f>Foglio1!$B$4:$D$4</c:f>
              <c:numCache>
                <c:formatCode>General</c:formatCode>
                <c:ptCount val="3"/>
                <c:pt idx="0">
                  <c:v>0.043851</c:v>
                </c:pt>
                <c:pt idx="1">
                  <c:v>0.045719</c:v>
                </c:pt>
                <c:pt idx="2">
                  <c:v>0.049528</c:v>
                </c:pt>
              </c:numCache>
            </c:numRef>
          </c:val>
          <c:smooth val="0"/>
        </c:ser>
        <c:ser>
          <c:idx val="3"/>
          <c:order val="1"/>
          <c:tx>
            <c:strRef>
              <c:f>Foglio1!$A$5</c:f>
              <c:strCache>
                <c:ptCount val="1"/>
                <c:pt idx="0">
                  <c:v>MM-fast</c:v>
                </c:pt>
              </c:strCache>
            </c:strRef>
          </c:tx>
          <c:marker>
            <c:symbol val="square"/>
            <c:size val="7"/>
          </c:marker>
          <c:cat>
            <c:numRef>
              <c:f>Foglio1!$B$3:$D$3</c:f>
              <c:numCache>
                <c:formatCode>General</c:formatCode>
                <c:ptCount val="3"/>
                <c:pt idx="0">
                  <c:v>4.0</c:v>
                </c:pt>
                <c:pt idx="1">
                  <c:v>9.0</c:v>
                </c:pt>
                <c:pt idx="2">
                  <c:v>16.0</c:v>
                </c:pt>
              </c:numCache>
            </c:numRef>
          </c:cat>
          <c:val>
            <c:numRef>
              <c:f>Foglio1!$B$5:$D$5</c:f>
              <c:numCache>
                <c:formatCode>General</c:formatCode>
                <c:ptCount val="3"/>
                <c:pt idx="0">
                  <c:v>0.074203</c:v>
                </c:pt>
                <c:pt idx="1">
                  <c:v>0.077265</c:v>
                </c:pt>
                <c:pt idx="2">
                  <c:v>0.082061</c:v>
                </c:pt>
              </c:numCache>
            </c:numRef>
          </c:val>
          <c:smooth val="0"/>
        </c:ser>
        <c:ser>
          <c:idx val="1"/>
          <c:order val="2"/>
          <c:tx>
            <c:strRef>
              <c:f>Foglio1!$A$6</c:f>
              <c:strCache>
                <c:ptCount val="1"/>
                <c:pt idx="0">
                  <c:v>Cannon</c:v>
                </c:pt>
              </c:strCache>
            </c:strRef>
          </c:tx>
          <c:cat>
            <c:numRef>
              <c:f>Foglio1!$B$3:$D$3</c:f>
              <c:numCache>
                <c:formatCode>General</c:formatCode>
                <c:ptCount val="3"/>
                <c:pt idx="0">
                  <c:v>4.0</c:v>
                </c:pt>
                <c:pt idx="1">
                  <c:v>9.0</c:v>
                </c:pt>
                <c:pt idx="2">
                  <c:v>16.0</c:v>
                </c:pt>
              </c:numCache>
            </c:numRef>
          </c:cat>
          <c:val>
            <c:numRef>
              <c:f>Foglio1!$B$6:$D$6</c:f>
              <c:numCache>
                <c:formatCode>General</c:formatCode>
                <c:ptCount val="3"/>
                <c:pt idx="0">
                  <c:v>0.057184</c:v>
                </c:pt>
                <c:pt idx="1">
                  <c:v>0.052546</c:v>
                </c:pt>
                <c:pt idx="2">
                  <c:v>0.061954</c:v>
                </c:pt>
              </c:numCache>
            </c:numRef>
          </c:val>
          <c:smooth val="0"/>
        </c:ser>
        <c:ser>
          <c:idx val="2"/>
          <c:order val="3"/>
          <c:tx>
            <c:strRef>
              <c:f>Foglio1!$A$7</c:f>
              <c:strCache>
                <c:ptCount val="1"/>
                <c:pt idx="0">
                  <c:v>Farm</c:v>
                </c:pt>
              </c:strCache>
            </c:strRef>
          </c:tx>
          <c:marker>
            <c:symbol val="square"/>
            <c:size val="7"/>
          </c:marker>
          <c:cat>
            <c:numRef>
              <c:f>Foglio1!$B$3:$D$3</c:f>
              <c:numCache>
                <c:formatCode>General</c:formatCode>
                <c:ptCount val="3"/>
                <c:pt idx="0">
                  <c:v>4.0</c:v>
                </c:pt>
                <c:pt idx="1">
                  <c:v>9.0</c:v>
                </c:pt>
                <c:pt idx="2">
                  <c:v>16.0</c:v>
                </c:pt>
              </c:numCache>
            </c:numRef>
          </c:cat>
          <c:val>
            <c:numRef>
              <c:f>Foglio1!$B$7:$D$7</c:f>
              <c:numCache>
                <c:formatCode>General</c:formatCode>
                <c:ptCount val="3"/>
                <c:pt idx="0">
                  <c:v>0.047013</c:v>
                </c:pt>
                <c:pt idx="1">
                  <c:v>0.056591</c:v>
                </c:pt>
                <c:pt idx="2">
                  <c:v>0.071263</c:v>
                </c:pt>
              </c:numCache>
            </c:numRef>
          </c:val>
          <c:smooth val="0"/>
        </c:ser>
        <c:dLbls>
          <c:showLegendKey val="0"/>
          <c:showVal val="0"/>
          <c:showCatName val="0"/>
          <c:showSerName val="0"/>
          <c:showPercent val="0"/>
          <c:showBubbleSize val="0"/>
        </c:dLbls>
        <c:marker val="1"/>
        <c:smooth val="0"/>
        <c:axId val="2127147592"/>
        <c:axId val="2127153160"/>
      </c:lineChart>
      <c:catAx>
        <c:axId val="2127147592"/>
        <c:scaling>
          <c:orientation val="minMax"/>
        </c:scaling>
        <c:delete val="0"/>
        <c:axPos val="b"/>
        <c:title>
          <c:tx>
            <c:rich>
              <a:bodyPr/>
              <a:lstStyle/>
              <a:p>
                <a:pPr>
                  <a:defRPr/>
                </a:pPr>
                <a:r>
                  <a:rPr lang="en-US"/>
                  <a:t>Number of process</a:t>
                </a:r>
              </a:p>
            </c:rich>
          </c:tx>
          <c:layout/>
          <c:overlay val="0"/>
        </c:title>
        <c:numFmt formatCode="General" sourceLinked="1"/>
        <c:majorTickMark val="none"/>
        <c:minorTickMark val="none"/>
        <c:tickLblPos val="nextTo"/>
        <c:crossAx val="2127153160"/>
        <c:crossesAt val="0.0"/>
        <c:auto val="1"/>
        <c:lblAlgn val="ctr"/>
        <c:lblOffset val="100"/>
        <c:noMultiLvlLbl val="1"/>
      </c:catAx>
      <c:valAx>
        <c:axId val="2127153160"/>
        <c:scaling>
          <c:orientation val="minMax"/>
        </c:scaling>
        <c:delete val="0"/>
        <c:axPos val="l"/>
        <c:majorGridlines/>
        <c:title>
          <c:tx>
            <c:rich>
              <a:bodyPr rot="-5400000" vert="horz"/>
              <a:lstStyle/>
              <a:p>
                <a:pPr>
                  <a:defRPr/>
                </a:pPr>
                <a:r>
                  <a:rPr lang="it-IT"/>
                  <a:t>Time (sec)</a:t>
                </a:r>
              </a:p>
            </c:rich>
          </c:tx>
          <c:layout/>
          <c:overlay val="0"/>
        </c:title>
        <c:numFmt formatCode="General" sourceLinked="1"/>
        <c:majorTickMark val="none"/>
        <c:minorTickMark val="none"/>
        <c:tickLblPos val="nextTo"/>
        <c:crossAx val="212714759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Heavy function max</a:t>
            </a:r>
            <a:endParaRPr lang="en-US" sz="1400"/>
          </a:p>
        </c:rich>
      </c:tx>
      <c:layout/>
      <c:overlay val="0"/>
    </c:title>
    <c:autoTitleDeleted val="0"/>
    <c:plotArea>
      <c:layout/>
      <c:lineChart>
        <c:grouping val="standard"/>
        <c:varyColors val="1"/>
        <c:ser>
          <c:idx val="0"/>
          <c:order val="0"/>
          <c:tx>
            <c:strRef>
              <c:f>Foglio1!$I$4</c:f>
              <c:strCache>
                <c:ptCount val="1"/>
                <c:pt idx="0">
                  <c:v>MM</c:v>
                </c:pt>
              </c:strCache>
            </c:strRef>
          </c:tx>
          <c:marker>
            <c:symbol val="square"/>
            <c:size val="7"/>
          </c:marker>
          <c:cat>
            <c:numRef>
              <c:f>Foglio1!$J$3:$L$3</c:f>
              <c:numCache>
                <c:formatCode>General</c:formatCode>
                <c:ptCount val="3"/>
                <c:pt idx="0">
                  <c:v>4.0</c:v>
                </c:pt>
                <c:pt idx="1">
                  <c:v>9.0</c:v>
                </c:pt>
                <c:pt idx="2">
                  <c:v>16.0</c:v>
                </c:pt>
              </c:numCache>
            </c:numRef>
          </c:cat>
          <c:val>
            <c:numRef>
              <c:f>Foglio1!$J$4:$L$4</c:f>
              <c:numCache>
                <c:formatCode>@</c:formatCode>
                <c:ptCount val="3"/>
                <c:pt idx="0">
                  <c:v>0.708458</c:v>
                </c:pt>
                <c:pt idx="1">
                  <c:v>0.429416</c:v>
                </c:pt>
                <c:pt idx="2">
                  <c:v>0.466014</c:v>
                </c:pt>
              </c:numCache>
            </c:numRef>
          </c:val>
          <c:smooth val="0"/>
        </c:ser>
        <c:ser>
          <c:idx val="3"/>
          <c:order val="1"/>
          <c:tx>
            <c:strRef>
              <c:f>Foglio1!$I$5</c:f>
              <c:strCache>
                <c:ptCount val="1"/>
                <c:pt idx="0">
                  <c:v>MM-fast</c:v>
                </c:pt>
              </c:strCache>
            </c:strRef>
          </c:tx>
          <c:marker>
            <c:symbol val="square"/>
            <c:size val="7"/>
          </c:marker>
          <c:cat>
            <c:numRef>
              <c:f>Foglio1!$J$3:$L$3</c:f>
              <c:numCache>
                <c:formatCode>General</c:formatCode>
                <c:ptCount val="3"/>
                <c:pt idx="0">
                  <c:v>4.0</c:v>
                </c:pt>
                <c:pt idx="1">
                  <c:v>9.0</c:v>
                </c:pt>
                <c:pt idx="2">
                  <c:v>16.0</c:v>
                </c:pt>
              </c:numCache>
            </c:numRef>
          </c:cat>
          <c:val>
            <c:numRef>
              <c:f>Foglio1!$J$5:$L$5</c:f>
              <c:numCache>
                <c:formatCode>@</c:formatCode>
                <c:ptCount val="3"/>
                <c:pt idx="0">
                  <c:v>0.509416</c:v>
                </c:pt>
                <c:pt idx="1">
                  <c:v>0.502414</c:v>
                </c:pt>
                <c:pt idx="2">
                  <c:v>0.497858</c:v>
                </c:pt>
              </c:numCache>
            </c:numRef>
          </c:val>
          <c:smooth val="0"/>
        </c:ser>
        <c:ser>
          <c:idx val="1"/>
          <c:order val="2"/>
          <c:tx>
            <c:strRef>
              <c:f>Foglio1!$I$6</c:f>
              <c:strCache>
                <c:ptCount val="1"/>
                <c:pt idx="0">
                  <c:v>Cannon</c:v>
                </c:pt>
              </c:strCache>
            </c:strRef>
          </c:tx>
          <c:cat>
            <c:numRef>
              <c:f>Foglio1!$J$3:$L$3</c:f>
              <c:numCache>
                <c:formatCode>General</c:formatCode>
                <c:ptCount val="3"/>
                <c:pt idx="0">
                  <c:v>4.0</c:v>
                </c:pt>
                <c:pt idx="1">
                  <c:v>9.0</c:v>
                </c:pt>
                <c:pt idx="2">
                  <c:v>16.0</c:v>
                </c:pt>
              </c:numCache>
            </c:numRef>
          </c:cat>
          <c:val>
            <c:numRef>
              <c:f>Foglio1!$J$6:$L$6</c:f>
              <c:numCache>
                <c:formatCode>@</c:formatCode>
                <c:ptCount val="3"/>
                <c:pt idx="0">
                  <c:v>0.695896</c:v>
                </c:pt>
                <c:pt idx="1">
                  <c:v>0.504325</c:v>
                </c:pt>
                <c:pt idx="2">
                  <c:v>0.488301</c:v>
                </c:pt>
              </c:numCache>
            </c:numRef>
          </c:val>
          <c:smooth val="0"/>
        </c:ser>
        <c:ser>
          <c:idx val="2"/>
          <c:order val="3"/>
          <c:tx>
            <c:strRef>
              <c:f>Foglio1!$I$7</c:f>
              <c:strCache>
                <c:ptCount val="1"/>
                <c:pt idx="0">
                  <c:v>Farm</c:v>
                </c:pt>
              </c:strCache>
            </c:strRef>
          </c:tx>
          <c:marker>
            <c:symbol val="square"/>
            <c:size val="7"/>
          </c:marker>
          <c:cat>
            <c:numRef>
              <c:f>Foglio1!$J$3:$L$3</c:f>
              <c:numCache>
                <c:formatCode>General</c:formatCode>
                <c:ptCount val="3"/>
                <c:pt idx="0">
                  <c:v>4.0</c:v>
                </c:pt>
                <c:pt idx="1">
                  <c:v>9.0</c:v>
                </c:pt>
                <c:pt idx="2">
                  <c:v>16.0</c:v>
                </c:pt>
              </c:numCache>
            </c:numRef>
          </c:cat>
          <c:val>
            <c:numRef>
              <c:f>Foglio1!$J$7:$L$7</c:f>
              <c:numCache>
                <c:formatCode>@</c:formatCode>
                <c:ptCount val="3"/>
                <c:pt idx="0">
                  <c:v>0.674028</c:v>
                </c:pt>
                <c:pt idx="1">
                  <c:v>0.48593</c:v>
                </c:pt>
                <c:pt idx="2">
                  <c:v>0.488291</c:v>
                </c:pt>
              </c:numCache>
            </c:numRef>
          </c:val>
          <c:smooth val="0"/>
        </c:ser>
        <c:dLbls>
          <c:showLegendKey val="0"/>
          <c:showVal val="0"/>
          <c:showCatName val="0"/>
          <c:showSerName val="0"/>
          <c:showPercent val="0"/>
          <c:showBubbleSize val="0"/>
        </c:dLbls>
        <c:marker val="1"/>
        <c:smooth val="0"/>
        <c:axId val="2127190120"/>
        <c:axId val="2127195688"/>
      </c:lineChart>
      <c:catAx>
        <c:axId val="2127190120"/>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127195688"/>
        <c:crossesAt val="0.0"/>
        <c:auto val="1"/>
        <c:lblAlgn val="ctr"/>
        <c:lblOffset val="100"/>
        <c:noMultiLvlLbl val="1"/>
      </c:catAx>
      <c:valAx>
        <c:axId val="2127195688"/>
        <c:scaling>
          <c:orientation val="minMax"/>
        </c:scaling>
        <c:delete val="0"/>
        <c:axPos val="l"/>
        <c:majorGridlines/>
        <c:title>
          <c:tx>
            <c:rich>
              <a:bodyPr rot="-5400000" vert="horz"/>
              <a:lstStyle/>
              <a:p>
                <a:pPr>
                  <a:defRPr/>
                </a:pPr>
                <a:r>
                  <a:rPr lang="it-IT"/>
                  <a:t>Time (sec)</a:t>
                </a:r>
              </a:p>
            </c:rich>
          </c:tx>
          <c:layout/>
          <c:overlay val="0"/>
        </c:title>
        <c:numFmt formatCode="@" sourceLinked="1"/>
        <c:majorTickMark val="none"/>
        <c:minorTickMark val="none"/>
        <c:tickLblPos val="nextTo"/>
        <c:spPr>
          <a:ln w="9525">
            <a:noFill/>
          </a:ln>
        </c:spPr>
        <c:crossAx val="2127190120"/>
        <c:crossesAt val="0.0"/>
        <c:crossBetween val="between"/>
      </c:valAx>
    </c:plotArea>
    <c:legend>
      <c:legendPos val="b"/>
      <c:layout/>
      <c:overlay val="0"/>
    </c:legend>
    <c:plotVisOnly val="1"/>
    <c:dispBlanksAs val="zero"/>
    <c:showDLblsOverMax val="1"/>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off</a:t>
            </a:r>
            <a:endParaRPr lang="en-US" sz="1400"/>
          </a:p>
        </c:rich>
      </c:tx>
      <c:layout/>
      <c:overlay val="0"/>
    </c:title>
    <c:autoTitleDeleted val="0"/>
    <c:plotArea>
      <c:layout/>
      <c:lineChart>
        <c:grouping val="standard"/>
        <c:varyColors val="1"/>
        <c:ser>
          <c:idx val="0"/>
          <c:order val="0"/>
          <c:tx>
            <c:strRef>
              <c:f>Foglio1!$A$21</c:f>
              <c:strCache>
                <c:ptCount val="1"/>
                <c:pt idx="0">
                  <c:v>MM</c:v>
                </c:pt>
              </c:strCache>
            </c:strRef>
          </c:tx>
          <c:marker>
            <c:symbol val="square"/>
            <c:size val="7"/>
          </c:marker>
          <c:cat>
            <c:numRef>
              <c:f>Foglio1!$B$20:$D$20</c:f>
              <c:numCache>
                <c:formatCode>General</c:formatCode>
                <c:ptCount val="3"/>
                <c:pt idx="0">
                  <c:v>4.0</c:v>
                </c:pt>
                <c:pt idx="1">
                  <c:v>9.0</c:v>
                </c:pt>
                <c:pt idx="2">
                  <c:v>16.0</c:v>
                </c:pt>
              </c:numCache>
            </c:numRef>
          </c:cat>
          <c:val>
            <c:numRef>
              <c:f>Foglio1!$B$21:$D$21</c:f>
              <c:numCache>
                <c:formatCode>@</c:formatCode>
                <c:ptCount val="3"/>
                <c:pt idx="0">
                  <c:v>4.313492</c:v>
                </c:pt>
                <c:pt idx="1">
                  <c:v>4.184658999999995</c:v>
                </c:pt>
                <c:pt idx="2">
                  <c:v>4.266502</c:v>
                </c:pt>
              </c:numCache>
            </c:numRef>
          </c:val>
          <c:smooth val="0"/>
        </c:ser>
        <c:ser>
          <c:idx val="3"/>
          <c:order val="1"/>
          <c:tx>
            <c:strRef>
              <c:f>Foglio1!$A$22</c:f>
              <c:strCache>
                <c:ptCount val="1"/>
                <c:pt idx="0">
                  <c:v>MM-fast</c:v>
                </c:pt>
              </c:strCache>
            </c:strRef>
          </c:tx>
          <c:marker>
            <c:symbol val="square"/>
            <c:size val="7"/>
          </c:marker>
          <c:cat>
            <c:numRef>
              <c:f>Foglio1!$B$20:$D$20</c:f>
              <c:numCache>
                <c:formatCode>General</c:formatCode>
                <c:ptCount val="3"/>
                <c:pt idx="0">
                  <c:v>4.0</c:v>
                </c:pt>
                <c:pt idx="1">
                  <c:v>9.0</c:v>
                </c:pt>
                <c:pt idx="2">
                  <c:v>16.0</c:v>
                </c:pt>
              </c:numCache>
            </c:numRef>
          </c:cat>
          <c:val>
            <c:numRef>
              <c:f>Foglio1!$B$22:$D$22</c:f>
              <c:numCache>
                <c:formatCode>@</c:formatCode>
                <c:ptCount val="3"/>
                <c:pt idx="0">
                  <c:v>8.152675</c:v>
                </c:pt>
                <c:pt idx="1">
                  <c:v>7.032913999999995</c:v>
                </c:pt>
                <c:pt idx="2">
                  <c:v>6.950156999999995</c:v>
                </c:pt>
              </c:numCache>
            </c:numRef>
          </c:val>
          <c:smooth val="0"/>
        </c:ser>
        <c:ser>
          <c:idx val="1"/>
          <c:order val="2"/>
          <c:tx>
            <c:strRef>
              <c:f>Foglio1!$A$23</c:f>
              <c:strCache>
                <c:ptCount val="1"/>
                <c:pt idx="0">
                  <c:v>Cannon</c:v>
                </c:pt>
              </c:strCache>
            </c:strRef>
          </c:tx>
          <c:cat>
            <c:numRef>
              <c:f>Foglio1!$B$20:$D$20</c:f>
              <c:numCache>
                <c:formatCode>General</c:formatCode>
                <c:ptCount val="3"/>
                <c:pt idx="0">
                  <c:v>4.0</c:v>
                </c:pt>
                <c:pt idx="1">
                  <c:v>9.0</c:v>
                </c:pt>
                <c:pt idx="2">
                  <c:v>16.0</c:v>
                </c:pt>
              </c:numCache>
            </c:numRef>
          </c:cat>
          <c:val>
            <c:numRef>
              <c:f>Foglio1!$B$23:$D$23</c:f>
              <c:numCache>
                <c:formatCode>@</c:formatCode>
                <c:ptCount val="3"/>
                <c:pt idx="0">
                  <c:v>4.950315999999995</c:v>
                </c:pt>
                <c:pt idx="1">
                  <c:v>4.473113</c:v>
                </c:pt>
                <c:pt idx="2">
                  <c:v>4.301477</c:v>
                </c:pt>
              </c:numCache>
            </c:numRef>
          </c:val>
          <c:smooth val="0"/>
        </c:ser>
        <c:ser>
          <c:idx val="2"/>
          <c:order val="3"/>
          <c:tx>
            <c:strRef>
              <c:f>Foglio1!$A$24</c:f>
              <c:strCache>
                <c:ptCount val="1"/>
                <c:pt idx="0">
                  <c:v>Farm</c:v>
                </c:pt>
              </c:strCache>
            </c:strRef>
          </c:tx>
          <c:marker>
            <c:symbol val="square"/>
            <c:size val="7"/>
          </c:marker>
          <c:cat>
            <c:numRef>
              <c:f>Foglio1!$B$20:$D$20</c:f>
              <c:numCache>
                <c:formatCode>General</c:formatCode>
                <c:ptCount val="3"/>
                <c:pt idx="0">
                  <c:v>4.0</c:v>
                </c:pt>
                <c:pt idx="1">
                  <c:v>9.0</c:v>
                </c:pt>
                <c:pt idx="2">
                  <c:v>16.0</c:v>
                </c:pt>
              </c:numCache>
            </c:numRef>
          </c:cat>
          <c:val>
            <c:numRef>
              <c:f>Foglio1!$B$24:$D$24</c:f>
              <c:numCache>
                <c:formatCode>@</c:formatCode>
                <c:ptCount val="3"/>
                <c:pt idx="0">
                  <c:v>11.558635</c:v>
                </c:pt>
                <c:pt idx="1">
                  <c:v>8.355910000000006</c:v>
                </c:pt>
                <c:pt idx="2">
                  <c:v>7.966063</c:v>
                </c:pt>
              </c:numCache>
            </c:numRef>
          </c:val>
          <c:smooth val="0"/>
        </c:ser>
        <c:dLbls>
          <c:showLegendKey val="0"/>
          <c:showVal val="0"/>
          <c:showCatName val="0"/>
          <c:showSerName val="0"/>
          <c:showPercent val="0"/>
          <c:showBubbleSize val="0"/>
        </c:dLbls>
        <c:marker val="1"/>
        <c:smooth val="0"/>
        <c:axId val="2127232824"/>
        <c:axId val="2127238632"/>
      </c:lineChart>
      <c:catAx>
        <c:axId val="212723282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7238632"/>
        <c:crossesAt val="0.0"/>
        <c:auto val="1"/>
        <c:lblAlgn val="ctr"/>
        <c:lblOffset val="100"/>
        <c:noMultiLvlLbl val="1"/>
      </c:catAx>
      <c:valAx>
        <c:axId val="212723863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7232824"/>
        <c:crossesAt val="0.0"/>
        <c:crossBetween val="between"/>
      </c:valAx>
    </c:plotArea>
    <c:legend>
      <c:legendPos val="b"/>
      <c:layout/>
      <c:overlay val="0"/>
    </c:legend>
    <c:plotVisOnly val="1"/>
    <c:dispBlanksAs val="zero"/>
    <c:showDLblsOverMax val="1"/>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960x960 - Heavy function max</a:t>
            </a:r>
            <a:endParaRPr lang="en-US" sz="1400"/>
          </a:p>
        </c:rich>
      </c:tx>
      <c:layout/>
      <c:overlay val="0"/>
    </c:title>
    <c:autoTitleDeleted val="0"/>
    <c:plotArea>
      <c:layout/>
      <c:lineChart>
        <c:grouping val="standard"/>
        <c:varyColors val="1"/>
        <c:ser>
          <c:idx val="0"/>
          <c:order val="0"/>
          <c:tx>
            <c:strRef>
              <c:f>Foglio1!$I$12</c:f>
              <c:strCache>
                <c:ptCount val="1"/>
                <c:pt idx="0">
                  <c:v>MM</c:v>
                </c:pt>
              </c:strCache>
            </c:strRef>
          </c:tx>
          <c:marker>
            <c:symbol val="square"/>
            <c:size val="7"/>
          </c:marker>
          <c:cat>
            <c:numRef>
              <c:f>Foglio1!$J$11:$L$11</c:f>
              <c:numCache>
                <c:formatCode>General</c:formatCode>
                <c:ptCount val="3"/>
                <c:pt idx="0">
                  <c:v>4.0</c:v>
                </c:pt>
                <c:pt idx="1">
                  <c:v>9.0</c:v>
                </c:pt>
                <c:pt idx="2">
                  <c:v>16.0</c:v>
                </c:pt>
              </c:numCache>
            </c:numRef>
          </c:cat>
          <c:val>
            <c:numRef>
              <c:f>Foglio1!$J$12:$L$12</c:f>
              <c:numCache>
                <c:formatCode>@</c:formatCode>
                <c:ptCount val="3"/>
                <c:pt idx="0">
                  <c:v>58.521076</c:v>
                </c:pt>
                <c:pt idx="1">
                  <c:v>52.44104</c:v>
                </c:pt>
                <c:pt idx="2">
                  <c:v>50.82336400000001</c:v>
                </c:pt>
              </c:numCache>
            </c:numRef>
          </c:val>
          <c:smooth val="0"/>
        </c:ser>
        <c:ser>
          <c:idx val="3"/>
          <c:order val="1"/>
          <c:tx>
            <c:strRef>
              <c:f>Foglio1!$I$13</c:f>
              <c:strCache>
                <c:ptCount val="1"/>
                <c:pt idx="0">
                  <c:v>MM-fast</c:v>
                </c:pt>
              </c:strCache>
            </c:strRef>
          </c:tx>
          <c:marker>
            <c:symbol val="square"/>
            <c:size val="7"/>
          </c:marker>
          <c:cat>
            <c:numRef>
              <c:f>Foglio1!$J$11:$L$11</c:f>
              <c:numCache>
                <c:formatCode>General</c:formatCode>
                <c:ptCount val="3"/>
                <c:pt idx="0">
                  <c:v>4.0</c:v>
                </c:pt>
                <c:pt idx="1">
                  <c:v>9.0</c:v>
                </c:pt>
                <c:pt idx="2">
                  <c:v>16.0</c:v>
                </c:pt>
              </c:numCache>
            </c:numRef>
          </c:cat>
          <c:val>
            <c:numRef>
              <c:f>Foglio1!$J$13:$L$13</c:f>
              <c:numCache>
                <c:formatCode>@</c:formatCode>
                <c:ptCount val="3"/>
                <c:pt idx="0">
                  <c:v>61.24530400000001</c:v>
                </c:pt>
                <c:pt idx="1">
                  <c:v>56.009384</c:v>
                </c:pt>
                <c:pt idx="2">
                  <c:v>52.397667</c:v>
                </c:pt>
              </c:numCache>
            </c:numRef>
          </c:val>
          <c:smooth val="0"/>
        </c:ser>
        <c:ser>
          <c:idx val="1"/>
          <c:order val="2"/>
          <c:tx>
            <c:strRef>
              <c:f>Foglio1!$I$14</c:f>
              <c:strCache>
                <c:ptCount val="1"/>
                <c:pt idx="0">
                  <c:v>Cannon</c:v>
                </c:pt>
              </c:strCache>
            </c:strRef>
          </c:tx>
          <c:cat>
            <c:numRef>
              <c:f>Foglio1!$J$11:$L$11</c:f>
              <c:numCache>
                <c:formatCode>General</c:formatCode>
                <c:ptCount val="3"/>
                <c:pt idx="0">
                  <c:v>4.0</c:v>
                </c:pt>
                <c:pt idx="1">
                  <c:v>9.0</c:v>
                </c:pt>
                <c:pt idx="2">
                  <c:v>16.0</c:v>
                </c:pt>
              </c:numCache>
            </c:numRef>
          </c:cat>
          <c:val>
            <c:numRef>
              <c:f>Foglio1!$J$14:$L$14</c:f>
              <c:numCache>
                <c:formatCode>@</c:formatCode>
                <c:ptCount val="3"/>
                <c:pt idx="0">
                  <c:v>56.56494900000001</c:v>
                </c:pt>
                <c:pt idx="1">
                  <c:v>52.58672300000001</c:v>
                </c:pt>
                <c:pt idx="2">
                  <c:v>52.125534</c:v>
                </c:pt>
              </c:numCache>
            </c:numRef>
          </c:val>
          <c:smooth val="0"/>
        </c:ser>
        <c:ser>
          <c:idx val="2"/>
          <c:order val="3"/>
          <c:tx>
            <c:strRef>
              <c:f>Foglio1!$I$15</c:f>
              <c:strCache>
                <c:ptCount val="1"/>
                <c:pt idx="0">
                  <c:v>Farm</c:v>
                </c:pt>
              </c:strCache>
            </c:strRef>
          </c:tx>
          <c:marker>
            <c:symbol val="square"/>
            <c:size val="7"/>
          </c:marker>
          <c:cat>
            <c:numRef>
              <c:f>Foglio1!$J$11:$L$11</c:f>
              <c:numCache>
                <c:formatCode>General</c:formatCode>
                <c:ptCount val="3"/>
                <c:pt idx="0">
                  <c:v>4.0</c:v>
                </c:pt>
                <c:pt idx="1">
                  <c:v>9.0</c:v>
                </c:pt>
                <c:pt idx="2">
                  <c:v>16.0</c:v>
                </c:pt>
              </c:numCache>
            </c:numRef>
          </c:cat>
          <c:val>
            <c:numRef>
              <c:f>Foglio1!$J$15:$L$15</c:f>
              <c:numCache>
                <c:formatCode>@</c:formatCode>
                <c:ptCount val="3"/>
                <c:pt idx="0">
                  <c:v>75.2834779999999</c:v>
                </c:pt>
                <c:pt idx="1">
                  <c:v>58.637974</c:v>
                </c:pt>
                <c:pt idx="2">
                  <c:v>54.862865</c:v>
                </c:pt>
              </c:numCache>
            </c:numRef>
          </c:val>
          <c:smooth val="0"/>
        </c:ser>
        <c:dLbls>
          <c:showLegendKey val="0"/>
          <c:showVal val="0"/>
          <c:showCatName val="0"/>
          <c:showSerName val="0"/>
          <c:showPercent val="0"/>
          <c:showBubbleSize val="0"/>
        </c:dLbls>
        <c:marker val="1"/>
        <c:smooth val="0"/>
        <c:axId val="2127274808"/>
        <c:axId val="2127280360"/>
      </c:lineChart>
      <c:catAx>
        <c:axId val="2127274808"/>
        <c:scaling>
          <c:orientation val="minMax"/>
        </c:scaling>
        <c:delete val="0"/>
        <c:axPos val="b"/>
        <c:title>
          <c:tx>
            <c:rich>
              <a:bodyPr/>
              <a:lstStyle/>
              <a:p>
                <a:pPr>
                  <a:defRPr/>
                </a:pPr>
                <a:r>
                  <a:rPr lang="it-IT"/>
                  <a:t>Number of process</a:t>
                </a:r>
              </a:p>
            </c:rich>
          </c:tx>
          <c:layout/>
          <c:overlay val="0"/>
        </c:title>
        <c:numFmt formatCode="General" sourceLinked="1"/>
        <c:majorTickMark val="none"/>
        <c:minorTickMark val="none"/>
        <c:tickLblPos val="nextTo"/>
        <c:crossAx val="2127280360"/>
        <c:crossesAt val="0.0"/>
        <c:auto val="1"/>
        <c:lblAlgn val="ctr"/>
        <c:lblOffset val="100"/>
        <c:noMultiLvlLbl val="1"/>
      </c:catAx>
      <c:valAx>
        <c:axId val="212728036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727480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4 processes </a:t>
            </a:r>
            <a:r>
              <a:rPr lang="en-US" sz="1400" baseline="0"/>
              <a:t>- Heavy function off</a:t>
            </a:r>
            <a:endParaRPr lang="en-US" sz="1400"/>
          </a:p>
        </c:rich>
      </c:tx>
      <c:layout/>
      <c:overlay val="0"/>
    </c:title>
    <c:autoTitleDeleted val="0"/>
    <c:plotArea>
      <c:layout/>
      <c:lineChart>
        <c:grouping val="standard"/>
        <c:varyColors val="1"/>
        <c:ser>
          <c:idx val="0"/>
          <c:order val="0"/>
          <c:tx>
            <c:strRef>
              <c:f>Foglio1!$A$142</c:f>
              <c:strCache>
                <c:ptCount val="1"/>
                <c:pt idx="0">
                  <c:v>MM</c:v>
                </c:pt>
              </c:strCache>
            </c:strRef>
          </c:tx>
          <c:marker>
            <c:symbol val="square"/>
            <c:size val="7"/>
          </c:marker>
          <c:cat>
            <c:strRef>
              <c:f>Foglio1!$B$141:$D$141</c:f>
              <c:strCache>
                <c:ptCount val="3"/>
                <c:pt idx="0">
                  <c:v>192x192</c:v>
                </c:pt>
                <c:pt idx="1">
                  <c:v>768x768</c:v>
                </c:pt>
                <c:pt idx="2">
                  <c:v>960x960</c:v>
                </c:pt>
              </c:strCache>
            </c:strRef>
          </c:cat>
          <c:val>
            <c:numRef>
              <c:f>Foglio1!$B$142:$D$142</c:f>
              <c:numCache>
                <c:formatCode>General</c:formatCode>
                <c:ptCount val="3"/>
                <c:pt idx="0">
                  <c:v>0.043851</c:v>
                </c:pt>
                <c:pt idx="1">
                  <c:v>2.354166</c:v>
                </c:pt>
                <c:pt idx="2">
                  <c:v>4.313492</c:v>
                </c:pt>
              </c:numCache>
            </c:numRef>
          </c:val>
          <c:smooth val="0"/>
        </c:ser>
        <c:ser>
          <c:idx val="3"/>
          <c:order val="1"/>
          <c:tx>
            <c:strRef>
              <c:f>Foglio1!$A$143</c:f>
              <c:strCache>
                <c:ptCount val="1"/>
                <c:pt idx="0">
                  <c:v>MM-fast</c:v>
                </c:pt>
              </c:strCache>
            </c:strRef>
          </c:tx>
          <c:marker>
            <c:symbol val="square"/>
            <c:size val="7"/>
          </c:marker>
          <c:cat>
            <c:strRef>
              <c:f>Foglio1!$B$141:$D$141</c:f>
              <c:strCache>
                <c:ptCount val="3"/>
                <c:pt idx="0">
                  <c:v>192x192</c:v>
                </c:pt>
                <c:pt idx="1">
                  <c:v>768x768</c:v>
                </c:pt>
                <c:pt idx="2">
                  <c:v>960x960</c:v>
                </c:pt>
              </c:strCache>
            </c:strRef>
          </c:cat>
          <c:val>
            <c:numRef>
              <c:f>Foglio1!$B$143:$D$143</c:f>
              <c:numCache>
                <c:formatCode>General</c:formatCode>
                <c:ptCount val="3"/>
                <c:pt idx="0">
                  <c:v>0.074203</c:v>
                </c:pt>
                <c:pt idx="1">
                  <c:v>3.794596</c:v>
                </c:pt>
                <c:pt idx="2">
                  <c:v>8.152675</c:v>
                </c:pt>
              </c:numCache>
            </c:numRef>
          </c:val>
          <c:smooth val="0"/>
        </c:ser>
        <c:ser>
          <c:idx val="1"/>
          <c:order val="2"/>
          <c:tx>
            <c:strRef>
              <c:f>Foglio1!$A$144</c:f>
              <c:strCache>
                <c:ptCount val="1"/>
                <c:pt idx="0">
                  <c:v>Cannon</c:v>
                </c:pt>
              </c:strCache>
            </c:strRef>
          </c:tx>
          <c:cat>
            <c:strRef>
              <c:f>Foglio1!$B$141:$D$141</c:f>
              <c:strCache>
                <c:ptCount val="3"/>
                <c:pt idx="0">
                  <c:v>192x192</c:v>
                </c:pt>
                <c:pt idx="1">
                  <c:v>768x768</c:v>
                </c:pt>
                <c:pt idx="2">
                  <c:v>960x960</c:v>
                </c:pt>
              </c:strCache>
            </c:strRef>
          </c:cat>
          <c:val>
            <c:numRef>
              <c:f>Foglio1!$B$144:$D$144</c:f>
              <c:numCache>
                <c:formatCode>General</c:formatCode>
                <c:ptCount val="3"/>
                <c:pt idx="0">
                  <c:v>0.057184</c:v>
                </c:pt>
                <c:pt idx="1">
                  <c:v>2.74333</c:v>
                </c:pt>
                <c:pt idx="2">
                  <c:v>4.950315999999995</c:v>
                </c:pt>
              </c:numCache>
            </c:numRef>
          </c:val>
          <c:smooth val="0"/>
        </c:ser>
        <c:ser>
          <c:idx val="2"/>
          <c:order val="3"/>
          <c:tx>
            <c:strRef>
              <c:f>Foglio1!$A$145</c:f>
              <c:strCache>
                <c:ptCount val="1"/>
                <c:pt idx="0">
                  <c:v>Farm</c:v>
                </c:pt>
              </c:strCache>
            </c:strRef>
          </c:tx>
          <c:marker>
            <c:symbol val="square"/>
            <c:size val="7"/>
          </c:marker>
          <c:cat>
            <c:strRef>
              <c:f>Foglio1!$B$141:$D$141</c:f>
              <c:strCache>
                <c:ptCount val="3"/>
                <c:pt idx="0">
                  <c:v>192x192</c:v>
                </c:pt>
                <c:pt idx="1">
                  <c:v>768x768</c:v>
                </c:pt>
                <c:pt idx="2">
                  <c:v>960x960</c:v>
                </c:pt>
              </c:strCache>
            </c:strRef>
          </c:cat>
          <c:val>
            <c:numRef>
              <c:f>Foglio1!$B$145:$D$145</c:f>
              <c:numCache>
                <c:formatCode>General</c:formatCode>
                <c:ptCount val="3"/>
                <c:pt idx="0">
                  <c:v>0.047013</c:v>
                </c:pt>
                <c:pt idx="1">
                  <c:v>5.986334</c:v>
                </c:pt>
                <c:pt idx="2">
                  <c:v>11.558635</c:v>
                </c:pt>
              </c:numCache>
            </c:numRef>
          </c:val>
          <c:smooth val="0"/>
        </c:ser>
        <c:dLbls>
          <c:showLegendKey val="0"/>
          <c:showVal val="0"/>
          <c:showCatName val="0"/>
          <c:showSerName val="0"/>
          <c:showPercent val="0"/>
          <c:showBubbleSize val="0"/>
        </c:dLbls>
        <c:marker val="1"/>
        <c:smooth val="0"/>
        <c:axId val="2127317816"/>
        <c:axId val="2127323640"/>
      </c:lineChart>
      <c:catAx>
        <c:axId val="212731781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7323640"/>
        <c:crossesAt val="0.0"/>
        <c:auto val="1"/>
        <c:lblAlgn val="ctr"/>
        <c:lblOffset val="100"/>
        <c:noMultiLvlLbl val="1"/>
      </c:catAx>
      <c:valAx>
        <c:axId val="212732364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General" sourceLinked="1"/>
        <c:majorTickMark val="none"/>
        <c:minorTickMark val="none"/>
        <c:tickLblPos val="nextTo"/>
        <c:spPr>
          <a:ln w="9525">
            <a:noFill/>
          </a:ln>
        </c:spPr>
        <c:crossAx val="212731781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a:t>
            </a:r>
            <a:r>
              <a:rPr lang="en-US" sz="1400" baseline="0"/>
              <a:t> - Heavy function max</a:t>
            </a:r>
            <a:endParaRPr lang="en-US" sz="1400"/>
          </a:p>
        </c:rich>
      </c:tx>
      <c:layout/>
      <c:overlay val="0"/>
    </c:title>
    <c:autoTitleDeleted val="0"/>
    <c:plotArea>
      <c:layout/>
      <c:lineChart>
        <c:grouping val="standard"/>
        <c:varyColors val="1"/>
        <c:ser>
          <c:idx val="0"/>
          <c:order val="0"/>
          <c:tx>
            <c:strRef>
              <c:f>Foglio1!$I$142</c:f>
              <c:strCache>
                <c:ptCount val="1"/>
                <c:pt idx="0">
                  <c:v>MM</c:v>
                </c:pt>
              </c:strCache>
            </c:strRef>
          </c:tx>
          <c:marker>
            <c:symbol val="square"/>
            <c:size val="7"/>
          </c:marker>
          <c:cat>
            <c:strRef>
              <c:f>Foglio1!$J$141:$L$141</c:f>
              <c:strCache>
                <c:ptCount val="3"/>
                <c:pt idx="0">
                  <c:v>192x192</c:v>
                </c:pt>
                <c:pt idx="1">
                  <c:v>768x768</c:v>
                </c:pt>
                <c:pt idx="2">
                  <c:v>960x960</c:v>
                </c:pt>
              </c:strCache>
            </c:strRef>
          </c:cat>
          <c:val>
            <c:numRef>
              <c:f>Foglio1!$J$142:$L$142</c:f>
              <c:numCache>
                <c:formatCode>@</c:formatCode>
                <c:ptCount val="3"/>
                <c:pt idx="0">
                  <c:v>0.049528</c:v>
                </c:pt>
                <c:pt idx="1">
                  <c:v>2.178235</c:v>
                </c:pt>
                <c:pt idx="2">
                  <c:v>4.266502</c:v>
                </c:pt>
              </c:numCache>
            </c:numRef>
          </c:val>
          <c:smooth val="1"/>
        </c:ser>
        <c:ser>
          <c:idx val="3"/>
          <c:order val="1"/>
          <c:tx>
            <c:strRef>
              <c:f>Foglio1!$I$143</c:f>
              <c:strCache>
                <c:ptCount val="1"/>
                <c:pt idx="0">
                  <c:v>MM-fast</c:v>
                </c:pt>
              </c:strCache>
            </c:strRef>
          </c:tx>
          <c:marker>
            <c:symbol val="square"/>
            <c:size val="7"/>
          </c:marker>
          <c:cat>
            <c:strRef>
              <c:f>Foglio1!$J$141:$L$141</c:f>
              <c:strCache>
                <c:ptCount val="3"/>
                <c:pt idx="0">
                  <c:v>192x192</c:v>
                </c:pt>
                <c:pt idx="1">
                  <c:v>768x768</c:v>
                </c:pt>
                <c:pt idx="2">
                  <c:v>960x960</c:v>
                </c:pt>
              </c:strCache>
            </c:strRef>
          </c:cat>
          <c:val>
            <c:numRef>
              <c:f>Foglio1!$J$143:$L$143</c:f>
              <c:numCache>
                <c:formatCode>@</c:formatCode>
                <c:ptCount val="3"/>
                <c:pt idx="0">
                  <c:v>0.082061</c:v>
                </c:pt>
                <c:pt idx="1">
                  <c:v>3.709738</c:v>
                </c:pt>
                <c:pt idx="2">
                  <c:v>6.950156999999995</c:v>
                </c:pt>
              </c:numCache>
            </c:numRef>
          </c:val>
          <c:smooth val="0"/>
        </c:ser>
        <c:ser>
          <c:idx val="1"/>
          <c:order val="2"/>
          <c:tx>
            <c:strRef>
              <c:f>Foglio1!$I$144</c:f>
              <c:strCache>
                <c:ptCount val="1"/>
                <c:pt idx="0">
                  <c:v>Cannon</c:v>
                </c:pt>
              </c:strCache>
            </c:strRef>
          </c:tx>
          <c:cat>
            <c:strRef>
              <c:f>Foglio1!$J$141:$L$141</c:f>
              <c:strCache>
                <c:ptCount val="3"/>
                <c:pt idx="0">
                  <c:v>192x192</c:v>
                </c:pt>
                <c:pt idx="1">
                  <c:v>768x768</c:v>
                </c:pt>
                <c:pt idx="2">
                  <c:v>960x960</c:v>
                </c:pt>
              </c:strCache>
            </c:strRef>
          </c:cat>
          <c:val>
            <c:numRef>
              <c:f>Foglio1!$J$144:$L$144</c:f>
              <c:numCache>
                <c:formatCode>@</c:formatCode>
                <c:ptCount val="3"/>
                <c:pt idx="0">
                  <c:v>0.061954</c:v>
                </c:pt>
                <c:pt idx="1">
                  <c:v>2.269452999999999</c:v>
                </c:pt>
                <c:pt idx="2">
                  <c:v>4.301477</c:v>
                </c:pt>
              </c:numCache>
            </c:numRef>
          </c:val>
          <c:smooth val="0"/>
        </c:ser>
        <c:ser>
          <c:idx val="2"/>
          <c:order val="3"/>
          <c:tx>
            <c:strRef>
              <c:f>Foglio1!$I$145</c:f>
              <c:strCache>
                <c:ptCount val="1"/>
                <c:pt idx="0">
                  <c:v>Farm</c:v>
                </c:pt>
              </c:strCache>
            </c:strRef>
          </c:tx>
          <c:marker>
            <c:symbol val="square"/>
            <c:size val="7"/>
          </c:marker>
          <c:cat>
            <c:strRef>
              <c:f>Foglio1!$J$141:$L$141</c:f>
              <c:strCache>
                <c:ptCount val="3"/>
                <c:pt idx="0">
                  <c:v>192x192</c:v>
                </c:pt>
                <c:pt idx="1">
                  <c:v>768x768</c:v>
                </c:pt>
                <c:pt idx="2">
                  <c:v>960x960</c:v>
                </c:pt>
              </c:strCache>
            </c:strRef>
          </c:cat>
          <c:val>
            <c:numRef>
              <c:f>Foglio1!$J$145:$L$145</c:f>
              <c:numCache>
                <c:formatCode>@</c:formatCode>
                <c:ptCount val="3"/>
                <c:pt idx="0">
                  <c:v>0.071263</c:v>
                </c:pt>
                <c:pt idx="1">
                  <c:v>4.207299</c:v>
                </c:pt>
                <c:pt idx="2">
                  <c:v>7.966063</c:v>
                </c:pt>
              </c:numCache>
            </c:numRef>
          </c:val>
          <c:smooth val="0"/>
        </c:ser>
        <c:dLbls>
          <c:showLegendKey val="0"/>
          <c:showVal val="0"/>
          <c:showCatName val="0"/>
          <c:showSerName val="0"/>
          <c:showPercent val="0"/>
          <c:showBubbleSize val="0"/>
        </c:dLbls>
        <c:marker val="1"/>
        <c:smooth val="0"/>
        <c:axId val="2127360472"/>
        <c:axId val="2127366296"/>
      </c:lineChart>
      <c:catAx>
        <c:axId val="212736047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7366296"/>
        <c:crossesAt val="0.0"/>
        <c:auto val="1"/>
        <c:lblAlgn val="ctr"/>
        <c:lblOffset val="100"/>
        <c:noMultiLvlLbl val="1"/>
      </c:catAx>
      <c:valAx>
        <c:axId val="212736629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73604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16 processes </a:t>
            </a:r>
            <a:r>
              <a:rPr lang="en-US" sz="1400" baseline="0"/>
              <a:t>- Heavy function max</a:t>
            </a:r>
            <a:endParaRPr lang="en-US" sz="1400"/>
          </a:p>
        </c:rich>
      </c:tx>
      <c:layout/>
      <c:overlay val="0"/>
    </c:title>
    <c:autoTitleDeleted val="0"/>
    <c:plotArea>
      <c:layout/>
      <c:lineChart>
        <c:grouping val="standard"/>
        <c:varyColors val="1"/>
        <c:ser>
          <c:idx val="0"/>
          <c:order val="0"/>
          <c:tx>
            <c:strRef>
              <c:f>Foglio1!$A$148</c:f>
              <c:strCache>
                <c:ptCount val="1"/>
                <c:pt idx="0">
                  <c:v>MM</c:v>
                </c:pt>
              </c:strCache>
            </c:strRef>
          </c:tx>
          <c:marker>
            <c:symbol val="square"/>
            <c:size val="7"/>
          </c:marker>
          <c:cat>
            <c:strRef>
              <c:f>Foglio1!$B$147:$D$147</c:f>
              <c:strCache>
                <c:ptCount val="3"/>
                <c:pt idx="0">
                  <c:v>192x192</c:v>
                </c:pt>
                <c:pt idx="1">
                  <c:v>768x768</c:v>
                </c:pt>
                <c:pt idx="2">
                  <c:v>960x960</c:v>
                </c:pt>
              </c:strCache>
            </c:strRef>
          </c:cat>
          <c:val>
            <c:numRef>
              <c:f>Foglio1!$B$148:$D$148</c:f>
              <c:numCache>
                <c:formatCode>@</c:formatCode>
                <c:ptCount val="3"/>
                <c:pt idx="0">
                  <c:v>0.466014</c:v>
                </c:pt>
                <c:pt idx="1">
                  <c:v>25.845179</c:v>
                </c:pt>
                <c:pt idx="2">
                  <c:v>50.82336400000001</c:v>
                </c:pt>
              </c:numCache>
            </c:numRef>
          </c:val>
          <c:smooth val="1"/>
        </c:ser>
        <c:ser>
          <c:idx val="3"/>
          <c:order val="1"/>
          <c:tx>
            <c:strRef>
              <c:f>Foglio1!$A$149</c:f>
              <c:strCache>
                <c:ptCount val="1"/>
                <c:pt idx="0">
                  <c:v>MM-fast</c:v>
                </c:pt>
              </c:strCache>
            </c:strRef>
          </c:tx>
          <c:marker>
            <c:symbol val="square"/>
            <c:size val="7"/>
          </c:marker>
          <c:cat>
            <c:strRef>
              <c:f>Foglio1!$B$147:$D$147</c:f>
              <c:strCache>
                <c:ptCount val="3"/>
                <c:pt idx="0">
                  <c:v>192x192</c:v>
                </c:pt>
                <c:pt idx="1">
                  <c:v>768x768</c:v>
                </c:pt>
                <c:pt idx="2">
                  <c:v>960x960</c:v>
                </c:pt>
              </c:strCache>
            </c:strRef>
          </c:cat>
          <c:val>
            <c:numRef>
              <c:f>Foglio1!$B$149:$D$149</c:f>
              <c:numCache>
                <c:formatCode>@</c:formatCode>
                <c:ptCount val="3"/>
                <c:pt idx="0">
                  <c:v>0.497858</c:v>
                </c:pt>
                <c:pt idx="1">
                  <c:v>26.929461</c:v>
                </c:pt>
                <c:pt idx="2">
                  <c:v>52.397667</c:v>
                </c:pt>
              </c:numCache>
            </c:numRef>
          </c:val>
          <c:smooth val="1"/>
        </c:ser>
        <c:ser>
          <c:idx val="1"/>
          <c:order val="2"/>
          <c:tx>
            <c:strRef>
              <c:f>Foglio1!$A$150</c:f>
              <c:strCache>
                <c:ptCount val="1"/>
                <c:pt idx="0">
                  <c:v>Cannon</c:v>
                </c:pt>
              </c:strCache>
            </c:strRef>
          </c:tx>
          <c:cat>
            <c:strRef>
              <c:f>Foglio1!$B$147:$D$147</c:f>
              <c:strCache>
                <c:ptCount val="3"/>
                <c:pt idx="0">
                  <c:v>192x192</c:v>
                </c:pt>
                <c:pt idx="1">
                  <c:v>768x768</c:v>
                </c:pt>
                <c:pt idx="2">
                  <c:v>960x960</c:v>
                </c:pt>
              </c:strCache>
            </c:strRef>
          </c:cat>
          <c:val>
            <c:numRef>
              <c:f>Foglio1!$B$150:$D$150</c:f>
              <c:numCache>
                <c:formatCode>@</c:formatCode>
                <c:ptCount val="3"/>
                <c:pt idx="0">
                  <c:v>0.488301</c:v>
                </c:pt>
                <c:pt idx="1">
                  <c:v>27.20977999999998</c:v>
                </c:pt>
                <c:pt idx="2">
                  <c:v>52.125534</c:v>
                </c:pt>
              </c:numCache>
            </c:numRef>
          </c:val>
          <c:smooth val="1"/>
        </c:ser>
        <c:ser>
          <c:idx val="2"/>
          <c:order val="3"/>
          <c:tx>
            <c:strRef>
              <c:f>Foglio1!$A$151</c:f>
              <c:strCache>
                <c:ptCount val="1"/>
                <c:pt idx="0">
                  <c:v>Farm</c:v>
                </c:pt>
              </c:strCache>
            </c:strRef>
          </c:tx>
          <c:marker>
            <c:symbol val="square"/>
            <c:size val="7"/>
          </c:marker>
          <c:cat>
            <c:strRef>
              <c:f>Foglio1!$B$147:$D$147</c:f>
              <c:strCache>
                <c:ptCount val="3"/>
                <c:pt idx="0">
                  <c:v>192x192</c:v>
                </c:pt>
                <c:pt idx="1">
                  <c:v>768x768</c:v>
                </c:pt>
                <c:pt idx="2">
                  <c:v>960x960</c:v>
                </c:pt>
              </c:strCache>
            </c:strRef>
          </c:cat>
          <c:val>
            <c:numRef>
              <c:f>Foglio1!$B$151:$D$151</c:f>
              <c:numCache>
                <c:formatCode>@</c:formatCode>
                <c:ptCount val="3"/>
                <c:pt idx="0">
                  <c:v>0.488291</c:v>
                </c:pt>
                <c:pt idx="1">
                  <c:v>28.558651</c:v>
                </c:pt>
                <c:pt idx="2">
                  <c:v>54.862865</c:v>
                </c:pt>
              </c:numCache>
            </c:numRef>
          </c:val>
          <c:smooth val="1"/>
        </c:ser>
        <c:dLbls>
          <c:showLegendKey val="0"/>
          <c:showVal val="0"/>
          <c:showCatName val="0"/>
          <c:showSerName val="0"/>
          <c:showPercent val="0"/>
          <c:showBubbleSize val="0"/>
        </c:dLbls>
        <c:marker val="1"/>
        <c:smooth val="0"/>
        <c:axId val="2127402968"/>
        <c:axId val="2127408792"/>
      </c:lineChart>
      <c:catAx>
        <c:axId val="212740296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7408792"/>
        <c:crossesAt val="0.0"/>
        <c:auto val="1"/>
        <c:lblAlgn val="ctr"/>
        <c:lblOffset val="100"/>
        <c:noMultiLvlLbl val="1"/>
      </c:catAx>
      <c:valAx>
        <c:axId val="2127408792"/>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7402968"/>
        <c:crossesAt val="0.0"/>
        <c:crossBetween val="between"/>
      </c:valAx>
    </c:plotArea>
    <c:legend>
      <c:legendPos val="b"/>
      <c:layout/>
      <c:overlay val="0"/>
    </c:legend>
    <c:plotVisOnly val="1"/>
    <c:dispBlanksAs val="zero"/>
    <c:showDLblsOverMax val="1"/>
  </c:chart>
  <c:externalData r:id="rId1">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SpeedUp</a:t>
            </a:r>
            <a:endParaRPr lang="en-US" sz="1400"/>
          </a:p>
        </c:rich>
      </c:tx>
      <c:layout/>
      <c:overlay val="0"/>
    </c:title>
    <c:autoTitleDeleted val="0"/>
    <c:plotArea>
      <c:layout/>
      <c:lineChart>
        <c:grouping val="standard"/>
        <c:varyColors val="1"/>
        <c:ser>
          <c:idx val="0"/>
          <c:order val="0"/>
          <c:tx>
            <c:strRef>
              <c:f>Foglio1!$A$209</c:f>
              <c:strCache>
                <c:ptCount val="1"/>
                <c:pt idx="0">
                  <c:v>MM</c:v>
                </c:pt>
              </c:strCache>
            </c:strRef>
          </c:tx>
          <c:marker>
            <c:symbol val="square"/>
            <c:size val="7"/>
          </c:marker>
          <c:cat>
            <c:numRef>
              <c:f>Foglio1!$B$208:$D$208</c:f>
              <c:numCache>
                <c:formatCode>General</c:formatCode>
                <c:ptCount val="3"/>
                <c:pt idx="0">
                  <c:v>4.0</c:v>
                </c:pt>
                <c:pt idx="1">
                  <c:v>9.0</c:v>
                </c:pt>
                <c:pt idx="2">
                  <c:v>16.0</c:v>
                </c:pt>
              </c:numCache>
            </c:numRef>
          </c:cat>
          <c:val>
            <c:numRef>
              <c:f>Foglio1!$B$209:$D$209</c:f>
              <c:numCache>
                <c:formatCode>@</c:formatCode>
                <c:ptCount val="3"/>
                <c:pt idx="0" formatCode="General">
                  <c:v>1.26571799958952</c:v>
                </c:pt>
                <c:pt idx="1">
                  <c:v>1.214002930947746</c:v>
                </c:pt>
                <c:pt idx="2">
                  <c:v>1.120638830560491</c:v>
                </c:pt>
              </c:numCache>
            </c:numRef>
          </c:val>
          <c:smooth val="0"/>
        </c:ser>
        <c:ser>
          <c:idx val="3"/>
          <c:order val="1"/>
          <c:tx>
            <c:strRef>
              <c:f>Foglio1!$A$210</c:f>
              <c:strCache>
                <c:ptCount val="1"/>
                <c:pt idx="0">
                  <c:v>MM-fast</c:v>
                </c:pt>
              </c:strCache>
            </c:strRef>
          </c:tx>
          <c:marker>
            <c:symbol val="square"/>
            <c:size val="7"/>
          </c:marker>
          <c:cat>
            <c:numRef>
              <c:f>Foglio1!$B$208:$D$208</c:f>
              <c:numCache>
                <c:formatCode>General</c:formatCode>
                <c:ptCount val="3"/>
                <c:pt idx="0">
                  <c:v>4.0</c:v>
                </c:pt>
                <c:pt idx="1">
                  <c:v>9.0</c:v>
                </c:pt>
                <c:pt idx="2">
                  <c:v>16.0</c:v>
                </c:pt>
              </c:numCache>
            </c:numRef>
          </c:cat>
          <c:val>
            <c:numRef>
              <c:f>Foglio1!$B$210:$D$210</c:f>
              <c:numCache>
                <c:formatCode>@</c:formatCode>
                <c:ptCount val="3"/>
                <c:pt idx="0" formatCode="General">
                  <c:v>0.747988625796801</c:v>
                </c:pt>
                <c:pt idx="1">
                  <c:v>0.718345952242283</c:v>
                </c:pt>
                <c:pt idx="2">
                  <c:v>0.676362705792032</c:v>
                </c:pt>
              </c:numCache>
            </c:numRef>
          </c:val>
          <c:smooth val="0"/>
        </c:ser>
        <c:ser>
          <c:idx val="1"/>
          <c:order val="2"/>
          <c:tx>
            <c:strRef>
              <c:f>Foglio1!$A$211</c:f>
              <c:strCache>
                <c:ptCount val="1"/>
                <c:pt idx="0">
                  <c:v>Cannon</c:v>
                </c:pt>
              </c:strCache>
            </c:strRef>
          </c:tx>
          <c:cat>
            <c:numRef>
              <c:f>Foglio1!$B$208:$D$208</c:f>
              <c:numCache>
                <c:formatCode>General</c:formatCode>
                <c:ptCount val="3"/>
                <c:pt idx="0">
                  <c:v>4.0</c:v>
                </c:pt>
                <c:pt idx="1">
                  <c:v>9.0</c:v>
                </c:pt>
                <c:pt idx="2">
                  <c:v>16.0</c:v>
                </c:pt>
              </c:numCache>
            </c:numRef>
          </c:cat>
          <c:val>
            <c:numRef>
              <c:f>Foglio1!$B$211:$D$211</c:f>
              <c:numCache>
                <c:formatCode>@</c:formatCode>
                <c:ptCount val="3"/>
                <c:pt idx="0" formatCode="General">
                  <c:v>0.97060366536094</c:v>
                </c:pt>
                <c:pt idx="1">
                  <c:v>1.056274502340806</c:v>
                </c:pt>
                <c:pt idx="2">
                  <c:v>0.895874358394938</c:v>
                </c:pt>
              </c:numCache>
            </c:numRef>
          </c:val>
          <c:smooth val="0"/>
        </c:ser>
        <c:ser>
          <c:idx val="2"/>
          <c:order val="3"/>
          <c:tx>
            <c:strRef>
              <c:f>Foglio1!$A$212</c:f>
              <c:strCache>
                <c:ptCount val="1"/>
                <c:pt idx="0">
                  <c:v>Farm</c:v>
                </c:pt>
              </c:strCache>
            </c:strRef>
          </c:tx>
          <c:marker>
            <c:symbol val="square"/>
            <c:size val="7"/>
          </c:marker>
          <c:cat>
            <c:numRef>
              <c:f>Foglio1!$B$208:$D$208</c:f>
              <c:numCache>
                <c:formatCode>General</c:formatCode>
                <c:ptCount val="3"/>
                <c:pt idx="0">
                  <c:v>4.0</c:v>
                </c:pt>
                <c:pt idx="1">
                  <c:v>9.0</c:v>
                </c:pt>
                <c:pt idx="2">
                  <c:v>16.0</c:v>
                </c:pt>
              </c:numCache>
            </c:numRef>
          </c:cat>
          <c:val>
            <c:numRef>
              <c:f>Foglio1!$B$212:$D$212</c:f>
              <c:numCache>
                <c:formatCode>@</c:formatCode>
                <c:ptCount val="3"/>
                <c:pt idx="0" formatCode="General">
                  <c:v>1.180588347903772</c:v>
                </c:pt>
                <c:pt idx="1">
                  <c:v>0.980774328073368</c:v>
                </c:pt>
                <c:pt idx="2">
                  <c:v>0.778847368199486</c:v>
                </c:pt>
              </c:numCache>
            </c:numRef>
          </c:val>
          <c:smooth val="0"/>
        </c:ser>
        <c:dLbls>
          <c:showLegendKey val="0"/>
          <c:showVal val="0"/>
          <c:showCatName val="0"/>
          <c:showSerName val="0"/>
          <c:showPercent val="0"/>
          <c:showBubbleSize val="0"/>
        </c:dLbls>
        <c:marker val="1"/>
        <c:smooth val="0"/>
        <c:axId val="2127445736"/>
        <c:axId val="2127451544"/>
      </c:lineChart>
      <c:catAx>
        <c:axId val="212744573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7451544"/>
        <c:crossesAt val="0.0"/>
        <c:auto val="1"/>
        <c:lblAlgn val="ctr"/>
        <c:lblOffset val="100"/>
        <c:noMultiLvlLbl val="1"/>
      </c:catAx>
      <c:valAx>
        <c:axId val="2127451544"/>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27445736"/>
        <c:crossesAt val="0.0"/>
        <c:crossBetween val="between"/>
      </c:valAx>
    </c:plotArea>
    <c:legend>
      <c:legendPos val="b"/>
      <c:layout/>
      <c:overlay val="0"/>
    </c:legend>
    <c:plotVisOnly val="1"/>
    <c:dispBlanksAs val="zero"/>
    <c:showDLblsOverMax val="1"/>
  </c:chart>
  <c:externalData r:id="rId1">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a:t>
            </a:r>
            <a:endParaRPr lang="en-US" sz="1400"/>
          </a:p>
        </c:rich>
      </c:tx>
      <c:layout/>
      <c:overlay val="0"/>
    </c:title>
    <c:autoTitleDeleted val="0"/>
    <c:plotArea>
      <c:layout/>
      <c:lineChart>
        <c:grouping val="standard"/>
        <c:varyColors val="1"/>
        <c:ser>
          <c:idx val="0"/>
          <c:order val="0"/>
          <c:tx>
            <c:strRef>
              <c:f>Foglio1!$A$236</c:f>
              <c:strCache>
                <c:ptCount val="1"/>
                <c:pt idx="0">
                  <c:v>MM</c:v>
                </c:pt>
              </c:strCache>
            </c:strRef>
          </c:tx>
          <c:marker>
            <c:symbol val="square"/>
            <c:size val="7"/>
          </c:marker>
          <c:cat>
            <c:numRef>
              <c:f>Foglio1!$B$235:$D$235</c:f>
              <c:numCache>
                <c:formatCode>General</c:formatCode>
                <c:ptCount val="3"/>
                <c:pt idx="0">
                  <c:v>4.0</c:v>
                </c:pt>
                <c:pt idx="1">
                  <c:v>9.0</c:v>
                </c:pt>
                <c:pt idx="2">
                  <c:v>16.0</c:v>
                </c:pt>
              </c:numCache>
            </c:numRef>
          </c:cat>
          <c:val>
            <c:numRef>
              <c:f>Foglio1!$B$236:$D$236</c:f>
              <c:numCache>
                <c:formatCode>@</c:formatCode>
                <c:ptCount val="3"/>
                <c:pt idx="0" formatCode="General">
                  <c:v>3.873213982858934</c:v>
                </c:pt>
                <c:pt idx="1">
                  <c:v>8.47665882468603</c:v>
                </c:pt>
                <c:pt idx="2">
                  <c:v>8.4075064917923</c:v>
                </c:pt>
              </c:numCache>
            </c:numRef>
          </c:val>
          <c:smooth val="0"/>
        </c:ser>
        <c:ser>
          <c:idx val="3"/>
          <c:order val="1"/>
          <c:tx>
            <c:strRef>
              <c:f>Foglio1!$A$237</c:f>
              <c:strCache>
                <c:ptCount val="1"/>
                <c:pt idx="0">
                  <c:v>MM-fast</c:v>
                </c:pt>
              </c:strCache>
            </c:strRef>
          </c:tx>
          <c:marker>
            <c:symbol val="square"/>
            <c:size val="7"/>
          </c:marker>
          <c:cat>
            <c:numRef>
              <c:f>Foglio1!$B$235:$D$235</c:f>
              <c:numCache>
                <c:formatCode>General</c:formatCode>
                <c:ptCount val="3"/>
                <c:pt idx="0">
                  <c:v>4.0</c:v>
                </c:pt>
                <c:pt idx="1">
                  <c:v>9.0</c:v>
                </c:pt>
                <c:pt idx="2">
                  <c:v>16.0</c:v>
                </c:pt>
              </c:numCache>
            </c:numRef>
          </c:cat>
          <c:val>
            <c:numRef>
              <c:f>Foglio1!$B$237:$D$237</c:f>
              <c:numCache>
                <c:formatCode>@</c:formatCode>
                <c:ptCount val="3"/>
                <c:pt idx="0" formatCode="General">
                  <c:v>3.566413432608118</c:v>
                </c:pt>
                <c:pt idx="1">
                  <c:v>7.940343257097918</c:v>
                </c:pt>
                <c:pt idx="2">
                  <c:v>8.5090089239199</c:v>
                </c:pt>
              </c:numCache>
            </c:numRef>
          </c:val>
          <c:smooth val="0"/>
        </c:ser>
        <c:ser>
          <c:idx val="1"/>
          <c:order val="2"/>
          <c:tx>
            <c:strRef>
              <c:f>Foglio1!$A$238</c:f>
              <c:strCache>
                <c:ptCount val="1"/>
                <c:pt idx="0">
                  <c:v>Cannon</c:v>
                </c:pt>
              </c:strCache>
            </c:strRef>
          </c:tx>
          <c:cat>
            <c:numRef>
              <c:f>Foglio1!$B$235:$D$235</c:f>
              <c:numCache>
                <c:formatCode>General</c:formatCode>
                <c:ptCount val="3"/>
                <c:pt idx="0">
                  <c:v>4.0</c:v>
                </c:pt>
                <c:pt idx="1">
                  <c:v>9.0</c:v>
                </c:pt>
                <c:pt idx="2">
                  <c:v>16.0</c:v>
                </c:pt>
              </c:numCache>
            </c:numRef>
          </c:cat>
          <c:val>
            <c:numRef>
              <c:f>Foglio1!$B$238:$D$238</c:f>
              <c:numCache>
                <c:formatCode>@</c:formatCode>
                <c:ptCount val="3"/>
                <c:pt idx="0" formatCode="General">
                  <c:v>3.95179193251108</c:v>
                </c:pt>
                <c:pt idx="1">
                  <c:v>8.968269226254431</c:v>
                </c:pt>
                <c:pt idx="2">
                  <c:v>8.285838325914662</c:v>
                </c:pt>
              </c:numCache>
            </c:numRef>
          </c:val>
          <c:smooth val="0"/>
        </c:ser>
        <c:ser>
          <c:idx val="2"/>
          <c:order val="3"/>
          <c:tx>
            <c:strRef>
              <c:f>Foglio1!$A$239</c:f>
              <c:strCache>
                <c:ptCount val="1"/>
                <c:pt idx="0">
                  <c:v>Farm</c:v>
                </c:pt>
              </c:strCache>
            </c:strRef>
          </c:tx>
          <c:marker>
            <c:symbol val="square"/>
            <c:size val="7"/>
          </c:marker>
          <c:cat>
            <c:numRef>
              <c:f>Foglio1!$B$235:$D$235</c:f>
              <c:numCache>
                <c:formatCode>General</c:formatCode>
                <c:ptCount val="3"/>
                <c:pt idx="0">
                  <c:v>4.0</c:v>
                </c:pt>
                <c:pt idx="1">
                  <c:v>9.0</c:v>
                </c:pt>
                <c:pt idx="2">
                  <c:v>16.0</c:v>
                </c:pt>
              </c:numCache>
            </c:numRef>
          </c:cat>
          <c:val>
            <c:numRef>
              <c:f>Foglio1!$B$239:$D$239</c:f>
              <c:numCache>
                <c:formatCode>@</c:formatCode>
                <c:ptCount val="3"/>
                <c:pt idx="0" formatCode="General">
                  <c:v>3.43327620744346</c:v>
                </c:pt>
                <c:pt idx="1">
                  <c:v>7.633585627415152</c:v>
                </c:pt>
                <c:pt idx="2">
                  <c:v>7.689651214420723</c:v>
                </c:pt>
              </c:numCache>
            </c:numRef>
          </c:val>
          <c:smooth val="0"/>
        </c:ser>
        <c:dLbls>
          <c:showLegendKey val="0"/>
          <c:showVal val="0"/>
          <c:showCatName val="0"/>
          <c:showSerName val="0"/>
          <c:showPercent val="0"/>
          <c:showBubbleSize val="0"/>
        </c:dLbls>
        <c:marker val="1"/>
        <c:smooth val="0"/>
        <c:axId val="2127487912"/>
        <c:axId val="2127493720"/>
      </c:lineChart>
      <c:catAx>
        <c:axId val="212748791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7493720"/>
        <c:crossesAt val="0.0"/>
        <c:auto val="1"/>
        <c:lblAlgn val="ctr"/>
        <c:lblOffset val="100"/>
        <c:noMultiLvlLbl val="1"/>
      </c:catAx>
      <c:valAx>
        <c:axId val="2127493720"/>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27487912"/>
        <c:crossesAt val="0.0"/>
        <c:crossBetween val="between"/>
      </c:valAx>
    </c:plotArea>
    <c:legend>
      <c:legendPos val="b"/>
      <c:layout/>
      <c:overlay val="0"/>
    </c:legend>
    <c:plotVisOnly val="1"/>
    <c:dispBlanksAs val="zero"/>
    <c:showDLblsOverMax val="1"/>
  </c:chart>
  <c:externalData r:id="rId1">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SpeedUp - Optimized</a:t>
            </a:r>
            <a:endParaRPr lang="en-US" sz="1400"/>
          </a:p>
        </c:rich>
      </c:tx>
      <c:layout/>
      <c:overlay val="0"/>
    </c:title>
    <c:autoTitleDeleted val="0"/>
    <c:plotArea>
      <c:layout/>
      <c:lineChart>
        <c:grouping val="standard"/>
        <c:varyColors val="1"/>
        <c:ser>
          <c:idx val="0"/>
          <c:order val="0"/>
          <c:tx>
            <c:strRef>
              <c:f>Foglio1!$A$263</c:f>
              <c:strCache>
                <c:ptCount val="1"/>
                <c:pt idx="0">
                  <c:v>MM-op</c:v>
                </c:pt>
              </c:strCache>
            </c:strRef>
          </c:tx>
          <c:marker>
            <c:symbol val="square"/>
            <c:size val="7"/>
          </c:marker>
          <c:cat>
            <c:numRef>
              <c:f>Foglio1!$B$262:$D$262</c:f>
              <c:numCache>
                <c:formatCode>General</c:formatCode>
                <c:ptCount val="3"/>
                <c:pt idx="0">
                  <c:v>4.0</c:v>
                </c:pt>
                <c:pt idx="1">
                  <c:v>9.0</c:v>
                </c:pt>
                <c:pt idx="2">
                  <c:v>16.0</c:v>
                </c:pt>
              </c:numCache>
            </c:numRef>
          </c:cat>
          <c:val>
            <c:numRef>
              <c:f>Foglio1!$B$263:$D$263</c:f>
              <c:numCache>
                <c:formatCode>@</c:formatCode>
                <c:ptCount val="3"/>
                <c:pt idx="0" formatCode="General">
                  <c:v>4.970739296627727</c:v>
                </c:pt>
                <c:pt idx="1">
                  <c:v>11.2118675584773</c:v>
                </c:pt>
                <c:pt idx="2">
                  <c:v>10.65031516778521</c:v>
                </c:pt>
              </c:numCache>
            </c:numRef>
          </c:val>
          <c:smooth val="0"/>
        </c:ser>
        <c:ser>
          <c:idx val="3"/>
          <c:order val="1"/>
          <c:tx>
            <c:strRef>
              <c:f>Foglio1!$A$264</c:f>
              <c:strCache>
                <c:ptCount val="1"/>
                <c:pt idx="0">
                  <c:v>MM-fast-op</c:v>
                </c:pt>
              </c:strCache>
            </c:strRef>
          </c:tx>
          <c:marker>
            <c:symbol val="square"/>
            <c:size val="7"/>
          </c:marker>
          <c:cat>
            <c:numRef>
              <c:f>Foglio1!$B$262:$D$262</c:f>
              <c:numCache>
                <c:formatCode>General</c:formatCode>
                <c:ptCount val="3"/>
                <c:pt idx="0">
                  <c:v>4.0</c:v>
                </c:pt>
                <c:pt idx="1">
                  <c:v>9.0</c:v>
                </c:pt>
                <c:pt idx="2">
                  <c:v>16.0</c:v>
                </c:pt>
              </c:numCache>
            </c:numRef>
          </c:cat>
          <c:val>
            <c:numRef>
              <c:f>Foglio1!$B$264:$D$264</c:f>
              <c:numCache>
                <c:formatCode>@</c:formatCode>
                <c:ptCount val="3"/>
                <c:pt idx="0" formatCode="General">
                  <c:v>4.872262265335314</c:v>
                </c:pt>
                <c:pt idx="1">
                  <c:v>11.18723541734605</c:v>
                </c:pt>
                <c:pt idx="2">
                  <c:v>10.85628446660517</c:v>
                </c:pt>
              </c:numCache>
            </c:numRef>
          </c:val>
          <c:smooth val="0"/>
        </c:ser>
        <c:ser>
          <c:idx val="1"/>
          <c:order val="2"/>
          <c:tx>
            <c:strRef>
              <c:f>Foglio1!$A$265</c:f>
              <c:strCache>
                <c:ptCount val="1"/>
                <c:pt idx="0">
                  <c:v>Cannon-op</c:v>
                </c:pt>
              </c:strCache>
            </c:strRef>
          </c:tx>
          <c:cat>
            <c:numRef>
              <c:f>Foglio1!$B$262:$D$262</c:f>
              <c:numCache>
                <c:formatCode>General</c:formatCode>
                <c:ptCount val="3"/>
                <c:pt idx="0">
                  <c:v>4.0</c:v>
                </c:pt>
                <c:pt idx="1">
                  <c:v>9.0</c:v>
                </c:pt>
                <c:pt idx="2">
                  <c:v>16.0</c:v>
                </c:pt>
              </c:numCache>
            </c:numRef>
          </c:cat>
          <c:val>
            <c:numRef>
              <c:f>Foglio1!$B$265:$D$265</c:f>
              <c:numCache>
                <c:formatCode>@</c:formatCode>
                <c:ptCount val="3"/>
                <c:pt idx="0" formatCode="General">
                  <c:v>4.777406718758701</c:v>
                </c:pt>
                <c:pt idx="1">
                  <c:v>11.16031529533214</c:v>
                </c:pt>
                <c:pt idx="2">
                  <c:v>11.1179580545111</c:v>
                </c:pt>
              </c:numCache>
            </c:numRef>
          </c:val>
          <c:smooth val="0"/>
        </c:ser>
        <c:ser>
          <c:idx val="2"/>
          <c:order val="3"/>
          <c:tx>
            <c:strRef>
              <c:f>Foglio1!$A$266</c:f>
              <c:strCache>
                <c:ptCount val="1"/>
                <c:pt idx="0">
                  <c:v>Farm-op</c:v>
                </c:pt>
              </c:strCache>
            </c:strRef>
          </c:tx>
          <c:marker>
            <c:symbol val="square"/>
            <c:size val="7"/>
          </c:marker>
          <c:cat>
            <c:numRef>
              <c:f>Foglio1!$B$262:$D$262</c:f>
              <c:numCache>
                <c:formatCode>General</c:formatCode>
                <c:ptCount val="3"/>
                <c:pt idx="0">
                  <c:v>4.0</c:v>
                </c:pt>
                <c:pt idx="1">
                  <c:v>9.0</c:v>
                </c:pt>
                <c:pt idx="2">
                  <c:v>16.0</c:v>
                </c:pt>
              </c:numCache>
            </c:numRef>
          </c:cat>
          <c:val>
            <c:numRef>
              <c:f>Foglio1!$B$266:$D$266</c:f>
              <c:numCache>
                <c:formatCode>@</c:formatCode>
                <c:ptCount val="3"/>
                <c:pt idx="0" formatCode="General">
                  <c:v>4.498107669385968</c:v>
                </c:pt>
                <c:pt idx="1">
                  <c:v>9.844690622251569</c:v>
                </c:pt>
                <c:pt idx="2">
                  <c:v>9.73373503282248</c:v>
                </c:pt>
              </c:numCache>
            </c:numRef>
          </c:val>
          <c:smooth val="0"/>
        </c:ser>
        <c:dLbls>
          <c:showLegendKey val="0"/>
          <c:showVal val="0"/>
          <c:showCatName val="0"/>
          <c:showSerName val="0"/>
          <c:showPercent val="0"/>
          <c:showBubbleSize val="0"/>
        </c:dLbls>
        <c:marker val="1"/>
        <c:smooth val="0"/>
        <c:axId val="2127530808"/>
        <c:axId val="2127536616"/>
      </c:lineChart>
      <c:catAx>
        <c:axId val="212753080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7536616"/>
        <c:crossesAt val="0.0"/>
        <c:auto val="1"/>
        <c:lblAlgn val="ctr"/>
        <c:lblOffset val="100"/>
        <c:noMultiLvlLbl val="1"/>
      </c:catAx>
      <c:valAx>
        <c:axId val="2127536616"/>
        <c:scaling>
          <c:orientation val="minMax"/>
        </c:scaling>
        <c:delete val="0"/>
        <c:axPos val="l"/>
        <c:majorGridlines/>
        <c:title>
          <c:tx>
            <c:rich>
              <a:bodyPr rot="-5400000" vert="horz"/>
              <a:lstStyle/>
              <a:p>
                <a:pPr>
                  <a:defRPr/>
                </a:pPr>
                <a:r>
                  <a:rPr lang="it-IT"/>
                  <a:t>SpeedUp</a:t>
                </a:r>
              </a:p>
            </c:rich>
          </c:tx>
          <c:layout/>
          <c:overlay val="0"/>
        </c:title>
        <c:numFmt formatCode="General" sourceLinked="1"/>
        <c:majorTickMark val="none"/>
        <c:minorTickMark val="none"/>
        <c:tickLblPos val="nextTo"/>
        <c:spPr>
          <a:ln w="9525">
            <a:noFill/>
          </a:ln>
        </c:spPr>
        <c:crossAx val="2127530808"/>
        <c:crossesAt val="0.0"/>
        <c:crossBetween val="between"/>
      </c:valAx>
    </c:plotArea>
    <c:legend>
      <c:legendPos val="b"/>
      <c:layout/>
      <c:overlay val="0"/>
    </c:legend>
    <c:plotVisOnly val="1"/>
    <c:dispBlanksAs val="zero"/>
    <c:showDLblsOverMax val="1"/>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196880565431344"/>
          <c:y val="0.25674142793321"/>
          <c:w val="0.754649330769079"/>
          <c:h val="0.48680091567793"/>
        </c:manualLayout>
      </c:layout>
      <c:lineChart>
        <c:grouping val="standard"/>
        <c:varyColors val="1"/>
        <c:ser>
          <c:idx val="0"/>
          <c:order val="0"/>
          <c:tx>
            <c:strRef>
              <c:f>Foglio1!$I$60</c:f>
              <c:strCache>
                <c:ptCount val="1"/>
                <c:pt idx="0">
                  <c:v>No-IO</c:v>
                </c:pt>
              </c:strCache>
            </c:strRef>
          </c:tx>
          <c:marker>
            <c:symbol val="square"/>
            <c:size val="7"/>
          </c:marker>
          <c:cat>
            <c:numRef>
              <c:f>Foglio1!$J$59:$L$59</c:f>
              <c:numCache>
                <c:formatCode>General</c:formatCode>
                <c:ptCount val="3"/>
                <c:pt idx="0">
                  <c:v>4.0</c:v>
                </c:pt>
                <c:pt idx="1">
                  <c:v>9.0</c:v>
                </c:pt>
                <c:pt idx="2">
                  <c:v>16.0</c:v>
                </c:pt>
              </c:numCache>
            </c:numRef>
          </c:cat>
          <c:val>
            <c:numRef>
              <c:f>Foglio1!$J$60:$L$60</c:f>
              <c:numCache>
                <c:formatCode>@</c:formatCode>
                <c:ptCount val="3"/>
                <c:pt idx="0">
                  <c:v>12.645654</c:v>
                </c:pt>
                <c:pt idx="1">
                  <c:v>12.014279</c:v>
                </c:pt>
                <c:pt idx="2">
                  <c:v>11.691481</c:v>
                </c:pt>
              </c:numCache>
            </c:numRef>
          </c:val>
          <c:smooth val="0"/>
        </c:ser>
        <c:ser>
          <c:idx val="3"/>
          <c:order val="1"/>
          <c:tx>
            <c:strRef>
              <c:f>Foglio1!$I$61</c:f>
              <c:strCache>
                <c:ptCount val="1"/>
                <c:pt idx="0">
                  <c:v>IO</c:v>
                </c:pt>
              </c:strCache>
            </c:strRef>
          </c:tx>
          <c:marker>
            <c:symbol val="square"/>
            <c:size val="7"/>
          </c:marker>
          <c:cat>
            <c:numRef>
              <c:f>Foglio1!$J$59:$L$59</c:f>
              <c:numCache>
                <c:formatCode>General</c:formatCode>
                <c:ptCount val="3"/>
                <c:pt idx="0">
                  <c:v>4.0</c:v>
                </c:pt>
                <c:pt idx="1">
                  <c:v>9.0</c:v>
                </c:pt>
                <c:pt idx="2">
                  <c:v>16.0</c:v>
                </c:pt>
              </c:numCache>
            </c:numRef>
          </c:cat>
          <c:val>
            <c:numRef>
              <c:f>Foglio1!$J$61:$L$61</c:f>
              <c:numCache>
                <c:formatCode>@</c:formatCode>
                <c:ptCount val="3"/>
                <c:pt idx="0">
                  <c:v>13.610569</c:v>
                </c:pt>
                <c:pt idx="1">
                  <c:v>12.79405</c:v>
                </c:pt>
                <c:pt idx="2">
                  <c:v>13.25242</c:v>
                </c:pt>
              </c:numCache>
            </c:numRef>
          </c:val>
          <c:smooth val="0"/>
        </c:ser>
        <c:dLbls>
          <c:showLegendKey val="0"/>
          <c:showVal val="0"/>
          <c:showCatName val="0"/>
          <c:showSerName val="0"/>
          <c:showPercent val="0"/>
          <c:showBubbleSize val="0"/>
        </c:dLbls>
        <c:marker val="1"/>
        <c:smooth val="0"/>
        <c:axId val="2125532824"/>
        <c:axId val="2125529800"/>
      </c:lineChart>
      <c:catAx>
        <c:axId val="2125532824"/>
        <c:scaling>
          <c:orientation val="minMax"/>
        </c:scaling>
        <c:delete val="0"/>
        <c:axPos val="b"/>
        <c:numFmt formatCode="General" sourceLinked="1"/>
        <c:majorTickMark val="none"/>
        <c:minorTickMark val="none"/>
        <c:tickLblPos val="nextTo"/>
        <c:crossAx val="2125529800"/>
        <c:crossesAt val="0.0"/>
        <c:auto val="1"/>
        <c:lblAlgn val="ctr"/>
        <c:lblOffset val="100"/>
        <c:noMultiLvlLbl val="1"/>
      </c:catAx>
      <c:valAx>
        <c:axId val="212552980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25532824"/>
        <c:crossesAt val="0.0"/>
        <c:crossBetween val="between"/>
      </c:valAx>
    </c:plotArea>
    <c:legend>
      <c:legendPos val="b"/>
      <c:layout>
        <c:manualLayout>
          <c:xMode val="edge"/>
          <c:yMode val="edge"/>
          <c:x val="0.303153609981858"/>
          <c:y val="0.876931489954594"/>
          <c:w val="0.393692780036285"/>
          <c:h val="0.11574558831741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Efficiency</a:t>
            </a:r>
            <a:endParaRPr lang="en-US" sz="1400"/>
          </a:p>
        </c:rich>
      </c:tx>
      <c:layout/>
      <c:overlay val="0"/>
    </c:title>
    <c:autoTitleDeleted val="0"/>
    <c:plotArea>
      <c:layout/>
      <c:lineChart>
        <c:grouping val="standard"/>
        <c:varyColors val="1"/>
        <c:ser>
          <c:idx val="0"/>
          <c:order val="0"/>
          <c:tx>
            <c:strRef>
              <c:f>Foglio1!$A$215</c:f>
              <c:strCache>
                <c:ptCount val="1"/>
                <c:pt idx="0">
                  <c:v>MM</c:v>
                </c:pt>
              </c:strCache>
            </c:strRef>
          </c:tx>
          <c:marker>
            <c:symbol val="square"/>
            <c:size val="7"/>
          </c:marker>
          <c:cat>
            <c:numRef>
              <c:f>Foglio1!$B$214:$D$214</c:f>
              <c:numCache>
                <c:formatCode>General</c:formatCode>
                <c:ptCount val="3"/>
                <c:pt idx="0">
                  <c:v>4.0</c:v>
                </c:pt>
                <c:pt idx="1">
                  <c:v>9.0</c:v>
                </c:pt>
                <c:pt idx="2">
                  <c:v>16.0</c:v>
                </c:pt>
              </c:numCache>
            </c:numRef>
          </c:cat>
          <c:val>
            <c:numRef>
              <c:f>Foglio1!$B$215:$D$215</c:f>
              <c:numCache>
                <c:formatCode>@</c:formatCode>
                <c:ptCount val="3"/>
                <c:pt idx="0" formatCode="General">
                  <c:v>0.31642949989738</c:v>
                </c:pt>
                <c:pt idx="1">
                  <c:v>0.13488921454975</c:v>
                </c:pt>
                <c:pt idx="2">
                  <c:v>0.0700399269100307</c:v>
                </c:pt>
              </c:numCache>
            </c:numRef>
          </c:val>
          <c:smooth val="0"/>
        </c:ser>
        <c:ser>
          <c:idx val="3"/>
          <c:order val="1"/>
          <c:tx>
            <c:strRef>
              <c:f>Foglio1!$A$216</c:f>
              <c:strCache>
                <c:ptCount val="1"/>
                <c:pt idx="0">
                  <c:v>MM-fast</c:v>
                </c:pt>
              </c:strCache>
            </c:strRef>
          </c:tx>
          <c:marker>
            <c:symbol val="square"/>
            <c:size val="7"/>
          </c:marker>
          <c:cat>
            <c:numRef>
              <c:f>Foglio1!$B$214:$D$214</c:f>
              <c:numCache>
                <c:formatCode>General</c:formatCode>
                <c:ptCount val="3"/>
                <c:pt idx="0">
                  <c:v>4.0</c:v>
                </c:pt>
                <c:pt idx="1">
                  <c:v>9.0</c:v>
                </c:pt>
                <c:pt idx="2">
                  <c:v>16.0</c:v>
                </c:pt>
              </c:numCache>
            </c:numRef>
          </c:cat>
          <c:val>
            <c:numRef>
              <c:f>Foglio1!$B$216:$D$216</c:f>
              <c:numCache>
                <c:formatCode>@</c:formatCode>
                <c:ptCount val="3"/>
                <c:pt idx="0" formatCode="General">
                  <c:v>0.1869971564492</c:v>
                </c:pt>
                <c:pt idx="1">
                  <c:v>0.0798162169158092</c:v>
                </c:pt>
                <c:pt idx="2">
                  <c:v>0.0422726691120021</c:v>
                </c:pt>
              </c:numCache>
            </c:numRef>
          </c:val>
          <c:smooth val="0"/>
        </c:ser>
        <c:ser>
          <c:idx val="1"/>
          <c:order val="2"/>
          <c:tx>
            <c:strRef>
              <c:f>Foglio1!$A$217</c:f>
              <c:strCache>
                <c:ptCount val="1"/>
                <c:pt idx="0">
                  <c:v>Cannon</c:v>
                </c:pt>
              </c:strCache>
            </c:strRef>
          </c:tx>
          <c:cat>
            <c:numRef>
              <c:f>Foglio1!$B$214:$D$214</c:f>
              <c:numCache>
                <c:formatCode>General</c:formatCode>
                <c:ptCount val="3"/>
                <c:pt idx="0">
                  <c:v>4.0</c:v>
                </c:pt>
                <c:pt idx="1">
                  <c:v>9.0</c:v>
                </c:pt>
                <c:pt idx="2">
                  <c:v>16.0</c:v>
                </c:pt>
              </c:numCache>
            </c:numRef>
          </c:cat>
          <c:val>
            <c:numRef>
              <c:f>Foglio1!$B$217:$D$217</c:f>
              <c:numCache>
                <c:formatCode>@</c:formatCode>
                <c:ptCount val="3"/>
                <c:pt idx="0" formatCode="General">
                  <c:v>0.242650916340235</c:v>
                </c:pt>
                <c:pt idx="1">
                  <c:v>0.117363833593423</c:v>
                </c:pt>
                <c:pt idx="2">
                  <c:v>0.0559921473996836</c:v>
                </c:pt>
              </c:numCache>
            </c:numRef>
          </c:val>
          <c:smooth val="0"/>
        </c:ser>
        <c:ser>
          <c:idx val="2"/>
          <c:order val="3"/>
          <c:tx>
            <c:strRef>
              <c:f>Foglio1!$A$218</c:f>
              <c:strCache>
                <c:ptCount val="1"/>
                <c:pt idx="0">
                  <c:v>Farm</c:v>
                </c:pt>
              </c:strCache>
            </c:strRef>
          </c:tx>
          <c:marker>
            <c:symbol val="square"/>
            <c:size val="7"/>
          </c:marker>
          <c:cat>
            <c:numRef>
              <c:f>Foglio1!$B$214:$D$214</c:f>
              <c:numCache>
                <c:formatCode>General</c:formatCode>
                <c:ptCount val="3"/>
                <c:pt idx="0">
                  <c:v>4.0</c:v>
                </c:pt>
                <c:pt idx="1">
                  <c:v>9.0</c:v>
                </c:pt>
                <c:pt idx="2">
                  <c:v>16.0</c:v>
                </c:pt>
              </c:numCache>
            </c:numRef>
          </c:cat>
          <c:val>
            <c:numRef>
              <c:f>Foglio1!$B$218:$D$218</c:f>
              <c:numCache>
                <c:formatCode>@</c:formatCode>
                <c:ptCount val="3"/>
                <c:pt idx="0" formatCode="General">
                  <c:v>0.295147086975943</c:v>
                </c:pt>
                <c:pt idx="1">
                  <c:v>0.108974925341485</c:v>
                </c:pt>
                <c:pt idx="2">
                  <c:v>0.0486779605124679</c:v>
                </c:pt>
              </c:numCache>
            </c:numRef>
          </c:val>
          <c:smooth val="0"/>
        </c:ser>
        <c:dLbls>
          <c:showLegendKey val="0"/>
          <c:showVal val="0"/>
          <c:showCatName val="0"/>
          <c:showSerName val="0"/>
          <c:showPercent val="0"/>
          <c:showBubbleSize val="0"/>
        </c:dLbls>
        <c:marker val="1"/>
        <c:smooth val="0"/>
        <c:axId val="2126909384"/>
        <c:axId val="2126903560"/>
      </c:lineChart>
      <c:catAx>
        <c:axId val="2126909384"/>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6903560"/>
        <c:crossesAt val="0.0"/>
        <c:auto val="1"/>
        <c:lblAlgn val="ctr"/>
        <c:lblOffset val="100"/>
        <c:noMultiLvlLbl val="1"/>
      </c:catAx>
      <c:valAx>
        <c:axId val="2126903560"/>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26909384"/>
        <c:crossesAt val="0.0"/>
        <c:crossBetween val="between"/>
      </c:valAx>
    </c:plotArea>
    <c:legend>
      <c:legendPos val="b"/>
      <c:layout/>
      <c:overlay val="0"/>
    </c:legend>
    <c:plotVisOnly val="1"/>
    <c:dispBlanksAs val="zero"/>
    <c:showDLblsOverMax val="1"/>
  </c:chart>
  <c:externalData r:id="rId1">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a:t>
            </a:r>
          </a:p>
        </c:rich>
      </c:tx>
      <c:layout/>
      <c:overlay val="0"/>
    </c:title>
    <c:autoTitleDeleted val="0"/>
    <c:plotArea>
      <c:layout/>
      <c:lineChart>
        <c:grouping val="standard"/>
        <c:varyColors val="1"/>
        <c:ser>
          <c:idx val="0"/>
          <c:order val="0"/>
          <c:tx>
            <c:strRef>
              <c:f>Foglio1!$A$242</c:f>
              <c:strCache>
                <c:ptCount val="1"/>
                <c:pt idx="0">
                  <c:v>MM</c:v>
                </c:pt>
              </c:strCache>
            </c:strRef>
          </c:tx>
          <c:marker>
            <c:symbol val="square"/>
            <c:size val="7"/>
          </c:marker>
          <c:cat>
            <c:numRef>
              <c:f>Foglio1!$B$241:$D$241</c:f>
              <c:numCache>
                <c:formatCode>General</c:formatCode>
                <c:ptCount val="3"/>
                <c:pt idx="0">
                  <c:v>4.0</c:v>
                </c:pt>
                <c:pt idx="1">
                  <c:v>9.0</c:v>
                </c:pt>
                <c:pt idx="2">
                  <c:v>16.0</c:v>
                </c:pt>
              </c:numCache>
            </c:numRef>
          </c:cat>
          <c:val>
            <c:numRef>
              <c:f>Foglio1!$B$242:$D$242</c:f>
              <c:numCache>
                <c:formatCode>@</c:formatCode>
                <c:ptCount val="3"/>
                <c:pt idx="0" formatCode="General">
                  <c:v>0.968303495714733</c:v>
                </c:pt>
                <c:pt idx="1">
                  <c:v>0.94185098052067</c:v>
                </c:pt>
                <c:pt idx="2">
                  <c:v>0.525469155737018</c:v>
                </c:pt>
              </c:numCache>
            </c:numRef>
          </c:val>
          <c:smooth val="0"/>
        </c:ser>
        <c:ser>
          <c:idx val="3"/>
          <c:order val="1"/>
          <c:tx>
            <c:strRef>
              <c:f>Foglio1!$A$243</c:f>
              <c:strCache>
                <c:ptCount val="1"/>
                <c:pt idx="0">
                  <c:v>MM-fast</c:v>
                </c:pt>
              </c:strCache>
            </c:strRef>
          </c:tx>
          <c:marker>
            <c:symbol val="square"/>
            <c:size val="7"/>
          </c:marker>
          <c:cat>
            <c:numRef>
              <c:f>Foglio1!$B$241:$D$241</c:f>
              <c:numCache>
                <c:formatCode>General</c:formatCode>
                <c:ptCount val="3"/>
                <c:pt idx="0">
                  <c:v>4.0</c:v>
                </c:pt>
                <c:pt idx="1">
                  <c:v>9.0</c:v>
                </c:pt>
                <c:pt idx="2">
                  <c:v>16.0</c:v>
                </c:pt>
              </c:numCache>
            </c:numRef>
          </c:cat>
          <c:val>
            <c:numRef>
              <c:f>Foglio1!$B$243:$D$243</c:f>
              <c:numCache>
                <c:formatCode>@</c:formatCode>
                <c:ptCount val="3"/>
                <c:pt idx="0" formatCode="General">
                  <c:v>0.89160335815203</c:v>
                </c:pt>
                <c:pt idx="1">
                  <c:v>0.882260361899768</c:v>
                </c:pt>
                <c:pt idx="2">
                  <c:v>0.531813057744994</c:v>
                </c:pt>
              </c:numCache>
            </c:numRef>
          </c:val>
          <c:smooth val="0"/>
        </c:ser>
        <c:ser>
          <c:idx val="1"/>
          <c:order val="2"/>
          <c:tx>
            <c:strRef>
              <c:f>Foglio1!$A$244</c:f>
              <c:strCache>
                <c:ptCount val="1"/>
                <c:pt idx="0">
                  <c:v>Cannon</c:v>
                </c:pt>
              </c:strCache>
            </c:strRef>
          </c:tx>
          <c:cat>
            <c:numRef>
              <c:f>Foglio1!$B$241:$D$241</c:f>
              <c:numCache>
                <c:formatCode>General</c:formatCode>
                <c:ptCount val="3"/>
                <c:pt idx="0">
                  <c:v>4.0</c:v>
                </c:pt>
                <c:pt idx="1">
                  <c:v>9.0</c:v>
                </c:pt>
                <c:pt idx="2">
                  <c:v>16.0</c:v>
                </c:pt>
              </c:numCache>
            </c:numRef>
          </c:cat>
          <c:val>
            <c:numRef>
              <c:f>Foglio1!$B$244:$D$244</c:f>
              <c:numCache>
                <c:formatCode>@</c:formatCode>
                <c:ptCount val="3"/>
                <c:pt idx="0" formatCode="General">
                  <c:v>0.98794798312777</c:v>
                </c:pt>
                <c:pt idx="1">
                  <c:v>0.996474358472715</c:v>
                </c:pt>
                <c:pt idx="2">
                  <c:v>0.517864895369666</c:v>
                </c:pt>
              </c:numCache>
            </c:numRef>
          </c:val>
          <c:smooth val="0"/>
        </c:ser>
        <c:ser>
          <c:idx val="2"/>
          <c:order val="3"/>
          <c:tx>
            <c:strRef>
              <c:f>Foglio1!$A$245</c:f>
              <c:strCache>
                <c:ptCount val="1"/>
                <c:pt idx="0">
                  <c:v>Farm</c:v>
                </c:pt>
              </c:strCache>
            </c:strRef>
          </c:tx>
          <c:marker>
            <c:symbol val="square"/>
            <c:size val="7"/>
          </c:marker>
          <c:cat>
            <c:numRef>
              <c:f>Foglio1!$B$241:$D$241</c:f>
              <c:numCache>
                <c:formatCode>General</c:formatCode>
                <c:ptCount val="3"/>
                <c:pt idx="0">
                  <c:v>4.0</c:v>
                </c:pt>
                <c:pt idx="1">
                  <c:v>9.0</c:v>
                </c:pt>
                <c:pt idx="2">
                  <c:v>16.0</c:v>
                </c:pt>
              </c:numCache>
            </c:numRef>
          </c:cat>
          <c:val>
            <c:numRef>
              <c:f>Foglio1!$B$245:$D$245</c:f>
              <c:numCache>
                <c:formatCode>@</c:formatCode>
                <c:ptCount val="3"/>
                <c:pt idx="0" formatCode="General">
                  <c:v>0.858319051860865</c:v>
                </c:pt>
                <c:pt idx="1">
                  <c:v>0.848176180823906</c:v>
                </c:pt>
                <c:pt idx="2">
                  <c:v>0.480603200901295</c:v>
                </c:pt>
              </c:numCache>
            </c:numRef>
          </c:val>
          <c:smooth val="0"/>
        </c:ser>
        <c:dLbls>
          <c:showLegendKey val="0"/>
          <c:showVal val="0"/>
          <c:showCatName val="0"/>
          <c:showSerName val="0"/>
          <c:showPercent val="0"/>
          <c:showBubbleSize val="0"/>
        </c:dLbls>
        <c:marker val="1"/>
        <c:smooth val="0"/>
        <c:axId val="2126867000"/>
        <c:axId val="2126861176"/>
      </c:lineChart>
      <c:catAx>
        <c:axId val="212686700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6861176"/>
        <c:crossesAt val="0.0"/>
        <c:auto val="1"/>
        <c:lblAlgn val="ctr"/>
        <c:lblOffset val="100"/>
        <c:noMultiLvlLbl val="1"/>
      </c:catAx>
      <c:valAx>
        <c:axId val="2126861176"/>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26867000"/>
        <c:crossesAt val="0.0"/>
        <c:crossBetween val="between"/>
      </c:valAx>
    </c:plotArea>
    <c:legend>
      <c:legendPos val="b"/>
      <c:layout/>
      <c:overlay val="0"/>
    </c:legend>
    <c:plotVisOnly val="1"/>
    <c:dispBlanksAs val="zero"/>
    <c:showDLblsOverMax val="1"/>
  </c:chart>
  <c:externalData r:id="rId1">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Efficiency - Optimized</a:t>
            </a:r>
          </a:p>
        </c:rich>
      </c:tx>
      <c:layout/>
      <c:overlay val="0"/>
    </c:title>
    <c:autoTitleDeleted val="0"/>
    <c:plotArea>
      <c:layout/>
      <c:lineChart>
        <c:grouping val="standard"/>
        <c:varyColors val="1"/>
        <c:ser>
          <c:idx val="0"/>
          <c:order val="0"/>
          <c:tx>
            <c:strRef>
              <c:f>Foglio1!$A$269</c:f>
              <c:strCache>
                <c:ptCount val="1"/>
                <c:pt idx="0">
                  <c:v>MM-op</c:v>
                </c:pt>
              </c:strCache>
            </c:strRef>
          </c:tx>
          <c:marker>
            <c:symbol val="square"/>
            <c:size val="7"/>
          </c:marker>
          <c:cat>
            <c:numRef>
              <c:f>Foglio1!$B$268:$D$268</c:f>
              <c:numCache>
                <c:formatCode>General</c:formatCode>
                <c:ptCount val="3"/>
                <c:pt idx="0">
                  <c:v>4.0</c:v>
                </c:pt>
                <c:pt idx="1">
                  <c:v>9.0</c:v>
                </c:pt>
                <c:pt idx="2">
                  <c:v>16.0</c:v>
                </c:pt>
              </c:numCache>
            </c:numRef>
          </c:cat>
          <c:val>
            <c:numRef>
              <c:f>Foglio1!$B$269:$D$269</c:f>
              <c:numCache>
                <c:formatCode>@</c:formatCode>
                <c:ptCount val="3"/>
                <c:pt idx="0" formatCode="General">
                  <c:v>1.242684824156932</c:v>
                </c:pt>
                <c:pt idx="1">
                  <c:v>1.245763062053034</c:v>
                </c:pt>
                <c:pt idx="2">
                  <c:v>0.665644697986576</c:v>
                </c:pt>
              </c:numCache>
            </c:numRef>
          </c:val>
          <c:smooth val="0"/>
        </c:ser>
        <c:ser>
          <c:idx val="3"/>
          <c:order val="1"/>
          <c:tx>
            <c:strRef>
              <c:f>Foglio1!$A$270</c:f>
              <c:strCache>
                <c:ptCount val="1"/>
                <c:pt idx="0">
                  <c:v>MM-fast-op</c:v>
                </c:pt>
              </c:strCache>
            </c:strRef>
          </c:tx>
          <c:marker>
            <c:symbol val="square"/>
            <c:size val="7"/>
          </c:marker>
          <c:cat>
            <c:numRef>
              <c:f>Foglio1!$B$268:$D$268</c:f>
              <c:numCache>
                <c:formatCode>General</c:formatCode>
                <c:ptCount val="3"/>
                <c:pt idx="0">
                  <c:v>4.0</c:v>
                </c:pt>
                <c:pt idx="1">
                  <c:v>9.0</c:v>
                </c:pt>
                <c:pt idx="2">
                  <c:v>16.0</c:v>
                </c:pt>
              </c:numCache>
            </c:numRef>
          </c:cat>
          <c:val>
            <c:numRef>
              <c:f>Foglio1!$B$270:$D$270</c:f>
              <c:numCache>
                <c:formatCode>@</c:formatCode>
                <c:ptCount val="3"/>
                <c:pt idx="0" formatCode="General">
                  <c:v>1.21806556633383</c:v>
                </c:pt>
                <c:pt idx="1">
                  <c:v>1.243026157482894</c:v>
                </c:pt>
                <c:pt idx="2">
                  <c:v>0.678517779162823</c:v>
                </c:pt>
              </c:numCache>
            </c:numRef>
          </c:val>
          <c:smooth val="0"/>
        </c:ser>
        <c:ser>
          <c:idx val="1"/>
          <c:order val="2"/>
          <c:tx>
            <c:strRef>
              <c:f>Foglio1!$A$271</c:f>
              <c:strCache>
                <c:ptCount val="1"/>
                <c:pt idx="0">
                  <c:v>Cannon-op</c:v>
                </c:pt>
              </c:strCache>
            </c:strRef>
          </c:tx>
          <c:cat>
            <c:numRef>
              <c:f>Foglio1!$B$268:$D$268</c:f>
              <c:numCache>
                <c:formatCode>General</c:formatCode>
                <c:ptCount val="3"/>
                <c:pt idx="0">
                  <c:v>4.0</c:v>
                </c:pt>
                <c:pt idx="1">
                  <c:v>9.0</c:v>
                </c:pt>
                <c:pt idx="2">
                  <c:v>16.0</c:v>
                </c:pt>
              </c:numCache>
            </c:numRef>
          </c:cat>
          <c:val>
            <c:numRef>
              <c:f>Foglio1!$B$271:$D$271</c:f>
              <c:numCache>
                <c:formatCode>@</c:formatCode>
                <c:ptCount val="3"/>
                <c:pt idx="0" formatCode="General">
                  <c:v>1.194351679689675</c:v>
                </c:pt>
                <c:pt idx="1">
                  <c:v>1.240035032814682</c:v>
                </c:pt>
                <c:pt idx="2">
                  <c:v>0.694872378406944</c:v>
                </c:pt>
              </c:numCache>
            </c:numRef>
          </c:val>
          <c:smooth val="0"/>
        </c:ser>
        <c:ser>
          <c:idx val="2"/>
          <c:order val="3"/>
          <c:tx>
            <c:strRef>
              <c:f>Foglio1!$A$272</c:f>
              <c:strCache>
                <c:ptCount val="1"/>
                <c:pt idx="0">
                  <c:v>Farm-op</c:v>
                </c:pt>
              </c:strCache>
            </c:strRef>
          </c:tx>
          <c:marker>
            <c:symbol val="square"/>
            <c:size val="7"/>
          </c:marker>
          <c:cat>
            <c:numRef>
              <c:f>Foglio1!$B$268:$D$268</c:f>
              <c:numCache>
                <c:formatCode>General</c:formatCode>
                <c:ptCount val="3"/>
                <c:pt idx="0">
                  <c:v>4.0</c:v>
                </c:pt>
                <c:pt idx="1">
                  <c:v>9.0</c:v>
                </c:pt>
                <c:pt idx="2">
                  <c:v>16.0</c:v>
                </c:pt>
              </c:numCache>
            </c:numRef>
          </c:cat>
          <c:val>
            <c:numRef>
              <c:f>Foglio1!$B$272:$D$272</c:f>
              <c:numCache>
                <c:formatCode>@</c:formatCode>
                <c:ptCount val="3"/>
                <c:pt idx="0" formatCode="General">
                  <c:v>1.124526917346492</c:v>
                </c:pt>
                <c:pt idx="1">
                  <c:v>1.093854513583508</c:v>
                </c:pt>
                <c:pt idx="2">
                  <c:v>0.608358439551405</c:v>
                </c:pt>
              </c:numCache>
            </c:numRef>
          </c:val>
          <c:smooth val="0"/>
        </c:ser>
        <c:dLbls>
          <c:showLegendKey val="0"/>
          <c:showVal val="0"/>
          <c:showCatName val="0"/>
          <c:showSerName val="0"/>
          <c:showPercent val="0"/>
          <c:showBubbleSize val="0"/>
        </c:dLbls>
        <c:marker val="1"/>
        <c:smooth val="0"/>
        <c:axId val="2126824536"/>
        <c:axId val="2126818712"/>
      </c:lineChart>
      <c:catAx>
        <c:axId val="212682453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6818712"/>
        <c:crossesAt val="0.0"/>
        <c:auto val="1"/>
        <c:lblAlgn val="ctr"/>
        <c:lblOffset val="100"/>
        <c:noMultiLvlLbl val="1"/>
      </c:catAx>
      <c:valAx>
        <c:axId val="2126818712"/>
        <c:scaling>
          <c:orientation val="minMax"/>
        </c:scaling>
        <c:delete val="0"/>
        <c:axPos val="l"/>
        <c:majorGridlines/>
        <c:title>
          <c:tx>
            <c:rich>
              <a:bodyPr rot="-5400000" vert="horz"/>
              <a:lstStyle/>
              <a:p>
                <a:pPr>
                  <a:defRPr/>
                </a:pPr>
                <a:r>
                  <a:rPr lang="it-IT"/>
                  <a:t>Efficiency</a:t>
                </a:r>
              </a:p>
            </c:rich>
          </c:tx>
          <c:layout/>
          <c:overlay val="0"/>
        </c:title>
        <c:numFmt formatCode="General" sourceLinked="1"/>
        <c:majorTickMark val="none"/>
        <c:minorTickMark val="none"/>
        <c:tickLblPos val="nextTo"/>
        <c:spPr>
          <a:ln w="9525">
            <a:noFill/>
          </a:ln>
        </c:spPr>
        <c:crossAx val="2126824536"/>
        <c:crossesAt val="0.0"/>
        <c:crossBetween val="between"/>
      </c:valAx>
    </c:plotArea>
    <c:legend>
      <c:legendPos val="b"/>
      <c:layout/>
      <c:overlay val="0"/>
    </c:legend>
    <c:plotVisOnly val="1"/>
    <c:dispBlanksAs val="zero"/>
    <c:showDLblsOverMax val="1"/>
  </c:chart>
  <c:externalData r:id="rId1">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Overhead</a:t>
            </a:r>
            <a:endParaRPr lang="en-US" sz="1400"/>
          </a:p>
        </c:rich>
      </c:tx>
      <c:layout/>
      <c:overlay val="0"/>
    </c:title>
    <c:autoTitleDeleted val="0"/>
    <c:plotArea>
      <c:layout/>
      <c:lineChart>
        <c:grouping val="standard"/>
        <c:varyColors val="1"/>
        <c:ser>
          <c:idx val="0"/>
          <c:order val="0"/>
          <c:tx>
            <c:strRef>
              <c:f>Foglio1!$A$221</c:f>
              <c:strCache>
                <c:ptCount val="1"/>
                <c:pt idx="0">
                  <c:v>MM</c:v>
                </c:pt>
              </c:strCache>
            </c:strRef>
          </c:tx>
          <c:marker>
            <c:symbol val="square"/>
            <c:size val="7"/>
          </c:marker>
          <c:cat>
            <c:numRef>
              <c:f>Foglio1!$B$220:$D$220</c:f>
              <c:numCache>
                <c:formatCode>General</c:formatCode>
                <c:ptCount val="3"/>
                <c:pt idx="0">
                  <c:v>4.0</c:v>
                </c:pt>
                <c:pt idx="1">
                  <c:v>9.0</c:v>
                </c:pt>
                <c:pt idx="2">
                  <c:v>16.0</c:v>
                </c:pt>
              </c:numCache>
            </c:numRef>
          </c:cat>
          <c:val>
            <c:numRef>
              <c:f>Foglio1!$B$221:$D$221</c:f>
              <c:numCache>
                <c:formatCode>@</c:formatCode>
                <c:ptCount val="3"/>
                <c:pt idx="0" formatCode="General">
                  <c:v>0.119901</c:v>
                </c:pt>
                <c:pt idx="1">
                  <c:v>0.355968</c:v>
                </c:pt>
                <c:pt idx="2">
                  <c:v>0.736945</c:v>
                </c:pt>
              </c:numCache>
            </c:numRef>
          </c:val>
          <c:smooth val="0"/>
        </c:ser>
        <c:ser>
          <c:idx val="3"/>
          <c:order val="1"/>
          <c:tx>
            <c:strRef>
              <c:f>Foglio1!$A$222</c:f>
              <c:strCache>
                <c:ptCount val="1"/>
                <c:pt idx="0">
                  <c:v>MM-fast</c:v>
                </c:pt>
              </c:strCache>
            </c:strRef>
          </c:tx>
          <c:marker>
            <c:symbol val="square"/>
            <c:size val="7"/>
          </c:marker>
          <c:cat>
            <c:numRef>
              <c:f>Foglio1!$B$220:$D$220</c:f>
              <c:numCache>
                <c:formatCode>General</c:formatCode>
                <c:ptCount val="3"/>
                <c:pt idx="0">
                  <c:v>4.0</c:v>
                </c:pt>
                <c:pt idx="1">
                  <c:v>9.0</c:v>
                </c:pt>
                <c:pt idx="2">
                  <c:v>16.0</c:v>
                </c:pt>
              </c:numCache>
            </c:numRef>
          </c:cat>
          <c:val>
            <c:numRef>
              <c:f>Foglio1!$B$222:$D$222</c:f>
              <c:numCache>
                <c:formatCode>@</c:formatCode>
                <c:ptCount val="3"/>
                <c:pt idx="0" formatCode="General">
                  <c:v>0.241309</c:v>
                </c:pt>
                <c:pt idx="1">
                  <c:v>0.639882</c:v>
                </c:pt>
                <c:pt idx="2">
                  <c:v>1.257473</c:v>
                </c:pt>
              </c:numCache>
            </c:numRef>
          </c:val>
          <c:smooth val="0"/>
        </c:ser>
        <c:ser>
          <c:idx val="1"/>
          <c:order val="2"/>
          <c:tx>
            <c:strRef>
              <c:f>Foglio1!$A$223</c:f>
              <c:strCache>
                <c:ptCount val="1"/>
                <c:pt idx="0">
                  <c:v>Cannon</c:v>
                </c:pt>
              </c:strCache>
            </c:strRef>
          </c:tx>
          <c:cat>
            <c:numRef>
              <c:f>Foglio1!$B$220:$D$220</c:f>
              <c:numCache>
                <c:formatCode>General</c:formatCode>
                <c:ptCount val="3"/>
                <c:pt idx="0">
                  <c:v>4.0</c:v>
                </c:pt>
                <c:pt idx="1">
                  <c:v>9.0</c:v>
                </c:pt>
                <c:pt idx="2">
                  <c:v>16.0</c:v>
                </c:pt>
              </c:numCache>
            </c:numRef>
          </c:cat>
          <c:val>
            <c:numRef>
              <c:f>Foglio1!$B$223:$D$223</c:f>
              <c:numCache>
                <c:formatCode>@</c:formatCode>
                <c:ptCount val="3"/>
                <c:pt idx="0" formatCode="General">
                  <c:v>0.173233</c:v>
                </c:pt>
                <c:pt idx="1">
                  <c:v>0.417411</c:v>
                </c:pt>
                <c:pt idx="2">
                  <c:v>0.935761</c:v>
                </c:pt>
              </c:numCache>
            </c:numRef>
          </c:val>
          <c:smooth val="0"/>
        </c:ser>
        <c:ser>
          <c:idx val="2"/>
          <c:order val="3"/>
          <c:tx>
            <c:strRef>
              <c:f>Foglio1!$A$224</c:f>
              <c:strCache>
                <c:ptCount val="1"/>
                <c:pt idx="0">
                  <c:v>Farm</c:v>
                </c:pt>
              </c:strCache>
            </c:strRef>
          </c:tx>
          <c:marker>
            <c:symbol val="square"/>
            <c:size val="7"/>
          </c:marker>
          <c:cat>
            <c:numRef>
              <c:f>Foglio1!$B$220:$D$220</c:f>
              <c:numCache>
                <c:formatCode>General</c:formatCode>
                <c:ptCount val="3"/>
                <c:pt idx="0">
                  <c:v>4.0</c:v>
                </c:pt>
                <c:pt idx="1">
                  <c:v>9.0</c:v>
                </c:pt>
                <c:pt idx="2">
                  <c:v>16.0</c:v>
                </c:pt>
              </c:numCache>
            </c:numRef>
          </c:cat>
          <c:val>
            <c:numRef>
              <c:f>Foglio1!$B$224:$D$224</c:f>
              <c:numCache>
                <c:formatCode>@</c:formatCode>
                <c:ptCount val="3"/>
                <c:pt idx="0" formatCode="General">
                  <c:v>0.132549</c:v>
                </c:pt>
                <c:pt idx="1">
                  <c:v>0.453816</c:v>
                </c:pt>
                <c:pt idx="2">
                  <c:v>1.084705</c:v>
                </c:pt>
              </c:numCache>
            </c:numRef>
          </c:val>
          <c:smooth val="0"/>
        </c:ser>
        <c:dLbls>
          <c:showLegendKey val="0"/>
          <c:showVal val="0"/>
          <c:showCatName val="0"/>
          <c:showSerName val="0"/>
          <c:showPercent val="0"/>
          <c:showBubbleSize val="0"/>
        </c:dLbls>
        <c:marker val="1"/>
        <c:smooth val="0"/>
        <c:axId val="2126779720"/>
        <c:axId val="2126773896"/>
      </c:lineChart>
      <c:catAx>
        <c:axId val="212677972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6773896"/>
        <c:crossesAt val="0.0"/>
        <c:auto val="1"/>
        <c:lblAlgn val="ctr"/>
        <c:lblOffset val="100"/>
        <c:noMultiLvlLbl val="1"/>
      </c:catAx>
      <c:valAx>
        <c:axId val="2126773896"/>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26779720"/>
        <c:crossesAt val="0.0"/>
        <c:crossBetween val="between"/>
      </c:valAx>
    </c:plotArea>
    <c:legend>
      <c:legendPos val="b"/>
      <c:layout/>
      <c:overlay val="0"/>
    </c:legend>
    <c:plotVisOnly val="1"/>
    <c:dispBlanksAs val="zero"/>
    <c:showDLblsOverMax val="1"/>
  </c:chart>
  <c:externalData r:id="rId1">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Overhead</a:t>
            </a:r>
          </a:p>
        </c:rich>
      </c:tx>
      <c:layout/>
      <c:overlay val="0"/>
    </c:title>
    <c:autoTitleDeleted val="0"/>
    <c:plotArea>
      <c:layout/>
      <c:lineChart>
        <c:grouping val="standard"/>
        <c:varyColors val="1"/>
        <c:ser>
          <c:idx val="0"/>
          <c:order val="0"/>
          <c:tx>
            <c:strRef>
              <c:f>Foglio1!$A$248</c:f>
              <c:strCache>
                <c:ptCount val="1"/>
                <c:pt idx="0">
                  <c:v>MM</c:v>
                </c:pt>
              </c:strCache>
            </c:strRef>
          </c:tx>
          <c:marker>
            <c:symbol val="square"/>
            <c:size val="7"/>
          </c:marker>
          <c:cat>
            <c:numRef>
              <c:f>Foglio1!$B$247:$D$247</c:f>
              <c:numCache>
                <c:formatCode>General</c:formatCode>
                <c:ptCount val="3"/>
                <c:pt idx="0">
                  <c:v>4.0</c:v>
                </c:pt>
                <c:pt idx="1">
                  <c:v>9.0</c:v>
                </c:pt>
                <c:pt idx="2">
                  <c:v>16.0</c:v>
                </c:pt>
              </c:numCache>
            </c:numRef>
          </c:cat>
          <c:val>
            <c:numRef>
              <c:f>Foglio1!$B$248:$D$248</c:f>
              <c:numCache>
                <c:formatCode>@</c:formatCode>
                <c:ptCount val="3"/>
                <c:pt idx="0" formatCode="General">
                  <c:v>27.07226400000002</c:v>
                </c:pt>
                <c:pt idx="1">
                  <c:v>51.06048199999998</c:v>
                </c:pt>
                <c:pt idx="2">
                  <c:v>746.8646879999995</c:v>
                </c:pt>
              </c:numCache>
            </c:numRef>
          </c:val>
          <c:smooth val="0"/>
        </c:ser>
        <c:ser>
          <c:idx val="3"/>
          <c:order val="1"/>
          <c:tx>
            <c:strRef>
              <c:f>Foglio1!$A$249</c:f>
              <c:strCache>
                <c:ptCount val="1"/>
                <c:pt idx="0">
                  <c:v>MM-fast</c:v>
                </c:pt>
              </c:strCache>
            </c:strRef>
          </c:tx>
          <c:marker>
            <c:symbol val="square"/>
            <c:size val="7"/>
          </c:marker>
          <c:cat>
            <c:numRef>
              <c:f>Foglio1!$B$247:$D$247</c:f>
              <c:numCache>
                <c:formatCode>General</c:formatCode>
                <c:ptCount val="3"/>
                <c:pt idx="0">
                  <c:v>4.0</c:v>
                </c:pt>
                <c:pt idx="1">
                  <c:v>9.0</c:v>
                </c:pt>
                <c:pt idx="2">
                  <c:v>16.0</c:v>
                </c:pt>
              </c:numCache>
            </c:numRef>
          </c:cat>
          <c:val>
            <c:numRef>
              <c:f>Foglio1!$B$249:$D$249</c:f>
              <c:numCache>
                <c:formatCode>@</c:formatCode>
                <c:ptCount val="3"/>
                <c:pt idx="0" formatCode="General">
                  <c:v>100.546936</c:v>
                </c:pt>
                <c:pt idx="1">
                  <c:v>110.369897</c:v>
                </c:pt>
                <c:pt idx="2">
                  <c:v>728.089904</c:v>
                </c:pt>
              </c:numCache>
            </c:numRef>
          </c:val>
          <c:smooth val="0"/>
        </c:ser>
        <c:ser>
          <c:idx val="1"/>
          <c:order val="2"/>
          <c:tx>
            <c:strRef>
              <c:f>Foglio1!$A$250</c:f>
              <c:strCache>
                <c:ptCount val="1"/>
                <c:pt idx="0">
                  <c:v>Cannon</c:v>
                </c:pt>
              </c:strCache>
            </c:strRef>
          </c:tx>
          <c:cat>
            <c:numRef>
              <c:f>Foglio1!$B$247:$D$247</c:f>
              <c:numCache>
                <c:formatCode>General</c:formatCode>
                <c:ptCount val="3"/>
                <c:pt idx="0">
                  <c:v>4.0</c:v>
                </c:pt>
                <c:pt idx="1">
                  <c:v>9.0</c:v>
                </c:pt>
                <c:pt idx="2">
                  <c:v>16.0</c:v>
                </c:pt>
              </c:numCache>
            </c:numRef>
          </c:cat>
          <c:val>
            <c:numRef>
              <c:f>Foglio1!$B$250:$D$250</c:f>
              <c:numCache>
                <c:formatCode>@</c:formatCode>
                <c:ptCount val="3"/>
                <c:pt idx="0" formatCode="General">
                  <c:v>10.08905200000004</c:v>
                </c:pt>
                <c:pt idx="1">
                  <c:v>2.926151000000004</c:v>
                </c:pt>
                <c:pt idx="2">
                  <c:v>769.9756480000001</c:v>
                </c:pt>
              </c:numCache>
            </c:numRef>
          </c:val>
          <c:smooth val="0"/>
        </c:ser>
        <c:ser>
          <c:idx val="2"/>
          <c:order val="3"/>
          <c:tx>
            <c:strRef>
              <c:f>Foglio1!$A$251</c:f>
              <c:strCache>
                <c:ptCount val="1"/>
                <c:pt idx="0">
                  <c:v>Farm</c:v>
                </c:pt>
              </c:strCache>
            </c:strRef>
          </c:tx>
          <c:marker>
            <c:symbol val="square"/>
            <c:size val="7"/>
          </c:marker>
          <c:cat>
            <c:numRef>
              <c:f>Foglio1!$B$247:$D$247</c:f>
              <c:numCache>
                <c:formatCode>General</c:formatCode>
                <c:ptCount val="3"/>
                <c:pt idx="0">
                  <c:v>4.0</c:v>
                </c:pt>
                <c:pt idx="1">
                  <c:v>9.0</c:v>
                </c:pt>
                <c:pt idx="2">
                  <c:v>16.0</c:v>
                </c:pt>
              </c:numCache>
            </c:numRef>
          </c:cat>
          <c:val>
            <c:numRef>
              <c:f>Foglio1!$B$251:$D$251</c:f>
              <c:numCache>
                <c:formatCode>@</c:formatCode>
                <c:ptCount val="3"/>
                <c:pt idx="0" formatCode="General">
                  <c:v>136.517212</c:v>
                </c:pt>
                <c:pt idx="1">
                  <c:v>148.03982</c:v>
                </c:pt>
                <c:pt idx="2">
                  <c:v>893.79376</c:v>
                </c:pt>
              </c:numCache>
            </c:numRef>
          </c:val>
          <c:smooth val="0"/>
        </c:ser>
        <c:dLbls>
          <c:showLegendKey val="0"/>
          <c:showVal val="0"/>
          <c:showCatName val="0"/>
          <c:showSerName val="0"/>
          <c:showPercent val="0"/>
          <c:showBubbleSize val="0"/>
        </c:dLbls>
        <c:marker val="1"/>
        <c:smooth val="0"/>
        <c:axId val="2126737432"/>
        <c:axId val="2126731608"/>
      </c:lineChart>
      <c:catAx>
        <c:axId val="2126737432"/>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6731608"/>
        <c:crossesAt val="0.0"/>
        <c:auto val="1"/>
        <c:lblAlgn val="ctr"/>
        <c:lblOffset val="100"/>
        <c:noMultiLvlLbl val="1"/>
      </c:catAx>
      <c:valAx>
        <c:axId val="2126731608"/>
        <c:scaling>
          <c:orientation val="minMax"/>
        </c:scaling>
        <c:delete val="0"/>
        <c:axPos val="l"/>
        <c:majorGridlines/>
        <c:title>
          <c:tx>
            <c:rich>
              <a:bodyPr rot="-5400000" vert="horz"/>
              <a:lstStyle/>
              <a:p>
                <a:pPr>
                  <a:defRPr/>
                </a:pPr>
                <a:r>
                  <a:rPr lang="it-IT"/>
                  <a:t>Overhead</a:t>
                </a:r>
              </a:p>
            </c:rich>
          </c:tx>
          <c:layout/>
          <c:overlay val="0"/>
        </c:title>
        <c:numFmt formatCode="General" sourceLinked="1"/>
        <c:majorTickMark val="none"/>
        <c:minorTickMark val="none"/>
        <c:tickLblPos val="nextTo"/>
        <c:spPr>
          <a:ln w="9525">
            <a:noFill/>
          </a:ln>
        </c:spPr>
        <c:crossAx val="212673743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off</a:t>
            </a:r>
            <a:endParaRPr lang="en-US" sz="1400"/>
          </a:p>
        </c:rich>
      </c:tx>
      <c:layout/>
      <c:overlay val="0"/>
    </c:title>
    <c:autoTitleDeleted val="0"/>
    <c:plotArea>
      <c:layout/>
      <c:lineChart>
        <c:grouping val="standard"/>
        <c:varyColors val="1"/>
        <c:ser>
          <c:idx val="0"/>
          <c:order val="0"/>
          <c:tx>
            <c:strRef>
              <c:f>Foglio1!$A$279</c:f>
              <c:strCache>
                <c:ptCount val="1"/>
                <c:pt idx="0">
                  <c:v>MM</c:v>
                </c:pt>
              </c:strCache>
            </c:strRef>
          </c:tx>
          <c:marker>
            <c:symbol val="square"/>
            <c:size val="7"/>
          </c:marker>
          <c:cat>
            <c:strRef>
              <c:f>Foglio1!$B$278:$F$278</c:f>
              <c:strCache>
                <c:ptCount val="5"/>
                <c:pt idx="0">
                  <c:v>Master</c:v>
                </c:pt>
                <c:pt idx="1">
                  <c:v>1</c:v>
                </c:pt>
                <c:pt idx="2">
                  <c:v>2</c:v>
                </c:pt>
                <c:pt idx="3">
                  <c:v>3</c:v>
                </c:pt>
                <c:pt idx="4">
                  <c:v>4</c:v>
                </c:pt>
              </c:strCache>
            </c:strRef>
          </c:cat>
          <c:val>
            <c:numRef>
              <c:f>Foglio1!$B$279:$F$279</c:f>
              <c:numCache>
                <c:formatCode>@</c:formatCode>
                <c:ptCount val="5"/>
                <c:pt idx="0">
                  <c:v>0.04676</c:v>
                </c:pt>
                <c:pt idx="1">
                  <c:v>0.059713</c:v>
                </c:pt>
                <c:pt idx="2">
                  <c:v>0.059847</c:v>
                </c:pt>
                <c:pt idx="3">
                  <c:v>0.059999</c:v>
                </c:pt>
                <c:pt idx="4">
                  <c:v>0.059909</c:v>
                </c:pt>
              </c:numCache>
            </c:numRef>
          </c:val>
          <c:smooth val="0"/>
        </c:ser>
        <c:ser>
          <c:idx val="3"/>
          <c:order val="1"/>
          <c:tx>
            <c:strRef>
              <c:f>Foglio1!$A$280</c:f>
              <c:strCache>
                <c:ptCount val="1"/>
                <c:pt idx="0">
                  <c:v>MM-fast</c:v>
                </c:pt>
              </c:strCache>
            </c:strRef>
          </c:tx>
          <c:marker>
            <c:symbol val="square"/>
            <c:size val="7"/>
          </c:marker>
          <c:cat>
            <c:strRef>
              <c:f>Foglio1!$B$278:$F$278</c:f>
              <c:strCache>
                <c:ptCount val="5"/>
                <c:pt idx="0">
                  <c:v>Master</c:v>
                </c:pt>
                <c:pt idx="1">
                  <c:v>1</c:v>
                </c:pt>
                <c:pt idx="2">
                  <c:v>2</c:v>
                </c:pt>
                <c:pt idx="3">
                  <c:v>3</c:v>
                </c:pt>
                <c:pt idx="4">
                  <c:v>4</c:v>
                </c:pt>
              </c:strCache>
            </c:strRef>
          </c:cat>
          <c:val>
            <c:numRef>
              <c:f>Foglio1!$B$280:$F$280</c:f>
              <c:numCache>
                <c:formatCode>@</c:formatCode>
                <c:ptCount val="5"/>
                <c:pt idx="0">
                  <c:v>0.079541</c:v>
                </c:pt>
                <c:pt idx="1">
                  <c:v>0.089974</c:v>
                </c:pt>
                <c:pt idx="2">
                  <c:v>0.093869</c:v>
                </c:pt>
                <c:pt idx="3">
                  <c:v>0.094139</c:v>
                </c:pt>
                <c:pt idx="4">
                  <c:v>0.094173</c:v>
                </c:pt>
              </c:numCache>
            </c:numRef>
          </c:val>
          <c:smooth val="0"/>
        </c:ser>
        <c:ser>
          <c:idx val="1"/>
          <c:order val="2"/>
          <c:tx>
            <c:strRef>
              <c:f>Foglio1!$A$281</c:f>
              <c:strCache>
                <c:ptCount val="1"/>
                <c:pt idx="0">
                  <c:v>Cannon</c:v>
                </c:pt>
              </c:strCache>
            </c:strRef>
          </c:tx>
          <c:cat>
            <c:strRef>
              <c:f>Foglio1!$B$278:$F$278</c:f>
              <c:strCache>
                <c:ptCount val="5"/>
                <c:pt idx="0">
                  <c:v>Master</c:v>
                </c:pt>
                <c:pt idx="1">
                  <c:v>1</c:v>
                </c:pt>
                <c:pt idx="2">
                  <c:v>2</c:v>
                </c:pt>
                <c:pt idx="3">
                  <c:v>3</c:v>
                </c:pt>
                <c:pt idx="4">
                  <c:v>4</c:v>
                </c:pt>
              </c:strCache>
            </c:strRef>
          </c:cat>
          <c:val>
            <c:numRef>
              <c:f>Foglio1!$B$281:$F$281</c:f>
              <c:numCache>
                <c:formatCode>@</c:formatCode>
                <c:ptCount val="5"/>
                <c:pt idx="0">
                  <c:v>0.040988</c:v>
                </c:pt>
                <c:pt idx="1">
                  <c:v>0.053047</c:v>
                </c:pt>
                <c:pt idx="2">
                  <c:v>0.053163</c:v>
                </c:pt>
                <c:pt idx="3">
                  <c:v>0.053288</c:v>
                </c:pt>
                <c:pt idx="4">
                  <c:v>0.05319</c:v>
                </c:pt>
              </c:numCache>
            </c:numRef>
          </c:val>
          <c:smooth val="0"/>
        </c:ser>
        <c:ser>
          <c:idx val="2"/>
          <c:order val="3"/>
          <c:tx>
            <c:strRef>
              <c:f>Foglio1!$A$282</c:f>
              <c:strCache>
                <c:ptCount val="1"/>
                <c:pt idx="0">
                  <c:v>Farm</c:v>
                </c:pt>
              </c:strCache>
            </c:strRef>
          </c:tx>
          <c:marker>
            <c:symbol val="square"/>
            <c:size val="7"/>
          </c:marker>
          <c:cat>
            <c:strRef>
              <c:f>Foglio1!$B$278:$F$278</c:f>
              <c:strCache>
                <c:ptCount val="5"/>
                <c:pt idx="0">
                  <c:v>Master</c:v>
                </c:pt>
                <c:pt idx="1">
                  <c:v>1</c:v>
                </c:pt>
                <c:pt idx="2">
                  <c:v>2</c:v>
                </c:pt>
                <c:pt idx="3">
                  <c:v>3</c:v>
                </c:pt>
                <c:pt idx="4">
                  <c:v>4</c:v>
                </c:pt>
              </c:strCache>
            </c:strRef>
          </c:cat>
          <c:val>
            <c:numRef>
              <c:f>Foglio1!$B$282:$F$282</c:f>
              <c:numCache>
                <c:formatCode>@</c:formatCode>
                <c:ptCount val="5"/>
                <c:pt idx="0">
                  <c:v>0.047641</c:v>
                </c:pt>
                <c:pt idx="1">
                  <c:v>0.048249</c:v>
                </c:pt>
                <c:pt idx="2">
                  <c:v>0.048712</c:v>
                </c:pt>
                <c:pt idx="3">
                  <c:v>0.047359</c:v>
                </c:pt>
                <c:pt idx="4">
                  <c:v>0.04672</c:v>
                </c:pt>
              </c:numCache>
            </c:numRef>
          </c:val>
          <c:smooth val="0"/>
        </c:ser>
        <c:dLbls>
          <c:showLegendKey val="0"/>
          <c:showVal val="0"/>
          <c:showCatName val="0"/>
          <c:showSerName val="0"/>
          <c:showPercent val="0"/>
          <c:showBubbleSize val="0"/>
        </c:dLbls>
        <c:marker val="1"/>
        <c:smooth val="0"/>
        <c:axId val="2126695128"/>
        <c:axId val="2126689288"/>
      </c:lineChart>
      <c:catAx>
        <c:axId val="2126695128"/>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6689288"/>
        <c:crossesAt val="0.0"/>
        <c:auto val="1"/>
        <c:lblAlgn val="ctr"/>
        <c:lblOffset val="100"/>
        <c:noMultiLvlLbl val="1"/>
      </c:catAx>
      <c:valAx>
        <c:axId val="2126689288"/>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6695128"/>
        <c:crossesAt val="0.0"/>
        <c:crossBetween val="between"/>
      </c:valAx>
    </c:plotArea>
    <c:legend>
      <c:legendPos val="b"/>
      <c:layout/>
      <c:overlay val="0"/>
    </c:legend>
    <c:plotVisOnly val="1"/>
    <c:dispBlanksAs val="zero"/>
    <c:showDLblsOverMax val="1"/>
  </c:chart>
  <c:externalData r:id="rId1">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192x192 - 4 processes - Heavy function funct2</a:t>
            </a:r>
            <a:endParaRPr lang="en-US" sz="1400"/>
          </a:p>
        </c:rich>
      </c:tx>
      <c:layout/>
      <c:overlay val="0"/>
    </c:title>
    <c:autoTitleDeleted val="0"/>
    <c:plotArea>
      <c:layout/>
      <c:lineChart>
        <c:grouping val="standard"/>
        <c:varyColors val="1"/>
        <c:ser>
          <c:idx val="0"/>
          <c:order val="0"/>
          <c:tx>
            <c:strRef>
              <c:f>Foglio1!$A$286</c:f>
              <c:strCache>
                <c:ptCount val="1"/>
                <c:pt idx="0">
                  <c:v>MM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Foglio1!$B$286:$F$286</c:f>
              <c:numCache>
                <c:formatCode>@</c:formatCode>
                <c:ptCount val="5"/>
                <c:pt idx="0">
                  <c:v>0.55758</c:v>
                </c:pt>
                <c:pt idx="1">
                  <c:v>0.567598</c:v>
                </c:pt>
                <c:pt idx="2">
                  <c:v>0.567595</c:v>
                </c:pt>
                <c:pt idx="3">
                  <c:v>0.613544</c:v>
                </c:pt>
                <c:pt idx="4">
                  <c:v>0.613692</c:v>
                </c:pt>
              </c:numCache>
            </c:numRef>
          </c:val>
          <c:smooth val="0"/>
        </c:ser>
        <c:ser>
          <c:idx val="3"/>
          <c:order val="1"/>
          <c:tx>
            <c:strRef>
              <c:f>Foglio1!$A$287</c:f>
              <c:strCache>
                <c:ptCount val="1"/>
                <c:pt idx="0">
                  <c:v>MM-fast</c:v>
                </c:pt>
              </c:strCache>
            </c:strRef>
          </c:tx>
          <c:marker>
            <c:symbol val="square"/>
            <c:size val="7"/>
          </c:marker>
          <c:cat>
            <c:strRef>
              <c:f>Foglio1!$B$285:$F$285</c:f>
              <c:strCache>
                <c:ptCount val="5"/>
                <c:pt idx="0">
                  <c:v>Master</c:v>
                </c:pt>
                <c:pt idx="1">
                  <c:v>1</c:v>
                </c:pt>
                <c:pt idx="2">
                  <c:v>2</c:v>
                </c:pt>
                <c:pt idx="3">
                  <c:v>3</c:v>
                </c:pt>
                <c:pt idx="4">
                  <c:v>4</c:v>
                </c:pt>
              </c:strCache>
            </c:strRef>
          </c:cat>
          <c:val>
            <c:numRef>
              <c:f>Foglio1!$B$287:$F$287</c:f>
              <c:numCache>
                <c:formatCode>@</c:formatCode>
                <c:ptCount val="5"/>
                <c:pt idx="0">
                  <c:v>0.501136</c:v>
                </c:pt>
                <c:pt idx="1">
                  <c:v>0.551596</c:v>
                </c:pt>
                <c:pt idx="2">
                  <c:v>0.551477</c:v>
                </c:pt>
                <c:pt idx="3">
                  <c:v>0.551581</c:v>
                </c:pt>
                <c:pt idx="4">
                  <c:v>0.546709</c:v>
                </c:pt>
              </c:numCache>
            </c:numRef>
          </c:val>
          <c:smooth val="0"/>
        </c:ser>
        <c:ser>
          <c:idx val="1"/>
          <c:order val="2"/>
          <c:tx>
            <c:strRef>
              <c:f>Foglio1!$A$288</c:f>
              <c:strCache>
                <c:ptCount val="1"/>
                <c:pt idx="0">
                  <c:v>Cannon</c:v>
                </c:pt>
              </c:strCache>
            </c:strRef>
          </c:tx>
          <c:cat>
            <c:strRef>
              <c:f>Foglio1!$B$285:$F$285</c:f>
              <c:strCache>
                <c:ptCount val="5"/>
                <c:pt idx="0">
                  <c:v>Master</c:v>
                </c:pt>
                <c:pt idx="1">
                  <c:v>1</c:v>
                </c:pt>
                <c:pt idx="2">
                  <c:v>2</c:v>
                </c:pt>
                <c:pt idx="3">
                  <c:v>3</c:v>
                </c:pt>
                <c:pt idx="4">
                  <c:v>4</c:v>
                </c:pt>
              </c:strCache>
            </c:strRef>
          </c:cat>
          <c:val>
            <c:numRef>
              <c:f>Foglio1!$B$288:$F$288</c:f>
              <c:numCache>
                <c:formatCode>@</c:formatCode>
                <c:ptCount val="5"/>
                <c:pt idx="0">
                  <c:v>0.627777</c:v>
                </c:pt>
                <c:pt idx="1">
                  <c:v>0.667195</c:v>
                </c:pt>
                <c:pt idx="2">
                  <c:v>0.667149</c:v>
                </c:pt>
                <c:pt idx="3">
                  <c:v>0.666956</c:v>
                </c:pt>
                <c:pt idx="4">
                  <c:v>0.665511</c:v>
                </c:pt>
              </c:numCache>
            </c:numRef>
          </c:val>
          <c:smooth val="0"/>
        </c:ser>
        <c:ser>
          <c:idx val="2"/>
          <c:order val="3"/>
          <c:tx>
            <c:strRef>
              <c:f>Foglio1!$A$289</c:f>
              <c:strCache>
                <c:ptCount val="1"/>
                <c:pt idx="0">
                  <c:v>Farm</c:v>
                </c:pt>
              </c:strCache>
            </c:strRef>
          </c:tx>
          <c:marker>
            <c:symbol val="square"/>
            <c:size val="7"/>
          </c:marker>
          <c:cat>
            <c:strRef>
              <c:f>Foglio1!$B$285:$F$285</c:f>
              <c:strCache>
                <c:ptCount val="5"/>
                <c:pt idx="0">
                  <c:v>Master</c:v>
                </c:pt>
                <c:pt idx="1">
                  <c:v>1</c:v>
                </c:pt>
                <c:pt idx="2">
                  <c:v>2</c:v>
                </c:pt>
                <c:pt idx="3">
                  <c:v>3</c:v>
                </c:pt>
                <c:pt idx="4">
                  <c:v>4</c:v>
                </c:pt>
              </c:strCache>
            </c:strRef>
          </c:cat>
          <c:val>
            <c:numRef>
              <c:f>Foglio1!$B$289:$F$289</c:f>
              <c:numCache>
                <c:formatCode>@</c:formatCode>
                <c:ptCount val="5"/>
                <c:pt idx="0">
                  <c:v>0.705149</c:v>
                </c:pt>
                <c:pt idx="1">
                  <c:v>0.701109</c:v>
                </c:pt>
                <c:pt idx="2">
                  <c:v>0.700846</c:v>
                </c:pt>
                <c:pt idx="3">
                  <c:v>0.700729</c:v>
                </c:pt>
                <c:pt idx="4">
                  <c:v>0.704827</c:v>
                </c:pt>
              </c:numCache>
            </c:numRef>
          </c:val>
          <c:smooth val="0"/>
        </c:ser>
        <c:dLbls>
          <c:showLegendKey val="0"/>
          <c:showVal val="0"/>
          <c:showCatName val="0"/>
          <c:showSerName val="0"/>
          <c:showPercent val="0"/>
          <c:showBubbleSize val="0"/>
        </c:dLbls>
        <c:marker val="1"/>
        <c:smooth val="0"/>
        <c:axId val="2126652616"/>
        <c:axId val="2126646776"/>
      </c:lineChart>
      <c:catAx>
        <c:axId val="212665261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6646776"/>
        <c:crossesAt val="0.0"/>
        <c:auto val="1"/>
        <c:lblAlgn val="ctr"/>
        <c:lblOffset val="100"/>
        <c:noMultiLvlLbl val="1"/>
      </c:catAx>
      <c:valAx>
        <c:axId val="212664677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6652616"/>
        <c:crossesAt val="0.0"/>
        <c:crossBetween val="between"/>
      </c:valAx>
    </c:plotArea>
    <c:legend>
      <c:legendPos val="b"/>
      <c:layout/>
      <c:overlay val="0"/>
    </c:legend>
    <c:plotVisOnly val="1"/>
    <c:dispBlanksAs val="zero"/>
    <c:showDLblsOverMax val="1"/>
  </c:chart>
  <c:externalData r:id="rId1">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off</a:t>
            </a:r>
            <a:endParaRPr lang="en-US" sz="1400"/>
          </a:p>
        </c:rich>
      </c:tx>
      <c:layout/>
      <c:overlay val="0"/>
    </c:title>
    <c:autoTitleDeleted val="0"/>
    <c:plotArea>
      <c:layout/>
      <c:lineChart>
        <c:grouping val="standard"/>
        <c:varyColors val="1"/>
        <c:ser>
          <c:idx val="0"/>
          <c:order val="0"/>
          <c:tx>
            <c:strRef>
              <c:f>Foglio1!$A$319</c:f>
              <c:strCache>
                <c:ptCount val="1"/>
                <c:pt idx="0">
                  <c:v>MM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Foglio1!$B$319:$R$319</c:f>
              <c:numCache>
                <c:formatCode>@</c:formatCode>
                <c:ptCount val="17"/>
                <c:pt idx="0">
                  <c:v>0.041693</c:v>
                </c:pt>
                <c:pt idx="1">
                  <c:v>0.072793</c:v>
                </c:pt>
                <c:pt idx="2">
                  <c:v>0.066612</c:v>
                </c:pt>
                <c:pt idx="3">
                  <c:v>0.07317</c:v>
                </c:pt>
                <c:pt idx="4">
                  <c:v>0.073149</c:v>
                </c:pt>
                <c:pt idx="5">
                  <c:v>0.071141</c:v>
                </c:pt>
                <c:pt idx="6">
                  <c:v>0.072285</c:v>
                </c:pt>
                <c:pt idx="7">
                  <c:v>0.069119</c:v>
                </c:pt>
                <c:pt idx="8">
                  <c:v>0.070785</c:v>
                </c:pt>
                <c:pt idx="9">
                  <c:v>0.073015</c:v>
                </c:pt>
                <c:pt idx="10">
                  <c:v>0.0468</c:v>
                </c:pt>
                <c:pt idx="11">
                  <c:v>0.072813</c:v>
                </c:pt>
                <c:pt idx="12">
                  <c:v>0.072248</c:v>
                </c:pt>
                <c:pt idx="13">
                  <c:v>0.066064</c:v>
                </c:pt>
                <c:pt idx="14">
                  <c:v>0.072288</c:v>
                </c:pt>
                <c:pt idx="15">
                  <c:v>0.062663</c:v>
                </c:pt>
                <c:pt idx="16">
                  <c:v>0.064956</c:v>
                </c:pt>
              </c:numCache>
            </c:numRef>
          </c:val>
          <c:smooth val="0"/>
        </c:ser>
        <c:ser>
          <c:idx val="3"/>
          <c:order val="1"/>
          <c:tx>
            <c:strRef>
              <c:f>Foglio1!$A$320</c:f>
              <c:strCache>
                <c:ptCount val="1"/>
                <c:pt idx="0">
                  <c:v>MM-fast</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Foglio1!$B$320:$R$320</c:f>
              <c:numCache>
                <c:formatCode>@</c:formatCode>
                <c:ptCount val="17"/>
                <c:pt idx="0">
                  <c:v>0.023897</c:v>
                </c:pt>
                <c:pt idx="1">
                  <c:v>0.057305</c:v>
                </c:pt>
                <c:pt idx="2">
                  <c:v>0.058596</c:v>
                </c:pt>
                <c:pt idx="3">
                  <c:v>0.06888</c:v>
                </c:pt>
                <c:pt idx="4">
                  <c:v>0.065733</c:v>
                </c:pt>
                <c:pt idx="5">
                  <c:v>0.06484</c:v>
                </c:pt>
                <c:pt idx="6">
                  <c:v>0.071336</c:v>
                </c:pt>
                <c:pt idx="7">
                  <c:v>0.072519</c:v>
                </c:pt>
                <c:pt idx="8">
                  <c:v>0.073982</c:v>
                </c:pt>
                <c:pt idx="9">
                  <c:v>0.071644</c:v>
                </c:pt>
                <c:pt idx="10">
                  <c:v>0.063678</c:v>
                </c:pt>
                <c:pt idx="11">
                  <c:v>0.071803</c:v>
                </c:pt>
                <c:pt idx="12">
                  <c:v>0.075095</c:v>
                </c:pt>
                <c:pt idx="13">
                  <c:v>0.067731</c:v>
                </c:pt>
                <c:pt idx="14">
                  <c:v>0.046875</c:v>
                </c:pt>
                <c:pt idx="15">
                  <c:v>0.067097</c:v>
                </c:pt>
                <c:pt idx="16">
                  <c:v>0.061854</c:v>
                </c:pt>
              </c:numCache>
            </c:numRef>
          </c:val>
          <c:smooth val="0"/>
        </c:ser>
        <c:ser>
          <c:idx val="1"/>
          <c:order val="2"/>
          <c:tx>
            <c:strRef>
              <c:f>Foglio1!$A$321</c:f>
              <c:strCache>
                <c:ptCount val="1"/>
                <c:pt idx="0">
                  <c:v>Cannon</c:v>
                </c:pt>
              </c:strCache>
            </c:strRef>
          </c:tx>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Foglio1!$B$321:$R$321</c:f>
              <c:numCache>
                <c:formatCode>@</c:formatCode>
                <c:ptCount val="17"/>
                <c:pt idx="0">
                  <c:v>0.03623</c:v>
                </c:pt>
                <c:pt idx="1">
                  <c:v>0.081537</c:v>
                </c:pt>
                <c:pt idx="2">
                  <c:v>0.08137</c:v>
                </c:pt>
                <c:pt idx="3">
                  <c:v>0.08223</c:v>
                </c:pt>
                <c:pt idx="4">
                  <c:v>0.080201</c:v>
                </c:pt>
                <c:pt idx="5">
                  <c:v>0.081576</c:v>
                </c:pt>
                <c:pt idx="6">
                  <c:v>0.082527</c:v>
                </c:pt>
                <c:pt idx="7">
                  <c:v>0.080945</c:v>
                </c:pt>
                <c:pt idx="8">
                  <c:v>0.082541</c:v>
                </c:pt>
                <c:pt idx="9">
                  <c:v>0.07832</c:v>
                </c:pt>
                <c:pt idx="10">
                  <c:v>0.08188</c:v>
                </c:pt>
                <c:pt idx="11">
                  <c:v>0.079771</c:v>
                </c:pt>
                <c:pt idx="12">
                  <c:v>0.08006</c:v>
                </c:pt>
                <c:pt idx="13">
                  <c:v>0.067264</c:v>
                </c:pt>
                <c:pt idx="14">
                  <c:v>0.080567</c:v>
                </c:pt>
                <c:pt idx="15">
                  <c:v>0.074604</c:v>
                </c:pt>
                <c:pt idx="16">
                  <c:v>0.070827</c:v>
                </c:pt>
              </c:numCache>
            </c:numRef>
          </c:val>
          <c:smooth val="0"/>
        </c:ser>
        <c:ser>
          <c:idx val="2"/>
          <c:order val="3"/>
          <c:tx>
            <c:strRef>
              <c:f>Foglio1!$A$322</c:f>
              <c:strCache>
                <c:ptCount val="1"/>
                <c:pt idx="0">
                  <c:v>Farm</c:v>
                </c:pt>
              </c:strCache>
            </c:strRef>
          </c:tx>
          <c:marker>
            <c:symbol val="square"/>
            <c:size val="7"/>
          </c:marker>
          <c:cat>
            <c:strRef>
              <c:f>Foglio1!$B$318:$R$318</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Foglio1!$B$322:$R$322</c:f>
              <c:numCache>
                <c:formatCode>@</c:formatCode>
                <c:ptCount val="17"/>
                <c:pt idx="0">
                  <c:v>0.04943</c:v>
                </c:pt>
                <c:pt idx="1">
                  <c:v>0.084508</c:v>
                </c:pt>
                <c:pt idx="2">
                  <c:v>0.083246</c:v>
                </c:pt>
                <c:pt idx="3">
                  <c:v>0.081382</c:v>
                </c:pt>
                <c:pt idx="4">
                  <c:v>0.080867</c:v>
                </c:pt>
                <c:pt idx="5">
                  <c:v>0.081528</c:v>
                </c:pt>
                <c:pt idx="6">
                  <c:v>0.080192</c:v>
                </c:pt>
                <c:pt idx="7">
                  <c:v>0.078335</c:v>
                </c:pt>
                <c:pt idx="8">
                  <c:v>0.07978</c:v>
                </c:pt>
                <c:pt idx="9">
                  <c:v>0.078238</c:v>
                </c:pt>
                <c:pt idx="10">
                  <c:v>0.077212</c:v>
                </c:pt>
                <c:pt idx="11">
                  <c:v>0.075883</c:v>
                </c:pt>
                <c:pt idx="12">
                  <c:v>0.075156</c:v>
                </c:pt>
                <c:pt idx="13">
                  <c:v>0.052085</c:v>
                </c:pt>
                <c:pt idx="14">
                  <c:v>0.051391</c:v>
                </c:pt>
                <c:pt idx="15">
                  <c:v>0.051032</c:v>
                </c:pt>
                <c:pt idx="16">
                  <c:v>0.049084</c:v>
                </c:pt>
              </c:numCache>
            </c:numRef>
          </c:val>
          <c:smooth val="0"/>
        </c:ser>
        <c:dLbls>
          <c:showLegendKey val="0"/>
          <c:showVal val="0"/>
          <c:showCatName val="0"/>
          <c:showSerName val="0"/>
          <c:showPercent val="0"/>
          <c:showBubbleSize val="0"/>
        </c:dLbls>
        <c:marker val="1"/>
        <c:smooth val="0"/>
        <c:axId val="2126607672"/>
        <c:axId val="2126601960"/>
      </c:lineChart>
      <c:catAx>
        <c:axId val="2126607672"/>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26601960"/>
        <c:crossesAt val="0.0"/>
        <c:auto val="1"/>
        <c:lblAlgn val="ctr"/>
        <c:lblOffset val="100"/>
        <c:noMultiLvlLbl val="1"/>
      </c:catAx>
      <c:valAx>
        <c:axId val="212660196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6607672"/>
        <c:crossesAt val="0.0"/>
        <c:crossBetween val="between"/>
      </c:valAx>
    </c:plotArea>
    <c:legend>
      <c:legendPos val="b"/>
      <c:layout/>
      <c:overlay val="0"/>
    </c:legend>
    <c:plotVisOnly val="1"/>
    <c:dispBlanksAs val="zero"/>
    <c:showDLblsOverMax val="1"/>
  </c:chart>
  <c:externalData r:id="rId1">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192x192 - 16 processes - Heavy function funct2</a:t>
            </a:r>
            <a:endParaRPr lang="en-US" sz="1400"/>
          </a:p>
        </c:rich>
      </c:tx>
      <c:layout/>
      <c:overlay val="0"/>
    </c:title>
    <c:autoTitleDeleted val="0"/>
    <c:plotArea>
      <c:layout/>
      <c:lineChart>
        <c:grouping val="standard"/>
        <c:varyColors val="1"/>
        <c:ser>
          <c:idx val="0"/>
          <c:order val="0"/>
          <c:tx>
            <c:strRef>
              <c:f>Foglio1!$A$326</c:f>
              <c:strCache>
                <c:ptCount val="1"/>
                <c:pt idx="0">
                  <c:v>MM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Foglio1!$B$326:$R$326</c:f>
              <c:numCache>
                <c:formatCode>@</c:formatCode>
                <c:ptCount val="17"/>
                <c:pt idx="0">
                  <c:v>0.424811</c:v>
                </c:pt>
                <c:pt idx="1">
                  <c:v>0.562836</c:v>
                </c:pt>
                <c:pt idx="2">
                  <c:v>0.565644</c:v>
                </c:pt>
                <c:pt idx="3">
                  <c:v>0.567179</c:v>
                </c:pt>
                <c:pt idx="4">
                  <c:v>0.568048</c:v>
                </c:pt>
                <c:pt idx="5">
                  <c:v>0.568285</c:v>
                </c:pt>
                <c:pt idx="6">
                  <c:v>0.570117</c:v>
                </c:pt>
                <c:pt idx="7">
                  <c:v>0.56929</c:v>
                </c:pt>
                <c:pt idx="8">
                  <c:v>0.568562</c:v>
                </c:pt>
                <c:pt idx="9">
                  <c:v>0.570192</c:v>
                </c:pt>
                <c:pt idx="10">
                  <c:v>0.569637</c:v>
                </c:pt>
                <c:pt idx="11">
                  <c:v>0.57401</c:v>
                </c:pt>
                <c:pt idx="12">
                  <c:v>0.573973</c:v>
                </c:pt>
                <c:pt idx="13">
                  <c:v>0.573842</c:v>
                </c:pt>
                <c:pt idx="14">
                  <c:v>0.549727</c:v>
                </c:pt>
                <c:pt idx="15">
                  <c:v>0.565331</c:v>
                </c:pt>
                <c:pt idx="16">
                  <c:v>0.558245</c:v>
                </c:pt>
              </c:numCache>
            </c:numRef>
          </c:val>
          <c:smooth val="0"/>
        </c:ser>
        <c:ser>
          <c:idx val="3"/>
          <c:order val="1"/>
          <c:tx>
            <c:strRef>
              <c:f>Foglio1!$A$327</c:f>
              <c:strCache>
                <c:ptCount val="1"/>
                <c:pt idx="0">
                  <c:v>MM-fast</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Foglio1!$B$327:$R$327</c:f>
              <c:numCache>
                <c:formatCode>@</c:formatCode>
                <c:ptCount val="17"/>
                <c:pt idx="0">
                  <c:v>0.41715</c:v>
                </c:pt>
                <c:pt idx="1">
                  <c:v>0.428303</c:v>
                </c:pt>
                <c:pt idx="2">
                  <c:v>0.493777</c:v>
                </c:pt>
                <c:pt idx="3">
                  <c:v>0.493183</c:v>
                </c:pt>
                <c:pt idx="4">
                  <c:v>0.519442</c:v>
                </c:pt>
                <c:pt idx="5">
                  <c:v>0.521279</c:v>
                </c:pt>
                <c:pt idx="6">
                  <c:v>0.510951</c:v>
                </c:pt>
                <c:pt idx="7">
                  <c:v>0.520886</c:v>
                </c:pt>
                <c:pt idx="8">
                  <c:v>0.52025</c:v>
                </c:pt>
                <c:pt idx="9">
                  <c:v>0.521154</c:v>
                </c:pt>
                <c:pt idx="10">
                  <c:v>0.52025</c:v>
                </c:pt>
                <c:pt idx="11">
                  <c:v>0.511007</c:v>
                </c:pt>
                <c:pt idx="12">
                  <c:v>0.495622</c:v>
                </c:pt>
                <c:pt idx="13">
                  <c:v>0.501427</c:v>
                </c:pt>
                <c:pt idx="14">
                  <c:v>0.513461</c:v>
                </c:pt>
                <c:pt idx="15">
                  <c:v>0.511394</c:v>
                </c:pt>
                <c:pt idx="16">
                  <c:v>0.514946</c:v>
                </c:pt>
              </c:numCache>
            </c:numRef>
          </c:val>
          <c:smooth val="0"/>
        </c:ser>
        <c:ser>
          <c:idx val="1"/>
          <c:order val="2"/>
          <c:tx>
            <c:strRef>
              <c:f>Foglio1!$A$328</c:f>
              <c:strCache>
                <c:ptCount val="1"/>
                <c:pt idx="0">
                  <c:v>Cannon</c:v>
                </c:pt>
              </c:strCache>
            </c:strRef>
          </c:tx>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Foglio1!$B$328:$R$328</c:f>
              <c:numCache>
                <c:formatCode>@</c:formatCode>
                <c:ptCount val="17"/>
                <c:pt idx="0">
                  <c:v>0.429616</c:v>
                </c:pt>
                <c:pt idx="1">
                  <c:v>0.528242</c:v>
                </c:pt>
                <c:pt idx="2">
                  <c:v>0.550698</c:v>
                </c:pt>
                <c:pt idx="3">
                  <c:v>0.527127</c:v>
                </c:pt>
                <c:pt idx="4">
                  <c:v>0.5501</c:v>
                </c:pt>
                <c:pt idx="5">
                  <c:v>0.550934</c:v>
                </c:pt>
                <c:pt idx="6">
                  <c:v>0.550932</c:v>
                </c:pt>
                <c:pt idx="7">
                  <c:v>0.55184</c:v>
                </c:pt>
                <c:pt idx="8">
                  <c:v>0.551996</c:v>
                </c:pt>
                <c:pt idx="9">
                  <c:v>0.550174</c:v>
                </c:pt>
                <c:pt idx="10">
                  <c:v>0.533797</c:v>
                </c:pt>
                <c:pt idx="11">
                  <c:v>0.53495</c:v>
                </c:pt>
                <c:pt idx="12">
                  <c:v>0.550356</c:v>
                </c:pt>
                <c:pt idx="13">
                  <c:v>0.550466</c:v>
                </c:pt>
                <c:pt idx="14">
                  <c:v>0.533209</c:v>
                </c:pt>
                <c:pt idx="15">
                  <c:v>0.549771</c:v>
                </c:pt>
                <c:pt idx="16">
                  <c:v>0.550599</c:v>
                </c:pt>
              </c:numCache>
            </c:numRef>
          </c:val>
          <c:smooth val="0"/>
        </c:ser>
        <c:ser>
          <c:idx val="2"/>
          <c:order val="3"/>
          <c:tx>
            <c:strRef>
              <c:f>Foglio1!$A$329</c:f>
              <c:strCache>
                <c:ptCount val="1"/>
                <c:pt idx="0">
                  <c:v>Farm</c:v>
                </c:pt>
              </c:strCache>
            </c:strRef>
          </c:tx>
          <c:marker>
            <c:symbol val="square"/>
            <c:size val="7"/>
          </c:marker>
          <c:cat>
            <c:strRef>
              <c:f>Foglio1!$B$325:$R$325</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Foglio1!$B$329:$R$329</c:f>
              <c:numCache>
                <c:formatCode>@</c:formatCode>
                <c:ptCount val="17"/>
                <c:pt idx="0">
                  <c:v>0.467025</c:v>
                </c:pt>
                <c:pt idx="1">
                  <c:v>0.473316</c:v>
                </c:pt>
                <c:pt idx="2">
                  <c:v>0.487184</c:v>
                </c:pt>
                <c:pt idx="3">
                  <c:v>0.4746</c:v>
                </c:pt>
                <c:pt idx="4">
                  <c:v>0.481242</c:v>
                </c:pt>
                <c:pt idx="5">
                  <c:v>0.476139</c:v>
                </c:pt>
                <c:pt idx="6">
                  <c:v>0.479752</c:v>
                </c:pt>
                <c:pt idx="7">
                  <c:v>0.47615</c:v>
                </c:pt>
                <c:pt idx="8">
                  <c:v>0.475066</c:v>
                </c:pt>
                <c:pt idx="9">
                  <c:v>0.47483</c:v>
                </c:pt>
                <c:pt idx="10">
                  <c:v>0.482011</c:v>
                </c:pt>
                <c:pt idx="11">
                  <c:v>0.479836</c:v>
                </c:pt>
                <c:pt idx="12">
                  <c:v>0.479892</c:v>
                </c:pt>
                <c:pt idx="13">
                  <c:v>0.478353</c:v>
                </c:pt>
                <c:pt idx="14">
                  <c:v>0.476644</c:v>
                </c:pt>
                <c:pt idx="15">
                  <c:v>0.471255</c:v>
                </c:pt>
                <c:pt idx="16">
                  <c:v>0.463126</c:v>
                </c:pt>
              </c:numCache>
            </c:numRef>
          </c:val>
          <c:smooth val="0"/>
        </c:ser>
        <c:dLbls>
          <c:showLegendKey val="0"/>
          <c:showVal val="0"/>
          <c:showCatName val="0"/>
          <c:showSerName val="0"/>
          <c:showPercent val="0"/>
          <c:showBubbleSize val="0"/>
        </c:dLbls>
        <c:marker val="1"/>
        <c:smooth val="0"/>
        <c:axId val="2126563688"/>
        <c:axId val="2126557976"/>
      </c:lineChart>
      <c:catAx>
        <c:axId val="2126563688"/>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26557976"/>
        <c:crossesAt val="0.0"/>
        <c:auto val="1"/>
        <c:lblAlgn val="ctr"/>
        <c:lblOffset val="100"/>
        <c:noMultiLvlLbl val="1"/>
      </c:catAx>
      <c:valAx>
        <c:axId val="212655797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6563688"/>
        <c:crossesAt val="0.0"/>
        <c:crossBetween val="between"/>
      </c:valAx>
    </c:plotArea>
    <c:legend>
      <c:legendPos val="b"/>
      <c:layout/>
      <c:overlay val="0"/>
    </c:legend>
    <c:plotVisOnly val="1"/>
    <c:dispBlanksAs val="zero"/>
    <c:showDLblsOverMax val="1"/>
  </c:chart>
  <c:externalData r:id="rId1">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off</a:t>
            </a:r>
            <a:endParaRPr lang="en-US" sz="1400"/>
          </a:p>
        </c:rich>
      </c:tx>
      <c:layout/>
      <c:overlay val="0"/>
    </c:title>
    <c:autoTitleDeleted val="0"/>
    <c:plotArea>
      <c:layout/>
      <c:lineChart>
        <c:grouping val="standard"/>
        <c:varyColors val="1"/>
        <c:ser>
          <c:idx val="0"/>
          <c:order val="0"/>
          <c:tx>
            <c:strRef>
              <c:f>Foglio1!$A$299</c:f>
              <c:strCache>
                <c:ptCount val="1"/>
                <c:pt idx="0">
                  <c:v>MM</c:v>
                </c:pt>
              </c:strCache>
            </c:strRef>
          </c:tx>
          <c:marker>
            <c:symbol val="square"/>
            <c:size val="7"/>
          </c:marker>
          <c:cat>
            <c:strRef>
              <c:f>Foglio1!$B$298:$F$298</c:f>
              <c:strCache>
                <c:ptCount val="5"/>
                <c:pt idx="0">
                  <c:v>Master</c:v>
                </c:pt>
                <c:pt idx="1">
                  <c:v>1</c:v>
                </c:pt>
                <c:pt idx="2">
                  <c:v>2</c:v>
                </c:pt>
                <c:pt idx="3">
                  <c:v>3</c:v>
                </c:pt>
                <c:pt idx="4">
                  <c:v>4</c:v>
                </c:pt>
              </c:strCache>
            </c:strRef>
          </c:cat>
          <c:val>
            <c:numRef>
              <c:f>Foglio1!$B$299:$F$299</c:f>
              <c:numCache>
                <c:formatCode>@</c:formatCode>
                <c:ptCount val="5"/>
                <c:pt idx="0">
                  <c:v>32.681625</c:v>
                </c:pt>
                <c:pt idx="1">
                  <c:v>31.422705</c:v>
                </c:pt>
                <c:pt idx="2">
                  <c:v>31.42672199999998</c:v>
                </c:pt>
                <c:pt idx="3">
                  <c:v>33.059353</c:v>
                </c:pt>
                <c:pt idx="4">
                  <c:v>33.063377</c:v>
                </c:pt>
              </c:numCache>
            </c:numRef>
          </c:val>
          <c:smooth val="0"/>
        </c:ser>
        <c:ser>
          <c:idx val="3"/>
          <c:order val="1"/>
          <c:tx>
            <c:strRef>
              <c:f>Foglio1!$A$300</c:f>
              <c:strCache>
                <c:ptCount val="1"/>
                <c:pt idx="0">
                  <c:v>MM-fast</c:v>
                </c:pt>
              </c:strCache>
            </c:strRef>
          </c:tx>
          <c:marker>
            <c:symbol val="square"/>
            <c:size val="7"/>
          </c:marker>
          <c:cat>
            <c:strRef>
              <c:f>Foglio1!$B$298:$F$298</c:f>
              <c:strCache>
                <c:ptCount val="5"/>
                <c:pt idx="0">
                  <c:v>Master</c:v>
                </c:pt>
                <c:pt idx="1">
                  <c:v>1</c:v>
                </c:pt>
                <c:pt idx="2">
                  <c:v>2</c:v>
                </c:pt>
                <c:pt idx="3">
                  <c:v>3</c:v>
                </c:pt>
                <c:pt idx="4">
                  <c:v>4</c:v>
                </c:pt>
              </c:strCache>
            </c:strRef>
          </c:cat>
          <c:val>
            <c:numRef>
              <c:f>Foglio1!$B$300:$F$300</c:f>
              <c:numCache>
                <c:formatCode>@</c:formatCode>
                <c:ptCount val="5"/>
                <c:pt idx="0">
                  <c:v>59.674709</c:v>
                </c:pt>
                <c:pt idx="1">
                  <c:v>59.974907</c:v>
                </c:pt>
                <c:pt idx="2">
                  <c:v>59.998878</c:v>
                </c:pt>
                <c:pt idx="3">
                  <c:v>60.01484699999998</c:v>
                </c:pt>
                <c:pt idx="4">
                  <c:v>60.030338</c:v>
                </c:pt>
              </c:numCache>
            </c:numRef>
          </c:val>
          <c:smooth val="0"/>
        </c:ser>
        <c:ser>
          <c:idx val="1"/>
          <c:order val="2"/>
          <c:tx>
            <c:strRef>
              <c:f>Foglio1!$A$301</c:f>
              <c:strCache>
                <c:ptCount val="1"/>
                <c:pt idx="0">
                  <c:v>Cannon</c:v>
                </c:pt>
              </c:strCache>
            </c:strRef>
          </c:tx>
          <c:cat>
            <c:strRef>
              <c:f>Foglio1!$B$298:$F$298</c:f>
              <c:strCache>
                <c:ptCount val="5"/>
                <c:pt idx="0">
                  <c:v>Master</c:v>
                </c:pt>
                <c:pt idx="1">
                  <c:v>1</c:v>
                </c:pt>
                <c:pt idx="2">
                  <c:v>2</c:v>
                </c:pt>
                <c:pt idx="3">
                  <c:v>3</c:v>
                </c:pt>
                <c:pt idx="4">
                  <c:v>4</c:v>
                </c:pt>
              </c:strCache>
            </c:strRef>
          </c:cat>
          <c:val>
            <c:numRef>
              <c:f>Foglio1!$B$301:$F$301</c:f>
              <c:numCache>
                <c:formatCode>@</c:formatCode>
                <c:ptCount val="5"/>
                <c:pt idx="0">
                  <c:v>34.593674</c:v>
                </c:pt>
                <c:pt idx="1">
                  <c:v>35.010345</c:v>
                </c:pt>
                <c:pt idx="2">
                  <c:v>35.014591</c:v>
                </c:pt>
                <c:pt idx="3">
                  <c:v>35.018646</c:v>
                </c:pt>
                <c:pt idx="4">
                  <c:v>35.024368</c:v>
                </c:pt>
              </c:numCache>
            </c:numRef>
          </c:val>
          <c:smooth val="0"/>
        </c:ser>
        <c:ser>
          <c:idx val="2"/>
          <c:order val="3"/>
          <c:tx>
            <c:strRef>
              <c:f>Foglio1!$A$302</c:f>
              <c:strCache>
                <c:ptCount val="1"/>
                <c:pt idx="0">
                  <c:v>Farm</c:v>
                </c:pt>
              </c:strCache>
            </c:strRef>
          </c:tx>
          <c:marker>
            <c:symbol val="square"/>
            <c:size val="7"/>
          </c:marker>
          <c:cat>
            <c:strRef>
              <c:f>Foglio1!$B$298:$F$298</c:f>
              <c:strCache>
                <c:ptCount val="5"/>
                <c:pt idx="0">
                  <c:v>Master</c:v>
                </c:pt>
                <c:pt idx="1">
                  <c:v>1</c:v>
                </c:pt>
                <c:pt idx="2">
                  <c:v>2</c:v>
                </c:pt>
                <c:pt idx="3">
                  <c:v>3</c:v>
                </c:pt>
                <c:pt idx="4">
                  <c:v>4</c:v>
                </c:pt>
              </c:strCache>
            </c:strRef>
          </c:cat>
          <c:val>
            <c:numRef>
              <c:f>Foglio1!$B$302:$F$302</c:f>
              <c:numCache>
                <c:formatCode>@</c:formatCode>
                <c:ptCount val="5"/>
                <c:pt idx="0">
                  <c:v>92.610146</c:v>
                </c:pt>
                <c:pt idx="1">
                  <c:v>92.707222</c:v>
                </c:pt>
                <c:pt idx="2">
                  <c:v>92.63851199999996</c:v>
                </c:pt>
                <c:pt idx="3">
                  <c:v>92.60813899999994</c:v>
                </c:pt>
                <c:pt idx="4">
                  <c:v>92.631912</c:v>
                </c:pt>
              </c:numCache>
            </c:numRef>
          </c:val>
          <c:smooth val="0"/>
        </c:ser>
        <c:dLbls>
          <c:showLegendKey val="0"/>
          <c:showVal val="0"/>
          <c:showCatName val="0"/>
          <c:showSerName val="0"/>
          <c:showPercent val="0"/>
          <c:showBubbleSize val="0"/>
        </c:dLbls>
        <c:marker val="1"/>
        <c:smooth val="0"/>
        <c:axId val="2126521720"/>
        <c:axId val="2126515880"/>
      </c:lineChart>
      <c:catAx>
        <c:axId val="2126521720"/>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6515880"/>
        <c:crossesAt val="0.0"/>
        <c:auto val="1"/>
        <c:lblAlgn val="ctr"/>
        <c:lblOffset val="100"/>
        <c:noMultiLvlLbl val="1"/>
      </c:catAx>
      <c:valAx>
        <c:axId val="212651588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6521720"/>
        <c:crossesAt val="0.0"/>
        <c:crossBetween val="between"/>
      </c:valAx>
    </c:plotArea>
    <c:legend>
      <c:legendPos val="b"/>
      <c:layout/>
      <c:overlay val="0"/>
    </c:legend>
    <c:plotVisOnly val="1"/>
    <c:dispBlanksAs val="zero"/>
    <c:showDLblsOverMax val="1"/>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57838583397059"/>
          <c:w val="0.74760272432454"/>
          <c:h val="0.46985172308007"/>
        </c:manualLayout>
      </c:layout>
      <c:lineChart>
        <c:grouping val="standard"/>
        <c:varyColors val="1"/>
        <c:ser>
          <c:idx val="0"/>
          <c:order val="0"/>
          <c:tx>
            <c:strRef>
              <c:f>Foglio1!$I$80</c:f>
              <c:strCache>
                <c:ptCount val="1"/>
                <c:pt idx="0">
                  <c:v>No-IO</c:v>
                </c:pt>
              </c:strCache>
            </c:strRef>
          </c:tx>
          <c:marker>
            <c:symbol val="square"/>
            <c:size val="7"/>
          </c:marker>
          <c:cat>
            <c:numRef>
              <c:f>Foglio1!$J$79:$L$79</c:f>
              <c:numCache>
                <c:formatCode>General</c:formatCode>
                <c:ptCount val="3"/>
                <c:pt idx="0">
                  <c:v>4.0</c:v>
                </c:pt>
                <c:pt idx="1">
                  <c:v>9.0</c:v>
                </c:pt>
                <c:pt idx="2">
                  <c:v>16.0</c:v>
                </c:pt>
              </c:numCache>
            </c:numRef>
          </c:cat>
          <c:val>
            <c:numRef>
              <c:f>Foglio1!$J$80:$L$80</c:f>
              <c:numCache>
                <c:formatCode>@</c:formatCode>
                <c:ptCount val="3"/>
                <c:pt idx="0">
                  <c:v>14.386159</c:v>
                </c:pt>
                <c:pt idx="1">
                  <c:v>14.011755</c:v>
                </c:pt>
                <c:pt idx="2">
                  <c:v>12.981834</c:v>
                </c:pt>
              </c:numCache>
            </c:numRef>
          </c:val>
          <c:smooth val="0"/>
        </c:ser>
        <c:ser>
          <c:idx val="3"/>
          <c:order val="1"/>
          <c:tx>
            <c:strRef>
              <c:f>Foglio1!$I$81</c:f>
              <c:strCache>
                <c:ptCount val="1"/>
                <c:pt idx="0">
                  <c:v>IO</c:v>
                </c:pt>
              </c:strCache>
            </c:strRef>
          </c:tx>
          <c:marker>
            <c:symbol val="square"/>
            <c:size val="7"/>
          </c:marker>
          <c:cat>
            <c:numRef>
              <c:f>Foglio1!$J$79:$L$79</c:f>
              <c:numCache>
                <c:formatCode>General</c:formatCode>
                <c:ptCount val="3"/>
                <c:pt idx="0">
                  <c:v>4.0</c:v>
                </c:pt>
                <c:pt idx="1">
                  <c:v>9.0</c:v>
                </c:pt>
                <c:pt idx="2">
                  <c:v>16.0</c:v>
                </c:pt>
              </c:numCache>
            </c:numRef>
          </c:cat>
          <c:val>
            <c:numRef>
              <c:f>Foglio1!$J$81:$L$81</c:f>
              <c:numCache>
                <c:formatCode>@</c:formatCode>
                <c:ptCount val="3"/>
                <c:pt idx="0">
                  <c:v>15.241336</c:v>
                </c:pt>
                <c:pt idx="1">
                  <c:v>14.161952</c:v>
                </c:pt>
                <c:pt idx="2">
                  <c:v>13.449261</c:v>
                </c:pt>
              </c:numCache>
            </c:numRef>
          </c:val>
          <c:smooth val="0"/>
        </c:ser>
        <c:dLbls>
          <c:showLegendKey val="0"/>
          <c:showVal val="0"/>
          <c:showCatName val="0"/>
          <c:showSerName val="0"/>
          <c:showPercent val="0"/>
          <c:showBubbleSize val="0"/>
        </c:dLbls>
        <c:marker val="1"/>
        <c:smooth val="0"/>
        <c:axId val="2125499384"/>
        <c:axId val="2125496360"/>
      </c:lineChart>
      <c:catAx>
        <c:axId val="2125499384"/>
        <c:scaling>
          <c:orientation val="minMax"/>
        </c:scaling>
        <c:delete val="0"/>
        <c:axPos val="b"/>
        <c:numFmt formatCode="General" sourceLinked="1"/>
        <c:majorTickMark val="none"/>
        <c:minorTickMark val="none"/>
        <c:tickLblPos val="nextTo"/>
        <c:crossAx val="2125496360"/>
        <c:crossesAt val="0.0"/>
        <c:auto val="1"/>
        <c:lblAlgn val="ctr"/>
        <c:lblOffset val="100"/>
        <c:noMultiLvlLbl val="1"/>
      </c:catAx>
      <c:valAx>
        <c:axId val="212549636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25499384"/>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1920x1920 - 4 processes - Heavy function funct2</a:t>
            </a:r>
            <a:endParaRPr lang="en-US" sz="1400"/>
          </a:p>
        </c:rich>
      </c:tx>
      <c:layout/>
      <c:overlay val="0"/>
    </c:title>
    <c:autoTitleDeleted val="0"/>
    <c:plotArea>
      <c:layout/>
      <c:lineChart>
        <c:grouping val="standard"/>
        <c:varyColors val="1"/>
        <c:ser>
          <c:idx val="0"/>
          <c:order val="0"/>
          <c:tx>
            <c:strRef>
              <c:f>Foglio1!$A$306</c:f>
              <c:strCache>
                <c:ptCount val="1"/>
                <c:pt idx="0">
                  <c:v>MM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Foglio1!$B$306:$F$306</c:f>
              <c:numCache>
                <c:formatCode>@</c:formatCode>
                <c:ptCount val="5"/>
                <c:pt idx="0">
                  <c:v>454.050842</c:v>
                </c:pt>
                <c:pt idx="1">
                  <c:v>450.447083</c:v>
                </c:pt>
                <c:pt idx="2">
                  <c:v>450.454926</c:v>
                </c:pt>
                <c:pt idx="3">
                  <c:v>456.705231</c:v>
                </c:pt>
                <c:pt idx="4">
                  <c:v>456.709442</c:v>
                </c:pt>
              </c:numCache>
            </c:numRef>
          </c:val>
          <c:smooth val="0"/>
        </c:ser>
        <c:ser>
          <c:idx val="3"/>
          <c:order val="1"/>
          <c:tx>
            <c:strRef>
              <c:f>Foglio1!$A$307</c:f>
              <c:strCache>
                <c:ptCount val="1"/>
                <c:pt idx="0">
                  <c:v>MM-fast</c:v>
                </c:pt>
              </c:strCache>
            </c:strRef>
          </c:tx>
          <c:marker>
            <c:symbol val="square"/>
            <c:size val="7"/>
          </c:marker>
          <c:cat>
            <c:strRef>
              <c:f>Foglio1!$B$305:$F$305</c:f>
              <c:strCache>
                <c:ptCount val="5"/>
                <c:pt idx="0">
                  <c:v>Master</c:v>
                </c:pt>
                <c:pt idx="1">
                  <c:v>1</c:v>
                </c:pt>
                <c:pt idx="2">
                  <c:v>2</c:v>
                </c:pt>
                <c:pt idx="3">
                  <c:v>3</c:v>
                </c:pt>
                <c:pt idx="4">
                  <c:v>4</c:v>
                </c:pt>
              </c:strCache>
            </c:strRef>
          </c:cat>
          <c:val>
            <c:numRef>
              <c:f>Foglio1!$B$307:$F$307</c:f>
              <c:numCache>
                <c:formatCode>@</c:formatCode>
                <c:ptCount val="5"/>
                <c:pt idx="0">
                  <c:v>476.40451</c:v>
                </c:pt>
                <c:pt idx="1">
                  <c:v>473.346039</c:v>
                </c:pt>
                <c:pt idx="2">
                  <c:v>473.367249</c:v>
                </c:pt>
                <c:pt idx="3">
                  <c:v>479.373932</c:v>
                </c:pt>
                <c:pt idx="4">
                  <c:v>479.39978</c:v>
                </c:pt>
              </c:numCache>
            </c:numRef>
          </c:val>
          <c:smooth val="0"/>
        </c:ser>
        <c:ser>
          <c:idx val="1"/>
          <c:order val="2"/>
          <c:tx>
            <c:strRef>
              <c:f>Foglio1!$A$308</c:f>
              <c:strCache>
                <c:ptCount val="1"/>
                <c:pt idx="0">
                  <c:v>Cannon</c:v>
                </c:pt>
              </c:strCache>
            </c:strRef>
          </c:tx>
          <c:cat>
            <c:strRef>
              <c:f>Foglio1!$B$305:$F$305</c:f>
              <c:strCache>
                <c:ptCount val="5"/>
                <c:pt idx="0">
                  <c:v>Master</c:v>
                </c:pt>
                <c:pt idx="1">
                  <c:v>1</c:v>
                </c:pt>
                <c:pt idx="2">
                  <c:v>2</c:v>
                </c:pt>
                <c:pt idx="3">
                  <c:v>3</c:v>
                </c:pt>
                <c:pt idx="4">
                  <c:v>4</c:v>
                </c:pt>
              </c:strCache>
            </c:strRef>
          </c:cat>
          <c:val>
            <c:numRef>
              <c:f>Foglio1!$B$308:$F$308</c:f>
              <c:numCache>
                <c:formatCode>@</c:formatCode>
                <c:ptCount val="5"/>
                <c:pt idx="0">
                  <c:v>438.390625</c:v>
                </c:pt>
                <c:pt idx="1">
                  <c:v>441.3773189999997</c:v>
                </c:pt>
                <c:pt idx="2">
                  <c:v>441.381592</c:v>
                </c:pt>
                <c:pt idx="3">
                  <c:v>441.3854979999999</c:v>
                </c:pt>
                <c:pt idx="4">
                  <c:v>441.388794</c:v>
                </c:pt>
              </c:numCache>
            </c:numRef>
          </c:val>
          <c:smooth val="0"/>
        </c:ser>
        <c:ser>
          <c:idx val="2"/>
          <c:order val="3"/>
          <c:tx>
            <c:strRef>
              <c:f>Foglio1!$A$309</c:f>
              <c:strCache>
                <c:ptCount val="1"/>
                <c:pt idx="0">
                  <c:v>Farm</c:v>
                </c:pt>
              </c:strCache>
            </c:strRef>
          </c:tx>
          <c:marker>
            <c:symbol val="square"/>
            <c:size val="7"/>
          </c:marker>
          <c:cat>
            <c:strRef>
              <c:f>Foglio1!$B$305:$F$305</c:f>
              <c:strCache>
                <c:ptCount val="5"/>
                <c:pt idx="0">
                  <c:v>Master</c:v>
                </c:pt>
                <c:pt idx="1">
                  <c:v>1</c:v>
                </c:pt>
                <c:pt idx="2">
                  <c:v>2</c:v>
                </c:pt>
                <c:pt idx="3">
                  <c:v>3</c:v>
                </c:pt>
                <c:pt idx="4">
                  <c:v>4</c:v>
                </c:pt>
              </c:strCache>
            </c:strRef>
          </c:cat>
          <c:val>
            <c:numRef>
              <c:f>Foglio1!$B$309:$F$309</c:f>
              <c:numCache>
                <c:formatCode>@</c:formatCode>
                <c:ptCount val="5"/>
                <c:pt idx="0">
                  <c:v>528.6372069999996</c:v>
                </c:pt>
                <c:pt idx="1">
                  <c:v>528.101685</c:v>
                </c:pt>
                <c:pt idx="2">
                  <c:v>528.4404909999996</c:v>
                </c:pt>
                <c:pt idx="3">
                  <c:v>528.528137</c:v>
                </c:pt>
                <c:pt idx="4">
                  <c:v>528.6604609999997</c:v>
                </c:pt>
              </c:numCache>
            </c:numRef>
          </c:val>
          <c:smooth val="0"/>
        </c:ser>
        <c:dLbls>
          <c:showLegendKey val="0"/>
          <c:showVal val="0"/>
          <c:showCatName val="0"/>
          <c:showSerName val="0"/>
          <c:showPercent val="0"/>
          <c:showBubbleSize val="0"/>
        </c:dLbls>
        <c:marker val="1"/>
        <c:smooth val="0"/>
        <c:axId val="2128019736"/>
        <c:axId val="2128025560"/>
      </c:lineChart>
      <c:catAx>
        <c:axId val="2128019736"/>
        <c:scaling>
          <c:orientation val="minMax"/>
        </c:scaling>
        <c:delete val="0"/>
        <c:axPos val="b"/>
        <c:title>
          <c:tx>
            <c:rich>
              <a:bodyPr/>
              <a:lstStyle/>
              <a:p>
                <a:pPr>
                  <a:defRPr/>
                </a:pPr>
                <a:r>
                  <a:rPr lang="en-US"/>
                  <a:t>Number</a:t>
                </a:r>
                <a:r>
                  <a:rPr lang="en-US" baseline="0"/>
                  <a:t> of process</a:t>
                </a:r>
                <a:endParaRPr lang="en-US"/>
              </a:p>
            </c:rich>
          </c:tx>
          <c:layout/>
          <c:overlay val="0"/>
        </c:title>
        <c:numFmt formatCode="General" sourceLinked="1"/>
        <c:majorTickMark val="none"/>
        <c:minorTickMark val="none"/>
        <c:tickLblPos val="nextTo"/>
        <c:crossAx val="2128025560"/>
        <c:crossesAt val="0.0"/>
        <c:auto val="1"/>
        <c:lblAlgn val="ctr"/>
        <c:lblOffset val="100"/>
        <c:noMultiLvlLbl val="1"/>
      </c:catAx>
      <c:valAx>
        <c:axId val="2128025560"/>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8019736"/>
        <c:crossesAt val="0.0"/>
        <c:crossBetween val="between"/>
      </c:valAx>
    </c:plotArea>
    <c:legend>
      <c:legendPos val="b"/>
      <c:layout/>
      <c:overlay val="0"/>
    </c:legend>
    <c:plotVisOnly val="1"/>
    <c:dispBlanksAs val="zero"/>
    <c:showDLblsOverMax val="1"/>
  </c:chart>
  <c:externalData r:id="rId1">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off</a:t>
            </a:r>
            <a:endParaRPr lang="en-US" sz="1400"/>
          </a:p>
        </c:rich>
      </c:tx>
      <c:layout/>
      <c:overlay val="0"/>
    </c:title>
    <c:autoTitleDeleted val="0"/>
    <c:plotArea>
      <c:layout/>
      <c:lineChart>
        <c:grouping val="standard"/>
        <c:varyColors val="1"/>
        <c:ser>
          <c:idx val="0"/>
          <c:order val="0"/>
          <c:tx>
            <c:strRef>
              <c:f>Foglio1!$A$333</c:f>
              <c:strCache>
                <c:ptCount val="1"/>
                <c:pt idx="0">
                  <c:v>MM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Foglio1!$B$333:$R$333</c:f>
              <c:numCache>
                <c:formatCode>@</c:formatCode>
                <c:ptCount val="17"/>
                <c:pt idx="0">
                  <c:v>29.476196</c:v>
                </c:pt>
                <c:pt idx="1">
                  <c:v>29.828411</c:v>
                </c:pt>
                <c:pt idx="2">
                  <c:v>29.835566</c:v>
                </c:pt>
                <c:pt idx="3">
                  <c:v>29.98154599999998</c:v>
                </c:pt>
                <c:pt idx="4">
                  <c:v>29.987816</c:v>
                </c:pt>
                <c:pt idx="5">
                  <c:v>29.990005</c:v>
                </c:pt>
                <c:pt idx="6">
                  <c:v>29.998674</c:v>
                </c:pt>
                <c:pt idx="7">
                  <c:v>30.001831</c:v>
                </c:pt>
                <c:pt idx="8">
                  <c:v>30.210251</c:v>
                </c:pt>
                <c:pt idx="9">
                  <c:v>30.21314</c:v>
                </c:pt>
                <c:pt idx="10">
                  <c:v>30.286657</c:v>
                </c:pt>
                <c:pt idx="11">
                  <c:v>30.287951</c:v>
                </c:pt>
                <c:pt idx="12">
                  <c:v>30.28954699999997</c:v>
                </c:pt>
                <c:pt idx="13">
                  <c:v>30.510233</c:v>
                </c:pt>
                <c:pt idx="14">
                  <c:v>30.513489</c:v>
                </c:pt>
                <c:pt idx="15">
                  <c:v>30.496208</c:v>
                </c:pt>
                <c:pt idx="16">
                  <c:v>30.521679</c:v>
                </c:pt>
              </c:numCache>
            </c:numRef>
          </c:val>
          <c:smooth val="0"/>
        </c:ser>
        <c:ser>
          <c:idx val="3"/>
          <c:order val="1"/>
          <c:tx>
            <c:strRef>
              <c:f>Foglio1!$A$334</c:f>
              <c:strCache>
                <c:ptCount val="1"/>
                <c:pt idx="0">
                  <c:v>MM-fast</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Foglio1!$B$334:$R$334</c:f>
              <c:numCache>
                <c:formatCode>@</c:formatCode>
                <c:ptCount val="17"/>
                <c:pt idx="0">
                  <c:v>50.64315</c:v>
                </c:pt>
                <c:pt idx="1">
                  <c:v>50.959293</c:v>
                </c:pt>
                <c:pt idx="2">
                  <c:v>50.978115</c:v>
                </c:pt>
                <c:pt idx="3">
                  <c:v>51.926563</c:v>
                </c:pt>
                <c:pt idx="4">
                  <c:v>51.942661</c:v>
                </c:pt>
                <c:pt idx="5">
                  <c:v>52.97927900000001</c:v>
                </c:pt>
                <c:pt idx="6">
                  <c:v>52.993549</c:v>
                </c:pt>
                <c:pt idx="7">
                  <c:v>53.0028</c:v>
                </c:pt>
                <c:pt idx="8">
                  <c:v>53.022427</c:v>
                </c:pt>
                <c:pt idx="9">
                  <c:v>53.029991</c:v>
                </c:pt>
                <c:pt idx="10">
                  <c:v>53.038467</c:v>
                </c:pt>
                <c:pt idx="11">
                  <c:v>53.272064</c:v>
                </c:pt>
                <c:pt idx="12">
                  <c:v>53.275959</c:v>
                </c:pt>
                <c:pt idx="13">
                  <c:v>53.271931</c:v>
                </c:pt>
                <c:pt idx="14">
                  <c:v>53.293365</c:v>
                </c:pt>
                <c:pt idx="15">
                  <c:v>53.294365</c:v>
                </c:pt>
                <c:pt idx="16">
                  <c:v>53.296776</c:v>
                </c:pt>
              </c:numCache>
            </c:numRef>
          </c:val>
          <c:smooth val="0"/>
        </c:ser>
        <c:ser>
          <c:idx val="1"/>
          <c:order val="2"/>
          <c:tx>
            <c:strRef>
              <c:f>Foglio1!$A$335</c:f>
              <c:strCache>
                <c:ptCount val="1"/>
                <c:pt idx="0">
                  <c:v>Cannon</c:v>
                </c:pt>
              </c:strCache>
            </c:strRef>
          </c:tx>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Foglio1!$B$335:$R$335</c:f>
              <c:numCache>
                <c:formatCode>@</c:formatCode>
                <c:ptCount val="17"/>
                <c:pt idx="0">
                  <c:v>30.50444</c:v>
                </c:pt>
                <c:pt idx="1">
                  <c:v>31.60439300000001</c:v>
                </c:pt>
                <c:pt idx="2">
                  <c:v>31.746084</c:v>
                </c:pt>
                <c:pt idx="3">
                  <c:v>31.749846</c:v>
                </c:pt>
                <c:pt idx="4">
                  <c:v>31.753994</c:v>
                </c:pt>
                <c:pt idx="5">
                  <c:v>31.753649</c:v>
                </c:pt>
                <c:pt idx="6">
                  <c:v>31.813112</c:v>
                </c:pt>
                <c:pt idx="7">
                  <c:v>31.814936</c:v>
                </c:pt>
                <c:pt idx="8">
                  <c:v>31.807302</c:v>
                </c:pt>
                <c:pt idx="9">
                  <c:v>31.81779300000001</c:v>
                </c:pt>
                <c:pt idx="10">
                  <c:v>31.819206</c:v>
                </c:pt>
                <c:pt idx="11">
                  <c:v>31.819485</c:v>
                </c:pt>
                <c:pt idx="12">
                  <c:v>31.823565</c:v>
                </c:pt>
                <c:pt idx="13">
                  <c:v>31.82398</c:v>
                </c:pt>
                <c:pt idx="14">
                  <c:v>31.802906</c:v>
                </c:pt>
                <c:pt idx="15">
                  <c:v>31.812164</c:v>
                </c:pt>
                <c:pt idx="16">
                  <c:v>31.817245</c:v>
                </c:pt>
              </c:numCache>
            </c:numRef>
          </c:val>
          <c:smooth val="0"/>
        </c:ser>
        <c:ser>
          <c:idx val="2"/>
          <c:order val="3"/>
          <c:tx>
            <c:strRef>
              <c:f>Foglio1!$A$336</c:f>
              <c:strCache>
                <c:ptCount val="1"/>
                <c:pt idx="0">
                  <c:v>Farm</c:v>
                </c:pt>
              </c:strCache>
            </c:strRef>
          </c:tx>
          <c:marker>
            <c:symbol val="square"/>
            <c:size val="7"/>
          </c:marker>
          <c:cat>
            <c:strRef>
              <c:f>Foglio1!$B$332:$R$332</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Foglio1!$B$336:$R$336</c:f>
              <c:numCache>
                <c:formatCode>@</c:formatCode>
                <c:ptCount val="17"/>
                <c:pt idx="0">
                  <c:v>65.37838699999993</c:v>
                </c:pt>
                <c:pt idx="1">
                  <c:v>66.15587599999994</c:v>
                </c:pt>
                <c:pt idx="2">
                  <c:v>66.140327</c:v>
                </c:pt>
                <c:pt idx="3">
                  <c:v>66.066994</c:v>
                </c:pt>
                <c:pt idx="4">
                  <c:v>66.019012</c:v>
                </c:pt>
                <c:pt idx="5">
                  <c:v>66.11534099999996</c:v>
                </c:pt>
                <c:pt idx="6">
                  <c:v>66.07523299999994</c:v>
                </c:pt>
                <c:pt idx="7">
                  <c:v>65.99929</c:v>
                </c:pt>
                <c:pt idx="8">
                  <c:v>65.95446</c:v>
                </c:pt>
                <c:pt idx="9">
                  <c:v>65.86698199999998</c:v>
                </c:pt>
                <c:pt idx="10">
                  <c:v>65.806404</c:v>
                </c:pt>
                <c:pt idx="11">
                  <c:v>65.72789</c:v>
                </c:pt>
                <c:pt idx="12">
                  <c:v>65.647118</c:v>
                </c:pt>
                <c:pt idx="13">
                  <c:v>65.57946799999996</c:v>
                </c:pt>
                <c:pt idx="14">
                  <c:v>65.512222</c:v>
                </c:pt>
                <c:pt idx="15">
                  <c:v>65.416817</c:v>
                </c:pt>
                <c:pt idx="16">
                  <c:v>65.39003</c:v>
                </c:pt>
              </c:numCache>
            </c:numRef>
          </c:val>
          <c:smooth val="0"/>
        </c:ser>
        <c:dLbls>
          <c:showLegendKey val="0"/>
          <c:showVal val="0"/>
          <c:showCatName val="0"/>
          <c:showSerName val="0"/>
          <c:showPercent val="0"/>
          <c:showBubbleSize val="0"/>
        </c:dLbls>
        <c:marker val="1"/>
        <c:smooth val="0"/>
        <c:axId val="2128064408"/>
        <c:axId val="2128070104"/>
      </c:lineChart>
      <c:catAx>
        <c:axId val="2128064408"/>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28070104"/>
        <c:crossesAt val="0.0"/>
        <c:auto val="1"/>
        <c:lblAlgn val="ctr"/>
        <c:lblOffset val="100"/>
        <c:noMultiLvlLbl val="1"/>
      </c:catAx>
      <c:valAx>
        <c:axId val="2128070104"/>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8064408"/>
        <c:crossesAt val="0.0"/>
        <c:crossBetween val="between"/>
      </c:valAx>
    </c:plotArea>
    <c:legend>
      <c:legendPos val="b"/>
      <c:layout/>
      <c:overlay val="0"/>
    </c:legend>
    <c:plotVisOnly val="1"/>
    <c:dispBlanksAs val="zero"/>
    <c:showDLblsOverMax val="1"/>
  </c:chart>
  <c:externalData r:id="rId1">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400"/>
            </a:pPr>
            <a:r>
              <a:rPr lang="en-US" sz="1400"/>
              <a:t>Matrix</a:t>
            </a:r>
            <a:r>
              <a:rPr lang="en-US" sz="1400" baseline="0"/>
              <a:t> 1920x1920 - 16 processes - Heavy function funct2</a:t>
            </a:r>
            <a:endParaRPr lang="en-US" sz="1400"/>
          </a:p>
        </c:rich>
      </c:tx>
      <c:layout/>
      <c:overlay val="0"/>
    </c:title>
    <c:autoTitleDeleted val="0"/>
    <c:plotArea>
      <c:layout/>
      <c:lineChart>
        <c:grouping val="standard"/>
        <c:varyColors val="1"/>
        <c:ser>
          <c:idx val="0"/>
          <c:order val="0"/>
          <c:tx>
            <c:strRef>
              <c:f>Foglio1!$A$340</c:f>
              <c:strCache>
                <c:ptCount val="1"/>
                <c:pt idx="0">
                  <c:v>MM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Foglio1!$B$340:$R$340</c:f>
              <c:numCache>
                <c:formatCode>@</c:formatCode>
                <c:ptCount val="17"/>
                <c:pt idx="0">
                  <c:v>397.38913</c:v>
                </c:pt>
                <c:pt idx="1">
                  <c:v>393.526581</c:v>
                </c:pt>
                <c:pt idx="2">
                  <c:v>393.513885</c:v>
                </c:pt>
                <c:pt idx="3">
                  <c:v>402.876953</c:v>
                </c:pt>
                <c:pt idx="4">
                  <c:v>402.879028</c:v>
                </c:pt>
                <c:pt idx="5">
                  <c:v>402.883209</c:v>
                </c:pt>
                <c:pt idx="6">
                  <c:v>402.8853449999999</c:v>
                </c:pt>
                <c:pt idx="7">
                  <c:v>402.869324</c:v>
                </c:pt>
                <c:pt idx="8">
                  <c:v>402.890625</c:v>
                </c:pt>
                <c:pt idx="9">
                  <c:v>402.8983459999997</c:v>
                </c:pt>
                <c:pt idx="10">
                  <c:v>402.9008789999999</c:v>
                </c:pt>
                <c:pt idx="11">
                  <c:v>405.959198</c:v>
                </c:pt>
                <c:pt idx="12">
                  <c:v>405.959778</c:v>
                </c:pt>
                <c:pt idx="13">
                  <c:v>405.949493</c:v>
                </c:pt>
                <c:pt idx="14">
                  <c:v>405.958466</c:v>
                </c:pt>
                <c:pt idx="15">
                  <c:v>405.954407</c:v>
                </c:pt>
                <c:pt idx="16">
                  <c:v>405.9267879999997</c:v>
                </c:pt>
              </c:numCache>
            </c:numRef>
          </c:val>
          <c:smooth val="0"/>
        </c:ser>
        <c:ser>
          <c:idx val="3"/>
          <c:order val="1"/>
          <c:tx>
            <c:strRef>
              <c:f>Foglio1!$A$341</c:f>
              <c:strCache>
                <c:ptCount val="1"/>
                <c:pt idx="0">
                  <c:v>MM-fast</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Foglio1!$B$341:$R$341</c:f>
              <c:numCache>
                <c:formatCode>@</c:formatCode>
                <c:ptCount val="17"/>
                <c:pt idx="0">
                  <c:v>407.863037</c:v>
                </c:pt>
                <c:pt idx="1">
                  <c:v>415.9695129999997</c:v>
                </c:pt>
                <c:pt idx="2">
                  <c:v>415.9927369999997</c:v>
                </c:pt>
                <c:pt idx="3">
                  <c:v>416.018646</c:v>
                </c:pt>
                <c:pt idx="4">
                  <c:v>416.846863</c:v>
                </c:pt>
                <c:pt idx="5">
                  <c:v>416.86261</c:v>
                </c:pt>
                <c:pt idx="6">
                  <c:v>416.874481</c:v>
                </c:pt>
                <c:pt idx="7">
                  <c:v>416.8883059999997</c:v>
                </c:pt>
                <c:pt idx="8">
                  <c:v>418.0975649999999</c:v>
                </c:pt>
                <c:pt idx="9">
                  <c:v>418.109741</c:v>
                </c:pt>
                <c:pt idx="10">
                  <c:v>418.121643</c:v>
                </c:pt>
                <c:pt idx="11">
                  <c:v>418.1314699999999</c:v>
                </c:pt>
                <c:pt idx="12">
                  <c:v>418.136658</c:v>
                </c:pt>
                <c:pt idx="13">
                  <c:v>418.1385189999997</c:v>
                </c:pt>
                <c:pt idx="14">
                  <c:v>418.1285399999997</c:v>
                </c:pt>
                <c:pt idx="15">
                  <c:v>418.140289</c:v>
                </c:pt>
                <c:pt idx="16">
                  <c:v>418.1381529999997</c:v>
                </c:pt>
              </c:numCache>
            </c:numRef>
          </c:val>
          <c:smooth val="0"/>
        </c:ser>
        <c:ser>
          <c:idx val="1"/>
          <c:order val="2"/>
          <c:tx>
            <c:strRef>
              <c:f>Foglio1!$A$342</c:f>
              <c:strCache>
                <c:ptCount val="1"/>
                <c:pt idx="0">
                  <c:v>Cannon</c:v>
                </c:pt>
              </c:strCache>
            </c:strRef>
          </c:tx>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Foglio1!$B$342:$R$342</c:f>
              <c:numCache>
                <c:formatCode>@</c:formatCode>
                <c:ptCount val="17"/>
                <c:pt idx="0">
                  <c:v>388.11264</c:v>
                </c:pt>
                <c:pt idx="1">
                  <c:v>395.449066</c:v>
                </c:pt>
                <c:pt idx="2">
                  <c:v>395.453949</c:v>
                </c:pt>
                <c:pt idx="3">
                  <c:v>395.4586489999999</c:v>
                </c:pt>
                <c:pt idx="4">
                  <c:v>395.4630129999997</c:v>
                </c:pt>
                <c:pt idx="5">
                  <c:v>395.465302</c:v>
                </c:pt>
                <c:pt idx="6">
                  <c:v>395.469421</c:v>
                </c:pt>
                <c:pt idx="7">
                  <c:v>395.474487</c:v>
                </c:pt>
                <c:pt idx="8">
                  <c:v>395.470856</c:v>
                </c:pt>
                <c:pt idx="9">
                  <c:v>395.4729919999999</c:v>
                </c:pt>
                <c:pt idx="10">
                  <c:v>395.4836429999999</c:v>
                </c:pt>
                <c:pt idx="11">
                  <c:v>395.4861449999997</c:v>
                </c:pt>
                <c:pt idx="12">
                  <c:v>395.4884339999997</c:v>
                </c:pt>
                <c:pt idx="13">
                  <c:v>395.4899899999999</c:v>
                </c:pt>
                <c:pt idx="14">
                  <c:v>395.4964289999997</c:v>
                </c:pt>
                <c:pt idx="15">
                  <c:v>395.4980159999996</c:v>
                </c:pt>
                <c:pt idx="16">
                  <c:v>395.4821169999997</c:v>
                </c:pt>
              </c:numCache>
            </c:numRef>
          </c:val>
          <c:smooth val="0"/>
        </c:ser>
        <c:ser>
          <c:idx val="2"/>
          <c:order val="3"/>
          <c:tx>
            <c:strRef>
              <c:f>Foglio1!$A$343</c:f>
              <c:strCache>
                <c:ptCount val="1"/>
                <c:pt idx="0">
                  <c:v>Farm</c:v>
                </c:pt>
              </c:strCache>
            </c:strRef>
          </c:tx>
          <c:marker>
            <c:symbol val="square"/>
            <c:size val="7"/>
          </c:marker>
          <c:cat>
            <c:strRef>
              <c:f>Foglio1!$B$339:$R$339</c:f>
              <c:strCache>
                <c:ptCount val="17"/>
                <c:pt idx="0">
                  <c:v>Master</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strCache>
            </c:strRef>
          </c:cat>
          <c:val>
            <c:numRef>
              <c:f>Foglio1!$B$343:$R$343</c:f>
              <c:numCache>
                <c:formatCode>@</c:formatCode>
                <c:ptCount val="17"/>
                <c:pt idx="0">
                  <c:v>440.499878</c:v>
                </c:pt>
                <c:pt idx="1">
                  <c:v>439.611786</c:v>
                </c:pt>
                <c:pt idx="2">
                  <c:v>439.550964</c:v>
                </c:pt>
                <c:pt idx="3">
                  <c:v>439.4989929999997</c:v>
                </c:pt>
                <c:pt idx="4">
                  <c:v>439.37265</c:v>
                </c:pt>
                <c:pt idx="5">
                  <c:v>439.560089</c:v>
                </c:pt>
                <c:pt idx="6">
                  <c:v>439.434296</c:v>
                </c:pt>
                <c:pt idx="7">
                  <c:v>440.391663</c:v>
                </c:pt>
                <c:pt idx="8">
                  <c:v>440.4092099999999</c:v>
                </c:pt>
                <c:pt idx="9">
                  <c:v>440.8763119999997</c:v>
                </c:pt>
                <c:pt idx="10">
                  <c:v>440.7927859999999</c:v>
                </c:pt>
                <c:pt idx="11">
                  <c:v>440.745728</c:v>
                </c:pt>
                <c:pt idx="12">
                  <c:v>440.761871</c:v>
                </c:pt>
                <c:pt idx="13">
                  <c:v>440.7080989999997</c:v>
                </c:pt>
                <c:pt idx="14">
                  <c:v>440.640472</c:v>
                </c:pt>
                <c:pt idx="15">
                  <c:v>440.559906</c:v>
                </c:pt>
                <c:pt idx="16">
                  <c:v>440.500061</c:v>
                </c:pt>
              </c:numCache>
            </c:numRef>
          </c:val>
          <c:smooth val="0"/>
        </c:ser>
        <c:dLbls>
          <c:showLegendKey val="0"/>
          <c:showVal val="0"/>
          <c:showCatName val="0"/>
          <c:showSerName val="0"/>
          <c:showPercent val="0"/>
          <c:showBubbleSize val="0"/>
        </c:dLbls>
        <c:marker val="1"/>
        <c:smooth val="0"/>
        <c:axId val="2128108360"/>
        <c:axId val="2128114056"/>
      </c:lineChart>
      <c:catAx>
        <c:axId val="2128108360"/>
        <c:scaling>
          <c:orientation val="minMax"/>
        </c:scaling>
        <c:delete val="0"/>
        <c:axPos val="b"/>
        <c:title>
          <c:tx>
            <c:rich>
              <a:bodyPr/>
              <a:lstStyle/>
              <a:p>
                <a:pPr>
                  <a:defRPr/>
                </a:pPr>
                <a:r>
                  <a:rPr lang="en-US" baseline="0"/>
                  <a:t>Rank of process</a:t>
                </a:r>
                <a:endParaRPr lang="en-US"/>
              </a:p>
            </c:rich>
          </c:tx>
          <c:layout/>
          <c:overlay val="0"/>
        </c:title>
        <c:numFmt formatCode="General" sourceLinked="1"/>
        <c:majorTickMark val="none"/>
        <c:minorTickMark val="none"/>
        <c:tickLblPos val="nextTo"/>
        <c:crossAx val="2128114056"/>
        <c:crossesAt val="0.0"/>
        <c:auto val="1"/>
        <c:lblAlgn val="ctr"/>
        <c:lblOffset val="100"/>
        <c:noMultiLvlLbl val="1"/>
      </c:catAx>
      <c:valAx>
        <c:axId val="2128114056"/>
        <c:scaling>
          <c:orientation val="minMax"/>
        </c:scaling>
        <c:delete val="0"/>
        <c:axPos val="l"/>
        <c:majorGridlines/>
        <c:title>
          <c:tx>
            <c:rich>
              <a:bodyPr rot="-5400000" vert="horz"/>
              <a:lstStyle/>
              <a:p>
                <a:pPr>
                  <a:defRPr/>
                </a:pPr>
                <a:r>
                  <a:rPr lang="it-IT"/>
                  <a:t>Time</a:t>
                </a:r>
                <a:r>
                  <a:rPr lang="it-IT" baseline="0"/>
                  <a:t> (sec)</a:t>
                </a:r>
                <a:endParaRPr lang="it-IT"/>
              </a:p>
            </c:rich>
          </c:tx>
          <c:layout/>
          <c:overlay val="0"/>
        </c:title>
        <c:numFmt formatCode="@" sourceLinked="1"/>
        <c:majorTickMark val="none"/>
        <c:minorTickMark val="none"/>
        <c:tickLblPos val="nextTo"/>
        <c:spPr>
          <a:ln w="9525">
            <a:noFill/>
          </a:ln>
        </c:spPr>
        <c:crossAx val="2128108360"/>
        <c:crossesAt val="0.0"/>
        <c:crossBetween val="between"/>
      </c:valAx>
    </c:plotArea>
    <c:legend>
      <c:legendPos val="b"/>
      <c:layout/>
      <c:overlay val="0"/>
    </c:legend>
    <c:plotVisOnly val="1"/>
    <c:dispBlanksAs val="zero"/>
    <c:showDLblsOverMax val="1"/>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p>
        </c:rich>
      </c:tx>
      <c:layout/>
      <c:overlay val="0"/>
    </c:title>
    <c:autoTitleDeleted val="0"/>
    <c:plotArea>
      <c:layout>
        <c:manualLayout>
          <c:layoutTarget val="inner"/>
          <c:xMode val="edge"/>
          <c:yMode val="edge"/>
          <c:x val="0.202535083780618"/>
          <c:y val="0.257838583397059"/>
          <c:w val="0.74760272432454"/>
          <c:h val="0.499519499555135"/>
        </c:manualLayout>
      </c:layout>
      <c:lineChart>
        <c:grouping val="standard"/>
        <c:varyColors val="1"/>
        <c:ser>
          <c:idx val="0"/>
          <c:order val="0"/>
          <c:tx>
            <c:strRef>
              <c:f>Foglio1!$N$60</c:f>
              <c:strCache>
                <c:ptCount val="1"/>
                <c:pt idx="0">
                  <c:v>No-IO</c:v>
                </c:pt>
              </c:strCache>
            </c:strRef>
          </c:tx>
          <c:marker>
            <c:symbol val="square"/>
            <c:size val="7"/>
          </c:marker>
          <c:cat>
            <c:numRef>
              <c:f>Foglio1!$O$59:$Q$59</c:f>
              <c:numCache>
                <c:formatCode>General</c:formatCode>
                <c:ptCount val="3"/>
                <c:pt idx="0">
                  <c:v>4.0</c:v>
                </c:pt>
                <c:pt idx="1">
                  <c:v>9.0</c:v>
                </c:pt>
                <c:pt idx="2">
                  <c:v>16.0</c:v>
                </c:pt>
              </c:numCache>
            </c:numRef>
          </c:cat>
          <c:val>
            <c:numRef>
              <c:f>Foglio1!$O$60:$Q$60</c:f>
              <c:numCache>
                <c:formatCode>@</c:formatCode>
                <c:ptCount val="3"/>
                <c:pt idx="0">
                  <c:v>13.877324</c:v>
                </c:pt>
                <c:pt idx="1">
                  <c:v>12.836694</c:v>
                </c:pt>
                <c:pt idx="2">
                  <c:v>12.659719</c:v>
                </c:pt>
              </c:numCache>
            </c:numRef>
          </c:val>
          <c:smooth val="0"/>
        </c:ser>
        <c:ser>
          <c:idx val="3"/>
          <c:order val="1"/>
          <c:tx>
            <c:strRef>
              <c:f>Foglio1!$N$61</c:f>
              <c:strCache>
                <c:ptCount val="1"/>
                <c:pt idx="0">
                  <c:v>IO</c:v>
                </c:pt>
              </c:strCache>
            </c:strRef>
          </c:tx>
          <c:marker>
            <c:symbol val="square"/>
            <c:size val="7"/>
          </c:marker>
          <c:cat>
            <c:numRef>
              <c:f>Foglio1!$O$59:$Q$59</c:f>
              <c:numCache>
                <c:formatCode>General</c:formatCode>
                <c:ptCount val="3"/>
                <c:pt idx="0">
                  <c:v>4.0</c:v>
                </c:pt>
                <c:pt idx="1">
                  <c:v>9.0</c:v>
                </c:pt>
                <c:pt idx="2">
                  <c:v>16.0</c:v>
                </c:pt>
              </c:numCache>
            </c:numRef>
          </c:cat>
          <c:val>
            <c:numRef>
              <c:f>Foglio1!$O$61:$Q$61</c:f>
              <c:numCache>
                <c:formatCode>@</c:formatCode>
                <c:ptCount val="3"/>
                <c:pt idx="0">
                  <c:v>13.23343</c:v>
                </c:pt>
                <c:pt idx="1">
                  <c:v>12.921097</c:v>
                </c:pt>
                <c:pt idx="2">
                  <c:v>13.679014</c:v>
                </c:pt>
              </c:numCache>
            </c:numRef>
          </c:val>
          <c:smooth val="0"/>
        </c:ser>
        <c:dLbls>
          <c:showLegendKey val="0"/>
          <c:showVal val="0"/>
          <c:showCatName val="0"/>
          <c:showSerName val="0"/>
          <c:showPercent val="0"/>
          <c:showBubbleSize val="0"/>
        </c:dLbls>
        <c:marker val="1"/>
        <c:smooth val="0"/>
        <c:axId val="2125465608"/>
        <c:axId val="2126939080"/>
      </c:lineChart>
      <c:catAx>
        <c:axId val="2125465608"/>
        <c:scaling>
          <c:orientation val="minMax"/>
        </c:scaling>
        <c:delete val="0"/>
        <c:axPos val="b"/>
        <c:numFmt formatCode="General" sourceLinked="1"/>
        <c:majorTickMark val="none"/>
        <c:minorTickMark val="none"/>
        <c:tickLblPos val="nextTo"/>
        <c:crossAx val="2126939080"/>
        <c:crossesAt val="0.0"/>
        <c:auto val="1"/>
        <c:lblAlgn val="ctr"/>
        <c:lblOffset val="100"/>
        <c:noMultiLvlLbl val="1"/>
      </c:catAx>
      <c:valAx>
        <c:axId val="212693908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25465608"/>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57838583397059"/>
          <c:w val="0.74760272432454"/>
          <c:h val="0.499536324193242"/>
        </c:manualLayout>
      </c:layout>
      <c:lineChart>
        <c:grouping val="standard"/>
        <c:varyColors val="1"/>
        <c:ser>
          <c:idx val="0"/>
          <c:order val="0"/>
          <c:tx>
            <c:strRef>
              <c:f>Foglio1!$N$80</c:f>
              <c:strCache>
                <c:ptCount val="1"/>
                <c:pt idx="0">
                  <c:v>No-IO</c:v>
                </c:pt>
              </c:strCache>
            </c:strRef>
          </c:tx>
          <c:marker>
            <c:symbol val="square"/>
            <c:size val="7"/>
          </c:marker>
          <c:cat>
            <c:numRef>
              <c:f>Foglio1!$O$79:$Q$79</c:f>
              <c:numCache>
                <c:formatCode>General</c:formatCode>
                <c:ptCount val="3"/>
                <c:pt idx="0">
                  <c:v>4.0</c:v>
                </c:pt>
                <c:pt idx="1">
                  <c:v>9.0</c:v>
                </c:pt>
                <c:pt idx="2">
                  <c:v>16.0</c:v>
                </c:pt>
              </c:numCache>
            </c:numRef>
          </c:cat>
          <c:val>
            <c:numRef>
              <c:f>Foglio1!$O$80:$Q$80</c:f>
              <c:numCache>
                <c:formatCode>@</c:formatCode>
                <c:ptCount val="3"/>
                <c:pt idx="0">
                  <c:v>20.639776</c:v>
                </c:pt>
                <c:pt idx="1">
                  <c:v>14.914249</c:v>
                </c:pt>
                <c:pt idx="2">
                  <c:v>14.381012</c:v>
                </c:pt>
              </c:numCache>
            </c:numRef>
          </c:val>
          <c:smooth val="0"/>
        </c:ser>
        <c:ser>
          <c:idx val="3"/>
          <c:order val="1"/>
          <c:tx>
            <c:strRef>
              <c:f>Foglio1!$N$81</c:f>
              <c:strCache>
                <c:ptCount val="1"/>
                <c:pt idx="0">
                  <c:v>IO</c:v>
                </c:pt>
              </c:strCache>
            </c:strRef>
          </c:tx>
          <c:marker>
            <c:symbol val="square"/>
            <c:size val="7"/>
          </c:marker>
          <c:cat>
            <c:numRef>
              <c:f>Foglio1!$O$79:$Q$79</c:f>
              <c:numCache>
                <c:formatCode>General</c:formatCode>
                <c:ptCount val="3"/>
                <c:pt idx="0">
                  <c:v>4.0</c:v>
                </c:pt>
                <c:pt idx="1">
                  <c:v>9.0</c:v>
                </c:pt>
                <c:pt idx="2">
                  <c:v>16.0</c:v>
                </c:pt>
              </c:numCache>
            </c:numRef>
          </c:cat>
          <c:val>
            <c:numRef>
              <c:f>Foglio1!$O$81:$Q$81</c:f>
              <c:numCache>
                <c:formatCode>@</c:formatCode>
                <c:ptCount val="3"/>
                <c:pt idx="0">
                  <c:v>20.592596</c:v>
                </c:pt>
                <c:pt idx="1">
                  <c:v>15.454686</c:v>
                </c:pt>
                <c:pt idx="2">
                  <c:v>15.568401</c:v>
                </c:pt>
              </c:numCache>
            </c:numRef>
          </c:val>
          <c:smooth val="0"/>
        </c:ser>
        <c:dLbls>
          <c:showLegendKey val="0"/>
          <c:showVal val="0"/>
          <c:showCatName val="0"/>
          <c:showSerName val="0"/>
          <c:showPercent val="0"/>
          <c:showBubbleSize val="0"/>
        </c:dLbls>
        <c:marker val="1"/>
        <c:smooth val="0"/>
        <c:axId val="2126969464"/>
        <c:axId val="2126972504"/>
      </c:lineChart>
      <c:catAx>
        <c:axId val="2126969464"/>
        <c:scaling>
          <c:orientation val="minMax"/>
        </c:scaling>
        <c:delete val="0"/>
        <c:axPos val="b"/>
        <c:numFmt formatCode="General" sourceLinked="1"/>
        <c:majorTickMark val="none"/>
        <c:minorTickMark val="none"/>
        <c:tickLblPos val="nextTo"/>
        <c:crossAx val="2126972504"/>
        <c:crossesAt val="0.0"/>
        <c:auto val="1"/>
        <c:lblAlgn val="ctr"/>
        <c:lblOffset val="100"/>
        <c:noMultiLvlLbl val="1"/>
      </c:catAx>
      <c:valAx>
        <c:axId val="212697250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26969464"/>
        <c:crossesAt val="0.0"/>
        <c:crossBetween val="between"/>
      </c:valAx>
    </c:plotArea>
    <c:legend>
      <c:legendPos val="b"/>
      <c:layout>
        <c:manualLayout>
          <c:xMode val="edge"/>
          <c:yMode val="edge"/>
          <c:x val="0.297499894707612"/>
          <c:y val="0.883759659912641"/>
          <c:w val="0.404999853661427"/>
          <c:h val="0.116240214002338"/>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 Algorithm</a:t>
            </a:r>
            <a:endParaRPr lang="en-US" sz="1200"/>
          </a:p>
        </c:rich>
      </c:tx>
      <c:layout/>
      <c:overlay val="0"/>
    </c:title>
    <c:autoTitleDeleted val="0"/>
    <c:plotArea>
      <c:layout>
        <c:manualLayout>
          <c:layoutTarget val="inner"/>
          <c:xMode val="edge"/>
          <c:yMode val="edge"/>
          <c:x val="0.202535083780618"/>
          <c:y val="0.261187197858222"/>
          <c:w val="0.74760272432454"/>
          <c:h val="0.522995025847248"/>
        </c:manualLayout>
      </c:layout>
      <c:lineChart>
        <c:grouping val="standard"/>
        <c:varyColors val="1"/>
        <c:ser>
          <c:idx val="0"/>
          <c:order val="0"/>
          <c:tx>
            <c:strRef>
              <c:f>Foglio1!$A$104</c:f>
              <c:strCache>
                <c:ptCount val="1"/>
                <c:pt idx="0">
                  <c:v>No-Op</c:v>
                </c:pt>
              </c:strCache>
            </c:strRef>
          </c:tx>
          <c:marker>
            <c:symbol val="square"/>
            <c:size val="7"/>
          </c:marker>
          <c:cat>
            <c:numRef>
              <c:f>Foglio1!$B$103:$D$103</c:f>
              <c:numCache>
                <c:formatCode>General</c:formatCode>
                <c:ptCount val="3"/>
                <c:pt idx="0">
                  <c:v>4.0</c:v>
                </c:pt>
                <c:pt idx="1">
                  <c:v>9.0</c:v>
                </c:pt>
                <c:pt idx="2">
                  <c:v>16.0</c:v>
                </c:pt>
              </c:numCache>
            </c:numRef>
          </c:cat>
          <c:val>
            <c:numRef>
              <c:f>Foglio1!$B$104:$D$104</c:f>
              <c:numCache>
                <c:formatCode>@</c:formatCode>
                <c:ptCount val="3"/>
                <c:pt idx="0">
                  <c:v>24.530676</c:v>
                </c:pt>
                <c:pt idx="1">
                  <c:v>23.57822</c:v>
                </c:pt>
                <c:pt idx="2">
                  <c:v>21.940092</c:v>
                </c:pt>
              </c:numCache>
            </c:numRef>
          </c:val>
          <c:smooth val="0"/>
        </c:ser>
        <c:ser>
          <c:idx val="3"/>
          <c:order val="1"/>
          <c:tx>
            <c:strRef>
              <c:f>Foglio1!$A$105</c:f>
              <c:strCache>
                <c:ptCount val="1"/>
                <c:pt idx="0">
                  <c:v>OP</c:v>
                </c:pt>
              </c:strCache>
            </c:strRef>
          </c:tx>
          <c:marker>
            <c:symbol val="square"/>
            <c:size val="7"/>
          </c:marker>
          <c:cat>
            <c:numRef>
              <c:f>Foglio1!$B$103:$D$103</c:f>
              <c:numCache>
                <c:formatCode>General</c:formatCode>
                <c:ptCount val="3"/>
                <c:pt idx="0">
                  <c:v>4.0</c:v>
                </c:pt>
                <c:pt idx="1">
                  <c:v>9.0</c:v>
                </c:pt>
                <c:pt idx="2">
                  <c:v>16.0</c:v>
                </c:pt>
              </c:numCache>
            </c:numRef>
          </c:cat>
          <c:val>
            <c:numRef>
              <c:f>Foglio1!$B$105:$D$105</c:f>
              <c:numCache>
                <c:formatCode>@</c:formatCode>
                <c:ptCount val="3"/>
                <c:pt idx="0">
                  <c:v>10.18909</c:v>
                </c:pt>
                <c:pt idx="1">
                  <c:v>9.288606999999998</c:v>
                </c:pt>
                <c:pt idx="2">
                  <c:v>9.015465</c:v>
                </c:pt>
              </c:numCache>
            </c:numRef>
          </c:val>
          <c:smooth val="0"/>
        </c:ser>
        <c:dLbls>
          <c:showLegendKey val="0"/>
          <c:showVal val="0"/>
          <c:showCatName val="0"/>
          <c:showSerName val="0"/>
          <c:showPercent val="0"/>
          <c:showBubbleSize val="0"/>
        </c:dLbls>
        <c:marker val="1"/>
        <c:smooth val="0"/>
        <c:axId val="2127003144"/>
        <c:axId val="2127006184"/>
      </c:lineChart>
      <c:catAx>
        <c:axId val="2127003144"/>
        <c:scaling>
          <c:orientation val="minMax"/>
        </c:scaling>
        <c:delete val="0"/>
        <c:axPos val="b"/>
        <c:numFmt formatCode="General" sourceLinked="1"/>
        <c:majorTickMark val="none"/>
        <c:minorTickMark val="none"/>
        <c:tickLblPos val="nextTo"/>
        <c:crossAx val="2127006184"/>
        <c:crossesAt val="0.0"/>
        <c:auto val="1"/>
        <c:lblAlgn val="ctr"/>
        <c:lblOffset val="100"/>
        <c:noMultiLvlLbl val="1"/>
      </c:catAx>
      <c:valAx>
        <c:axId val="2127006184"/>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27003144"/>
        <c:crossesAt val="0.0"/>
        <c:crossBetween val="between"/>
      </c:valAx>
    </c:plotArea>
    <c:legend>
      <c:legendPos val="b"/>
      <c:layout>
        <c:manualLayout>
          <c:xMode val="edge"/>
          <c:yMode val="edge"/>
          <c:x val="0.285777818070458"/>
          <c:y val="0.88225017532335"/>
          <c:w val="0.428444006935735"/>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MM-fast Algorithm</a:t>
            </a:r>
            <a:endParaRPr lang="en-US" sz="1200"/>
          </a:p>
        </c:rich>
      </c:tx>
      <c:layout/>
      <c:overlay val="0"/>
    </c:title>
    <c:autoTitleDeleted val="0"/>
    <c:plotArea>
      <c:layout>
        <c:manualLayout>
          <c:layoutTarget val="inner"/>
          <c:xMode val="edge"/>
          <c:yMode val="edge"/>
          <c:x val="0.202535083780618"/>
          <c:y val="0.261187197858222"/>
          <c:w val="0.74760272432454"/>
          <c:h val="0.507963082968631"/>
        </c:manualLayout>
      </c:layout>
      <c:lineChart>
        <c:grouping val="standard"/>
        <c:varyColors val="1"/>
        <c:ser>
          <c:idx val="0"/>
          <c:order val="0"/>
          <c:tx>
            <c:strRef>
              <c:f>Foglio1!$A$124</c:f>
              <c:strCache>
                <c:ptCount val="1"/>
                <c:pt idx="0">
                  <c:v>No-Op</c:v>
                </c:pt>
              </c:strCache>
            </c:strRef>
          </c:tx>
          <c:marker>
            <c:symbol val="square"/>
            <c:size val="7"/>
          </c:marker>
          <c:cat>
            <c:numRef>
              <c:f>Foglio1!$B$123:$D$123</c:f>
              <c:numCache>
                <c:formatCode>General</c:formatCode>
                <c:ptCount val="3"/>
                <c:pt idx="0">
                  <c:v>4.0</c:v>
                </c:pt>
                <c:pt idx="1">
                  <c:v>9.0</c:v>
                </c:pt>
                <c:pt idx="2">
                  <c:v>16.0</c:v>
                </c:pt>
              </c:numCache>
            </c:numRef>
          </c:cat>
          <c:val>
            <c:numRef>
              <c:f>Foglio1!$B$124:$D$124</c:f>
              <c:numCache>
                <c:formatCode>@</c:formatCode>
                <c:ptCount val="3"/>
                <c:pt idx="0">
                  <c:v>30.419708</c:v>
                </c:pt>
                <c:pt idx="1">
                  <c:v>26.093676</c:v>
                </c:pt>
                <c:pt idx="2">
                  <c:v>24.935846</c:v>
                </c:pt>
              </c:numCache>
            </c:numRef>
          </c:val>
          <c:smooth val="0"/>
        </c:ser>
        <c:ser>
          <c:idx val="3"/>
          <c:order val="1"/>
          <c:tx>
            <c:strRef>
              <c:f>Foglio1!$A$125</c:f>
              <c:strCache>
                <c:ptCount val="1"/>
                <c:pt idx="0">
                  <c:v>Op</c:v>
                </c:pt>
              </c:strCache>
            </c:strRef>
          </c:tx>
          <c:marker>
            <c:symbol val="square"/>
            <c:size val="7"/>
          </c:marker>
          <c:cat>
            <c:numRef>
              <c:f>Foglio1!$B$123:$D$123</c:f>
              <c:numCache>
                <c:formatCode>General</c:formatCode>
                <c:ptCount val="3"/>
                <c:pt idx="0">
                  <c:v>4.0</c:v>
                </c:pt>
                <c:pt idx="1">
                  <c:v>9.0</c:v>
                </c:pt>
                <c:pt idx="2">
                  <c:v>16.0</c:v>
                </c:pt>
              </c:numCache>
            </c:numRef>
          </c:cat>
          <c:val>
            <c:numRef>
              <c:f>Foglio1!$B$125:$D$125</c:f>
              <c:numCache>
                <c:formatCode>@</c:formatCode>
                <c:ptCount val="3"/>
                <c:pt idx="0">
                  <c:v>10.315385</c:v>
                </c:pt>
                <c:pt idx="1">
                  <c:v>9.672935</c:v>
                </c:pt>
                <c:pt idx="2">
                  <c:v>9.192569</c:v>
                </c:pt>
              </c:numCache>
            </c:numRef>
          </c:val>
          <c:smooth val="0"/>
        </c:ser>
        <c:dLbls>
          <c:showLegendKey val="0"/>
          <c:showVal val="0"/>
          <c:showCatName val="0"/>
          <c:showSerName val="0"/>
          <c:showPercent val="0"/>
          <c:showBubbleSize val="0"/>
        </c:dLbls>
        <c:marker val="1"/>
        <c:smooth val="0"/>
        <c:axId val="2127037096"/>
        <c:axId val="2127040120"/>
      </c:lineChart>
      <c:catAx>
        <c:axId val="2127037096"/>
        <c:scaling>
          <c:orientation val="minMax"/>
        </c:scaling>
        <c:delete val="0"/>
        <c:axPos val="b"/>
        <c:numFmt formatCode="General" sourceLinked="1"/>
        <c:majorTickMark val="none"/>
        <c:minorTickMark val="none"/>
        <c:tickLblPos val="nextTo"/>
        <c:crossAx val="2127040120"/>
        <c:crossesAt val="0.0"/>
        <c:auto val="1"/>
        <c:lblAlgn val="ctr"/>
        <c:lblOffset val="100"/>
        <c:noMultiLvlLbl val="1"/>
      </c:catAx>
      <c:valAx>
        <c:axId val="2127040120"/>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27037096"/>
        <c:crossesAt val="0.0"/>
        <c:crossBetween val="between"/>
      </c:valAx>
    </c:plotArea>
    <c:legend>
      <c:legendPos val="b"/>
      <c:layout>
        <c:manualLayout>
          <c:xMode val="edge"/>
          <c:yMode val="edge"/>
          <c:x val="0.28558757792529"/>
          <c:y val="0.88225017532335"/>
          <c:w val="0.42882484414942"/>
          <c:h val="0.117749854865426"/>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Cannon Algorithm</a:t>
            </a:r>
            <a:endParaRPr lang="en-US" sz="1200"/>
          </a:p>
        </c:rich>
      </c:tx>
      <c:layout/>
      <c:overlay val="0"/>
    </c:title>
    <c:autoTitleDeleted val="0"/>
    <c:plotArea>
      <c:layout>
        <c:manualLayout>
          <c:layoutTarget val="inner"/>
          <c:xMode val="edge"/>
          <c:yMode val="edge"/>
          <c:x val="0.202535083780618"/>
          <c:y val="0.262322763323063"/>
          <c:w val="0.74760272432454"/>
          <c:h val="0.51346548838813"/>
        </c:manualLayout>
      </c:layout>
      <c:lineChart>
        <c:grouping val="standard"/>
        <c:varyColors val="1"/>
        <c:ser>
          <c:idx val="0"/>
          <c:order val="0"/>
          <c:tx>
            <c:strRef>
              <c:f>Foglio1!$F$104</c:f>
              <c:strCache>
                <c:ptCount val="1"/>
                <c:pt idx="0">
                  <c:v>No-Op</c:v>
                </c:pt>
              </c:strCache>
            </c:strRef>
          </c:tx>
          <c:marker>
            <c:symbol val="square"/>
            <c:size val="7"/>
          </c:marker>
          <c:cat>
            <c:numRef>
              <c:f>Foglio1!$G$103:$I$103</c:f>
              <c:numCache>
                <c:formatCode>General</c:formatCode>
                <c:ptCount val="3"/>
                <c:pt idx="0">
                  <c:v>4.0</c:v>
                </c:pt>
                <c:pt idx="1">
                  <c:v>9.0</c:v>
                </c:pt>
                <c:pt idx="2">
                  <c:v>16.0</c:v>
                </c:pt>
              </c:numCache>
            </c:numRef>
          </c:cat>
          <c:val>
            <c:numRef>
              <c:f>Foglio1!$G$104:$I$104</c:f>
              <c:numCache>
                <c:formatCode>@</c:formatCode>
                <c:ptCount val="3"/>
                <c:pt idx="0">
                  <c:v>25.895267</c:v>
                </c:pt>
                <c:pt idx="1">
                  <c:v>24.52985</c:v>
                </c:pt>
                <c:pt idx="2">
                  <c:v>23.535673</c:v>
                </c:pt>
              </c:numCache>
            </c:numRef>
          </c:val>
          <c:smooth val="0"/>
        </c:ser>
        <c:ser>
          <c:idx val="3"/>
          <c:order val="1"/>
          <c:tx>
            <c:strRef>
              <c:f>Foglio1!$F$105</c:f>
              <c:strCache>
                <c:ptCount val="1"/>
                <c:pt idx="0">
                  <c:v>Op</c:v>
                </c:pt>
              </c:strCache>
            </c:strRef>
          </c:tx>
          <c:marker>
            <c:symbol val="square"/>
            <c:size val="7"/>
          </c:marker>
          <c:cat>
            <c:numRef>
              <c:f>Foglio1!$G$103:$I$103</c:f>
              <c:numCache>
                <c:formatCode>General</c:formatCode>
                <c:ptCount val="3"/>
                <c:pt idx="0">
                  <c:v>4.0</c:v>
                </c:pt>
                <c:pt idx="1">
                  <c:v>9.0</c:v>
                </c:pt>
                <c:pt idx="2">
                  <c:v>16.0</c:v>
                </c:pt>
              </c:numCache>
            </c:numRef>
          </c:cat>
          <c:val>
            <c:numRef>
              <c:f>Foglio1!$G$105:$I$105</c:f>
              <c:numCache>
                <c:formatCode>@</c:formatCode>
                <c:ptCount val="3"/>
                <c:pt idx="0">
                  <c:v>11.681758</c:v>
                </c:pt>
                <c:pt idx="1">
                  <c:v>10.09319</c:v>
                </c:pt>
                <c:pt idx="2">
                  <c:v>9.594227</c:v>
                </c:pt>
              </c:numCache>
            </c:numRef>
          </c:val>
          <c:smooth val="0"/>
        </c:ser>
        <c:dLbls>
          <c:showLegendKey val="0"/>
          <c:showVal val="0"/>
          <c:showCatName val="0"/>
          <c:showSerName val="0"/>
          <c:showPercent val="0"/>
          <c:showBubbleSize val="0"/>
        </c:dLbls>
        <c:marker val="1"/>
        <c:smooth val="0"/>
        <c:axId val="2127071032"/>
        <c:axId val="2127074072"/>
      </c:lineChart>
      <c:catAx>
        <c:axId val="2127071032"/>
        <c:scaling>
          <c:orientation val="minMax"/>
        </c:scaling>
        <c:delete val="0"/>
        <c:axPos val="b"/>
        <c:numFmt formatCode="General" sourceLinked="1"/>
        <c:majorTickMark val="none"/>
        <c:minorTickMark val="none"/>
        <c:tickLblPos val="nextTo"/>
        <c:crossAx val="2127074072"/>
        <c:crossesAt val="0.0"/>
        <c:auto val="1"/>
        <c:lblAlgn val="ctr"/>
        <c:lblOffset val="100"/>
        <c:noMultiLvlLbl val="1"/>
      </c:catAx>
      <c:valAx>
        <c:axId val="2127074072"/>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27071032"/>
        <c:crossesAt val="0.0"/>
        <c:crossBetween val="between"/>
      </c:valAx>
    </c:plotArea>
    <c:legend>
      <c:legendPos val="b"/>
      <c:layout>
        <c:manualLayout>
          <c:xMode val="edge"/>
          <c:yMode val="edge"/>
          <c:x val="0.28558757792529"/>
          <c:y val="0.866837879693125"/>
          <c:w val="0.42882484414942"/>
          <c:h val="0.118261796759101"/>
        </c:manualLayout>
      </c:layout>
      <c:overlay val="0"/>
      <c:txPr>
        <a:bodyPr/>
        <a:lstStyle/>
        <a:p>
          <a:pPr>
            <a:defRPr sz="800"/>
          </a:pPr>
          <a:endParaRPr lang="it-IT"/>
        </a:p>
      </c:txPr>
    </c:legend>
    <c:plotVisOnly val="1"/>
    <c:dispBlanksAs val="zero"/>
    <c:showDLblsOverMax val="1"/>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it-IT"/>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200"/>
            </a:pPr>
            <a:r>
              <a:rPr lang="en-US" sz="1200" baseline="0"/>
              <a:t>Farm Algorithm</a:t>
            </a:r>
            <a:endParaRPr lang="en-US" sz="1200"/>
          </a:p>
        </c:rich>
      </c:tx>
      <c:layout/>
      <c:overlay val="0"/>
    </c:title>
    <c:autoTitleDeleted val="0"/>
    <c:plotArea>
      <c:layout>
        <c:manualLayout>
          <c:layoutTarget val="inner"/>
          <c:xMode val="edge"/>
          <c:yMode val="edge"/>
          <c:x val="0.202535083780618"/>
          <c:y val="0.264623776730265"/>
          <c:w val="0.74760272432454"/>
          <c:h val="0.532037588979976"/>
        </c:manualLayout>
      </c:layout>
      <c:lineChart>
        <c:grouping val="standard"/>
        <c:varyColors val="1"/>
        <c:ser>
          <c:idx val="0"/>
          <c:order val="0"/>
          <c:tx>
            <c:strRef>
              <c:f>Foglio1!$F$124</c:f>
              <c:strCache>
                <c:ptCount val="1"/>
                <c:pt idx="0">
                  <c:v>No-Op</c:v>
                </c:pt>
              </c:strCache>
            </c:strRef>
          </c:tx>
          <c:marker>
            <c:symbol val="square"/>
            <c:size val="7"/>
          </c:marker>
          <c:cat>
            <c:numRef>
              <c:f>Foglio1!$G$123:$I$123</c:f>
              <c:numCache>
                <c:formatCode>General</c:formatCode>
                <c:ptCount val="3"/>
                <c:pt idx="0">
                  <c:v>4.0</c:v>
                </c:pt>
                <c:pt idx="1">
                  <c:v>9.0</c:v>
                </c:pt>
                <c:pt idx="2">
                  <c:v>16.0</c:v>
                </c:pt>
              </c:numCache>
            </c:numRef>
          </c:cat>
          <c:val>
            <c:numRef>
              <c:f>Foglio1!$G$124:$I$124</c:f>
              <c:numCache>
                <c:formatCode>@</c:formatCode>
                <c:ptCount val="3"/>
                <c:pt idx="0">
                  <c:v>39.653641</c:v>
                </c:pt>
                <c:pt idx="1">
                  <c:v>29.21148700000001</c:v>
                </c:pt>
                <c:pt idx="2">
                  <c:v>26.44189099999999</c:v>
                </c:pt>
              </c:numCache>
            </c:numRef>
          </c:val>
          <c:smooth val="0"/>
        </c:ser>
        <c:ser>
          <c:idx val="3"/>
          <c:order val="1"/>
          <c:tx>
            <c:strRef>
              <c:f>Foglio1!$F$125</c:f>
              <c:strCache>
                <c:ptCount val="1"/>
                <c:pt idx="0">
                  <c:v>Op</c:v>
                </c:pt>
              </c:strCache>
            </c:strRef>
          </c:tx>
          <c:marker>
            <c:symbol val="square"/>
            <c:size val="7"/>
          </c:marker>
          <c:cat>
            <c:numRef>
              <c:f>Foglio1!$G$123:$I$123</c:f>
              <c:numCache>
                <c:formatCode>General</c:formatCode>
                <c:ptCount val="3"/>
                <c:pt idx="0">
                  <c:v>4.0</c:v>
                </c:pt>
                <c:pt idx="1">
                  <c:v>9.0</c:v>
                </c:pt>
                <c:pt idx="2">
                  <c:v>16.0</c:v>
                </c:pt>
              </c:numCache>
            </c:numRef>
          </c:cat>
          <c:val>
            <c:numRef>
              <c:f>Foglio1!$G$125:$I$125</c:f>
              <c:numCache>
                <c:formatCode>@</c:formatCode>
                <c:ptCount val="3"/>
                <c:pt idx="0">
                  <c:v>20.281094</c:v>
                </c:pt>
                <c:pt idx="1">
                  <c:v>14.765232</c:v>
                </c:pt>
                <c:pt idx="2">
                  <c:v>13.897018</c:v>
                </c:pt>
              </c:numCache>
            </c:numRef>
          </c:val>
          <c:smooth val="0"/>
        </c:ser>
        <c:dLbls>
          <c:showLegendKey val="0"/>
          <c:showVal val="0"/>
          <c:showCatName val="0"/>
          <c:showSerName val="0"/>
          <c:showPercent val="0"/>
          <c:showBubbleSize val="0"/>
        </c:dLbls>
        <c:marker val="1"/>
        <c:smooth val="0"/>
        <c:axId val="2127105272"/>
        <c:axId val="2127108296"/>
      </c:lineChart>
      <c:catAx>
        <c:axId val="2127105272"/>
        <c:scaling>
          <c:orientation val="minMax"/>
        </c:scaling>
        <c:delete val="0"/>
        <c:axPos val="b"/>
        <c:numFmt formatCode="General" sourceLinked="1"/>
        <c:majorTickMark val="none"/>
        <c:minorTickMark val="none"/>
        <c:tickLblPos val="nextTo"/>
        <c:crossAx val="2127108296"/>
        <c:crossesAt val="0.0"/>
        <c:auto val="1"/>
        <c:lblAlgn val="ctr"/>
        <c:lblOffset val="100"/>
        <c:noMultiLvlLbl val="1"/>
      </c:catAx>
      <c:valAx>
        <c:axId val="2127108296"/>
        <c:scaling>
          <c:orientation val="minMax"/>
        </c:scaling>
        <c:delete val="0"/>
        <c:axPos val="l"/>
        <c:majorGridlines/>
        <c:title>
          <c:tx>
            <c:rich>
              <a:bodyPr rot="-5400000" vert="horz"/>
              <a:lstStyle/>
              <a:p>
                <a:pPr>
                  <a:defRPr sz="800"/>
                </a:pPr>
                <a:r>
                  <a:rPr lang="it-IT" sz="800"/>
                  <a:t>Time</a:t>
                </a:r>
                <a:r>
                  <a:rPr lang="it-IT" sz="800" baseline="0"/>
                  <a:t> (sec)</a:t>
                </a:r>
                <a:endParaRPr lang="it-IT" sz="800"/>
              </a:p>
            </c:rich>
          </c:tx>
          <c:layout/>
          <c:overlay val="0"/>
        </c:title>
        <c:numFmt formatCode="@" sourceLinked="1"/>
        <c:majorTickMark val="none"/>
        <c:minorTickMark val="none"/>
        <c:tickLblPos val="nextTo"/>
        <c:spPr>
          <a:ln w="9525">
            <a:noFill/>
          </a:ln>
        </c:spPr>
        <c:crossAx val="2127105272"/>
        <c:crossesAt val="0.0"/>
        <c:crossBetween val="between"/>
      </c:valAx>
    </c:plotArea>
    <c:legend>
      <c:legendPos val="b"/>
      <c:layout>
        <c:manualLayout>
          <c:xMode val="edge"/>
          <c:yMode val="edge"/>
          <c:x val="0.28558757792529"/>
          <c:y val="0.88070056551385"/>
          <c:w val="0.42882484414942"/>
          <c:h val="0.119299152329983"/>
        </c:manualLayout>
      </c:layout>
      <c:overlay val="0"/>
      <c:txPr>
        <a:bodyPr/>
        <a:lstStyle/>
        <a:p>
          <a:pPr>
            <a:defRPr sz="800"/>
          </a:pPr>
          <a:endParaRPr lang="it-IT"/>
        </a:p>
      </c:txPr>
    </c:legend>
    <c:plotVisOnly val="1"/>
    <c:dispBlanksAs val="zero"/>
    <c:showDLblsOverMax val="1"/>
  </c:chart>
  <c:externalData r:id="rId1">
    <c:autoUpdate val="0"/>
  </c:externalData>
</c:chartSpace>
</file>

<file path=word/theme/theme1.xml><?xml version="1.0" encoding="utf-8"?>
<a:theme xmlns:a="http://schemas.openxmlformats.org/drawingml/2006/main" name="Tema di Office">
  <a:themeElements>
    <a:clrScheme name="Satellite">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2014-05-05T00:00:00</PublishDate>
  <Abstract/>
  <CompanyAddress>Ca’ Foscari University of Venice – Department of Environmental Sciences, Informatics and Statistics
Master Degree Computer Science - Course of High Performance Computing – A.A. 2013 - 2014</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91FCB2-062A-E349-A65C-C2753CB85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\Docs\modello.dotx</Template>
  <TotalTime>1006</TotalTime>
  <Pages>42</Pages>
  <Words>7701</Words>
  <Characters>43899</Characters>
  <Application>Microsoft Macintosh Word</Application>
  <DocSecurity>0</DocSecurity>
  <Lines>365</Lines>
  <Paragraphs>102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Documento 2.1</vt:lpstr>
      <vt:lpstr>Documento 2.1</vt:lpstr>
    </vt:vector>
  </TitlesOfParts>
  <Company>AB Group</Company>
  <LinksUpToDate>false</LinksUpToDate>
  <CharactersWithSpaces>51498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2.1</dc:title>
  <dc:creator>Undead</dc:creator>
  <cp:lastModifiedBy>aieiei brazoff</cp:lastModifiedBy>
  <cp:revision>245</cp:revision>
  <cp:lastPrinted>2009-12-15T22:56:00Z</cp:lastPrinted>
  <dcterms:created xsi:type="dcterms:W3CDTF">2014-05-05T13:15:00Z</dcterms:created>
  <dcterms:modified xsi:type="dcterms:W3CDTF">2014-05-30T08:42:00Z</dcterms:modified>
</cp:coreProperties>
</file>